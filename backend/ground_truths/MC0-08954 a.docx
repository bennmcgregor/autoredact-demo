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BC47" w14:textId="77777777" w:rsidR="00190923" w:rsidRPr="00737629" w:rsidRDefault="00190923" w:rsidP="00090CE7">
      <w:pPr>
        <w:pStyle w:val="CGText"/>
      </w:pPr>
    </w:p>
    <w:p w14:paraId="3171BAA6" w14:textId="77777777" w:rsidR="00DD19BF" w:rsidRPr="00C846F2" w:rsidRDefault="00BD5B28" w:rsidP="00E87A01">
      <w:pPr>
        <w:tabs>
          <w:tab w:val="clear" w:pos="576"/>
          <w:tab w:val="clear" w:pos="1008"/>
          <w:tab w:val="clear" w:pos="1440"/>
          <w:tab w:val="clear" w:pos="1872"/>
          <w:tab w:val="clear" w:pos="2304"/>
          <w:tab w:val="clear" w:pos="2736"/>
        </w:tabs>
        <w:jc w:val="right"/>
        <w:rPr>
          <w:rFonts w:cs="Times New Roman"/>
          <w:b/>
          <w:sz w:val="22"/>
          <w:szCs w:val="22"/>
          <w:lang w:val="fr-FR"/>
        </w:rPr>
      </w:pPr>
      <w:r w:rsidRPr="006D5FD3">
        <w:rPr>
          <w:rFonts w:cs="Times New Roman"/>
          <w:b/>
          <w:sz w:val="22"/>
          <w:szCs w:val="22"/>
          <w:lang w:val="fr-CA"/>
        </w:rPr>
        <w:t xml:space="preserve">RAD File / </w:t>
      </w:r>
      <w:r w:rsidR="00FB2BBC" w:rsidRPr="006D5FD3">
        <w:rPr>
          <w:rFonts w:cs="Times New Roman"/>
          <w:b/>
          <w:sz w:val="22"/>
          <w:szCs w:val="22"/>
          <w:lang w:val="fr-CA"/>
        </w:rPr>
        <w:t>D</w:t>
      </w:r>
      <w:r w:rsidRPr="006D5FD3">
        <w:rPr>
          <w:rFonts w:cs="Times New Roman"/>
          <w:b/>
          <w:sz w:val="22"/>
          <w:szCs w:val="22"/>
          <w:lang w:val="fr-CA"/>
        </w:rPr>
        <w:t>ossier de la SAR </w:t>
      </w:r>
      <w:r w:rsidR="00DD19BF" w:rsidRPr="006D5FD3">
        <w:rPr>
          <w:rFonts w:cs="Times New Roman"/>
          <w:b/>
          <w:sz w:val="22"/>
          <w:szCs w:val="22"/>
          <w:lang w:val="fr-CA"/>
        </w:rPr>
        <w:t xml:space="preserve">: </w:t>
      </w:r>
      <w:r w:rsidR="00C846F2" w:rsidRPr="00C846F2">
        <w:rPr>
          <w:rFonts w:cs="Times New Roman"/>
          <w:b/>
          <w:sz w:val="22"/>
          <w:szCs w:val="22"/>
          <w:lang w:val="fr-CA"/>
        </w:rPr>
        <w:t>MC0</w:t>
      </w:r>
      <w:r w:rsidR="00C846F2" w:rsidRPr="00C846F2">
        <w:rPr>
          <w:rFonts w:cs="Times New Roman"/>
          <w:b/>
          <w:sz w:val="22"/>
          <w:szCs w:val="22"/>
          <w:lang w:val="fr-CA"/>
        </w:rPr>
        <w:noBreakHyphen/>
        <w:t>08954</w:t>
      </w:r>
    </w:p>
    <w:p w14:paraId="73123763" w14:textId="77777777" w:rsidR="008A637F" w:rsidRPr="00C846F2" w:rsidRDefault="008A637F" w:rsidP="00004FB5">
      <w:pPr>
        <w:tabs>
          <w:tab w:val="clear" w:pos="576"/>
          <w:tab w:val="clear" w:pos="1008"/>
          <w:tab w:val="clear" w:pos="1440"/>
          <w:tab w:val="clear" w:pos="1872"/>
          <w:tab w:val="clear" w:pos="2304"/>
          <w:tab w:val="clear" w:pos="2736"/>
        </w:tabs>
        <w:jc w:val="right"/>
        <w:rPr>
          <w:rFonts w:cs="Times New Roman"/>
          <w:sz w:val="20"/>
          <w:lang w:val="fr-FR"/>
        </w:rPr>
      </w:pPr>
    </w:p>
    <w:p w14:paraId="1CE3BCF0" w14:textId="77777777" w:rsidR="00BD5B28" w:rsidRPr="006D5FD3" w:rsidRDefault="00506B0A" w:rsidP="00E87A01">
      <w:pPr>
        <w:pStyle w:val="Header"/>
        <w:tabs>
          <w:tab w:val="clear" w:pos="4320"/>
          <w:tab w:val="clear" w:pos="8640"/>
        </w:tabs>
        <w:jc w:val="right"/>
        <w:rPr>
          <w:rFonts w:ascii="Times New Roman" w:hAnsi="Times New Roman"/>
          <w:b/>
          <w:i/>
          <w:sz w:val="22"/>
          <w:szCs w:val="22"/>
          <w:lang w:val="en-CA"/>
        </w:rPr>
      </w:pPr>
      <w:r w:rsidRPr="006D5FD3">
        <w:rPr>
          <w:rFonts w:ascii="Times New Roman" w:hAnsi="Times New Roman"/>
          <w:b/>
          <w:i/>
          <w:sz w:val="22"/>
          <w:szCs w:val="22"/>
          <w:lang w:val="en-CA"/>
        </w:rPr>
        <w:t>Private Proceeding / Huis clos</w:t>
      </w:r>
    </w:p>
    <w:p w14:paraId="67D41349" w14:textId="77777777" w:rsidR="00677129" w:rsidRPr="00737629" w:rsidRDefault="00677129" w:rsidP="00677129">
      <w:pPr>
        <w:pStyle w:val="Header"/>
        <w:tabs>
          <w:tab w:val="clear" w:pos="4320"/>
          <w:tab w:val="clear" w:pos="8640"/>
        </w:tabs>
        <w:rPr>
          <w:rFonts w:ascii="Times New Roman" w:hAnsi="Times New Roman"/>
          <w:noProof w:val="0"/>
          <w:sz w:val="22"/>
          <w:szCs w:val="22"/>
          <w:lang w:val="en-CA"/>
        </w:rPr>
      </w:pPr>
    </w:p>
    <w:p w14:paraId="4DF4B807" w14:textId="77777777" w:rsidR="008D728F" w:rsidRPr="00737629" w:rsidRDefault="008D728F" w:rsidP="00341271">
      <w:pPr>
        <w:keepNext/>
        <w:tabs>
          <w:tab w:val="left" w:pos="-2410"/>
          <w:tab w:val="left" w:pos="4950"/>
        </w:tabs>
        <w:spacing w:after="240"/>
        <w:contextualSpacing w:val="0"/>
        <w:jc w:val="center"/>
        <w:outlineLvl w:val="1"/>
        <w:rPr>
          <w:rFonts w:cs="Times New Roman"/>
          <w:b/>
          <w:sz w:val="32"/>
          <w:szCs w:val="32"/>
          <w:lang w:eastAsia="en-US"/>
        </w:rPr>
      </w:pPr>
      <w:r w:rsidRPr="00737629">
        <w:rPr>
          <w:rFonts w:cs="Times New Roman"/>
          <w:b/>
          <w:sz w:val="32"/>
          <w:szCs w:val="32"/>
          <w:lang w:eastAsia="en-US"/>
        </w:rPr>
        <w:t xml:space="preserve">Reasons and </w:t>
      </w:r>
      <w:r w:rsidR="00856FE6" w:rsidRPr="00737629">
        <w:rPr>
          <w:rFonts w:cs="Times New Roman"/>
          <w:b/>
          <w:sz w:val="32"/>
          <w:szCs w:val="32"/>
          <w:lang w:eastAsia="en-US"/>
        </w:rPr>
        <w:t xml:space="preserve">Decision </w:t>
      </w:r>
      <w:r w:rsidRPr="00737629">
        <w:rPr>
          <w:rFonts w:cs="Times New Roman"/>
          <w:b/>
          <w:sz w:val="32"/>
          <w:szCs w:val="32"/>
          <w:lang w:eastAsia="en-US"/>
        </w:rPr>
        <w:sym w:font="Symbol" w:char="F02D"/>
      </w:r>
      <w:r w:rsidRPr="00737629">
        <w:rPr>
          <w:rFonts w:cs="Times New Roman"/>
          <w:b/>
          <w:sz w:val="32"/>
          <w:szCs w:val="32"/>
          <w:lang w:eastAsia="en-US"/>
        </w:rPr>
        <w:t xml:space="preserve"> Motifs et </w:t>
      </w:r>
      <w:r w:rsidR="00737629" w:rsidRPr="00737629">
        <w:rPr>
          <w:rFonts w:cs="Times New Roman"/>
          <w:b/>
          <w:sz w:val="32"/>
          <w:szCs w:val="32"/>
          <w:lang w:eastAsia="en-US"/>
        </w:rPr>
        <w:t>decision</w:t>
      </w:r>
    </w:p>
    <w:p w14:paraId="4044BC96" w14:textId="77777777" w:rsidR="002C0F82" w:rsidRPr="00C846F2" w:rsidRDefault="002C0F82" w:rsidP="002C0F82">
      <w:pPr>
        <w:pStyle w:val="Header"/>
        <w:tabs>
          <w:tab w:val="clear" w:pos="4320"/>
          <w:tab w:val="clear" w:pos="8640"/>
        </w:tabs>
        <w:rPr>
          <w:rFonts w:ascii="Times New Roman" w:hAnsi="Times New Roman"/>
          <w:noProof w:val="0"/>
          <w:sz w:val="22"/>
          <w:szCs w:val="22"/>
          <w:lang w:val="en-CA"/>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542"/>
        <w:gridCol w:w="4448"/>
        <w:gridCol w:w="2543"/>
      </w:tblGrid>
      <w:tr w:rsidR="00737629" w:rsidRPr="005D3ADD" w14:paraId="2AE07472" w14:textId="77777777" w:rsidTr="00C308AF">
        <w:trPr>
          <w:cantSplit/>
          <w:trHeight w:val="441"/>
          <w:jc w:val="center"/>
        </w:trPr>
        <w:tc>
          <w:tcPr>
            <w:tcW w:w="9533" w:type="dxa"/>
            <w:gridSpan w:val="3"/>
          </w:tcPr>
          <w:p w14:paraId="28038A61" w14:textId="77777777" w:rsidR="00737629" w:rsidRPr="00ED6E9C" w:rsidRDefault="00737629" w:rsidP="009D2245">
            <w:pPr>
              <w:tabs>
                <w:tab w:val="clear" w:pos="576"/>
                <w:tab w:val="clear" w:pos="1008"/>
                <w:tab w:val="clear" w:pos="1440"/>
                <w:tab w:val="clear" w:pos="1872"/>
                <w:tab w:val="clear" w:pos="2304"/>
                <w:tab w:val="clear" w:pos="2736"/>
              </w:tabs>
              <w:jc w:val="right"/>
              <w:rPr>
                <w:rFonts w:cs="Times New Roman"/>
                <w:b/>
                <w:sz w:val="20"/>
                <w:highlight w:val="magenta"/>
              </w:rPr>
            </w:pPr>
          </w:p>
        </w:tc>
      </w:tr>
      <w:tr w:rsidR="00B5542E" w:rsidRPr="00737629" w14:paraId="44341BFB" w14:textId="77777777" w:rsidTr="002C0F82">
        <w:trPr>
          <w:cantSplit/>
          <w:trHeight w:val="567"/>
          <w:jc w:val="center"/>
        </w:trPr>
        <w:tc>
          <w:tcPr>
            <w:tcW w:w="2542" w:type="dxa"/>
          </w:tcPr>
          <w:p w14:paraId="7FDFFEA5" w14:textId="77777777" w:rsidR="00B5542E" w:rsidRPr="00737629" w:rsidRDefault="00C308AF" w:rsidP="00FA2D61">
            <w:pPr>
              <w:tabs>
                <w:tab w:val="clear" w:pos="576"/>
                <w:tab w:val="clear" w:pos="1008"/>
                <w:tab w:val="clear" w:pos="1440"/>
                <w:tab w:val="clear" w:pos="1872"/>
                <w:tab w:val="clear" w:pos="2304"/>
                <w:tab w:val="clear" w:pos="2736"/>
              </w:tabs>
              <w:jc w:val="left"/>
              <w:rPr>
                <w:rFonts w:cs="Times New Roman"/>
                <w:b/>
                <w:sz w:val="20"/>
              </w:rPr>
            </w:pPr>
            <w:r>
              <w:rPr>
                <w:rFonts w:cs="Times New Roman"/>
                <w:b/>
                <w:sz w:val="20"/>
              </w:rPr>
              <w:t>Person</w:t>
            </w:r>
            <w:r w:rsidRPr="00FA2D61">
              <w:rPr>
                <w:rFonts w:cs="Times New Roman"/>
                <w:b/>
                <w:sz w:val="20"/>
              </w:rPr>
              <w:t xml:space="preserve"> who </w:t>
            </w:r>
            <w:r w:rsidR="00C846F2">
              <w:rPr>
                <w:rFonts w:cs="Times New Roman"/>
                <w:b/>
                <w:sz w:val="20"/>
              </w:rPr>
              <w:t>is</w:t>
            </w:r>
            <w:r w:rsidRPr="00FA2D61">
              <w:rPr>
                <w:rFonts w:cs="Times New Roman"/>
                <w:b/>
                <w:sz w:val="20"/>
              </w:rPr>
              <w:t xml:space="preserve"> the subject of the appeal</w:t>
            </w:r>
          </w:p>
        </w:tc>
        <w:tc>
          <w:tcPr>
            <w:tcW w:w="4448" w:type="dxa"/>
          </w:tcPr>
          <w:p w14:paraId="4F38F9D9" w14:textId="4B0132E3" w:rsidR="00B5542E" w:rsidRPr="0026093C" w:rsidRDefault="0026093C">
            <w:pPr>
              <w:tabs>
                <w:tab w:val="clear" w:pos="576"/>
                <w:tab w:val="clear" w:pos="1008"/>
                <w:tab w:val="clear" w:pos="1440"/>
                <w:tab w:val="clear" w:pos="1872"/>
                <w:tab w:val="clear" w:pos="2304"/>
                <w:tab w:val="clear" w:pos="2736"/>
              </w:tabs>
              <w:jc w:val="center"/>
              <w:rPr>
                <w:rFonts w:cs="Times New Roman"/>
                <w:b/>
                <w:szCs w:val="24"/>
              </w:rPr>
            </w:pPr>
            <w:r>
              <w:rPr>
                <w:rFonts w:cs="Times New Roman"/>
                <w:b/>
                <w:szCs w:val="24"/>
              </w:rPr>
              <w:t xml:space="preserve">XXXX </w:t>
            </w:r>
            <w:proofErr w:type="spellStart"/>
            <w:r>
              <w:rPr>
                <w:rFonts w:cs="Times New Roman"/>
                <w:b/>
                <w:szCs w:val="24"/>
              </w:rPr>
              <w:t>XXXX</w:t>
            </w:r>
            <w:proofErr w:type="spellEnd"/>
            <w:r>
              <w:rPr>
                <w:rFonts w:cs="Times New Roman"/>
                <w:b/>
                <w:szCs w:val="24"/>
              </w:rPr>
              <w:t xml:space="preserve"> </w:t>
            </w:r>
            <w:proofErr w:type="spellStart"/>
            <w:r>
              <w:rPr>
                <w:rFonts w:cs="Times New Roman"/>
                <w:b/>
                <w:szCs w:val="24"/>
              </w:rPr>
              <w:t>XXXX</w:t>
            </w:r>
            <w:proofErr w:type="spellEnd"/>
          </w:p>
        </w:tc>
        <w:tc>
          <w:tcPr>
            <w:tcW w:w="2543" w:type="dxa"/>
            <w:noWrap/>
          </w:tcPr>
          <w:p w14:paraId="57D5E80D" w14:textId="77777777" w:rsidR="00B5542E" w:rsidRPr="0064566D" w:rsidRDefault="00FA2D61" w:rsidP="009D2245">
            <w:pPr>
              <w:tabs>
                <w:tab w:val="clear" w:pos="576"/>
                <w:tab w:val="clear" w:pos="1008"/>
                <w:tab w:val="clear" w:pos="1440"/>
                <w:tab w:val="clear" w:pos="1872"/>
                <w:tab w:val="clear" w:pos="2304"/>
                <w:tab w:val="clear" w:pos="2736"/>
              </w:tabs>
              <w:jc w:val="right"/>
              <w:rPr>
                <w:rFonts w:cs="Times New Roman"/>
                <w:b/>
                <w:sz w:val="20"/>
                <w:lang w:val="fr-CA"/>
              </w:rPr>
            </w:pPr>
            <w:r w:rsidRPr="0064566D">
              <w:rPr>
                <w:rFonts w:cs="Times New Roman"/>
                <w:b/>
                <w:sz w:val="20"/>
                <w:lang w:val="fr-CA"/>
              </w:rPr>
              <w:t>Personne</w:t>
            </w:r>
            <w:r w:rsidR="00B5542E" w:rsidRPr="0064566D">
              <w:rPr>
                <w:rFonts w:cs="Times New Roman"/>
                <w:b/>
                <w:sz w:val="20"/>
                <w:lang w:val="fr-CA"/>
              </w:rPr>
              <w:t xml:space="preserve"> en cause</w:t>
            </w:r>
          </w:p>
        </w:tc>
      </w:tr>
      <w:tr w:rsidR="00411A55" w:rsidRPr="00737629" w14:paraId="2D5251CB" w14:textId="77777777" w:rsidTr="002C0F82">
        <w:trPr>
          <w:cantSplit/>
          <w:trHeight w:val="567"/>
          <w:jc w:val="center"/>
        </w:trPr>
        <w:tc>
          <w:tcPr>
            <w:tcW w:w="2542" w:type="dxa"/>
          </w:tcPr>
          <w:p w14:paraId="1E223D2F" w14:textId="77777777" w:rsidR="00411A55" w:rsidRPr="00737629" w:rsidRDefault="00411A55" w:rsidP="009D2245">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2291F51D" w14:textId="77777777" w:rsidR="00411A55" w:rsidRPr="00737629" w:rsidRDefault="00411A55" w:rsidP="00F423C2">
            <w:pPr>
              <w:tabs>
                <w:tab w:val="clear" w:pos="576"/>
                <w:tab w:val="clear" w:pos="1008"/>
                <w:tab w:val="clear" w:pos="1440"/>
                <w:tab w:val="clear" w:pos="1872"/>
                <w:tab w:val="clear" w:pos="2304"/>
                <w:tab w:val="clear" w:pos="2736"/>
              </w:tabs>
              <w:jc w:val="center"/>
              <w:rPr>
                <w:rFonts w:cs="Times New Roman"/>
                <w:bCs/>
                <w:szCs w:val="24"/>
              </w:rPr>
            </w:pPr>
          </w:p>
        </w:tc>
        <w:tc>
          <w:tcPr>
            <w:tcW w:w="2543" w:type="dxa"/>
            <w:noWrap/>
          </w:tcPr>
          <w:p w14:paraId="5475267C" w14:textId="77777777" w:rsidR="00411A55" w:rsidRPr="0064566D" w:rsidRDefault="00411A55" w:rsidP="009D2245">
            <w:pPr>
              <w:tabs>
                <w:tab w:val="clear" w:pos="576"/>
                <w:tab w:val="clear" w:pos="1008"/>
                <w:tab w:val="clear" w:pos="1440"/>
                <w:tab w:val="clear" w:pos="1872"/>
                <w:tab w:val="clear" w:pos="2304"/>
                <w:tab w:val="clear" w:pos="2736"/>
              </w:tabs>
              <w:jc w:val="right"/>
              <w:rPr>
                <w:rFonts w:cs="Times New Roman"/>
                <w:b/>
                <w:sz w:val="20"/>
                <w:lang w:val="fr-CA"/>
              </w:rPr>
            </w:pPr>
          </w:p>
        </w:tc>
      </w:tr>
      <w:tr w:rsidR="004C5596" w:rsidRPr="00737629" w14:paraId="462210F9" w14:textId="77777777" w:rsidTr="002C0F82">
        <w:trPr>
          <w:cantSplit/>
          <w:trHeight w:val="567"/>
          <w:jc w:val="center"/>
        </w:trPr>
        <w:tc>
          <w:tcPr>
            <w:tcW w:w="2542" w:type="dxa"/>
          </w:tcPr>
          <w:p w14:paraId="4A189E0E" w14:textId="77777777" w:rsidR="004C5596" w:rsidRPr="00737629" w:rsidRDefault="009E511C" w:rsidP="009E511C">
            <w:pPr>
              <w:tabs>
                <w:tab w:val="clear" w:pos="576"/>
                <w:tab w:val="clear" w:pos="1008"/>
                <w:tab w:val="clear" w:pos="1440"/>
                <w:tab w:val="clear" w:pos="1872"/>
                <w:tab w:val="clear" w:pos="2304"/>
                <w:tab w:val="clear" w:pos="2736"/>
              </w:tabs>
              <w:jc w:val="left"/>
              <w:rPr>
                <w:rFonts w:cs="Times New Roman"/>
                <w:b/>
                <w:sz w:val="20"/>
              </w:rPr>
            </w:pPr>
            <w:r w:rsidRPr="00737629">
              <w:rPr>
                <w:rFonts w:cs="Times New Roman"/>
                <w:b/>
                <w:sz w:val="20"/>
              </w:rPr>
              <w:t xml:space="preserve">Appeal considered / heard </w:t>
            </w:r>
            <w:r w:rsidR="004C5596" w:rsidRPr="00737629">
              <w:rPr>
                <w:rFonts w:cs="Times New Roman"/>
                <w:b/>
                <w:sz w:val="20"/>
              </w:rPr>
              <w:t xml:space="preserve">at </w:t>
            </w:r>
          </w:p>
        </w:tc>
        <w:tc>
          <w:tcPr>
            <w:tcW w:w="4448" w:type="dxa"/>
          </w:tcPr>
          <w:p w14:paraId="2D74599A" w14:textId="77777777" w:rsidR="004C5596" w:rsidRPr="00737629" w:rsidRDefault="002C0F82" w:rsidP="00F423C2">
            <w:pPr>
              <w:pStyle w:val="Header"/>
              <w:tabs>
                <w:tab w:val="left" w:pos="720"/>
              </w:tabs>
              <w:jc w:val="center"/>
              <w:rPr>
                <w:rFonts w:ascii="Times New Roman" w:hAnsi="Times New Roman"/>
                <w:bCs/>
                <w:noProof w:val="0"/>
                <w:sz w:val="24"/>
                <w:szCs w:val="24"/>
                <w:lang w:val="en-CA"/>
              </w:rPr>
            </w:pPr>
            <w:r w:rsidRPr="00FA2D61">
              <w:rPr>
                <w:rFonts w:ascii="Times New Roman" w:hAnsi="Times New Roman"/>
                <w:bCs/>
                <w:sz w:val="24"/>
                <w:szCs w:val="24"/>
                <w:lang w:val="en-CA"/>
              </w:rPr>
              <w:t>Calgary, AB</w:t>
            </w:r>
          </w:p>
        </w:tc>
        <w:tc>
          <w:tcPr>
            <w:tcW w:w="2543" w:type="dxa"/>
            <w:noWrap/>
          </w:tcPr>
          <w:p w14:paraId="639E2C9B" w14:textId="77777777" w:rsidR="004C5596" w:rsidRPr="0064566D" w:rsidRDefault="00DA35DA" w:rsidP="009D2245">
            <w:pPr>
              <w:tabs>
                <w:tab w:val="clear" w:pos="576"/>
                <w:tab w:val="clear" w:pos="1008"/>
                <w:tab w:val="clear" w:pos="1440"/>
                <w:tab w:val="clear" w:pos="1872"/>
                <w:tab w:val="clear" w:pos="2304"/>
                <w:tab w:val="clear" w:pos="2736"/>
              </w:tabs>
              <w:jc w:val="right"/>
              <w:rPr>
                <w:rFonts w:cs="Times New Roman"/>
                <w:b/>
                <w:sz w:val="20"/>
                <w:lang w:val="fr-CA"/>
              </w:rPr>
            </w:pPr>
            <w:r w:rsidRPr="0064566D">
              <w:rPr>
                <w:rFonts w:cs="Times New Roman"/>
                <w:b/>
                <w:sz w:val="20"/>
                <w:lang w:val="fr-CA"/>
              </w:rPr>
              <w:t>Appel instruit / entendu à</w:t>
            </w:r>
          </w:p>
        </w:tc>
      </w:tr>
      <w:tr w:rsidR="00F423C2" w:rsidRPr="00737629" w14:paraId="074C08C9" w14:textId="77777777" w:rsidTr="002C0F82">
        <w:trPr>
          <w:cantSplit/>
          <w:trHeight w:val="567"/>
          <w:jc w:val="center"/>
        </w:trPr>
        <w:tc>
          <w:tcPr>
            <w:tcW w:w="2542" w:type="dxa"/>
          </w:tcPr>
          <w:p w14:paraId="23F1F20E" w14:textId="77777777" w:rsidR="00F423C2" w:rsidRPr="00737629" w:rsidRDefault="00F423C2" w:rsidP="009E511C">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13DFD583" w14:textId="77777777" w:rsidR="00F423C2" w:rsidRPr="00737629" w:rsidRDefault="00F423C2" w:rsidP="00F423C2">
            <w:pPr>
              <w:pStyle w:val="Header"/>
              <w:tabs>
                <w:tab w:val="left" w:pos="720"/>
              </w:tabs>
              <w:jc w:val="center"/>
              <w:rPr>
                <w:rFonts w:ascii="Times New Roman" w:hAnsi="Times New Roman"/>
                <w:bCs/>
                <w:noProof w:val="0"/>
                <w:sz w:val="24"/>
                <w:szCs w:val="24"/>
                <w:lang w:val="en-CA"/>
              </w:rPr>
            </w:pPr>
          </w:p>
        </w:tc>
        <w:tc>
          <w:tcPr>
            <w:tcW w:w="2543" w:type="dxa"/>
            <w:noWrap/>
          </w:tcPr>
          <w:p w14:paraId="0D0EAE94" w14:textId="77777777" w:rsidR="00F423C2" w:rsidRPr="0064566D" w:rsidRDefault="00F423C2" w:rsidP="009D2245">
            <w:pPr>
              <w:tabs>
                <w:tab w:val="clear" w:pos="576"/>
                <w:tab w:val="clear" w:pos="1008"/>
                <w:tab w:val="clear" w:pos="1440"/>
                <w:tab w:val="clear" w:pos="1872"/>
                <w:tab w:val="clear" w:pos="2304"/>
                <w:tab w:val="clear" w:pos="2736"/>
              </w:tabs>
              <w:jc w:val="right"/>
              <w:rPr>
                <w:rFonts w:cs="Times New Roman"/>
                <w:b/>
                <w:sz w:val="20"/>
                <w:lang w:val="fr-CA"/>
              </w:rPr>
            </w:pPr>
          </w:p>
        </w:tc>
      </w:tr>
      <w:tr w:rsidR="004C5596" w:rsidRPr="00737629" w14:paraId="0A4ADC1A" w14:textId="77777777" w:rsidTr="002C0F82">
        <w:trPr>
          <w:cantSplit/>
          <w:trHeight w:val="567"/>
          <w:jc w:val="center"/>
        </w:trPr>
        <w:tc>
          <w:tcPr>
            <w:tcW w:w="2542" w:type="dxa"/>
          </w:tcPr>
          <w:p w14:paraId="0AF9B029" w14:textId="77777777" w:rsidR="004C5596" w:rsidRPr="00737629" w:rsidRDefault="004C5596" w:rsidP="009D2245">
            <w:pPr>
              <w:tabs>
                <w:tab w:val="clear" w:pos="576"/>
                <w:tab w:val="clear" w:pos="1008"/>
                <w:tab w:val="clear" w:pos="1440"/>
                <w:tab w:val="clear" w:pos="1872"/>
                <w:tab w:val="clear" w:pos="2304"/>
                <w:tab w:val="clear" w:pos="2736"/>
              </w:tabs>
              <w:jc w:val="left"/>
              <w:rPr>
                <w:rFonts w:cs="Times New Roman"/>
                <w:b/>
                <w:sz w:val="20"/>
              </w:rPr>
            </w:pPr>
            <w:r w:rsidRPr="00737629">
              <w:rPr>
                <w:rFonts w:cs="Times New Roman"/>
                <w:b/>
                <w:sz w:val="20"/>
              </w:rPr>
              <w:t>Date of decision</w:t>
            </w:r>
            <w:r w:rsidRPr="00737629" w:rsidDel="008879C8">
              <w:rPr>
                <w:rFonts w:cs="Times New Roman"/>
                <w:b/>
                <w:sz w:val="20"/>
              </w:rPr>
              <w:t xml:space="preserve"> </w:t>
            </w:r>
          </w:p>
        </w:tc>
        <w:tc>
          <w:tcPr>
            <w:tcW w:w="4448" w:type="dxa"/>
          </w:tcPr>
          <w:p w14:paraId="27E7BDA8" w14:textId="3C76C61E" w:rsidR="004C5596" w:rsidRPr="00737629" w:rsidRDefault="009D1545" w:rsidP="00F423C2">
            <w:pPr>
              <w:tabs>
                <w:tab w:val="clear" w:pos="576"/>
                <w:tab w:val="clear" w:pos="1008"/>
                <w:tab w:val="clear" w:pos="1440"/>
                <w:tab w:val="clear" w:pos="1872"/>
                <w:tab w:val="clear" w:pos="2304"/>
                <w:tab w:val="clear" w:pos="2736"/>
              </w:tabs>
              <w:jc w:val="center"/>
              <w:rPr>
                <w:rFonts w:cs="Times New Roman"/>
                <w:bCs/>
                <w:szCs w:val="24"/>
              </w:rPr>
            </w:pPr>
            <w:r>
              <w:rPr>
                <w:rFonts w:cs="Times New Roman"/>
                <w:bCs/>
                <w:szCs w:val="24"/>
              </w:rPr>
              <w:t xml:space="preserve">June </w:t>
            </w:r>
            <w:r w:rsidR="006E75C3">
              <w:rPr>
                <w:rFonts w:cs="Times New Roman"/>
                <w:bCs/>
                <w:szCs w:val="24"/>
              </w:rPr>
              <w:t>29,</w:t>
            </w:r>
            <w:r>
              <w:rPr>
                <w:rFonts w:cs="Times New Roman"/>
                <w:bCs/>
                <w:szCs w:val="24"/>
              </w:rPr>
              <w:t xml:space="preserve"> 2021</w:t>
            </w:r>
          </w:p>
        </w:tc>
        <w:tc>
          <w:tcPr>
            <w:tcW w:w="2543" w:type="dxa"/>
            <w:noWrap/>
          </w:tcPr>
          <w:p w14:paraId="0063A8AE" w14:textId="77777777" w:rsidR="004C5596" w:rsidRPr="0064566D" w:rsidRDefault="004C5596" w:rsidP="009D2245">
            <w:pPr>
              <w:tabs>
                <w:tab w:val="clear" w:pos="576"/>
                <w:tab w:val="clear" w:pos="1008"/>
                <w:tab w:val="clear" w:pos="1440"/>
                <w:tab w:val="clear" w:pos="1872"/>
                <w:tab w:val="clear" w:pos="2304"/>
                <w:tab w:val="clear" w:pos="2736"/>
              </w:tabs>
              <w:jc w:val="right"/>
              <w:rPr>
                <w:rFonts w:cs="Times New Roman"/>
                <w:b/>
                <w:sz w:val="20"/>
                <w:lang w:val="fr-CA"/>
              </w:rPr>
            </w:pPr>
            <w:r w:rsidRPr="0064566D">
              <w:rPr>
                <w:rFonts w:cs="Times New Roman"/>
                <w:b/>
                <w:sz w:val="20"/>
                <w:lang w:val="fr-CA"/>
              </w:rPr>
              <w:t xml:space="preserve">Date de la décision </w:t>
            </w:r>
          </w:p>
        </w:tc>
      </w:tr>
      <w:tr w:rsidR="00B975E9" w:rsidRPr="00737629" w14:paraId="1811BD00" w14:textId="77777777" w:rsidTr="002C0F82">
        <w:trPr>
          <w:cantSplit/>
          <w:trHeight w:val="567"/>
          <w:jc w:val="center"/>
        </w:trPr>
        <w:tc>
          <w:tcPr>
            <w:tcW w:w="2542" w:type="dxa"/>
          </w:tcPr>
          <w:p w14:paraId="74EA9075" w14:textId="77777777" w:rsidR="00B975E9" w:rsidRPr="00737629" w:rsidRDefault="00B975E9" w:rsidP="009D2245">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65B4DDDD" w14:textId="77777777" w:rsidR="00B975E9" w:rsidRPr="00737629" w:rsidRDefault="00B975E9" w:rsidP="00F423C2">
            <w:pPr>
              <w:tabs>
                <w:tab w:val="clear" w:pos="576"/>
                <w:tab w:val="clear" w:pos="1008"/>
                <w:tab w:val="clear" w:pos="1440"/>
                <w:tab w:val="clear" w:pos="1872"/>
                <w:tab w:val="clear" w:pos="2304"/>
                <w:tab w:val="clear" w:pos="2736"/>
              </w:tabs>
              <w:jc w:val="center"/>
              <w:rPr>
                <w:rFonts w:cs="Times New Roman"/>
                <w:szCs w:val="24"/>
              </w:rPr>
            </w:pPr>
          </w:p>
        </w:tc>
        <w:tc>
          <w:tcPr>
            <w:tcW w:w="2543" w:type="dxa"/>
            <w:noWrap/>
          </w:tcPr>
          <w:p w14:paraId="66B064A3" w14:textId="77777777" w:rsidR="00B975E9" w:rsidRPr="0064566D" w:rsidRDefault="00B975E9" w:rsidP="009D2245">
            <w:pPr>
              <w:tabs>
                <w:tab w:val="clear" w:pos="576"/>
                <w:tab w:val="clear" w:pos="1008"/>
                <w:tab w:val="clear" w:pos="1440"/>
                <w:tab w:val="clear" w:pos="1872"/>
                <w:tab w:val="clear" w:pos="2304"/>
                <w:tab w:val="clear" w:pos="2736"/>
              </w:tabs>
              <w:jc w:val="right"/>
              <w:rPr>
                <w:rFonts w:cs="Times New Roman"/>
                <w:b/>
                <w:sz w:val="20"/>
                <w:lang w:val="fr-CA"/>
              </w:rPr>
            </w:pPr>
          </w:p>
        </w:tc>
      </w:tr>
      <w:tr w:rsidR="004C5596" w:rsidRPr="00737629" w14:paraId="4F796106" w14:textId="77777777" w:rsidTr="002C0F82">
        <w:trPr>
          <w:cantSplit/>
          <w:trHeight w:val="567"/>
          <w:jc w:val="center"/>
        </w:trPr>
        <w:tc>
          <w:tcPr>
            <w:tcW w:w="2542" w:type="dxa"/>
          </w:tcPr>
          <w:p w14:paraId="7B8C5F2B" w14:textId="77777777" w:rsidR="004C5596" w:rsidRPr="00737629" w:rsidRDefault="004C5596" w:rsidP="009D2245">
            <w:pPr>
              <w:tabs>
                <w:tab w:val="clear" w:pos="576"/>
                <w:tab w:val="clear" w:pos="1008"/>
                <w:tab w:val="clear" w:pos="1440"/>
                <w:tab w:val="clear" w:pos="1872"/>
                <w:tab w:val="clear" w:pos="2304"/>
                <w:tab w:val="clear" w:pos="2736"/>
              </w:tabs>
              <w:jc w:val="left"/>
              <w:rPr>
                <w:rFonts w:cs="Times New Roman"/>
                <w:b/>
                <w:sz w:val="20"/>
              </w:rPr>
            </w:pPr>
            <w:r w:rsidRPr="00737629">
              <w:rPr>
                <w:rFonts w:cs="Times New Roman"/>
                <w:b/>
                <w:sz w:val="20"/>
              </w:rPr>
              <w:t>Panel</w:t>
            </w:r>
          </w:p>
        </w:tc>
        <w:tc>
          <w:tcPr>
            <w:tcW w:w="4448" w:type="dxa"/>
          </w:tcPr>
          <w:p w14:paraId="532C0156" w14:textId="77777777" w:rsidR="004C5596" w:rsidRPr="00C846F2" w:rsidRDefault="00C846F2" w:rsidP="00F423C2">
            <w:pPr>
              <w:tabs>
                <w:tab w:val="clear" w:pos="576"/>
                <w:tab w:val="clear" w:pos="1008"/>
                <w:tab w:val="clear" w:pos="1440"/>
                <w:tab w:val="clear" w:pos="1872"/>
                <w:tab w:val="clear" w:pos="2304"/>
                <w:tab w:val="clear" w:pos="2736"/>
              </w:tabs>
              <w:jc w:val="center"/>
              <w:rPr>
                <w:rFonts w:cs="Times New Roman"/>
                <w:bCs/>
                <w:szCs w:val="24"/>
              </w:rPr>
            </w:pPr>
            <w:r w:rsidRPr="00C846F2">
              <w:rPr>
                <w:rFonts w:cs="Times New Roman"/>
                <w:bCs/>
                <w:szCs w:val="24"/>
              </w:rPr>
              <w:t>Derek Vermette</w:t>
            </w:r>
          </w:p>
        </w:tc>
        <w:tc>
          <w:tcPr>
            <w:tcW w:w="2543" w:type="dxa"/>
            <w:noWrap/>
          </w:tcPr>
          <w:p w14:paraId="5A3C1EE0" w14:textId="77777777" w:rsidR="004C5596" w:rsidRPr="0064566D" w:rsidRDefault="004C5596" w:rsidP="009D2245">
            <w:pPr>
              <w:tabs>
                <w:tab w:val="clear" w:pos="576"/>
                <w:tab w:val="clear" w:pos="1008"/>
                <w:tab w:val="clear" w:pos="1440"/>
                <w:tab w:val="clear" w:pos="1872"/>
                <w:tab w:val="clear" w:pos="2304"/>
                <w:tab w:val="clear" w:pos="2736"/>
              </w:tabs>
              <w:jc w:val="right"/>
              <w:rPr>
                <w:rFonts w:cs="Times New Roman"/>
                <w:b/>
                <w:sz w:val="20"/>
                <w:lang w:val="fr-CA"/>
              </w:rPr>
            </w:pPr>
            <w:r w:rsidRPr="0064566D">
              <w:rPr>
                <w:rFonts w:cs="Times New Roman"/>
                <w:b/>
                <w:sz w:val="20"/>
                <w:lang w:val="fr-CA"/>
              </w:rPr>
              <w:t>Tribunal</w:t>
            </w:r>
          </w:p>
        </w:tc>
      </w:tr>
      <w:tr w:rsidR="00B975E9" w:rsidRPr="00737629" w14:paraId="32FE4076" w14:textId="77777777" w:rsidTr="002C0F82">
        <w:trPr>
          <w:cantSplit/>
          <w:trHeight w:val="567"/>
          <w:jc w:val="center"/>
        </w:trPr>
        <w:tc>
          <w:tcPr>
            <w:tcW w:w="2542" w:type="dxa"/>
          </w:tcPr>
          <w:p w14:paraId="7E8C015C" w14:textId="77777777" w:rsidR="00B975E9" w:rsidRPr="00737629" w:rsidRDefault="00B975E9" w:rsidP="009D2245">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5C1D32FC" w14:textId="77777777" w:rsidR="00B975E9" w:rsidRPr="00737629" w:rsidRDefault="00B975E9" w:rsidP="00F423C2">
            <w:pPr>
              <w:tabs>
                <w:tab w:val="clear" w:pos="576"/>
                <w:tab w:val="clear" w:pos="1008"/>
                <w:tab w:val="clear" w:pos="1440"/>
                <w:tab w:val="clear" w:pos="1872"/>
                <w:tab w:val="clear" w:pos="2304"/>
                <w:tab w:val="clear" w:pos="2736"/>
              </w:tabs>
              <w:jc w:val="center"/>
              <w:rPr>
                <w:rFonts w:cs="Times New Roman"/>
                <w:szCs w:val="24"/>
              </w:rPr>
            </w:pPr>
          </w:p>
        </w:tc>
        <w:tc>
          <w:tcPr>
            <w:tcW w:w="2543" w:type="dxa"/>
            <w:noWrap/>
          </w:tcPr>
          <w:p w14:paraId="6739E475" w14:textId="77777777" w:rsidR="00B975E9" w:rsidRPr="0064566D" w:rsidRDefault="00B975E9" w:rsidP="009D2245">
            <w:pPr>
              <w:tabs>
                <w:tab w:val="clear" w:pos="576"/>
                <w:tab w:val="clear" w:pos="1008"/>
                <w:tab w:val="clear" w:pos="1440"/>
                <w:tab w:val="clear" w:pos="1872"/>
                <w:tab w:val="clear" w:pos="2304"/>
                <w:tab w:val="clear" w:pos="2736"/>
              </w:tabs>
              <w:jc w:val="right"/>
              <w:rPr>
                <w:rFonts w:cs="Times New Roman"/>
                <w:b/>
                <w:sz w:val="20"/>
                <w:lang w:val="fr-CA"/>
              </w:rPr>
            </w:pPr>
          </w:p>
        </w:tc>
      </w:tr>
      <w:tr w:rsidR="004C5596" w:rsidRPr="0026093C" w14:paraId="3F8DA76E" w14:textId="77777777" w:rsidTr="002C0F82">
        <w:trPr>
          <w:cantSplit/>
          <w:trHeight w:val="567"/>
          <w:jc w:val="center"/>
        </w:trPr>
        <w:tc>
          <w:tcPr>
            <w:tcW w:w="2542" w:type="dxa"/>
          </w:tcPr>
          <w:p w14:paraId="5EFBAE2E" w14:textId="77777777" w:rsidR="004C5596" w:rsidRPr="00737629" w:rsidRDefault="00C308AF" w:rsidP="009D2245">
            <w:pPr>
              <w:tabs>
                <w:tab w:val="clear" w:pos="576"/>
                <w:tab w:val="clear" w:pos="1008"/>
                <w:tab w:val="clear" w:pos="1440"/>
                <w:tab w:val="clear" w:pos="1872"/>
                <w:tab w:val="clear" w:pos="2304"/>
                <w:tab w:val="clear" w:pos="2736"/>
              </w:tabs>
              <w:jc w:val="left"/>
              <w:rPr>
                <w:rFonts w:cs="Times New Roman"/>
                <w:b/>
                <w:sz w:val="20"/>
              </w:rPr>
            </w:pPr>
            <w:r w:rsidRPr="00C308AF">
              <w:rPr>
                <w:rFonts w:cs="Times New Roman"/>
                <w:b/>
                <w:sz w:val="20"/>
              </w:rPr>
              <w:t xml:space="preserve">Counsel for the person who </w:t>
            </w:r>
            <w:r w:rsidR="00C846F2" w:rsidRPr="00C308AF">
              <w:rPr>
                <w:rFonts w:cs="Times New Roman"/>
                <w:b/>
                <w:sz w:val="20"/>
              </w:rPr>
              <w:t>is</w:t>
            </w:r>
            <w:r w:rsidRPr="00C308AF">
              <w:rPr>
                <w:rFonts w:cs="Times New Roman"/>
                <w:b/>
                <w:sz w:val="20"/>
              </w:rPr>
              <w:t xml:space="preserve"> the subject of the appeal</w:t>
            </w:r>
          </w:p>
        </w:tc>
        <w:tc>
          <w:tcPr>
            <w:tcW w:w="4448" w:type="dxa"/>
          </w:tcPr>
          <w:p w14:paraId="78560734" w14:textId="77777777" w:rsidR="004C5596" w:rsidRPr="00C846F2" w:rsidRDefault="00C846F2" w:rsidP="00F423C2">
            <w:pPr>
              <w:tabs>
                <w:tab w:val="clear" w:pos="576"/>
                <w:tab w:val="clear" w:pos="1008"/>
                <w:tab w:val="clear" w:pos="1440"/>
                <w:tab w:val="clear" w:pos="1872"/>
                <w:tab w:val="clear" w:pos="2304"/>
                <w:tab w:val="clear" w:pos="2736"/>
              </w:tabs>
              <w:jc w:val="center"/>
              <w:rPr>
                <w:rFonts w:cs="Times New Roman"/>
                <w:bCs/>
                <w:szCs w:val="24"/>
              </w:rPr>
            </w:pPr>
            <w:r w:rsidRPr="00C846F2">
              <w:rPr>
                <w:rFonts w:cs="Times New Roman"/>
                <w:szCs w:val="24"/>
              </w:rPr>
              <w:t xml:space="preserve">Michael Dorey </w:t>
            </w:r>
          </w:p>
        </w:tc>
        <w:tc>
          <w:tcPr>
            <w:tcW w:w="2543" w:type="dxa"/>
            <w:noWrap/>
          </w:tcPr>
          <w:p w14:paraId="175F56B2" w14:textId="77777777" w:rsidR="004C5596" w:rsidRPr="006D5FD3" w:rsidRDefault="00C308AF" w:rsidP="00FA7AF1">
            <w:pPr>
              <w:pStyle w:val="Header"/>
              <w:tabs>
                <w:tab w:val="clear" w:pos="4320"/>
                <w:tab w:val="clear" w:pos="8640"/>
              </w:tabs>
              <w:jc w:val="right"/>
              <w:rPr>
                <w:b/>
                <w:noProof w:val="0"/>
              </w:rPr>
            </w:pPr>
            <w:r w:rsidRPr="00C308AF">
              <w:rPr>
                <w:rFonts w:ascii="Times New Roman" w:hAnsi="Times New Roman"/>
                <w:b/>
                <w:noProof w:val="0"/>
              </w:rPr>
              <w:t xml:space="preserve">Conseil </w:t>
            </w:r>
            <w:r w:rsidR="00C846F2" w:rsidRPr="00C308AF">
              <w:rPr>
                <w:rFonts w:ascii="Times New Roman" w:hAnsi="Times New Roman"/>
                <w:b/>
                <w:noProof w:val="0"/>
              </w:rPr>
              <w:t>de la</w:t>
            </w:r>
            <w:r w:rsidRPr="00C308AF">
              <w:rPr>
                <w:rFonts w:ascii="Times New Roman" w:hAnsi="Times New Roman"/>
                <w:b/>
                <w:noProof w:val="0"/>
              </w:rPr>
              <w:t xml:space="preserve"> personne en cause</w:t>
            </w:r>
          </w:p>
        </w:tc>
      </w:tr>
      <w:tr w:rsidR="00B975E9" w:rsidRPr="0026093C" w14:paraId="69FB37D7" w14:textId="77777777" w:rsidTr="002C0F82">
        <w:trPr>
          <w:cantSplit/>
          <w:trHeight w:val="567"/>
          <w:jc w:val="center"/>
        </w:trPr>
        <w:tc>
          <w:tcPr>
            <w:tcW w:w="2542" w:type="dxa"/>
          </w:tcPr>
          <w:p w14:paraId="385D0CB7" w14:textId="77777777" w:rsidR="00B975E9" w:rsidRPr="005D3ADD" w:rsidRDefault="00B975E9" w:rsidP="009D2245">
            <w:pPr>
              <w:tabs>
                <w:tab w:val="clear" w:pos="576"/>
                <w:tab w:val="clear" w:pos="1008"/>
                <w:tab w:val="clear" w:pos="1440"/>
                <w:tab w:val="clear" w:pos="1872"/>
                <w:tab w:val="clear" w:pos="2304"/>
                <w:tab w:val="clear" w:pos="2736"/>
              </w:tabs>
              <w:jc w:val="left"/>
              <w:rPr>
                <w:rFonts w:cs="Times New Roman"/>
                <w:b/>
                <w:sz w:val="20"/>
                <w:lang w:val="fr-CA"/>
              </w:rPr>
            </w:pPr>
          </w:p>
        </w:tc>
        <w:tc>
          <w:tcPr>
            <w:tcW w:w="4448" w:type="dxa"/>
          </w:tcPr>
          <w:p w14:paraId="64BD9594" w14:textId="77777777" w:rsidR="00B975E9" w:rsidRPr="005D3ADD" w:rsidRDefault="00B975E9" w:rsidP="00F423C2">
            <w:pPr>
              <w:tabs>
                <w:tab w:val="clear" w:pos="576"/>
                <w:tab w:val="clear" w:pos="1008"/>
                <w:tab w:val="clear" w:pos="1440"/>
                <w:tab w:val="clear" w:pos="1872"/>
                <w:tab w:val="clear" w:pos="2304"/>
                <w:tab w:val="clear" w:pos="2736"/>
              </w:tabs>
              <w:jc w:val="center"/>
              <w:rPr>
                <w:rFonts w:cs="Times New Roman"/>
                <w:szCs w:val="24"/>
                <w:lang w:val="fr-CA"/>
              </w:rPr>
            </w:pPr>
          </w:p>
        </w:tc>
        <w:tc>
          <w:tcPr>
            <w:tcW w:w="2543" w:type="dxa"/>
            <w:noWrap/>
          </w:tcPr>
          <w:p w14:paraId="58204B72" w14:textId="77777777" w:rsidR="00B975E9" w:rsidRPr="006D5FD3" w:rsidRDefault="00B975E9" w:rsidP="009D2245">
            <w:pPr>
              <w:tabs>
                <w:tab w:val="clear" w:pos="576"/>
                <w:tab w:val="clear" w:pos="1008"/>
                <w:tab w:val="clear" w:pos="1440"/>
                <w:tab w:val="clear" w:pos="1872"/>
                <w:tab w:val="clear" w:pos="2304"/>
                <w:tab w:val="clear" w:pos="2736"/>
              </w:tabs>
              <w:jc w:val="right"/>
              <w:rPr>
                <w:rFonts w:cs="Times New Roman"/>
                <w:b/>
                <w:sz w:val="20"/>
                <w:lang w:val="fr-CA"/>
              </w:rPr>
            </w:pPr>
          </w:p>
        </w:tc>
      </w:tr>
      <w:tr w:rsidR="004C5596" w:rsidRPr="00737629" w14:paraId="070CE800" w14:textId="77777777" w:rsidTr="002C0F82">
        <w:trPr>
          <w:cantSplit/>
          <w:trHeight w:val="567"/>
          <w:jc w:val="center"/>
        </w:trPr>
        <w:tc>
          <w:tcPr>
            <w:tcW w:w="2542" w:type="dxa"/>
          </w:tcPr>
          <w:p w14:paraId="659A34BB" w14:textId="77777777" w:rsidR="004C5596" w:rsidRPr="00737629" w:rsidRDefault="004C5596" w:rsidP="009D2245">
            <w:pPr>
              <w:tabs>
                <w:tab w:val="clear" w:pos="576"/>
                <w:tab w:val="clear" w:pos="1008"/>
                <w:tab w:val="clear" w:pos="1440"/>
                <w:tab w:val="clear" w:pos="1872"/>
                <w:tab w:val="clear" w:pos="2304"/>
                <w:tab w:val="clear" w:pos="2736"/>
              </w:tabs>
              <w:jc w:val="left"/>
              <w:rPr>
                <w:rFonts w:cs="Times New Roman"/>
                <w:b/>
                <w:sz w:val="20"/>
              </w:rPr>
            </w:pPr>
            <w:r w:rsidRPr="00737629">
              <w:rPr>
                <w:rFonts w:cs="Times New Roman"/>
                <w:b/>
                <w:sz w:val="20"/>
              </w:rPr>
              <w:t>Designated representative</w:t>
            </w:r>
          </w:p>
        </w:tc>
        <w:tc>
          <w:tcPr>
            <w:tcW w:w="4448" w:type="dxa"/>
          </w:tcPr>
          <w:p w14:paraId="67E5CCE9" w14:textId="77777777" w:rsidR="004C5596" w:rsidRPr="00C846F2" w:rsidRDefault="00C846F2" w:rsidP="00F423C2">
            <w:pPr>
              <w:tabs>
                <w:tab w:val="clear" w:pos="576"/>
                <w:tab w:val="clear" w:pos="1008"/>
                <w:tab w:val="clear" w:pos="1440"/>
                <w:tab w:val="clear" w:pos="1872"/>
                <w:tab w:val="clear" w:pos="2304"/>
                <w:tab w:val="clear" w:pos="2736"/>
              </w:tabs>
              <w:jc w:val="center"/>
              <w:rPr>
                <w:rFonts w:cs="Times New Roman"/>
                <w:bCs/>
                <w:szCs w:val="24"/>
              </w:rPr>
            </w:pPr>
            <w:r w:rsidRPr="00C846F2">
              <w:rPr>
                <w:rFonts w:cs="Times New Roman"/>
                <w:bCs/>
                <w:szCs w:val="24"/>
              </w:rPr>
              <w:t>N/A</w:t>
            </w:r>
          </w:p>
        </w:tc>
        <w:tc>
          <w:tcPr>
            <w:tcW w:w="2543" w:type="dxa"/>
            <w:noWrap/>
          </w:tcPr>
          <w:p w14:paraId="75F304D2" w14:textId="77777777" w:rsidR="004C5596" w:rsidRPr="0064566D" w:rsidRDefault="004C5596" w:rsidP="009D2245">
            <w:pPr>
              <w:tabs>
                <w:tab w:val="clear" w:pos="576"/>
                <w:tab w:val="clear" w:pos="1008"/>
                <w:tab w:val="clear" w:pos="1440"/>
                <w:tab w:val="clear" w:pos="1872"/>
                <w:tab w:val="clear" w:pos="2304"/>
                <w:tab w:val="clear" w:pos="2736"/>
              </w:tabs>
              <w:jc w:val="right"/>
              <w:rPr>
                <w:rFonts w:cs="Times New Roman"/>
                <w:b/>
                <w:sz w:val="20"/>
                <w:lang w:val="fr-CA"/>
              </w:rPr>
            </w:pPr>
            <w:r w:rsidRPr="0064566D">
              <w:rPr>
                <w:rFonts w:cs="Times New Roman"/>
                <w:b/>
                <w:sz w:val="20"/>
                <w:lang w:val="fr-CA"/>
              </w:rPr>
              <w:t>Représentant(e) désigné(e)</w:t>
            </w:r>
          </w:p>
        </w:tc>
      </w:tr>
      <w:tr w:rsidR="00411A55" w:rsidRPr="00737629" w14:paraId="2961E9B4" w14:textId="77777777" w:rsidTr="002C0F82">
        <w:trPr>
          <w:cantSplit/>
          <w:trHeight w:val="567"/>
          <w:jc w:val="center"/>
        </w:trPr>
        <w:tc>
          <w:tcPr>
            <w:tcW w:w="2542" w:type="dxa"/>
          </w:tcPr>
          <w:p w14:paraId="152CF748" w14:textId="77777777" w:rsidR="00411A55" w:rsidRPr="00737629" w:rsidRDefault="00411A55" w:rsidP="009D2245">
            <w:pPr>
              <w:tabs>
                <w:tab w:val="clear" w:pos="576"/>
                <w:tab w:val="clear" w:pos="1008"/>
                <w:tab w:val="clear" w:pos="1440"/>
                <w:tab w:val="clear" w:pos="1872"/>
                <w:tab w:val="clear" w:pos="2304"/>
                <w:tab w:val="clear" w:pos="2736"/>
              </w:tabs>
              <w:jc w:val="left"/>
              <w:rPr>
                <w:rFonts w:cs="Times New Roman"/>
                <w:b/>
                <w:sz w:val="20"/>
              </w:rPr>
            </w:pPr>
          </w:p>
        </w:tc>
        <w:tc>
          <w:tcPr>
            <w:tcW w:w="4448" w:type="dxa"/>
          </w:tcPr>
          <w:p w14:paraId="7917503B" w14:textId="77777777" w:rsidR="00411A55" w:rsidRPr="00737629" w:rsidRDefault="00411A55" w:rsidP="00F423C2">
            <w:pPr>
              <w:tabs>
                <w:tab w:val="clear" w:pos="576"/>
                <w:tab w:val="clear" w:pos="1008"/>
                <w:tab w:val="clear" w:pos="1440"/>
                <w:tab w:val="clear" w:pos="1872"/>
                <w:tab w:val="clear" w:pos="2304"/>
                <w:tab w:val="clear" w:pos="2736"/>
              </w:tabs>
              <w:jc w:val="center"/>
              <w:rPr>
                <w:rFonts w:cs="Times New Roman"/>
                <w:szCs w:val="24"/>
              </w:rPr>
            </w:pPr>
          </w:p>
        </w:tc>
        <w:tc>
          <w:tcPr>
            <w:tcW w:w="2543" w:type="dxa"/>
            <w:noWrap/>
          </w:tcPr>
          <w:p w14:paraId="0E6DE7CA" w14:textId="77777777" w:rsidR="00411A55" w:rsidRPr="00737629" w:rsidRDefault="00411A55" w:rsidP="009D2245">
            <w:pPr>
              <w:tabs>
                <w:tab w:val="clear" w:pos="576"/>
                <w:tab w:val="clear" w:pos="1008"/>
                <w:tab w:val="clear" w:pos="1440"/>
                <w:tab w:val="clear" w:pos="1872"/>
                <w:tab w:val="clear" w:pos="2304"/>
                <w:tab w:val="clear" w:pos="2736"/>
              </w:tabs>
              <w:jc w:val="right"/>
              <w:rPr>
                <w:rFonts w:cs="Times New Roman"/>
                <w:b/>
                <w:sz w:val="20"/>
              </w:rPr>
            </w:pPr>
          </w:p>
        </w:tc>
      </w:tr>
      <w:tr w:rsidR="004C5596" w:rsidRPr="00737629" w14:paraId="5A6E783D" w14:textId="77777777" w:rsidTr="002C0F82">
        <w:trPr>
          <w:cantSplit/>
          <w:trHeight w:val="567"/>
          <w:jc w:val="center"/>
        </w:trPr>
        <w:tc>
          <w:tcPr>
            <w:tcW w:w="2542" w:type="dxa"/>
          </w:tcPr>
          <w:p w14:paraId="2C4F7682" w14:textId="77777777" w:rsidR="004C5596" w:rsidRPr="00737629" w:rsidRDefault="004C5596" w:rsidP="009D2245">
            <w:pPr>
              <w:tabs>
                <w:tab w:val="clear" w:pos="576"/>
                <w:tab w:val="clear" w:pos="1008"/>
                <w:tab w:val="clear" w:pos="1440"/>
                <w:tab w:val="clear" w:pos="1872"/>
                <w:tab w:val="clear" w:pos="2304"/>
                <w:tab w:val="clear" w:pos="2736"/>
              </w:tabs>
              <w:jc w:val="left"/>
              <w:rPr>
                <w:rFonts w:cs="Times New Roman"/>
                <w:b/>
                <w:sz w:val="20"/>
              </w:rPr>
            </w:pPr>
            <w:r w:rsidRPr="00737629">
              <w:rPr>
                <w:rFonts w:cs="Times New Roman"/>
                <w:b/>
                <w:sz w:val="20"/>
              </w:rPr>
              <w:t>Counsel for the Minister</w:t>
            </w:r>
          </w:p>
        </w:tc>
        <w:tc>
          <w:tcPr>
            <w:tcW w:w="4448" w:type="dxa"/>
          </w:tcPr>
          <w:p w14:paraId="7F822414" w14:textId="77777777" w:rsidR="004C5596" w:rsidRPr="00737629" w:rsidRDefault="00C846F2" w:rsidP="00F423C2">
            <w:pPr>
              <w:tabs>
                <w:tab w:val="clear" w:pos="576"/>
                <w:tab w:val="clear" w:pos="1008"/>
                <w:tab w:val="clear" w:pos="1440"/>
                <w:tab w:val="clear" w:pos="1872"/>
                <w:tab w:val="clear" w:pos="2304"/>
                <w:tab w:val="clear" w:pos="2736"/>
              </w:tabs>
              <w:jc w:val="center"/>
              <w:rPr>
                <w:rFonts w:cs="Times New Roman"/>
                <w:bCs/>
                <w:szCs w:val="24"/>
              </w:rPr>
            </w:pPr>
            <w:r>
              <w:rPr>
                <w:rFonts w:cs="Times New Roman"/>
                <w:szCs w:val="24"/>
                <w:lang w:val="en-US"/>
              </w:rPr>
              <w:t>N/A</w:t>
            </w:r>
          </w:p>
        </w:tc>
        <w:tc>
          <w:tcPr>
            <w:tcW w:w="2543" w:type="dxa"/>
            <w:noWrap/>
          </w:tcPr>
          <w:p w14:paraId="3EAEFEB7" w14:textId="77777777" w:rsidR="004C5596" w:rsidRPr="0064566D" w:rsidRDefault="004C5596" w:rsidP="009D2245">
            <w:pPr>
              <w:tabs>
                <w:tab w:val="clear" w:pos="576"/>
                <w:tab w:val="clear" w:pos="1008"/>
                <w:tab w:val="clear" w:pos="1440"/>
                <w:tab w:val="clear" w:pos="1872"/>
                <w:tab w:val="clear" w:pos="2304"/>
                <w:tab w:val="clear" w:pos="2736"/>
              </w:tabs>
              <w:jc w:val="right"/>
              <w:rPr>
                <w:rFonts w:cs="Times New Roman"/>
                <w:b/>
                <w:sz w:val="20"/>
                <w:lang w:val="fr-CA"/>
              </w:rPr>
            </w:pPr>
            <w:r w:rsidRPr="0064566D">
              <w:rPr>
                <w:rFonts w:cs="Times New Roman"/>
                <w:b/>
                <w:sz w:val="20"/>
                <w:lang w:val="fr-CA"/>
              </w:rPr>
              <w:t>Conseil du ministre</w:t>
            </w:r>
          </w:p>
        </w:tc>
      </w:tr>
      <w:tr w:rsidR="004C5596" w:rsidRPr="00737629" w14:paraId="61E864C0" w14:textId="77777777" w:rsidTr="00C261C0">
        <w:trPr>
          <w:cantSplit/>
          <w:trHeight w:val="324"/>
          <w:jc w:val="center"/>
        </w:trPr>
        <w:tc>
          <w:tcPr>
            <w:tcW w:w="2542" w:type="dxa"/>
          </w:tcPr>
          <w:p w14:paraId="5B079A1E" w14:textId="77777777" w:rsidR="004C5596" w:rsidRPr="00737629" w:rsidRDefault="004C5596" w:rsidP="009D2245">
            <w:pPr>
              <w:tabs>
                <w:tab w:val="clear" w:pos="576"/>
                <w:tab w:val="clear" w:pos="1008"/>
                <w:tab w:val="clear" w:pos="1440"/>
                <w:tab w:val="clear" w:pos="1872"/>
                <w:tab w:val="clear" w:pos="2304"/>
                <w:tab w:val="clear" w:pos="2736"/>
              </w:tabs>
              <w:jc w:val="left"/>
              <w:rPr>
                <w:rFonts w:cs="Times New Roman"/>
                <w:b/>
                <w:sz w:val="22"/>
                <w:szCs w:val="22"/>
              </w:rPr>
            </w:pPr>
          </w:p>
        </w:tc>
        <w:tc>
          <w:tcPr>
            <w:tcW w:w="4448" w:type="dxa"/>
          </w:tcPr>
          <w:p w14:paraId="4DB0688F" w14:textId="77777777" w:rsidR="004C5596" w:rsidRPr="00737629" w:rsidRDefault="004C5596" w:rsidP="00F423C2">
            <w:pPr>
              <w:tabs>
                <w:tab w:val="clear" w:pos="576"/>
                <w:tab w:val="clear" w:pos="1008"/>
                <w:tab w:val="clear" w:pos="1440"/>
                <w:tab w:val="clear" w:pos="1872"/>
                <w:tab w:val="clear" w:pos="2304"/>
                <w:tab w:val="clear" w:pos="2736"/>
              </w:tabs>
              <w:jc w:val="center"/>
              <w:rPr>
                <w:rFonts w:cs="Times New Roman"/>
                <w:bCs/>
                <w:szCs w:val="24"/>
              </w:rPr>
            </w:pPr>
          </w:p>
        </w:tc>
        <w:tc>
          <w:tcPr>
            <w:tcW w:w="2543" w:type="dxa"/>
            <w:noWrap/>
          </w:tcPr>
          <w:p w14:paraId="03A812DD" w14:textId="77777777" w:rsidR="004C5596" w:rsidRPr="00737629" w:rsidRDefault="004C5596" w:rsidP="009D2245">
            <w:pPr>
              <w:tabs>
                <w:tab w:val="clear" w:pos="576"/>
                <w:tab w:val="clear" w:pos="1008"/>
                <w:tab w:val="clear" w:pos="1440"/>
                <w:tab w:val="clear" w:pos="1872"/>
                <w:tab w:val="clear" w:pos="2304"/>
                <w:tab w:val="clear" w:pos="2736"/>
              </w:tabs>
              <w:jc w:val="right"/>
              <w:rPr>
                <w:rFonts w:cs="Times New Roman"/>
                <w:b/>
                <w:sz w:val="22"/>
                <w:szCs w:val="22"/>
              </w:rPr>
            </w:pPr>
          </w:p>
        </w:tc>
      </w:tr>
    </w:tbl>
    <w:p w14:paraId="2B6E09FF" w14:textId="77777777" w:rsidR="000A1B15" w:rsidRPr="00737629" w:rsidRDefault="000A1B15">
      <w:pPr>
        <w:tabs>
          <w:tab w:val="clear" w:pos="576"/>
          <w:tab w:val="clear" w:pos="1008"/>
          <w:tab w:val="clear" w:pos="1440"/>
          <w:tab w:val="clear" w:pos="1872"/>
          <w:tab w:val="clear" w:pos="2304"/>
          <w:tab w:val="clear" w:pos="2736"/>
        </w:tabs>
        <w:jc w:val="left"/>
        <w:rPr>
          <w:rFonts w:cs="Times New Roman"/>
          <w:b/>
          <w:noProof/>
          <w:sz w:val="28"/>
          <w:lang w:eastAsia="en-US"/>
        </w:rPr>
      </w:pPr>
      <w:r w:rsidRPr="00737629">
        <w:rPr>
          <w:rFonts w:cs="Times New Roman"/>
          <w:b/>
          <w:noProof/>
          <w:sz w:val="28"/>
          <w:lang w:eastAsia="en-US"/>
        </w:rPr>
        <w:br w:type="page"/>
      </w:r>
    </w:p>
    <w:p w14:paraId="378232DC" w14:textId="5AF3E4E6" w:rsidR="00C05EAA" w:rsidRPr="00737629" w:rsidRDefault="005826E0" w:rsidP="005826E0">
      <w:pPr>
        <w:pStyle w:val="CGTG"/>
        <w:tabs>
          <w:tab w:val="left" w:pos="993"/>
          <w:tab w:val="center" w:pos="4766"/>
        </w:tabs>
        <w:jc w:val="left"/>
        <w:rPr>
          <w:lang w:val="en-CA"/>
        </w:rPr>
      </w:pPr>
      <w:r>
        <w:rPr>
          <w:lang w:val="en-CA"/>
        </w:rPr>
        <w:lastRenderedPageBreak/>
        <w:tab/>
      </w:r>
      <w:r>
        <w:rPr>
          <w:lang w:val="en-CA"/>
        </w:rPr>
        <w:tab/>
      </w:r>
      <w:r w:rsidR="008D728F" w:rsidRPr="00737629">
        <w:rPr>
          <w:lang w:val="en-CA"/>
        </w:rPr>
        <w:t>REASONS FOR DECISION</w:t>
      </w:r>
    </w:p>
    <w:p w14:paraId="18E5F6BE" w14:textId="77777777" w:rsidR="00D82949" w:rsidRPr="00737629" w:rsidRDefault="000434C1" w:rsidP="00097AD3">
      <w:pPr>
        <w:pStyle w:val="CG1H"/>
      </w:pPr>
      <w:bookmarkStart w:id="0" w:name="_Hlk67210897"/>
      <w:r w:rsidRPr="00737629">
        <w:t>OVERVIEW</w:t>
      </w:r>
      <w:r w:rsidR="009C24C5">
        <w:t xml:space="preserve"> </w:t>
      </w:r>
    </w:p>
    <w:p w14:paraId="33F23C1E" w14:textId="050CDD14" w:rsidR="001E438B" w:rsidRDefault="0026093C" w:rsidP="00FE0085">
      <w:pPr>
        <w:pStyle w:val="CGPara"/>
        <w:tabs>
          <w:tab w:val="clear" w:pos="862"/>
        </w:tabs>
        <w:ind w:left="0" w:firstLine="0"/>
      </w:pPr>
      <w:r>
        <w:rPr>
          <w:rStyle w:val="CGNormalCar"/>
          <w:rFonts w:cs="Times New Roman"/>
          <w:spacing w:val="0"/>
        </w:rPr>
        <w:t xml:space="preserve">XXXX </w:t>
      </w:r>
      <w:proofErr w:type="spellStart"/>
      <w:r>
        <w:rPr>
          <w:rStyle w:val="CGNormalCar"/>
          <w:rFonts w:cs="Times New Roman"/>
          <w:spacing w:val="0"/>
        </w:rPr>
        <w:t>XXXX</w:t>
      </w:r>
      <w:proofErr w:type="spellEnd"/>
      <w:r>
        <w:rPr>
          <w:rStyle w:val="CGNormalCar"/>
          <w:rFonts w:cs="Times New Roman"/>
          <w:spacing w:val="0"/>
        </w:rPr>
        <w:t xml:space="preserve"> </w:t>
      </w:r>
      <w:proofErr w:type="spellStart"/>
      <w:r>
        <w:rPr>
          <w:rStyle w:val="CGNormalCar"/>
          <w:rFonts w:cs="Times New Roman"/>
          <w:spacing w:val="0"/>
        </w:rPr>
        <w:t>XXXX</w:t>
      </w:r>
      <w:proofErr w:type="spellEnd"/>
      <w:r>
        <w:rPr>
          <w:rStyle w:val="CGNormalCar"/>
          <w:rFonts w:cs="Times New Roman"/>
          <w:spacing w:val="0"/>
        </w:rPr>
        <w:t xml:space="preserve"> </w:t>
      </w:r>
      <w:proofErr w:type="spellStart"/>
      <w:r>
        <w:rPr>
          <w:rStyle w:val="CGNormalCar"/>
          <w:rFonts w:cs="Times New Roman"/>
          <w:spacing w:val="0"/>
        </w:rPr>
        <w:t>XXXX</w:t>
      </w:r>
      <w:r w:rsidR="006C1A7B" w:rsidRPr="00090CE7">
        <w:rPr>
          <w:rStyle w:val="CGNormalCar"/>
          <w:rFonts w:cs="Times New Roman"/>
          <w:spacing w:val="0"/>
        </w:rPr>
        <w:t>Appellant</w:t>
      </w:r>
      <w:proofErr w:type="spellEnd"/>
      <w:r w:rsidR="006C1A7B" w:rsidRPr="00090CE7">
        <w:rPr>
          <w:rStyle w:val="CGNormalCar"/>
          <w:rFonts w:cs="Times New Roman"/>
          <w:spacing w:val="0"/>
        </w:rPr>
        <w:t>)</w:t>
      </w:r>
      <w:r w:rsidR="009C24C5" w:rsidRPr="009E511C">
        <w:t xml:space="preserve"> </w:t>
      </w:r>
      <w:r w:rsidR="00C846F2">
        <w:t>is a</w:t>
      </w:r>
      <w:r w:rsidR="009C24C5" w:rsidRPr="009E511C">
        <w:t xml:space="preserve"> citizen</w:t>
      </w:r>
      <w:r w:rsidR="009C24C5" w:rsidRPr="00AD62AA">
        <w:t xml:space="preserve"> </w:t>
      </w:r>
      <w:r w:rsidR="009C24C5" w:rsidRPr="009E511C">
        <w:t xml:space="preserve">of </w:t>
      </w:r>
      <w:r w:rsidR="00C846F2" w:rsidRPr="00C846F2">
        <w:t>Nigeria</w:t>
      </w:r>
      <w:r w:rsidR="001E438B">
        <w:t>, and he is appealing a Refugee Protection Division (RPD) decision that denied his claim for refugee protection.</w:t>
      </w:r>
    </w:p>
    <w:p w14:paraId="693F008F" w14:textId="67B50FDC" w:rsidR="006E5A36" w:rsidRDefault="0047242A" w:rsidP="00FE0085">
      <w:pPr>
        <w:pStyle w:val="CGPara"/>
        <w:tabs>
          <w:tab w:val="clear" w:pos="862"/>
        </w:tabs>
        <w:ind w:left="0" w:firstLine="0"/>
      </w:pPr>
      <w:r>
        <w:t xml:space="preserve">The Appellant </w:t>
      </w:r>
      <w:r w:rsidR="00F47976">
        <w:t xml:space="preserve">alleges that he </w:t>
      </w:r>
      <w:r>
        <w:t xml:space="preserve">fled Nigeria because </w:t>
      </w:r>
      <w:r w:rsidR="00F47976">
        <w:t xml:space="preserve">he fears his father, </w:t>
      </w:r>
      <w:r w:rsidR="00D475C4">
        <w:t xml:space="preserve">a devout Muslim </w:t>
      </w:r>
      <w:r w:rsidR="0026093C">
        <w:t>XXXX</w:t>
      </w:r>
      <w:r w:rsidR="00D475C4">
        <w:t xml:space="preserve"> </w:t>
      </w:r>
      <w:proofErr w:type="spellStart"/>
      <w:r w:rsidR="0026093C">
        <w:t>XXXX</w:t>
      </w:r>
      <w:proofErr w:type="spellEnd"/>
      <w:r w:rsidR="0026093C">
        <w:t xml:space="preserve"> </w:t>
      </w:r>
      <w:proofErr w:type="spellStart"/>
      <w:r w:rsidR="0026093C">
        <w:t>XXXX</w:t>
      </w:r>
      <w:proofErr w:type="spellEnd"/>
      <w:r w:rsidR="0026093C">
        <w:t xml:space="preserve"> </w:t>
      </w:r>
      <w:proofErr w:type="spellStart"/>
      <w:r w:rsidR="0026093C">
        <w:t>XXXX</w:t>
      </w:r>
      <w:proofErr w:type="spellEnd"/>
      <w:r w:rsidR="00D475C4">
        <w:t xml:space="preserve"> </w:t>
      </w:r>
      <w:r w:rsidR="00FE4F05">
        <w:t xml:space="preserve">who was </w:t>
      </w:r>
      <w:r w:rsidR="008D49BC">
        <w:t xml:space="preserve">infuriated that the </w:t>
      </w:r>
      <w:r w:rsidR="006E5A36">
        <w:t>Appellant converted to Christianity and married a Christian woman.</w:t>
      </w:r>
    </w:p>
    <w:p w14:paraId="0A89B66F" w14:textId="084578D6" w:rsidR="00BC58BD" w:rsidRDefault="006E5A36" w:rsidP="00FE0085">
      <w:pPr>
        <w:pStyle w:val="CGPara"/>
        <w:tabs>
          <w:tab w:val="clear" w:pos="862"/>
        </w:tabs>
        <w:ind w:left="0" w:firstLine="0"/>
      </w:pPr>
      <w:r>
        <w:t>The RPD denied the Appellant’s claim because it found that the Appellant had not established his identity</w:t>
      </w:r>
      <w:r w:rsidR="0043490B">
        <w:t xml:space="preserve">, as required by section 106 of the </w:t>
      </w:r>
      <w:r w:rsidR="0043490B" w:rsidRPr="00214B71">
        <w:rPr>
          <w:i/>
          <w:iCs/>
        </w:rPr>
        <w:t>Immigration and Refugee Protection Act</w:t>
      </w:r>
      <w:r w:rsidR="00275532" w:rsidRPr="00275532">
        <w:rPr>
          <w:rStyle w:val="EndnoteReference"/>
        </w:rPr>
        <w:endnoteReference w:id="2"/>
      </w:r>
      <w:r w:rsidR="00B637CB">
        <w:t xml:space="preserve"> (IRPA)</w:t>
      </w:r>
      <w:r w:rsidR="0043490B">
        <w:t xml:space="preserve">, and Rule 11 of the </w:t>
      </w:r>
      <w:r w:rsidR="0043490B" w:rsidRPr="00214B71">
        <w:rPr>
          <w:i/>
          <w:iCs/>
        </w:rPr>
        <w:t>Refugee Protection Division Rules</w:t>
      </w:r>
      <w:r w:rsidR="00241FBC" w:rsidRPr="00241FBC">
        <w:t>.</w:t>
      </w:r>
      <w:r w:rsidR="00730A81" w:rsidRPr="00A27192">
        <w:rPr>
          <w:rStyle w:val="EndnoteReference"/>
        </w:rPr>
        <w:endnoteReference w:id="3"/>
      </w:r>
    </w:p>
    <w:p w14:paraId="7DF299AB" w14:textId="5DC636CB" w:rsidR="005A643B" w:rsidRDefault="00BC58BD" w:rsidP="00FE0085">
      <w:pPr>
        <w:pStyle w:val="CGPara"/>
        <w:tabs>
          <w:tab w:val="clear" w:pos="862"/>
        </w:tabs>
        <w:ind w:left="0" w:firstLine="0"/>
      </w:pPr>
      <w:r>
        <w:t>The Appellant submits that the RPD</w:t>
      </w:r>
      <w:r w:rsidR="00A4756B">
        <w:t xml:space="preserve"> erred in its assessment of </w:t>
      </w:r>
      <w:r w:rsidR="00BB5CD6">
        <w:t xml:space="preserve">several of the </w:t>
      </w:r>
      <w:r w:rsidR="00A4756B">
        <w:t>Appellant’s identity documents.</w:t>
      </w:r>
      <w:r w:rsidR="00130BB5">
        <w:t xml:space="preserve"> </w:t>
      </w:r>
    </w:p>
    <w:p w14:paraId="6AB7344F" w14:textId="36CEFA3C" w:rsidR="00801114" w:rsidRPr="00024A69" w:rsidRDefault="00B40CC1" w:rsidP="00801114">
      <w:pPr>
        <w:pStyle w:val="CGPara"/>
        <w:tabs>
          <w:tab w:val="clear" w:pos="862"/>
        </w:tabs>
        <w:ind w:left="0" w:firstLine="0"/>
      </w:pPr>
      <w:r>
        <w:t>The RPD correctly decided that the Appellant had not established his identity, and th</w:t>
      </w:r>
      <w:r w:rsidR="0051233D">
        <w:t xml:space="preserve">erefore his </w:t>
      </w:r>
      <w:r>
        <w:t>claim must be dismissed.</w:t>
      </w:r>
    </w:p>
    <w:p w14:paraId="5EFE2DD4" w14:textId="77777777" w:rsidR="005A643B" w:rsidRPr="00737629" w:rsidRDefault="005A643B" w:rsidP="00097AD3">
      <w:pPr>
        <w:pStyle w:val="CG1H"/>
      </w:pPr>
      <w:r w:rsidRPr="00737629">
        <w:t>DECISION</w:t>
      </w:r>
    </w:p>
    <w:p w14:paraId="58310FD5" w14:textId="49257FC1" w:rsidR="00633E32" w:rsidRPr="00420436" w:rsidRDefault="005A643B" w:rsidP="00FE0085">
      <w:pPr>
        <w:pStyle w:val="CGPara"/>
        <w:tabs>
          <w:tab w:val="clear" w:pos="862"/>
        </w:tabs>
        <w:ind w:left="0" w:firstLine="0"/>
      </w:pPr>
      <w:r w:rsidRPr="00420436">
        <w:t>I dismiss the appeal. The RPD was correct in finding that the Appellant</w:t>
      </w:r>
      <w:r w:rsidR="009C24C5" w:rsidRPr="00AD62AA">
        <w:t xml:space="preserve"> </w:t>
      </w:r>
      <w:r w:rsidR="00C846F2">
        <w:t>is</w:t>
      </w:r>
      <w:r w:rsidRPr="00420436">
        <w:t xml:space="preserve"> neither </w:t>
      </w:r>
      <w:r w:rsidR="00C846F2">
        <w:t xml:space="preserve">a </w:t>
      </w:r>
      <w:r w:rsidR="009C24C5" w:rsidRPr="00B86EA8">
        <w:t>Convention</w:t>
      </w:r>
      <w:r w:rsidR="00167495">
        <w:rPr>
          <w:rStyle w:val="EndnoteReference"/>
        </w:rPr>
        <w:endnoteReference w:id="4"/>
      </w:r>
      <w:r w:rsidR="00167495" w:rsidRPr="00B86EA8">
        <w:t xml:space="preserve"> </w:t>
      </w:r>
      <w:r w:rsidR="009C24C5" w:rsidRPr="00B86EA8">
        <w:t xml:space="preserve">refugee nor </w:t>
      </w:r>
      <w:r w:rsidR="00C846F2" w:rsidRPr="006D7C33">
        <w:t>a person</w:t>
      </w:r>
      <w:r w:rsidR="009C24C5" w:rsidRPr="006D7C33">
        <w:t xml:space="preserve"> </w:t>
      </w:r>
      <w:r w:rsidR="009C24C5" w:rsidRPr="00B86EA8">
        <w:t>in need</w:t>
      </w:r>
      <w:r w:rsidRPr="00420436">
        <w:t xml:space="preserve"> of protection.</w:t>
      </w:r>
    </w:p>
    <w:p w14:paraId="047B8227" w14:textId="77777777" w:rsidR="00A50AF6" w:rsidRDefault="00A50AF6" w:rsidP="00097AD3">
      <w:pPr>
        <w:pStyle w:val="CG1H"/>
      </w:pPr>
      <w:r>
        <w:t>BACKGROUND</w:t>
      </w:r>
    </w:p>
    <w:p w14:paraId="5A2CFCF4" w14:textId="7C1660E9" w:rsidR="00A50AF6" w:rsidRDefault="00A50AF6" w:rsidP="00A50AF6">
      <w:pPr>
        <w:pStyle w:val="CGPara"/>
        <w:tabs>
          <w:tab w:val="clear" w:pos="862"/>
        </w:tabs>
        <w:ind w:left="0" w:firstLine="0"/>
      </w:pPr>
      <w:r>
        <w:t xml:space="preserve">The Appellant alleges that his real identity, the name under which he is claiming refugee protection, is </w:t>
      </w:r>
      <w:r w:rsidR="0026093C">
        <w:t xml:space="preserve">XXXX </w:t>
      </w:r>
      <w:proofErr w:type="spellStart"/>
      <w:r w:rsidR="0026093C">
        <w:t>XXXX</w:t>
      </w:r>
      <w:proofErr w:type="spellEnd"/>
      <w:r w:rsidR="0026093C">
        <w:t xml:space="preserve"> </w:t>
      </w:r>
      <w:proofErr w:type="spellStart"/>
      <w:r w:rsidR="0026093C">
        <w:t>XXXX</w:t>
      </w:r>
      <w:proofErr w:type="spellEnd"/>
      <w:r>
        <w:t xml:space="preserve">. The Appellant also alleges that when he decided to flee Nigeria, he was worried that his father could issue a lookout notice for the Appellant at the airport, and so he asked that the agent that was helping him secure a visa from the United States of America (USA), obtain a passport under an assumed name, which ended up being </w:t>
      </w:r>
      <w:r w:rsidR="0026093C">
        <w:t xml:space="preserve">XXXX </w:t>
      </w:r>
      <w:proofErr w:type="spellStart"/>
      <w:r w:rsidR="0026093C">
        <w:t>XXXX</w:t>
      </w:r>
      <w:proofErr w:type="spellEnd"/>
      <w:r>
        <w:t xml:space="preserve"> </w:t>
      </w:r>
      <w:proofErr w:type="spellStart"/>
      <w:r w:rsidR="0026093C">
        <w:t>XXXX</w:t>
      </w:r>
      <w:proofErr w:type="spellEnd"/>
      <w:r>
        <w:t xml:space="preserve">. The Appellant went to the </w:t>
      </w:r>
      <w:proofErr w:type="gramStart"/>
      <w:r>
        <w:t>USA, and</w:t>
      </w:r>
      <w:proofErr w:type="gramEnd"/>
      <w:r>
        <w:t xml:space="preserve"> sought medical treatment there under the name of </w:t>
      </w:r>
      <w:r w:rsidR="0026093C">
        <w:lastRenderedPageBreak/>
        <w:t xml:space="preserve">XXXX </w:t>
      </w:r>
      <w:proofErr w:type="spellStart"/>
      <w:r w:rsidR="0026093C">
        <w:t>XXXX</w:t>
      </w:r>
      <w:proofErr w:type="spellEnd"/>
      <w:r w:rsidR="0026093C">
        <w:t xml:space="preserve"> </w:t>
      </w:r>
      <w:proofErr w:type="spellStart"/>
      <w:r w:rsidR="0026093C">
        <w:t>XXXX</w:t>
      </w:r>
      <w:proofErr w:type="spellEnd"/>
      <w:r>
        <w:t xml:space="preserve">. He asked his wife to send him identity documents under the name of </w:t>
      </w:r>
      <w:r w:rsidR="0026093C">
        <w:t>XXXX</w:t>
      </w:r>
      <w:r>
        <w:t xml:space="preserve"> </w:t>
      </w:r>
      <w:proofErr w:type="spellStart"/>
      <w:r w:rsidR="0026093C">
        <w:t>XXXX</w:t>
      </w:r>
      <w:proofErr w:type="spellEnd"/>
      <w:r w:rsidR="0026093C">
        <w:t xml:space="preserve"> </w:t>
      </w:r>
      <w:proofErr w:type="spellStart"/>
      <w:r w:rsidR="0026093C">
        <w:t>XXXX</w:t>
      </w:r>
      <w:proofErr w:type="spellEnd"/>
      <w:r>
        <w:t xml:space="preserve">. Once he received those documents, he came to Canada, and claimed refugee protection under the name of </w:t>
      </w:r>
      <w:r w:rsidR="0026093C">
        <w:t xml:space="preserve">XXXX </w:t>
      </w:r>
      <w:proofErr w:type="spellStart"/>
      <w:r w:rsidR="0026093C">
        <w:t>XXXX</w:t>
      </w:r>
      <w:proofErr w:type="spellEnd"/>
      <w:r w:rsidR="0026093C">
        <w:t xml:space="preserve"> </w:t>
      </w:r>
      <w:proofErr w:type="spellStart"/>
      <w:r w:rsidR="0026093C">
        <w:t>XXXX</w:t>
      </w:r>
      <w:proofErr w:type="spellEnd"/>
      <w:r w:rsidR="0026093C">
        <w:t xml:space="preserve"> </w:t>
      </w:r>
      <w:proofErr w:type="spellStart"/>
      <w:r w:rsidR="0026093C">
        <w:t>XXXX</w:t>
      </w:r>
      <w:proofErr w:type="spellEnd"/>
    </w:p>
    <w:p w14:paraId="0AF10971" w14:textId="2880F2A6" w:rsidR="00A50AF6" w:rsidRPr="00C76D0A" w:rsidRDefault="00A50AF6" w:rsidP="00A50AF6">
      <w:pPr>
        <w:pStyle w:val="CGPara"/>
        <w:tabs>
          <w:tab w:val="clear" w:pos="862"/>
        </w:tabs>
        <w:ind w:left="0" w:firstLine="0"/>
        <w:rPr>
          <w:lang w:eastAsia="fr-CA"/>
        </w:rPr>
      </w:pPr>
      <w:r>
        <w:t xml:space="preserve">The Appellant, attempting to establish his identity as </w:t>
      </w:r>
      <w:r w:rsidR="0026093C">
        <w:t xml:space="preserve">XXXX </w:t>
      </w:r>
      <w:proofErr w:type="spellStart"/>
      <w:r w:rsidR="0026093C">
        <w:t>XXXX</w:t>
      </w:r>
      <w:proofErr w:type="spellEnd"/>
      <w:r w:rsidR="0026093C">
        <w:t xml:space="preserve"> </w:t>
      </w:r>
      <w:proofErr w:type="spellStart"/>
      <w:r w:rsidR="0026093C">
        <w:t>XXXX</w:t>
      </w:r>
      <w:proofErr w:type="spellEnd"/>
      <w:r>
        <w:t xml:space="preserve">, submitted </w:t>
      </w:r>
      <w:r w:rsidR="008872C8">
        <w:t xml:space="preserve">to the RPD </w:t>
      </w:r>
      <w:r>
        <w:t xml:space="preserve">a </w:t>
      </w:r>
      <w:r w:rsidR="00382713">
        <w:t>B</w:t>
      </w:r>
      <w:r w:rsidRPr="00C76D0A">
        <w:rPr>
          <w:lang w:eastAsia="fr-CA"/>
        </w:rPr>
        <w:t xml:space="preserve">irth </w:t>
      </w:r>
      <w:r w:rsidR="00382713">
        <w:rPr>
          <w:lang w:eastAsia="fr-CA"/>
        </w:rPr>
        <w:t>C</w:t>
      </w:r>
      <w:r w:rsidRPr="00C76D0A">
        <w:rPr>
          <w:lang w:eastAsia="fr-CA"/>
        </w:rPr>
        <w:t>ertificate,</w:t>
      </w:r>
      <w:r w:rsidRPr="00C76D0A">
        <w:rPr>
          <w:sz w:val="16"/>
          <w:szCs w:val="16"/>
          <w:lang w:eastAsia="fr-CA"/>
        </w:rPr>
        <w:t xml:space="preserve"> </w:t>
      </w:r>
      <w:r w:rsidRPr="00C76D0A">
        <w:rPr>
          <w:lang w:eastAsia="fr-CA"/>
        </w:rPr>
        <w:t xml:space="preserve">a </w:t>
      </w:r>
      <w:r w:rsidR="00382713">
        <w:rPr>
          <w:lang w:eastAsia="fr-CA"/>
        </w:rPr>
        <w:t>D</w:t>
      </w:r>
      <w:r w:rsidRPr="00C76D0A">
        <w:rPr>
          <w:lang w:eastAsia="fr-CA"/>
        </w:rPr>
        <w:t xml:space="preserve">eclaration of </w:t>
      </w:r>
      <w:r w:rsidR="00382713">
        <w:rPr>
          <w:lang w:eastAsia="fr-CA"/>
        </w:rPr>
        <w:t>A</w:t>
      </w:r>
      <w:r w:rsidRPr="00C76D0A">
        <w:rPr>
          <w:lang w:eastAsia="fr-CA"/>
        </w:rPr>
        <w:t>ge,</w:t>
      </w:r>
      <w:r w:rsidRPr="00C76D0A">
        <w:rPr>
          <w:sz w:val="16"/>
          <w:szCs w:val="16"/>
          <w:lang w:eastAsia="fr-CA"/>
        </w:rPr>
        <w:t xml:space="preserve"> </w:t>
      </w:r>
      <w:r w:rsidRPr="00C76D0A">
        <w:rPr>
          <w:lang w:eastAsia="fr-CA"/>
        </w:rPr>
        <w:t xml:space="preserve">a </w:t>
      </w:r>
      <w:r w:rsidR="00382713">
        <w:rPr>
          <w:lang w:eastAsia="fr-CA"/>
        </w:rPr>
        <w:t>N</w:t>
      </w:r>
      <w:r w:rsidRPr="00C76D0A">
        <w:rPr>
          <w:lang w:eastAsia="fr-CA"/>
        </w:rPr>
        <w:t xml:space="preserve">ational </w:t>
      </w:r>
      <w:r w:rsidR="00382713">
        <w:rPr>
          <w:lang w:eastAsia="fr-CA"/>
        </w:rPr>
        <w:t>I</w:t>
      </w:r>
      <w:r w:rsidRPr="00C76D0A">
        <w:rPr>
          <w:lang w:eastAsia="fr-CA"/>
        </w:rPr>
        <w:t xml:space="preserve">dentification </w:t>
      </w:r>
      <w:r w:rsidR="00382713">
        <w:rPr>
          <w:lang w:eastAsia="fr-CA"/>
        </w:rPr>
        <w:t>N</w:t>
      </w:r>
      <w:r w:rsidRPr="00C76D0A">
        <w:rPr>
          <w:lang w:eastAsia="fr-CA"/>
        </w:rPr>
        <w:t xml:space="preserve">umber </w:t>
      </w:r>
      <w:r w:rsidR="00382713">
        <w:rPr>
          <w:lang w:eastAsia="fr-CA"/>
        </w:rPr>
        <w:t>S</w:t>
      </w:r>
      <w:r w:rsidRPr="00C76D0A">
        <w:rPr>
          <w:lang w:eastAsia="fr-CA"/>
        </w:rPr>
        <w:t>lip (NINS),</w:t>
      </w:r>
      <w:r w:rsidRPr="00C76D0A">
        <w:rPr>
          <w:sz w:val="16"/>
          <w:szCs w:val="16"/>
          <w:lang w:eastAsia="fr-CA"/>
        </w:rPr>
        <w:t xml:space="preserve"> </w:t>
      </w:r>
      <w:r w:rsidRPr="00C76D0A">
        <w:rPr>
          <w:lang w:eastAsia="fr-CA"/>
        </w:rPr>
        <w:t xml:space="preserve">a </w:t>
      </w:r>
      <w:r w:rsidR="00382713">
        <w:rPr>
          <w:lang w:eastAsia="fr-CA"/>
        </w:rPr>
        <w:t>V</w:t>
      </w:r>
      <w:r w:rsidRPr="00C76D0A">
        <w:rPr>
          <w:rFonts w:ascii="TimesNewRomanPSMT" w:hAnsi="TimesNewRomanPSMT" w:cs="TimesNewRomanPSMT"/>
          <w:lang w:eastAsia="fr-CA"/>
        </w:rPr>
        <w:t xml:space="preserve">oter’s </w:t>
      </w:r>
      <w:r w:rsidR="00382713">
        <w:rPr>
          <w:rFonts w:ascii="TimesNewRomanPSMT" w:hAnsi="TimesNewRomanPSMT" w:cs="TimesNewRomanPSMT"/>
          <w:lang w:eastAsia="fr-CA"/>
        </w:rPr>
        <w:t>C</w:t>
      </w:r>
      <w:r w:rsidRPr="00C76D0A">
        <w:rPr>
          <w:rFonts w:ascii="TimesNewRomanPSMT" w:hAnsi="TimesNewRomanPSMT" w:cs="TimesNewRomanPSMT"/>
          <w:lang w:eastAsia="fr-CA"/>
        </w:rPr>
        <w:t>ard</w:t>
      </w:r>
      <w:r w:rsidRPr="00C76D0A">
        <w:rPr>
          <w:lang w:eastAsia="fr-CA"/>
        </w:rPr>
        <w:t>,</w:t>
      </w:r>
      <w:r w:rsidRPr="00C76D0A">
        <w:rPr>
          <w:sz w:val="16"/>
          <w:szCs w:val="16"/>
          <w:lang w:eastAsia="fr-CA"/>
        </w:rPr>
        <w:t xml:space="preserve"> </w:t>
      </w:r>
      <w:r w:rsidRPr="00C76D0A">
        <w:rPr>
          <w:lang w:eastAsia="fr-CA"/>
        </w:rPr>
        <w:t xml:space="preserve">a </w:t>
      </w:r>
      <w:r w:rsidR="00382713">
        <w:rPr>
          <w:lang w:eastAsia="fr-CA"/>
        </w:rPr>
        <w:t>C</w:t>
      </w:r>
      <w:r w:rsidRPr="00C76D0A">
        <w:rPr>
          <w:lang w:eastAsia="fr-CA"/>
        </w:rPr>
        <w:t xml:space="preserve">ertificate of </w:t>
      </w:r>
      <w:r w:rsidR="00382713">
        <w:rPr>
          <w:lang w:eastAsia="fr-CA"/>
        </w:rPr>
        <w:t>O</w:t>
      </w:r>
      <w:r w:rsidRPr="00C76D0A">
        <w:rPr>
          <w:lang w:eastAsia="fr-CA"/>
        </w:rPr>
        <w:t>rigin,</w:t>
      </w:r>
      <w:r w:rsidRPr="00C76D0A">
        <w:rPr>
          <w:sz w:val="16"/>
          <w:szCs w:val="16"/>
          <w:lang w:eastAsia="fr-CA"/>
        </w:rPr>
        <w:t xml:space="preserve"> </w:t>
      </w:r>
      <w:r w:rsidRPr="00C76D0A">
        <w:rPr>
          <w:lang w:eastAsia="fr-CA"/>
        </w:rPr>
        <w:t>his</w:t>
      </w:r>
      <w:r>
        <w:rPr>
          <w:lang w:eastAsia="fr-CA"/>
        </w:rPr>
        <w:t xml:space="preserve"> </w:t>
      </w:r>
      <w:r w:rsidR="00382713">
        <w:rPr>
          <w:lang w:eastAsia="fr-CA"/>
        </w:rPr>
        <w:t>B</w:t>
      </w:r>
      <w:r w:rsidRPr="00C76D0A">
        <w:rPr>
          <w:lang w:eastAsia="fr-CA"/>
        </w:rPr>
        <w:t>aptism</w:t>
      </w:r>
      <w:r w:rsidR="00382713">
        <w:rPr>
          <w:lang w:eastAsia="fr-CA"/>
        </w:rPr>
        <w:t>al</w:t>
      </w:r>
      <w:r w:rsidRPr="00C76D0A">
        <w:rPr>
          <w:lang w:eastAsia="fr-CA"/>
        </w:rPr>
        <w:t xml:space="preserve"> </w:t>
      </w:r>
      <w:r w:rsidR="00382713">
        <w:rPr>
          <w:lang w:eastAsia="fr-CA"/>
        </w:rPr>
        <w:t>C</w:t>
      </w:r>
      <w:r w:rsidRPr="00C76D0A">
        <w:rPr>
          <w:lang w:eastAsia="fr-CA"/>
        </w:rPr>
        <w:t>ertificate</w:t>
      </w:r>
      <w:r w:rsidRPr="00C76D0A">
        <w:rPr>
          <w:sz w:val="16"/>
          <w:szCs w:val="16"/>
          <w:lang w:eastAsia="fr-CA"/>
        </w:rPr>
        <w:t xml:space="preserve"> </w:t>
      </w:r>
      <w:r w:rsidRPr="00C76D0A">
        <w:rPr>
          <w:lang w:eastAsia="fr-CA"/>
        </w:rPr>
        <w:t xml:space="preserve">along with his </w:t>
      </w:r>
      <w:r w:rsidR="00382713">
        <w:rPr>
          <w:lang w:eastAsia="fr-CA"/>
        </w:rPr>
        <w:t>M</w:t>
      </w:r>
      <w:r w:rsidRPr="00C76D0A">
        <w:rPr>
          <w:lang w:eastAsia="fr-CA"/>
        </w:rPr>
        <w:t xml:space="preserve">arriage </w:t>
      </w:r>
      <w:r w:rsidR="00382713">
        <w:rPr>
          <w:lang w:eastAsia="fr-CA"/>
        </w:rPr>
        <w:t>C</w:t>
      </w:r>
      <w:r w:rsidRPr="00C76D0A">
        <w:rPr>
          <w:lang w:eastAsia="fr-CA"/>
        </w:rPr>
        <w:t>ertificate,</w:t>
      </w:r>
      <w:r w:rsidRPr="00C76D0A">
        <w:rPr>
          <w:sz w:val="16"/>
          <w:szCs w:val="16"/>
          <w:lang w:eastAsia="fr-CA"/>
        </w:rPr>
        <w:t xml:space="preserve"> </w:t>
      </w:r>
      <w:r w:rsidRPr="00C76D0A">
        <w:rPr>
          <w:lang w:eastAsia="fr-CA"/>
        </w:rPr>
        <w:t xml:space="preserve">a </w:t>
      </w:r>
      <w:r w:rsidR="00382713">
        <w:rPr>
          <w:lang w:eastAsia="fr-CA"/>
        </w:rPr>
        <w:t>S</w:t>
      </w:r>
      <w:r w:rsidRPr="00C76D0A">
        <w:rPr>
          <w:lang w:eastAsia="fr-CA"/>
        </w:rPr>
        <w:t xml:space="preserve">chool </w:t>
      </w:r>
      <w:r w:rsidR="00382713">
        <w:rPr>
          <w:lang w:eastAsia="fr-CA"/>
        </w:rPr>
        <w:t>C</w:t>
      </w:r>
      <w:r w:rsidRPr="00C76D0A">
        <w:rPr>
          <w:lang w:eastAsia="fr-CA"/>
        </w:rPr>
        <w:t>ertificate,</w:t>
      </w:r>
      <w:r w:rsidRPr="00C76D0A">
        <w:rPr>
          <w:sz w:val="16"/>
          <w:szCs w:val="16"/>
          <w:lang w:eastAsia="fr-CA"/>
        </w:rPr>
        <w:t xml:space="preserve"> </w:t>
      </w:r>
      <w:r w:rsidRPr="00C76D0A">
        <w:rPr>
          <w:lang w:eastAsia="fr-CA"/>
        </w:rPr>
        <w:t xml:space="preserve">and a copy of </w:t>
      </w:r>
      <w:r>
        <w:rPr>
          <w:lang w:eastAsia="fr-CA"/>
        </w:rPr>
        <w:t xml:space="preserve">his alleged wife’s </w:t>
      </w:r>
      <w:r w:rsidRPr="00C76D0A">
        <w:rPr>
          <w:rFonts w:ascii="TimesNewRomanPSMT" w:hAnsi="TimesNewRomanPSMT" w:cs="TimesNewRomanPSMT"/>
          <w:lang w:eastAsia="fr-CA"/>
        </w:rPr>
        <w:t>passport</w:t>
      </w:r>
      <w:r w:rsidRPr="00C76D0A">
        <w:rPr>
          <w:lang w:eastAsia="fr-CA"/>
        </w:rPr>
        <w:t>.</w:t>
      </w:r>
      <w:r>
        <w:rPr>
          <w:rStyle w:val="EndnoteReference"/>
          <w:lang w:eastAsia="fr-CA"/>
        </w:rPr>
        <w:endnoteReference w:id="5"/>
      </w:r>
    </w:p>
    <w:p w14:paraId="3800AE43" w14:textId="61D0DDE4" w:rsidR="005A643B" w:rsidRDefault="005A643B" w:rsidP="00097AD3">
      <w:pPr>
        <w:pStyle w:val="CG1H"/>
      </w:pPr>
      <w:r w:rsidRPr="00737629">
        <w:t xml:space="preserve">NEW EVIDENCE </w:t>
      </w:r>
      <w:r w:rsidR="00D35002">
        <w:t>&amp; Oral Hearing</w:t>
      </w:r>
      <w:r w:rsidRPr="00737629">
        <w:t xml:space="preserve"> </w:t>
      </w:r>
    </w:p>
    <w:p w14:paraId="09170992" w14:textId="4922C966" w:rsidR="005B3703" w:rsidRDefault="001621CD" w:rsidP="00FE0085">
      <w:pPr>
        <w:pStyle w:val="CGPara"/>
        <w:tabs>
          <w:tab w:val="clear" w:pos="862"/>
        </w:tabs>
        <w:ind w:left="0" w:firstLine="0"/>
      </w:pPr>
      <w:r>
        <w:t>The Appellant</w:t>
      </w:r>
      <w:r w:rsidR="00D35002">
        <w:t xml:space="preserve"> </w:t>
      </w:r>
      <w:r w:rsidR="00382713">
        <w:t>presented</w:t>
      </w:r>
      <w:r w:rsidR="00D35002">
        <w:t xml:space="preserve"> evidence with this appeal, and requested an oral hearing.</w:t>
      </w:r>
    </w:p>
    <w:p w14:paraId="2AFD216F" w14:textId="53D6E9C6" w:rsidR="006B35B6" w:rsidRDefault="00DB7A3E" w:rsidP="00FE0085">
      <w:pPr>
        <w:pStyle w:val="CGPara"/>
        <w:tabs>
          <w:tab w:val="clear" w:pos="862"/>
        </w:tabs>
        <w:ind w:left="0" w:firstLine="0"/>
      </w:pPr>
      <w:r>
        <w:t xml:space="preserve">The evidence submitted by the Appellant does not constitute new evidence, and </w:t>
      </w:r>
      <w:r w:rsidR="006B35B6">
        <w:t>his request for an oral hearing</w:t>
      </w:r>
      <w:r>
        <w:t xml:space="preserve"> is denied.</w:t>
      </w:r>
      <w:r w:rsidR="00BD0B2B">
        <w:t xml:space="preserve"> </w:t>
      </w:r>
    </w:p>
    <w:p w14:paraId="473C4F66" w14:textId="448BD553" w:rsidR="00852867" w:rsidRDefault="00E80AC4" w:rsidP="00FE0085">
      <w:pPr>
        <w:pStyle w:val="CGPara"/>
        <w:tabs>
          <w:tab w:val="clear" w:pos="862"/>
        </w:tabs>
        <w:ind w:left="0" w:firstLine="0"/>
      </w:pPr>
      <w:r>
        <w:t xml:space="preserve">The Appellant submitted </w:t>
      </w:r>
      <w:r w:rsidR="003C44E4">
        <w:t xml:space="preserve">copies of </w:t>
      </w:r>
      <w:r>
        <w:t xml:space="preserve">a Baptismal Certificate, </w:t>
      </w:r>
      <w:r w:rsidR="00DD4EBC">
        <w:t xml:space="preserve">a </w:t>
      </w:r>
      <w:r w:rsidR="005702E5">
        <w:t>NINS</w:t>
      </w:r>
      <w:r w:rsidR="00DD4EBC">
        <w:t xml:space="preserve">, </w:t>
      </w:r>
      <w:r w:rsidR="00C51A58">
        <w:t>a Voter</w:t>
      </w:r>
      <w:r w:rsidR="00BA3F8A">
        <w:t>’s</w:t>
      </w:r>
      <w:r w:rsidR="00C51A58">
        <w:t xml:space="preserve"> Card, </w:t>
      </w:r>
      <w:r w:rsidR="00A60CE2">
        <w:t xml:space="preserve">and </w:t>
      </w:r>
      <w:r w:rsidR="00C51A58">
        <w:t xml:space="preserve">a Certificate of </w:t>
      </w:r>
      <w:r w:rsidR="008F3A82">
        <w:t>Identification/</w:t>
      </w:r>
      <w:r w:rsidR="00C51A58">
        <w:t>Origin</w:t>
      </w:r>
      <w:r w:rsidR="00D843C1">
        <w:t xml:space="preserve"> as proposed new evidence. These documents are not new. They were </w:t>
      </w:r>
      <w:r w:rsidR="00200BC9">
        <w:t xml:space="preserve">before the </w:t>
      </w:r>
      <w:r w:rsidR="004833D6">
        <w:t xml:space="preserve">RPD, and </w:t>
      </w:r>
      <w:r w:rsidR="00200BC9">
        <w:t>th</w:t>
      </w:r>
      <w:r w:rsidR="002C713A">
        <w:t xml:space="preserve">ey </w:t>
      </w:r>
      <w:r w:rsidR="00200BC9">
        <w:t xml:space="preserve">are contained in the </w:t>
      </w:r>
      <w:r w:rsidR="00C718DF">
        <w:t>RPD</w:t>
      </w:r>
      <w:r w:rsidR="00200BC9">
        <w:t xml:space="preserve"> Record </w:t>
      </w:r>
      <w:r w:rsidR="002C713A">
        <w:t xml:space="preserve">that is </w:t>
      </w:r>
      <w:r w:rsidR="00200BC9">
        <w:t>before me</w:t>
      </w:r>
      <w:r w:rsidR="004833D6">
        <w:t>.</w:t>
      </w:r>
      <w:r w:rsidR="002C713A">
        <w:t xml:space="preserve"> </w:t>
      </w:r>
      <w:r w:rsidR="003C44E4">
        <w:t xml:space="preserve">The Appellant </w:t>
      </w:r>
      <w:r w:rsidR="002C713A">
        <w:t xml:space="preserve">has </w:t>
      </w:r>
      <w:r w:rsidR="003C44E4">
        <w:t xml:space="preserve">also </w:t>
      </w:r>
      <w:r w:rsidR="00A60CE2">
        <w:t xml:space="preserve">provided </w:t>
      </w:r>
      <w:r w:rsidR="003C44E4">
        <w:t xml:space="preserve">copies of </w:t>
      </w:r>
      <w:r w:rsidR="00B04253">
        <w:t>two Federal Court decisions</w:t>
      </w:r>
      <w:r w:rsidR="00A60CE2">
        <w:t>, which he argues support his submissions.</w:t>
      </w:r>
      <w:r w:rsidR="002C3459">
        <w:rPr>
          <w:rStyle w:val="EndnoteReference"/>
        </w:rPr>
        <w:endnoteReference w:id="6"/>
      </w:r>
      <w:r w:rsidR="00A60CE2">
        <w:t xml:space="preserve"> Federal Court decisions are not evidence</w:t>
      </w:r>
      <w:r w:rsidR="004967D2">
        <w:t>, but I have considered those decisions in my analysis.</w:t>
      </w:r>
    </w:p>
    <w:p w14:paraId="6BE3EEB4" w14:textId="2E0FFA83" w:rsidR="005A643B" w:rsidRPr="00737629" w:rsidRDefault="005E06DC" w:rsidP="00994218">
      <w:pPr>
        <w:pStyle w:val="CGPara"/>
        <w:tabs>
          <w:tab w:val="clear" w:pos="862"/>
        </w:tabs>
        <w:ind w:left="0" w:firstLine="0"/>
      </w:pPr>
      <w:r>
        <w:t>I reject the Appellant</w:t>
      </w:r>
      <w:r w:rsidR="00BF3A16">
        <w:t>’</w:t>
      </w:r>
      <w:r>
        <w:t xml:space="preserve">s request for an oral hearing. </w:t>
      </w:r>
      <w:r w:rsidRPr="00DE2341">
        <w:t xml:space="preserve">For the </w:t>
      </w:r>
      <w:r>
        <w:t>Refugee Appeal Division</w:t>
      </w:r>
      <w:r w:rsidRPr="00DE2341">
        <w:t xml:space="preserve"> to hold an oral hearing, all the conditions set out in section 110(6) </w:t>
      </w:r>
      <w:r>
        <w:t xml:space="preserve">of the IRPA </w:t>
      </w:r>
      <w:r w:rsidRPr="00DE2341">
        <w:t>must be met, meaning that the new evidence: must raise a serious issue with respect to the credibility of the Appellants; must be central to the decision with respect to the refugee protection claim; and, if accepted, would justify allowing or rejecting the claim. I have not admitted any new evidence, and therefore the requirements set out in section 110(6)</w:t>
      </w:r>
      <w:r>
        <w:t xml:space="preserve"> of the IRPA</w:t>
      </w:r>
      <w:r w:rsidRPr="00DE2341">
        <w:t xml:space="preserve"> to have an oral hearing have not been met.</w:t>
      </w:r>
    </w:p>
    <w:p w14:paraId="78D67129" w14:textId="74E5D46A" w:rsidR="00185D2D" w:rsidRDefault="005A643B" w:rsidP="006F79A0">
      <w:pPr>
        <w:pStyle w:val="CG1H"/>
      </w:pPr>
      <w:r w:rsidRPr="00737629">
        <w:lastRenderedPageBreak/>
        <w:t>ANALYSIS</w:t>
      </w:r>
    </w:p>
    <w:p w14:paraId="4991A25D" w14:textId="72111076" w:rsidR="001863C3" w:rsidRDefault="0016634D" w:rsidP="00BF0BC1">
      <w:pPr>
        <w:pStyle w:val="CGPara"/>
        <w:tabs>
          <w:tab w:val="clear" w:pos="862"/>
        </w:tabs>
        <w:ind w:left="0" w:firstLine="0"/>
      </w:pPr>
      <w:r>
        <w:t xml:space="preserve">As will be explained </w:t>
      </w:r>
      <w:r w:rsidR="006238FA">
        <w:t>in detail in this decision</w:t>
      </w:r>
      <w:r>
        <w:t>,</w:t>
      </w:r>
      <w:r w:rsidR="006238FA">
        <w:t xml:space="preserve"> my reasons for</w:t>
      </w:r>
      <w:r w:rsidR="004967D2">
        <w:t xml:space="preserve"> </w:t>
      </w:r>
      <w:r w:rsidR="006238FA">
        <w:t>conclu</w:t>
      </w:r>
      <w:r w:rsidR="004967D2">
        <w:t xml:space="preserve">ding </w:t>
      </w:r>
      <w:r w:rsidR="00A36880">
        <w:t xml:space="preserve">that the RPD decision is correct </w:t>
      </w:r>
      <w:r w:rsidR="006238FA">
        <w:t>are as follows.</w:t>
      </w:r>
      <w:r>
        <w:t xml:space="preserve"> </w:t>
      </w:r>
      <w:r w:rsidR="00A36880">
        <w:t>T</w:t>
      </w:r>
      <w:r w:rsidR="001863C3">
        <w:t>he presumption at law that foreign documents are valid has fallen away in this case</w:t>
      </w:r>
      <w:r>
        <w:t>.</w:t>
      </w:r>
      <w:r w:rsidR="00996B02">
        <w:t xml:space="preserve"> This does not necessarily mean that the documents submitted by the Appellant are not valid. Instead, it just means that </w:t>
      </w:r>
      <w:r w:rsidR="001F724E">
        <w:t xml:space="preserve">the Appellant cannot rely </w:t>
      </w:r>
      <w:r w:rsidR="00E9180C">
        <w:t>o</w:t>
      </w:r>
      <w:r w:rsidR="001F724E">
        <w:t xml:space="preserve">n the presumption that they are authentic, and that he must prove their authenticity. </w:t>
      </w:r>
      <w:r w:rsidR="00C305D8">
        <w:t xml:space="preserve">A second and related reason is that </w:t>
      </w:r>
      <w:r w:rsidR="00AF2E28">
        <w:t xml:space="preserve">there are documents </w:t>
      </w:r>
      <w:r w:rsidR="00E9180C">
        <w:t xml:space="preserve">that </w:t>
      </w:r>
      <w:r w:rsidR="00187296">
        <w:t>are in different names, and</w:t>
      </w:r>
      <w:r w:rsidR="005A3DAE">
        <w:t xml:space="preserve"> the Appellant has not provided sufficient evidence to establish </w:t>
      </w:r>
      <w:r w:rsidR="00187296">
        <w:t>which of th</w:t>
      </w:r>
      <w:r w:rsidR="00E9180C">
        <w:t xml:space="preserve">ose documents are </w:t>
      </w:r>
      <w:r w:rsidR="00187296">
        <w:t xml:space="preserve">authentic and which are not. </w:t>
      </w:r>
      <w:r w:rsidR="00C305D8">
        <w:t xml:space="preserve">As a result, </w:t>
      </w:r>
      <w:r w:rsidR="00187296">
        <w:t>there is no basis to</w:t>
      </w:r>
      <w:r w:rsidR="00E9180C">
        <w:t xml:space="preserve"> </w:t>
      </w:r>
      <w:r w:rsidR="001200AD">
        <w:t>decide</w:t>
      </w:r>
      <w:r w:rsidR="00E9180C">
        <w:t xml:space="preserve"> that the documents in the </w:t>
      </w:r>
      <w:r w:rsidR="00A77289">
        <w:t xml:space="preserve">name of </w:t>
      </w:r>
      <w:r w:rsidR="0026093C">
        <w:t xml:space="preserve">XXXX </w:t>
      </w:r>
      <w:proofErr w:type="spellStart"/>
      <w:r w:rsidR="0026093C">
        <w:t>XXXX</w:t>
      </w:r>
      <w:proofErr w:type="spellEnd"/>
      <w:r w:rsidR="0026093C">
        <w:t xml:space="preserve"> </w:t>
      </w:r>
      <w:proofErr w:type="spellStart"/>
      <w:r w:rsidR="0026093C">
        <w:t>XXXX</w:t>
      </w:r>
      <w:proofErr w:type="spellEnd"/>
      <w:r w:rsidR="00A77289">
        <w:t xml:space="preserve"> are valid, over documents in the name of </w:t>
      </w:r>
      <w:r w:rsidR="0026093C">
        <w:t xml:space="preserve">XXXX </w:t>
      </w:r>
      <w:proofErr w:type="spellStart"/>
      <w:r w:rsidR="0026093C">
        <w:t>XXXX</w:t>
      </w:r>
      <w:proofErr w:type="spellEnd"/>
      <w:r w:rsidR="0026093C">
        <w:t xml:space="preserve"> </w:t>
      </w:r>
      <w:proofErr w:type="spellStart"/>
      <w:r w:rsidR="0026093C">
        <w:t>XXXX</w:t>
      </w:r>
      <w:proofErr w:type="spellEnd"/>
      <w:r w:rsidR="00A77289">
        <w:t xml:space="preserve">. </w:t>
      </w:r>
    </w:p>
    <w:p w14:paraId="21237F52" w14:textId="7229D307" w:rsidR="006F25BD" w:rsidRPr="009E44A3" w:rsidRDefault="00D1035A" w:rsidP="00FE0085">
      <w:pPr>
        <w:pStyle w:val="CGPara"/>
        <w:tabs>
          <w:tab w:val="clear" w:pos="862"/>
        </w:tabs>
        <w:ind w:left="0" w:firstLine="0"/>
      </w:pPr>
      <w:r>
        <w:t>The</w:t>
      </w:r>
      <w:r w:rsidR="001E7C7E">
        <w:t xml:space="preserve"> Federal Court has indicated that there </w:t>
      </w:r>
      <w:r w:rsidR="00B811AD">
        <w:t>is a</w:t>
      </w:r>
      <w:r w:rsidR="001E7C7E">
        <w:t xml:space="preserve"> basic rule in Canadian law </w:t>
      </w:r>
      <w:r w:rsidR="001E7C7E" w:rsidRPr="001E7C7E">
        <w:t>that foreign documents (whether they establish the identity or not of a claimant) purporting to be issued by a competent foreign public officer should be accepted as evidence of their content unless there is some valid reason to doubt their authenticity.</w:t>
      </w:r>
      <w:r w:rsidR="001E7C7E">
        <w:rPr>
          <w:rStyle w:val="EndnoteReference"/>
        </w:rPr>
        <w:endnoteReference w:id="7"/>
      </w:r>
      <w:r w:rsidR="00B811AD">
        <w:t xml:space="preserve"> </w:t>
      </w:r>
      <w:r w:rsidR="001B5698">
        <w:t xml:space="preserve">The </w:t>
      </w:r>
      <w:r w:rsidR="00840EEA">
        <w:t xml:space="preserve">Federal Court has also </w:t>
      </w:r>
      <w:r w:rsidR="00865BE2">
        <w:t xml:space="preserve">stated that the presumption that foreign identity documents are valid </w:t>
      </w:r>
      <w:r w:rsidR="00EC016F">
        <w:t>falls away when there is valid reason for doubting their authenticity.</w:t>
      </w:r>
      <w:r w:rsidR="00EC016F">
        <w:rPr>
          <w:rStyle w:val="EndnoteReference"/>
        </w:rPr>
        <w:endnoteReference w:id="8"/>
      </w:r>
      <w:r w:rsidR="00EC016F">
        <w:t xml:space="preserve"> </w:t>
      </w:r>
    </w:p>
    <w:p w14:paraId="23D53ABC" w14:textId="7D6AA9D9" w:rsidR="00BE31FE" w:rsidRDefault="00F51C10" w:rsidP="00FE0085">
      <w:pPr>
        <w:pStyle w:val="CGPara"/>
        <w:tabs>
          <w:tab w:val="clear" w:pos="862"/>
        </w:tabs>
        <w:ind w:left="0" w:firstLine="0"/>
      </w:pPr>
      <w:r>
        <w:t>T</w:t>
      </w:r>
      <w:r w:rsidR="006F25BD" w:rsidRPr="009E44A3">
        <w:t xml:space="preserve">he RPD </w:t>
      </w:r>
      <w:r w:rsidR="00C305D8">
        <w:t xml:space="preserve">explained why </w:t>
      </w:r>
      <w:r w:rsidR="00A11A87" w:rsidRPr="009E44A3">
        <w:t xml:space="preserve">the </w:t>
      </w:r>
      <w:r w:rsidR="009E44A3" w:rsidRPr="009E44A3">
        <w:t>presumption</w:t>
      </w:r>
      <w:r w:rsidR="001C0B5A" w:rsidRPr="009E44A3">
        <w:t xml:space="preserve"> that the </w:t>
      </w:r>
      <w:r w:rsidR="00A11A87" w:rsidRPr="009E44A3">
        <w:t>Appellant’s foreign identity documents are valid f</w:t>
      </w:r>
      <w:r w:rsidR="001C0B5A" w:rsidRPr="009E44A3">
        <w:t>alls</w:t>
      </w:r>
      <w:r w:rsidR="00A11A87" w:rsidRPr="009E44A3">
        <w:t xml:space="preserve"> away </w:t>
      </w:r>
      <w:r w:rsidR="00C305D8">
        <w:t xml:space="preserve">and why there </w:t>
      </w:r>
      <w:r w:rsidR="001C0B5A" w:rsidRPr="009E44A3">
        <w:t>are</w:t>
      </w:r>
      <w:r w:rsidR="00A11A87" w:rsidRPr="009E44A3">
        <w:t xml:space="preserve"> valid reasons for doubting their authenticity.</w:t>
      </w:r>
      <w:r w:rsidR="001C0B5A" w:rsidRPr="009E44A3">
        <w:t xml:space="preserve"> I </w:t>
      </w:r>
      <w:r w:rsidR="00D40922" w:rsidRPr="009E44A3">
        <w:t xml:space="preserve">agree with </w:t>
      </w:r>
      <w:r w:rsidR="00A01BC3">
        <w:t>the RPD’s reasoning</w:t>
      </w:r>
      <w:r w:rsidR="00D40922" w:rsidRPr="009E44A3">
        <w:t xml:space="preserve">. </w:t>
      </w:r>
    </w:p>
    <w:p w14:paraId="6D23E9F9" w14:textId="42F615E5" w:rsidR="00603F17" w:rsidRDefault="006D1973" w:rsidP="005924C5">
      <w:pPr>
        <w:pStyle w:val="CGPara"/>
        <w:tabs>
          <w:tab w:val="clear" w:pos="862"/>
        </w:tabs>
        <w:ind w:left="0" w:firstLine="0"/>
      </w:pPr>
      <w:r>
        <w:t xml:space="preserve">The birth certificate submitted by the Appellant </w:t>
      </w:r>
      <w:r w:rsidR="00E91E39">
        <w:t xml:space="preserve">is of concern because the Appellant was unable to explain how his wife obtained it, and </w:t>
      </w:r>
      <w:r w:rsidR="008222DD">
        <w:t xml:space="preserve">he was also unable to answer whether his birth was registered. </w:t>
      </w:r>
      <w:r w:rsidR="004A37B5">
        <w:t>It is not satisfactory that the Appellant w</w:t>
      </w:r>
      <w:r w:rsidR="00956AAC">
        <w:t>as</w:t>
      </w:r>
      <w:r w:rsidR="004A37B5">
        <w:t xml:space="preserve"> unable to </w:t>
      </w:r>
      <w:r w:rsidR="000B7788" w:rsidRPr="009E44A3">
        <w:t xml:space="preserve">name any documents </w:t>
      </w:r>
      <w:r w:rsidR="000F405D" w:rsidRPr="009E44A3">
        <w:t xml:space="preserve">that </w:t>
      </w:r>
      <w:r w:rsidR="000B7788" w:rsidRPr="009E44A3">
        <w:t>his wife submit</w:t>
      </w:r>
      <w:r w:rsidR="00A51C3F">
        <w:t>ted</w:t>
      </w:r>
      <w:r w:rsidR="000B7788" w:rsidRPr="009E44A3">
        <w:t xml:space="preserve"> </w:t>
      </w:r>
      <w:r w:rsidR="001A090A" w:rsidRPr="009E44A3">
        <w:t>to</w:t>
      </w:r>
      <w:r w:rsidR="000F405D" w:rsidRPr="009E44A3">
        <w:t xml:space="preserve"> obtain his birth certificate</w:t>
      </w:r>
      <w:r w:rsidR="006F623C">
        <w:t>,</w:t>
      </w:r>
      <w:r w:rsidR="00FD2A71">
        <w:rPr>
          <w:rStyle w:val="EndnoteReference"/>
        </w:rPr>
        <w:endnoteReference w:id="9"/>
      </w:r>
      <w:r w:rsidR="00A51C3F">
        <w:t xml:space="preserve"> when the </w:t>
      </w:r>
      <w:r w:rsidR="000F405D" w:rsidRPr="009E44A3">
        <w:t>obj</w:t>
      </w:r>
      <w:r w:rsidR="000B7788" w:rsidRPr="009E44A3">
        <w:t xml:space="preserve">ective country information </w:t>
      </w:r>
      <w:r w:rsidR="00A51C3F">
        <w:t xml:space="preserve">indicates that there are </w:t>
      </w:r>
      <w:r w:rsidR="000F405D" w:rsidRPr="009E44A3">
        <w:t xml:space="preserve">documents </w:t>
      </w:r>
      <w:r w:rsidR="00A51C3F">
        <w:t xml:space="preserve">that would have </w:t>
      </w:r>
      <w:r w:rsidR="00956AAC">
        <w:t xml:space="preserve">been </w:t>
      </w:r>
      <w:r w:rsidR="000F405D" w:rsidRPr="009E44A3">
        <w:t>required to be submitted</w:t>
      </w:r>
      <w:r w:rsidR="00956AAC">
        <w:t>.</w:t>
      </w:r>
      <w:r w:rsidR="00B763D9">
        <w:rPr>
          <w:rStyle w:val="EndnoteReference"/>
        </w:rPr>
        <w:endnoteReference w:id="10"/>
      </w:r>
      <w:r w:rsidR="00FD2A71">
        <w:t xml:space="preserve"> </w:t>
      </w:r>
      <w:r w:rsidR="00AC643B">
        <w:t xml:space="preserve">The </w:t>
      </w:r>
      <w:r w:rsidR="008146EF">
        <w:t>Appellant</w:t>
      </w:r>
      <w:r w:rsidR="00AC643B">
        <w:t xml:space="preserve">’s inability to </w:t>
      </w:r>
      <w:r w:rsidR="00FE1971">
        <w:t>answer whether his birth was registered or not</w:t>
      </w:r>
      <w:r w:rsidR="00AC643B">
        <w:t xml:space="preserve"> is also not satisfactory.</w:t>
      </w:r>
      <w:r w:rsidR="00FD1157">
        <w:rPr>
          <w:rStyle w:val="EndnoteReference"/>
        </w:rPr>
        <w:endnoteReference w:id="11"/>
      </w:r>
      <w:r w:rsidR="007E6339">
        <w:t xml:space="preserve"> T</w:t>
      </w:r>
      <w:r w:rsidR="00FE1971">
        <w:t xml:space="preserve">he </w:t>
      </w:r>
      <w:r w:rsidR="00050E1B">
        <w:t>objective</w:t>
      </w:r>
      <w:r w:rsidR="00FE1971">
        <w:t xml:space="preserve"> </w:t>
      </w:r>
      <w:r w:rsidR="00050E1B">
        <w:t xml:space="preserve">country </w:t>
      </w:r>
      <w:r w:rsidR="00FE1971">
        <w:t xml:space="preserve">information </w:t>
      </w:r>
      <w:r w:rsidR="00B6454A">
        <w:t xml:space="preserve">for Nigeria </w:t>
      </w:r>
      <w:r w:rsidR="00050E1B">
        <w:t>indicates</w:t>
      </w:r>
      <w:r w:rsidR="00B6454A">
        <w:t xml:space="preserve"> that if his birth had not </w:t>
      </w:r>
      <w:r w:rsidR="006F623C">
        <w:t>been</w:t>
      </w:r>
      <w:r w:rsidR="00B6454A">
        <w:t xml:space="preserve"> registered, the standard procedure would have been to issue an attestation letter, not a birth certificate.</w:t>
      </w:r>
      <w:r w:rsidR="00050E1B">
        <w:rPr>
          <w:rStyle w:val="EndnoteReference"/>
        </w:rPr>
        <w:endnoteReference w:id="12"/>
      </w:r>
      <w:r w:rsidR="00130BB5">
        <w:t xml:space="preserve">   </w:t>
      </w:r>
    </w:p>
    <w:p w14:paraId="0E317FAC" w14:textId="584F51E3" w:rsidR="002E57A5" w:rsidRPr="002E57A5" w:rsidRDefault="009B35CD" w:rsidP="002E57A5">
      <w:pPr>
        <w:pStyle w:val="CGPara"/>
        <w:tabs>
          <w:tab w:val="clear" w:pos="862"/>
        </w:tabs>
        <w:ind w:left="0" w:firstLine="0"/>
      </w:pPr>
      <w:r>
        <w:t xml:space="preserve">The RPD also correctly analyzed the birth certificate </w:t>
      </w:r>
      <w:r w:rsidR="00932DA3">
        <w:t xml:space="preserve">in light of </w:t>
      </w:r>
      <w:r w:rsidR="00F15289">
        <w:t>the declaration of age document.</w:t>
      </w:r>
      <w:r w:rsidR="00D715A6">
        <w:rPr>
          <w:rStyle w:val="EndnoteReference"/>
        </w:rPr>
        <w:endnoteReference w:id="13"/>
      </w:r>
      <w:r w:rsidR="00F15289">
        <w:t xml:space="preserve"> I agree with the RPD that these two documents </w:t>
      </w:r>
      <w:r w:rsidR="00296F80">
        <w:t xml:space="preserve">do not present a consistent story. </w:t>
      </w:r>
      <w:r w:rsidR="00D80063">
        <w:t>As discussed above, a birth certificate is issued if a birth is registered. If a birth is not registered, an attestation letter is issued instead.</w:t>
      </w:r>
      <w:r w:rsidR="004A1042">
        <w:t xml:space="preserve"> In this case, the Appellant presented a birth certificate, which according to this background, would suggest his birth was registered. However, the declaration of age document specifically states, “</w:t>
      </w:r>
      <w:r w:rsidR="002E57A5" w:rsidRPr="002E57A5">
        <w:t>That, at the time of his birt</w:t>
      </w:r>
      <w:r w:rsidR="002E57A5">
        <w:t>h</w:t>
      </w:r>
      <w:r w:rsidR="002E57A5" w:rsidRPr="002E57A5">
        <w:t>, his birth was not registe</w:t>
      </w:r>
      <w:r w:rsidR="00A61F77">
        <w:t>red, but it was written in the family’s record for that purpose.”</w:t>
      </w:r>
      <w:r w:rsidR="00F27535">
        <w:rPr>
          <w:rStyle w:val="EndnoteReference"/>
        </w:rPr>
        <w:endnoteReference w:id="14"/>
      </w:r>
      <w:r w:rsidR="00F27535">
        <w:t xml:space="preserve"> </w:t>
      </w:r>
      <w:r w:rsidR="00233AE8">
        <w:t>The Appellant</w:t>
      </w:r>
      <w:r w:rsidR="00F91098">
        <w:t xml:space="preserve"> testified at the RPD hearing that</w:t>
      </w:r>
      <w:r w:rsidR="00D201A4">
        <w:t xml:space="preserve"> it is </w:t>
      </w:r>
      <w:r w:rsidR="0045103E">
        <w:t>standard to indicate that the birth is not recorded,</w:t>
      </w:r>
      <w:r w:rsidR="0045103E">
        <w:rPr>
          <w:rStyle w:val="EndnoteReference"/>
        </w:rPr>
        <w:endnoteReference w:id="15"/>
      </w:r>
      <w:r w:rsidR="0045103E">
        <w:t xml:space="preserve"> but I could not locate any objective country information to support </w:t>
      </w:r>
      <w:r w:rsidR="003B456A">
        <w:t>t</w:t>
      </w:r>
      <w:r w:rsidR="0045103E">
        <w:t>his assertion.</w:t>
      </w:r>
    </w:p>
    <w:p w14:paraId="1B1E5F14" w14:textId="341F5388" w:rsidR="0078741A" w:rsidRDefault="00AD7EE5" w:rsidP="002E57A5">
      <w:pPr>
        <w:pStyle w:val="CGPara"/>
        <w:tabs>
          <w:tab w:val="clear" w:pos="862"/>
        </w:tabs>
        <w:ind w:left="0" w:firstLine="0"/>
      </w:pPr>
      <w:r>
        <w:t>The</w:t>
      </w:r>
      <w:r w:rsidR="00C305D8">
        <w:t xml:space="preserve"> concern about the </w:t>
      </w:r>
      <w:r>
        <w:t xml:space="preserve">birth certificate and </w:t>
      </w:r>
      <w:r w:rsidR="0078741A">
        <w:t>declaration</w:t>
      </w:r>
      <w:r>
        <w:t xml:space="preserve"> of age are sufficient to justify the </w:t>
      </w:r>
      <w:r w:rsidR="0078741A">
        <w:t xml:space="preserve">conclusion that the presumption that the Appellant’s identity documents are valid has fallen away. This means that the Appellant cannot rely on the presumption that his documents are valid, </w:t>
      </w:r>
      <w:r w:rsidR="00C305D8">
        <w:t xml:space="preserve">and instead has the onus to </w:t>
      </w:r>
      <w:r w:rsidR="0078741A">
        <w:t>establish that they are valid.</w:t>
      </w:r>
    </w:p>
    <w:p w14:paraId="61802F48" w14:textId="464C7EA1" w:rsidR="0078741A" w:rsidRDefault="00DA308F" w:rsidP="002E57A5">
      <w:pPr>
        <w:pStyle w:val="CGPara"/>
        <w:tabs>
          <w:tab w:val="clear" w:pos="862"/>
        </w:tabs>
        <w:ind w:left="0" w:firstLine="0"/>
      </w:pPr>
      <w:r>
        <w:t xml:space="preserve">I </w:t>
      </w:r>
      <w:r w:rsidR="004009FB">
        <w:t>agree</w:t>
      </w:r>
      <w:r>
        <w:t xml:space="preserve"> that with the RPD’s </w:t>
      </w:r>
      <w:r w:rsidR="00C305D8">
        <w:t xml:space="preserve">explanation for why </w:t>
      </w:r>
      <w:r>
        <w:t xml:space="preserve">the School </w:t>
      </w:r>
      <w:r w:rsidR="004009FB">
        <w:t>Certificate</w:t>
      </w:r>
      <w:r>
        <w:t>, Marriage Certif</w:t>
      </w:r>
      <w:r w:rsidR="004009FB">
        <w:t>icate</w:t>
      </w:r>
      <w:r>
        <w:t xml:space="preserve"> and a copy of Ms. </w:t>
      </w:r>
      <w:r w:rsidR="0026093C">
        <w:t>XXXX</w:t>
      </w:r>
      <w:r>
        <w:t xml:space="preserve"> passport</w:t>
      </w:r>
      <w:r w:rsidR="004009FB">
        <w:t xml:space="preserve"> a</w:t>
      </w:r>
      <w:r w:rsidR="00161E58">
        <w:t xml:space="preserve">re insufficient in establishing the Appellant’s identity. </w:t>
      </w:r>
      <w:r w:rsidR="007F12DE">
        <w:t xml:space="preserve">The </w:t>
      </w:r>
      <w:r w:rsidR="000C66AB">
        <w:t>M</w:t>
      </w:r>
      <w:r w:rsidR="007F12DE">
        <w:t xml:space="preserve">arriage </w:t>
      </w:r>
      <w:r w:rsidR="000C66AB">
        <w:t>C</w:t>
      </w:r>
      <w:r w:rsidR="007F12DE">
        <w:t>ertificate is not credible as it is not an official document</w:t>
      </w:r>
      <w:r w:rsidR="00032D17">
        <w:t xml:space="preserve">, and there is a lack of evidence to support </w:t>
      </w:r>
      <w:r w:rsidR="00601A4C">
        <w:t xml:space="preserve">that it is authentic. While the pervasiveness of fraudulent documents does not necessarily mean a document is fraudulent, in this case, the presumption that the document is authentic has fallen away, and the Appellant has not provided sufficient proof to establish that this document is authentic. </w:t>
      </w:r>
      <w:r w:rsidR="00E534D8">
        <w:t xml:space="preserve">The </w:t>
      </w:r>
      <w:r w:rsidR="000C66AB">
        <w:t>S</w:t>
      </w:r>
      <w:r w:rsidR="00E534D8">
        <w:t xml:space="preserve">chool </w:t>
      </w:r>
      <w:r w:rsidR="000C66AB">
        <w:t>C</w:t>
      </w:r>
      <w:r w:rsidR="00E534D8">
        <w:t xml:space="preserve">ertificate is not probative </w:t>
      </w:r>
      <w:r w:rsidR="007A6C85">
        <w:t xml:space="preserve">as it provides grades, or in other words, it is simply a report card. </w:t>
      </w:r>
      <w:r w:rsidR="00E534D8">
        <w:t xml:space="preserve">The excerpt from </w:t>
      </w:r>
      <w:r w:rsidR="0008028A">
        <w:t xml:space="preserve">Ms. </w:t>
      </w:r>
      <w:r w:rsidR="0026093C">
        <w:t>XXXX</w:t>
      </w:r>
      <w:r w:rsidR="0008028A">
        <w:t xml:space="preserve">s passport is not probative as </w:t>
      </w:r>
      <w:r w:rsidR="00E534D8">
        <w:t xml:space="preserve">it does not mention the Appellant’s name or provide any particulars. </w:t>
      </w:r>
    </w:p>
    <w:p w14:paraId="73632C84" w14:textId="198521C7" w:rsidR="007265F0" w:rsidRDefault="00FB1044" w:rsidP="00A744A5">
      <w:pPr>
        <w:pStyle w:val="CGPara"/>
        <w:tabs>
          <w:tab w:val="clear" w:pos="862"/>
        </w:tabs>
        <w:ind w:left="0" w:firstLine="0"/>
      </w:pPr>
      <w:r>
        <w:t xml:space="preserve">On appeal, the </w:t>
      </w:r>
      <w:r w:rsidR="0060088C">
        <w:t xml:space="preserve">Appellant </w:t>
      </w:r>
      <w:r w:rsidR="00DC596A">
        <w:t xml:space="preserve">specifically </w:t>
      </w:r>
      <w:r w:rsidR="0060088C">
        <w:t xml:space="preserve">takes issue with the </w:t>
      </w:r>
      <w:r w:rsidR="00EB0D24">
        <w:t xml:space="preserve">RPD’s analysis of </w:t>
      </w:r>
      <w:r>
        <w:t>the</w:t>
      </w:r>
      <w:r w:rsidR="00EB0D24">
        <w:t xml:space="preserve"> Baptismal Certificate, </w:t>
      </w:r>
      <w:r>
        <w:t>the</w:t>
      </w:r>
      <w:r w:rsidR="00EB0D24">
        <w:t xml:space="preserve"> </w:t>
      </w:r>
      <w:r w:rsidR="005702E5">
        <w:t>NINS</w:t>
      </w:r>
      <w:r w:rsidR="00EB0D24">
        <w:t xml:space="preserve">, </w:t>
      </w:r>
      <w:r>
        <w:t xml:space="preserve">the </w:t>
      </w:r>
      <w:r w:rsidR="00EB0D24">
        <w:t xml:space="preserve">Voter’s Card, and </w:t>
      </w:r>
      <w:r>
        <w:t xml:space="preserve">the </w:t>
      </w:r>
      <w:r w:rsidR="00EB0D24">
        <w:t>Certificate of Identification/Origin.</w:t>
      </w:r>
      <w:r w:rsidR="007265F0">
        <w:t xml:space="preserve"> </w:t>
      </w:r>
      <w:r w:rsidR="00EB0D24">
        <w:t xml:space="preserve">The Appellant argues that the RPD erred </w:t>
      </w:r>
      <w:r w:rsidR="00BD0E51">
        <w:t>by</w:t>
      </w:r>
      <w:r w:rsidR="00C30354" w:rsidRPr="00C30354">
        <w:t xml:space="preserve"> </w:t>
      </w:r>
      <w:r w:rsidR="00612B22">
        <w:t>giving no probative value to the</w:t>
      </w:r>
      <w:r w:rsidR="00FC56F8">
        <w:t>se</w:t>
      </w:r>
      <w:r w:rsidR="00612B22">
        <w:t xml:space="preserve"> documents </w:t>
      </w:r>
      <w:r w:rsidR="00E433E0">
        <w:t xml:space="preserve">without first </w:t>
      </w:r>
      <w:r w:rsidR="00C30354">
        <w:t>mak</w:t>
      </w:r>
      <w:r w:rsidR="00E433E0">
        <w:t>ing</w:t>
      </w:r>
      <w:r w:rsidR="00C30354">
        <w:t xml:space="preserve"> an explicit finding on the</w:t>
      </w:r>
      <w:r w:rsidR="00C305D8">
        <w:t>ir</w:t>
      </w:r>
      <w:r w:rsidR="00C30354">
        <w:t xml:space="preserve"> authenticity</w:t>
      </w:r>
      <w:r w:rsidR="00E433E0">
        <w:t xml:space="preserve">. </w:t>
      </w:r>
      <w:r w:rsidR="002255C7">
        <w:t>The Appellant</w:t>
      </w:r>
      <w:r w:rsidR="00C30354">
        <w:t xml:space="preserve"> </w:t>
      </w:r>
      <w:r w:rsidR="005007F5">
        <w:t>rel</w:t>
      </w:r>
      <w:r w:rsidR="00AF33CA">
        <w:t>ies</w:t>
      </w:r>
      <w:r w:rsidR="005007F5">
        <w:t xml:space="preserve"> on a Federal Court</w:t>
      </w:r>
      <w:r w:rsidR="003E7DD3">
        <w:t xml:space="preserve"> decision that indicate</w:t>
      </w:r>
      <w:r w:rsidR="002B4A4E">
        <w:t>s</w:t>
      </w:r>
      <w:r w:rsidR="003E7DD3">
        <w:t xml:space="preserve"> that </w:t>
      </w:r>
      <w:r w:rsidR="005007F5">
        <w:t>fact finders must have the courage to find facts</w:t>
      </w:r>
      <w:r w:rsidR="003E7DD3">
        <w:t xml:space="preserve">, </w:t>
      </w:r>
      <w:r w:rsidR="005007F5">
        <w:t>and they cannot mask authenticity findings by simply deeming evidence to be of little probative value.</w:t>
      </w:r>
      <w:r w:rsidR="000C6572">
        <w:rPr>
          <w:rStyle w:val="EndnoteReference"/>
        </w:rPr>
        <w:endnoteReference w:id="16"/>
      </w:r>
      <w:r w:rsidR="005007F5">
        <w:t xml:space="preserve"> </w:t>
      </w:r>
    </w:p>
    <w:p w14:paraId="45CDC6E8" w14:textId="4899AF8E" w:rsidR="00CD73D1" w:rsidRDefault="00CD73D1" w:rsidP="00CD73D1">
      <w:pPr>
        <w:pStyle w:val="CGPara"/>
        <w:tabs>
          <w:tab w:val="clear" w:pos="862"/>
        </w:tabs>
        <w:ind w:left="0" w:firstLine="0"/>
      </w:pPr>
      <w:r>
        <w:t xml:space="preserve">The Federal Court decision relied upon by the Appellant indicates that it is an error for a tribunal to not give a fair look at the evidence </w:t>
      </w:r>
      <w:r w:rsidR="00C305D8">
        <w:t xml:space="preserve">simply </w:t>
      </w:r>
      <w:r>
        <w:t>because the tribunal has first concluded that an applicant is not credible.</w:t>
      </w:r>
      <w:r>
        <w:rPr>
          <w:rStyle w:val="EndnoteReference"/>
        </w:rPr>
        <w:endnoteReference w:id="17"/>
      </w:r>
      <w:r>
        <w:t xml:space="preserve"> The other Federal Court decision cited by the Appellant is the </w:t>
      </w:r>
      <w:r w:rsidRPr="003974A4">
        <w:rPr>
          <w:i/>
          <w:iCs/>
        </w:rPr>
        <w:t>Oranye</w:t>
      </w:r>
      <w:r>
        <w:t xml:space="preserve"> decision. In that decision, Justice Ahmed states that fact finders must have the courage to find facts, and that they cannot mask authenticity findings by simply deeming evidence to be of little probative value. Justice Norris of the Federal Court, citing the </w:t>
      </w:r>
      <w:r w:rsidRPr="003974A4">
        <w:rPr>
          <w:i/>
          <w:iCs/>
        </w:rPr>
        <w:t>Oranye</w:t>
      </w:r>
      <w:r>
        <w:t xml:space="preserve"> decision, has stated that, “</w:t>
      </w:r>
      <w:r w:rsidRPr="003974A4">
        <w:rPr>
          <w:color w:val="000000"/>
        </w:rPr>
        <w:t>where a foreign public document is central to a claim and, if it is genuine, it would have high probative value, any doubts about its genuineness should be stated expressly rather than disguised as assessments of weight.”</w:t>
      </w:r>
      <w:r>
        <w:rPr>
          <w:rStyle w:val="EndnoteReference"/>
          <w:color w:val="000000"/>
        </w:rPr>
        <w:endnoteReference w:id="18"/>
      </w:r>
      <w:r w:rsidRPr="003974A4">
        <w:rPr>
          <w:color w:val="000000"/>
        </w:rPr>
        <w:t xml:space="preserve"> Justice Mactavish</w:t>
      </w:r>
      <w:r w:rsidR="00130BB5">
        <w:rPr>
          <w:color w:val="000000"/>
        </w:rPr>
        <w:t xml:space="preserve"> </w:t>
      </w:r>
      <w:r>
        <w:rPr>
          <w:color w:val="000000"/>
        </w:rPr>
        <w:t xml:space="preserve">of the Federal Court </w:t>
      </w:r>
      <w:r w:rsidRPr="003974A4">
        <w:rPr>
          <w:color w:val="000000"/>
        </w:rPr>
        <w:t>stated, “Decision</w:t>
      </w:r>
      <w:r w:rsidRPr="003974A4">
        <w:rPr>
          <w:color w:val="000000"/>
        </w:rPr>
        <w:noBreakHyphen/>
        <w:t>makers should not cast aspersions on the authenticity of a document, and then endeavour to hedge their bets by giving the document ‘</w:t>
      </w:r>
      <w:r>
        <w:rPr>
          <w:rStyle w:val="citationcar"/>
        </w:rPr>
        <w:t>little weight’</w:t>
      </w:r>
      <w:r w:rsidRPr="003974A4">
        <w:rPr>
          <w:color w:val="000000"/>
        </w:rPr>
        <w:t>.”</w:t>
      </w:r>
      <w:r>
        <w:rPr>
          <w:rStyle w:val="EndnoteReference"/>
          <w:color w:val="000000"/>
        </w:rPr>
        <w:endnoteReference w:id="19"/>
      </w:r>
      <w:r w:rsidR="00130BB5">
        <w:rPr>
          <w:color w:val="000000"/>
        </w:rPr>
        <w:t xml:space="preserve"> </w:t>
      </w:r>
      <w:r w:rsidR="00130BB5">
        <w:t xml:space="preserve"> </w:t>
      </w:r>
    </w:p>
    <w:p w14:paraId="7BBC519E" w14:textId="1317A553" w:rsidR="00E4120C" w:rsidRDefault="008624F4" w:rsidP="00E4120C">
      <w:pPr>
        <w:pStyle w:val="CGPara"/>
        <w:tabs>
          <w:tab w:val="clear" w:pos="862"/>
        </w:tabs>
        <w:ind w:left="0" w:firstLine="0"/>
      </w:pPr>
      <w:r>
        <w:t xml:space="preserve">For the following reasons, </w:t>
      </w:r>
      <w:r w:rsidR="00E4120C">
        <w:t xml:space="preserve">I am not persuaded by the Appellant’s arguments because I disagree with the Appellant’s interpretation of how the RPD analyzed the documents in question, and I also disagree with </w:t>
      </w:r>
      <w:r w:rsidR="00E63A1E">
        <w:t xml:space="preserve">his suggested </w:t>
      </w:r>
      <w:r w:rsidR="00E4120C">
        <w:t xml:space="preserve">interpretation of the Federal Court decisions he cites. </w:t>
      </w:r>
    </w:p>
    <w:p w14:paraId="07F15297" w14:textId="50CE1B54" w:rsidR="00E63A1E" w:rsidRDefault="00E63A1E" w:rsidP="00E63A1E">
      <w:pPr>
        <w:pStyle w:val="CGPara"/>
        <w:tabs>
          <w:tab w:val="clear" w:pos="862"/>
        </w:tabs>
        <w:ind w:left="0" w:firstLine="0"/>
      </w:pPr>
      <w:r>
        <w:t xml:space="preserve">I disagree with the Appellant’s suggestion that the RPD erred in its analysis in the way these Federal Court decisions have cautioned against. When a tribunal gives low probative value or low weight to a document it does not necessarily follow that they are masking their doubts about the genuineness of the document, and I disagree that the RPD committed such an error in this case. </w:t>
      </w:r>
    </w:p>
    <w:p w14:paraId="4FFA16EA" w14:textId="77777777" w:rsidR="00E63A1E" w:rsidRDefault="00E63A1E" w:rsidP="00E63A1E">
      <w:pPr>
        <w:pStyle w:val="CGPara"/>
        <w:tabs>
          <w:tab w:val="clear" w:pos="862"/>
        </w:tabs>
        <w:ind w:left="0" w:firstLine="0"/>
      </w:pPr>
      <w:r>
        <w:t>I also disagree with the Appellant’s argument that a finding of authenticity is always required. If a document is not probative, then it is unnecessary to consider whether it is authentic, or in other words, credible.</w:t>
      </w:r>
      <w:r>
        <w:rPr>
          <w:rStyle w:val="EndnoteReference"/>
        </w:rPr>
        <w:endnoteReference w:id="20"/>
      </w:r>
      <w:r>
        <w:t xml:space="preserve">  </w:t>
      </w:r>
    </w:p>
    <w:p w14:paraId="45BE5EA0" w14:textId="4B7A1AD1" w:rsidR="00427ED2" w:rsidRPr="00E63A1E" w:rsidRDefault="005429B1" w:rsidP="005332BB">
      <w:pPr>
        <w:pStyle w:val="CGPara"/>
        <w:tabs>
          <w:tab w:val="clear" w:pos="862"/>
        </w:tabs>
        <w:ind w:left="0" w:firstLine="0"/>
      </w:pPr>
      <w:r>
        <w:t xml:space="preserve">Justice Grammond </w:t>
      </w:r>
      <w:r w:rsidR="00904494">
        <w:t xml:space="preserve">of the Federal Court </w:t>
      </w:r>
      <w:r>
        <w:t>defined the terms “credibility”</w:t>
      </w:r>
      <w:r w:rsidR="005F6A23">
        <w:t xml:space="preserve">, </w:t>
      </w:r>
      <w:r w:rsidR="009B05AF">
        <w:t xml:space="preserve">“probative” </w:t>
      </w:r>
      <w:r w:rsidR="005F6A23">
        <w:t xml:space="preserve">and “weight of evidence” </w:t>
      </w:r>
      <w:r w:rsidR="0089127F">
        <w:t xml:space="preserve">thoroughly in </w:t>
      </w:r>
      <w:r w:rsidR="000A4769">
        <w:t xml:space="preserve">the </w:t>
      </w:r>
      <w:r w:rsidR="000A4769" w:rsidRPr="00E63A1E">
        <w:rPr>
          <w:i/>
          <w:iCs/>
        </w:rPr>
        <w:t>Magonza</w:t>
      </w:r>
      <w:r w:rsidR="00FF562D">
        <w:rPr>
          <w:rStyle w:val="EndnoteReference"/>
        </w:rPr>
        <w:endnoteReference w:id="21"/>
      </w:r>
      <w:r w:rsidR="000A4769">
        <w:t xml:space="preserve"> decision. Justice Grammond’s discussion </w:t>
      </w:r>
      <w:r w:rsidR="00FF562D">
        <w:t xml:space="preserve">is instructive, and in summary, he indicates that </w:t>
      </w:r>
      <w:r w:rsidR="001434C3">
        <w:t>“credibility”</w:t>
      </w:r>
      <w:r w:rsidR="00FF562D">
        <w:t xml:space="preserve"> means the worthiness of belief, or in other words, the answer to the question, “is this a trustworthy source of information?” </w:t>
      </w:r>
      <w:r w:rsidR="001434C3">
        <w:t xml:space="preserve">He explains that “probative” is </w:t>
      </w:r>
      <w:r w:rsidR="00144793" w:rsidRPr="00E63A1E">
        <w:rPr>
          <w:color w:val="000000"/>
        </w:rPr>
        <w:t>the</w:t>
      </w:r>
      <w:r w:rsidR="001434C3" w:rsidRPr="00E63A1E">
        <w:rPr>
          <w:color w:val="000000"/>
        </w:rPr>
        <w:t xml:space="preserve"> answer to the question, </w:t>
      </w:r>
      <w:r w:rsidR="001434C3">
        <w:rPr>
          <w:rStyle w:val="citationcar"/>
        </w:rPr>
        <w:t>“to what degree is this information useful in answering the question I have to address?”</w:t>
      </w:r>
      <w:r w:rsidR="001E65B7">
        <w:rPr>
          <w:rStyle w:val="citationcar"/>
        </w:rPr>
        <w:t xml:space="preserve"> The “weight of evidence” is, as Justice Grammon</w:t>
      </w:r>
      <w:r w:rsidR="00D73367">
        <w:rPr>
          <w:rStyle w:val="citationcar"/>
        </w:rPr>
        <w:t>d</w:t>
      </w:r>
      <w:r w:rsidR="001E65B7">
        <w:rPr>
          <w:rStyle w:val="citationcar"/>
        </w:rPr>
        <w:t xml:space="preserve"> explains, </w:t>
      </w:r>
      <w:r w:rsidR="00D73367" w:rsidRPr="00E63A1E">
        <w:rPr>
          <w:color w:val="000000"/>
        </w:rPr>
        <w:t xml:space="preserve">a function of credibility and probative value or, if one likes to see this in the form of an equation, weight = (credibility) x (probative value). </w:t>
      </w:r>
      <w:r w:rsidR="00144793" w:rsidRPr="00E63A1E">
        <w:rPr>
          <w:color w:val="000000"/>
        </w:rPr>
        <w:t xml:space="preserve">Justice Grammond </w:t>
      </w:r>
      <w:r w:rsidR="00AF0435" w:rsidRPr="00E63A1E">
        <w:rPr>
          <w:color w:val="000000"/>
        </w:rPr>
        <w:t xml:space="preserve">explains that </w:t>
      </w:r>
      <w:r w:rsidR="00D73367" w:rsidRPr="00E63A1E">
        <w:rPr>
          <w:color w:val="000000"/>
        </w:rPr>
        <w:t>weight can only be assessed as a function of credibility and probative value.</w:t>
      </w:r>
    </w:p>
    <w:p w14:paraId="7F2C51A0" w14:textId="172675C6" w:rsidR="008109F8" w:rsidRDefault="009C4881" w:rsidP="005F4B63">
      <w:pPr>
        <w:pStyle w:val="CGPara"/>
        <w:tabs>
          <w:tab w:val="clear" w:pos="862"/>
        </w:tabs>
        <w:ind w:left="0" w:firstLine="0"/>
      </w:pPr>
      <w:r>
        <w:t xml:space="preserve">I will now turn to my specific analysis of the four documents </w:t>
      </w:r>
      <w:r w:rsidR="00C47853">
        <w:t>that the Appellant alleges w</w:t>
      </w:r>
      <w:r w:rsidR="002203C4">
        <w:t xml:space="preserve">ere </w:t>
      </w:r>
      <w:r w:rsidR="00C47853">
        <w:t>analyzed incorrectly by the RPD.</w:t>
      </w:r>
    </w:p>
    <w:p w14:paraId="5137E094" w14:textId="5EC035D7" w:rsidR="002B00A4" w:rsidRPr="00194C1B" w:rsidRDefault="002B00A4" w:rsidP="005045D3">
      <w:pPr>
        <w:pStyle w:val="CGPara"/>
        <w:numPr>
          <w:ilvl w:val="0"/>
          <w:numId w:val="0"/>
        </w:numPr>
        <w:ind w:left="720"/>
        <w:rPr>
          <w:i/>
          <w:iCs/>
        </w:rPr>
      </w:pPr>
      <w:r w:rsidRPr="00194C1B">
        <w:rPr>
          <w:i/>
          <w:iCs/>
        </w:rPr>
        <w:t>The Baptismal Certificate</w:t>
      </w:r>
    </w:p>
    <w:p w14:paraId="67AF62E2" w14:textId="1610A28F" w:rsidR="002B00A4" w:rsidRDefault="002B00A4" w:rsidP="002B00A4">
      <w:pPr>
        <w:pStyle w:val="CGPara"/>
        <w:tabs>
          <w:tab w:val="clear" w:pos="862"/>
        </w:tabs>
        <w:ind w:left="0" w:firstLine="0"/>
      </w:pPr>
      <w:r>
        <w:t xml:space="preserve">I find that that no weight should be given to this Baptismal Certificate in answering the question of the Appellant’s identity. The document is </w:t>
      </w:r>
      <w:r w:rsidR="00DF652A">
        <w:t xml:space="preserve">inauthentic, and more importantly, there is no </w:t>
      </w:r>
      <w:r>
        <w:t>probative value</w:t>
      </w:r>
      <w:r w:rsidR="00DF652A">
        <w:t>.</w:t>
      </w:r>
    </w:p>
    <w:p w14:paraId="4E716A97" w14:textId="13F7B6AE" w:rsidR="002B00A4" w:rsidRDefault="002B00A4" w:rsidP="002B00A4">
      <w:pPr>
        <w:pStyle w:val="CGPara"/>
        <w:tabs>
          <w:tab w:val="clear" w:pos="862"/>
        </w:tabs>
        <w:ind w:left="0" w:firstLine="0"/>
      </w:pPr>
      <w:r>
        <w:t xml:space="preserve">The Baptismal Certificate is in the name of </w:t>
      </w:r>
      <w:r w:rsidR="0026093C">
        <w:t xml:space="preserve">XXXX </w:t>
      </w:r>
      <w:proofErr w:type="spellStart"/>
      <w:r w:rsidR="0026093C">
        <w:t>XXXX</w:t>
      </w:r>
      <w:proofErr w:type="spellEnd"/>
      <w:r w:rsidR="0026093C">
        <w:t xml:space="preserve"> </w:t>
      </w:r>
      <w:proofErr w:type="spellStart"/>
      <w:r w:rsidR="0026093C">
        <w:t>XXXX</w:t>
      </w:r>
      <w:proofErr w:type="spellEnd"/>
      <w:r>
        <w:t xml:space="preserve">, and dated </w:t>
      </w:r>
      <w:r w:rsidR="0026093C">
        <w:t xml:space="preserve">XXXX </w:t>
      </w:r>
      <w:proofErr w:type="spellStart"/>
      <w:r w:rsidR="0026093C">
        <w:t>XXXX</w:t>
      </w:r>
      <w:proofErr w:type="spellEnd"/>
      <w:r>
        <w:t>, 1999. The Certificate is issued by “God’s Revelation Holy Ghost Deliverance Ministry” and is signed by the “General Overseer.”</w:t>
      </w:r>
    </w:p>
    <w:p w14:paraId="701311AC" w14:textId="405FABA7" w:rsidR="002B00A4" w:rsidRDefault="002B00A4" w:rsidP="002B00A4">
      <w:pPr>
        <w:pStyle w:val="CGPara"/>
        <w:tabs>
          <w:tab w:val="clear" w:pos="862"/>
        </w:tabs>
        <w:ind w:left="0" w:firstLine="0"/>
      </w:pPr>
      <w:r>
        <w:t xml:space="preserve">The Baptismal Certificate does not contain a birth date, or the parent’s name, which contrasts with the objective country information for Nigeria that indicates that such information should be included in </w:t>
      </w:r>
      <w:r w:rsidR="00657EED">
        <w:t>B</w:t>
      </w:r>
      <w:r>
        <w:t xml:space="preserve">aptismal </w:t>
      </w:r>
      <w:r w:rsidR="00657EED">
        <w:t>C</w:t>
      </w:r>
      <w:r>
        <w:t>ertificates:</w:t>
      </w:r>
      <w:r>
        <w:rPr>
          <w:rStyle w:val="EndnoteReference"/>
        </w:rPr>
        <w:endnoteReference w:id="22"/>
      </w:r>
    </w:p>
    <w:p w14:paraId="2699E620" w14:textId="77777777" w:rsidR="002B00A4" w:rsidRDefault="002B00A4" w:rsidP="005826E0">
      <w:pPr>
        <w:pStyle w:val="CGPara"/>
        <w:numPr>
          <w:ilvl w:val="0"/>
          <w:numId w:val="0"/>
        </w:numPr>
        <w:spacing w:line="240" w:lineRule="auto"/>
        <w:ind w:left="720" w:right="893"/>
      </w:pPr>
      <w:r>
        <w:t>In a telephone interview with the Research Directorate, a Catholic Priest in Nasarawa state indicated that baptism certificates contain a person's date of birth, along with other information such as their name and parent's names (Catholic Priest 22 Oct. 2013). The Catholic Priest said that baptism certificates are "very often used as a birth certificate by the holders of these documents," as a lot of people do not register their births and do not have any certification of their births" (ibid.). He said that the date of birth on a baptism certificate is often used as an official date of birth (ibid.).</w:t>
      </w:r>
    </w:p>
    <w:p w14:paraId="791E302A" w14:textId="6C20040B" w:rsidR="002B00A4" w:rsidRDefault="002B00A4" w:rsidP="002B00A4">
      <w:pPr>
        <w:pStyle w:val="CGPara"/>
        <w:tabs>
          <w:tab w:val="clear" w:pos="862"/>
        </w:tabs>
        <w:ind w:left="0" w:firstLine="0"/>
      </w:pPr>
      <w:r>
        <w:t>The Appellant argues that the RPD erred by indicating that the Baptism</w:t>
      </w:r>
      <w:r w:rsidR="00657EED">
        <w:t>al</w:t>
      </w:r>
      <w:r>
        <w:t xml:space="preserve"> Certificate does not have a seal of the issuing authority, and does not state the name of the issuing authority. The Appellant argues that there is a seal on the bottom left-hand side of the certificate, and that it states the name of the issuing authority as “General Overseer</w:t>
      </w:r>
      <w:r w:rsidR="00657EED">
        <w:t>.</w:t>
      </w:r>
      <w:r>
        <w:t xml:space="preserve">” I am not persuaded by these arguments because I find that </w:t>
      </w:r>
      <w:r w:rsidR="00E63A1E">
        <w:t xml:space="preserve">a question of the </w:t>
      </w:r>
      <w:r>
        <w:t xml:space="preserve">sufficiency of the seal or whether “General Overseer” is an issuing authority, is secondary to the very important </w:t>
      </w:r>
      <w:r w:rsidR="00E63A1E">
        <w:t>fact</w:t>
      </w:r>
      <w:r>
        <w:t xml:space="preserve"> that the certificate is missing a date of birth and the parent’s names. As stated above, the objective country information indicates that a date of birth and the parent’s names should be included in Baptism</w:t>
      </w:r>
      <w:r w:rsidR="00657EED">
        <w:t>al</w:t>
      </w:r>
      <w:r>
        <w:t xml:space="preserve"> Certificates. The fact that this basic and necessary information is missing in the Baptism</w:t>
      </w:r>
      <w:r w:rsidR="00657EED">
        <w:t>al</w:t>
      </w:r>
      <w:r>
        <w:t xml:space="preserve"> Certificate before me, overrides the issue of the sufficiency of a stamp or who signed the document. In other words,</w:t>
      </w:r>
      <w:r w:rsidR="00DF652A">
        <w:t xml:space="preserve"> on a balance of probabilities, </w:t>
      </w:r>
      <w:r>
        <w:t xml:space="preserve">the absence of the basic and required information of the date of birth and parent’s names makes this an </w:t>
      </w:r>
      <w:r w:rsidR="00DF652A">
        <w:t xml:space="preserve">inauthentic </w:t>
      </w:r>
      <w:r w:rsidR="00E63A1E">
        <w:t>document</w:t>
      </w:r>
      <w:r>
        <w:t>.</w:t>
      </w:r>
      <w:r w:rsidR="00130BB5">
        <w:t xml:space="preserve">   </w:t>
      </w:r>
      <w:r>
        <w:t xml:space="preserve"> </w:t>
      </w:r>
    </w:p>
    <w:p w14:paraId="162AB398" w14:textId="168D96CC" w:rsidR="002B00A4" w:rsidRPr="008B3E1E" w:rsidRDefault="00E63A1E" w:rsidP="002B00A4">
      <w:pPr>
        <w:pStyle w:val="CGPara"/>
        <w:tabs>
          <w:tab w:val="clear" w:pos="862"/>
        </w:tabs>
        <w:ind w:left="0" w:firstLine="0"/>
      </w:pPr>
      <w:r>
        <w:t xml:space="preserve">More importantly, </w:t>
      </w:r>
      <w:r w:rsidR="008E4B21">
        <w:t>th</w:t>
      </w:r>
      <w:r w:rsidR="002B00A4">
        <w:t>is document</w:t>
      </w:r>
      <w:r w:rsidR="00DF652A">
        <w:t xml:space="preserve"> has no </w:t>
      </w:r>
      <w:r w:rsidR="002B00A4">
        <w:t>probative value. The document contains the name of “</w:t>
      </w:r>
      <w:r w:rsidR="0026093C">
        <w:t xml:space="preserve">XXXX </w:t>
      </w:r>
      <w:proofErr w:type="spellStart"/>
      <w:r w:rsidR="0026093C">
        <w:t>XXXX</w:t>
      </w:r>
      <w:proofErr w:type="spellEnd"/>
      <w:r w:rsidR="0026093C">
        <w:t xml:space="preserve"> </w:t>
      </w:r>
      <w:proofErr w:type="spellStart"/>
      <w:r w:rsidR="0026093C">
        <w:t>XXXX</w:t>
      </w:r>
      <w:proofErr w:type="spellEnd"/>
      <w:r w:rsidR="00CB207A">
        <w:t>,</w:t>
      </w:r>
      <w:r w:rsidR="002B00A4">
        <w:t>” but there is no information in the document that links this document to the Appellant. For example, there is no birth date or parent’s name, as discussed.</w:t>
      </w:r>
    </w:p>
    <w:p w14:paraId="39F888DF" w14:textId="77777777" w:rsidR="002B00A4" w:rsidRPr="00555A99" w:rsidRDefault="002B00A4" w:rsidP="005045D3">
      <w:pPr>
        <w:pStyle w:val="CGPara"/>
        <w:numPr>
          <w:ilvl w:val="0"/>
          <w:numId w:val="0"/>
        </w:numPr>
        <w:ind w:left="720"/>
        <w:rPr>
          <w:i/>
          <w:iCs/>
        </w:rPr>
      </w:pPr>
      <w:r w:rsidRPr="00555A99">
        <w:rPr>
          <w:i/>
          <w:iCs/>
        </w:rPr>
        <w:t>The National Identification Number Slip</w:t>
      </w:r>
    </w:p>
    <w:p w14:paraId="0EA7934E" w14:textId="111ACCC1" w:rsidR="002B00A4" w:rsidRDefault="002B00A4" w:rsidP="002B00A4">
      <w:pPr>
        <w:pStyle w:val="CGPara"/>
        <w:tabs>
          <w:tab w:val="clear" w:pos="862"/>
        </w:tabs>
        <w:ind w:left="0" w:firstLine="0"/>
      </w:pPr>
      <w:r>
        <w:t>I find that that no weight should be given to this slip in answering the question of the Appellant’s identity</w:t>
      </w:r>
      <w:r w:rsidR="00FC34DD">
        <w:t xml:space="preserve">, because there </w:t>
      </w:r>
      <w:r>
        <w:t>is no probative value to the document.</w:t>
      </w:r>
    </w:p>
    <w:p w14:paraId="4DCAC4F7" w14:textId="0D979C71" w:rsidR="002B00A4" w:rsidRDefault="002B00A4" w:rsidP="002B00A4">
      <w:pPr>
        <w:pStyle w:val="CGPara"/>
        <w:tabs>
          <w:tab w:val="clear" w:pos="862"/>
        </w:tabs>
        <w:ind w:left="0" w:firstLine="0"/>
      </w:pPr>
      <w:r>
        <w:t xml:space="preserve">The </w:t>
      </w:r>
      <w:r w:rsidR="00CB207A">
        <w:t>NINS</w:t>
      </w:r>
      <w:r>
        <w:t xml:space="preserve"> is in the name of </w:t>
      </w:r>
      <w:r w:rsidR="0026093C">
        <w:t xml:space="preserve">XXXX </w:t>
      </w:r>
      <w:proofErr w:type="spellStart"/>
      <w:r w:rsidR="0026093C">
        <w:t>XXXX</w:t>
      </w:r>
      <w:proofErr w:type="spellEnd"/>
      <w:r w:rsidR="0026093C">
        <w:t xml:space="preserve"> </w:t>
      </w:r>
      <w:proofErr w:type="spellStart"/>
      <w:r w:rsidR="0026093C">
        <w:t>XXXX</w:t>
      </w:r>
      <w:proofErr w:type="spellEnd"/>
      <w:r w:rsidR="0026093C">
        <w:t xml:space="preserve"> </w:t>
      </w:r>
      <w:proofErr w:type="spellStart"/>
      <w:r w:rsidR="0026093C">
        <w:t>XXXX</w:t>
      </w:r>
      <w:proofErr w:type="spellEnd"/>
      <w:r>
        <w:t xml:space="preserve"> and contains an issue date of “N/A</w:t>
      </w:r>
      <w:r w:rsidR="00CB207A">
        <w:t>.</w:t>
      </w:r>
      <w:r>
        <w:t>”</w:t>
      </w:r>
    </w:p>
    <w:p w14:paraId="76F32952" w14:textId="605AACA8" w:rsidR="002B00A4" w:rsidRDefault="002B00A4" w:rsidP="002B00A4">
      <w:pPr>
        <w:pStyle w:val="CGPara"/>
        <w:tabs>
          <w:tab w:val="clear" w:pos="862"/>
        </w:tabs>
        <w:ind w:left="0" w:firstLine="0"/>
      </w:pPr>
      <w:r>
        <w:t xml:space="preserve">I find that the </w:t>
      </w:r>
      <w:r w:rsidR="00CB207A">
        <w:t>NINS</w:t>
      </w:r>
      <w:r>
        <w:t xml:space="preserve"> has no probative value. A National Identity Card was not provided as evidence, and this slip in question is simply a receipt confirming that an application had been made. The objective country information for Nigeria indicates that, “After completing the enrolment, a [t]ransaction ID [s]lip will be issued to the applicant as [evidence] of the transaction. However, the [t]ransaction slip does not confer the right to a [NIN]. The applicant will be requested to come back for the NIN within 2-7 working days, as it is subjected to availability of network, authentication and verification.”</w:t>
      </w:r>
      <w:r>
        <w:rPr>
          <w:rStyle w:val="EndnoteReference"/>
        </w:rPr>
        <w:endnoteReference w:id="23"/>
      </w:r>
      <w:r>
        <w:t xml:space="preserve"> There is a lack of evidence that the authentication and verification process ever took place after this receipt was issued, and the Appellant testified that he did not receive a National Identity Card.</w:t>
      </w:r>
      <w:r>
        <w:rPr>
          <w:rStyle w:val="EndnoteReference"/>
        </w:rPr>
        <w:endnoteReference w:id="24"/>
      </w:r>
    </w:p>
    <w:p w14:paraId="698516B6" w14:textId="7ED6FB4F" w:rsidR="002B00A4" w:rsidRDefault="002B00A4" w:rsidP="002B00A4">
      <w:pPr>
        <w:pStyle w:val="CGPara"/>
        <w:tabs>
          <w:tab w:val="clear" w:pos="862"/>
        </w:tabs>
        <w:ind w:left="0" w:firstLine="0"/>
      </w:pPr>
      <w:r>
        <w:t xml:space="preserve">I find that the Appellant’s testimony </w:t>
      </w:r>
      <w:r w:rsidR="00DF652A">
        <w:t xml:space="preserve">about how he obtained the slip does not increase the potential probative value of the document either. The Appellant testified </w:t>
      </w:r>
      <w:r>
        <w:t>that he did not submit any documents when he applied for his National Identity Number.</w:t>
      </w:r>
      <w:r>
        <w:rPr>
          <w:rStyle w:val="EndnoteReference"/>
        </w:rPr>
        <w:endnoteReference w:id="25"/>
      </w:r>
      <w:r>
        <w:t xml:space="preserve"> The objective country information for Nigeria describes that an applicant must provide a bank verification number if they have one, as well as any of thirteen required original and valid supporting documents.</w:t>
      </w:r>
      <w:r>
        <w:rPr>
          <w:rStyle w:val="EndnoteReference"/>
        </w:rPr>
        <w:endnoteReference w:id="26"/>
      </w:r>
      <w:r>
        <w:t xml:space="preserve"> </w:t>
      </w:r>
    </w:p>
    <w:p w14:paraId="4361FF5F" w14:textId="77777777" w:rsidR="0069703C" w:rsidRPr="00194C1B" w:rsidRDefault="0069703C" w:rsidP="005045D3">
      <w:pPr>
        <w:pStyle w:val="CGPara"/>
        <w:numPr>
          <w:ilvl w:val="0"/>
          <w:numId w:val="0"/>
        </w:numPr>
        <w:ind w:left="720"/>
        <w:rPr>
          <w:i/>
          <w:iCs/>
        </w:rPr>
      </w:pPr>
      <w:r w:rsidRPr="00194C1B">
        <w:rPr>
          <w:i/>
          <w:iCs/>
        </w:rPr>
        <w:t>The Voter’s Card</w:t>
      </w:r>
    </w:p>
    <w:p w14:paraId="218EBD66" w14:textId="1E1EC008" w:rsidR="0069703C" w:rsidRDefault="0069703C" w:rsidP="0069703C">
      <w:pPr>
        <w:pStyle w:val="CGPara"/>
        <w:tabs>
          <w:tab w:val="clear" w:pos="862"/>
        </w:tabs>
        <w:autoSpaceDE w:val="0"/>
        <w:autoSpaceDN w:val="0"/>
        <w:adjustRightInd w:val="0"/>
        <w:ind w:left="0" w:firstLine="0"/>
      </w:pPr>
      <w:r>
        <w:t xml:space="preserve">I find that more weight should </w:t>
      </w:r>
      <w:r w:rsidR="00E63A1E">
        <w:t xml:space="preserve">not </w:t>
      </w:r>
      <w:r>
        <w:t>be given to this Voter’s Card, versus other official documents containing a different name attributed to the Appellant.</w:t>
      </w:r>
      <w:r w:rsidR="00DF652A">
        <w:t xml:space="preserve"> In other words, I have no basis to prefer this document over others.</w:t>
      </w:r>
      <w:r>
        <w:t xml:space="preserve"> </w:t>
      </w:r>
    </w:p>
    <w:p w14:paraId="7C04BC61" w14:textId="5B768813" w:rsidR="0069703C" w:rsidRDefault="0069703C" w:rsidP="0069703C">
      <w:pPr>
        <w:pStyle w:val="CGPara"/>
        <w:tabs>
          <w:tab w:val="clear" w:pos="862"/>
        </w:tabs>
        <w:autoSpaceDE w:val="0"/>
        <w:autoSpaceDN w:val="0"/>
        <w:adjustRightInd w:val="0"/>
        <w:ind w:left="0" w:firstLine="0"/>
      </w:pPr>
      <w:r>
        <w:t xml:space="preserve">This Voter’s Card is in the name of </w:t>
      </w:r>
      <w:r w:rsidR="0026093C">
        <w:t xml:space="preserve">XXXX </w:t>
      </w:r>
      <w:proofErr w:type="spellStart"/>
      <w:r w:rsidR="0026093C">
        <w:t>XXXX</w:t>
      </w:r>
      <w:proofErr w:type="spellEnd"/>
      <w:r w:rsidR="0026093C">
        <w:t xml:space="preserve"> </w:t>
      </w:r>
      <w:proofErr w:type="spellStart"/>
      <w:r w:rsidR="0026093C">
        <w:t>XXXX</w:t>
      </w:r>
      <w:proofErr w:type="spellEnd"/>
      <w:r>
        <w:t>, and contains a photograph, birth date and address.</w:t>
      </w:r>
    </w:p>
    <w:p w14:paraId="5CBBDCA2" w14:textId="77777777" w:rsidR="0069703C" w:rsidRDefault="0069703C" w:rsidP="0069703C">
      <w:pPr>
        <w:pStyle w:val="CGPara"/>
        <w:tabs>
          <w:tab w:val="clear" w:pos="862"/>
        </w:tabs>
        <w:autoSpaceDE w:val="0"/>
        <w:autoSpaceDN w:val="0"/>
        <w:adjustRightInd w:val="0"/>
        <w:ind w:left="0" w:firstLine="0"/>
      </w:pPr>
      <w:r>
        <w:t>The Appellant testified that he did not submit any documents when he applied for this card, and he described the process as follows:</w:t>
      </w:r>
      <w:r>
        <w:rPr>
          <w:rStyle w:val="EndnoteReference"/>
        </w:rPr>
        <w:endnoteReference w:id="27"/>
      </w:r>
    </w:p>
    <w:p w14:paraId="2E0C1562" w14:textId="5174D755" w:rsidR="0069703C" w:rsidRPr="009A1E04" w:rsidRDefault="0069703C" w:rsidP="005826E0">
      <w:pPr>
        <w:pStyle w:val="CGPara"/>
        <w:numPr>
          <w:ilvl w:val="0"/>
          <w:numId w:val="0"/>
        </w:numPr>
        <w:spacing w:line="240" w:lineRule="auto"/>
        <w:ind w:left="720" w:right="893"/>
      </w:pPr>
      <w:r w:rsidRPr="009A1E04">
        <w:t>That is how they do it.</w:t>
      </w:r>
      <w:r w:rsidR="00130BB5">
        <w:t xml:space="preserve"> </w:t>
      </w:r>
      <w:r w:rsidRPr="009A1E04">
        <w:t>Like everybody that lives in that area, they ask you to line up in the primary school and they ask you to bring your, they take your thumbprint right there, they ask you your name and your address, and that’s where they give it to you over there, because that’s, if you are living in that area, that’ what they ask for.</w:t>
      </w:r>
    </w:p>
    <w:p w14:paraId="209D24F9" w14:textId="77777777" w:rsidR="0069703C" w:rsidRPr="00C92889" w:rsidRDefault="0069703C" w:rsidP="005826E0">
      <w:pPr>
        <w:pStyle w:val="CGPara"/>
        <w:numPr>
          <w:ilvl w:val="0"/>
          <w:numId w:val="0"/>
        </w:numPr>
        <w:spacing w:line="240" w:lineRule="auto"/>
        <w:ind w:left="720" w:right="893"/>
      </w:pPr>
      <w:r w:rsidRPr="009A1E04">
        <w:t>No document, you just line up everyone, work done, they ask you to (inaudible) your address and your name and then they give you the card.</w:t>
      </w:r>
    </w:p>
    <w:p w14:paraId="47A02C2A" w14:textId="0A81821D" w:rsidR="0069703C" w:rsidRDefault="0069703C" w:rsidP="0069703C">
      <w:pPr>
        <w:pStyle w:val="CGPara"/>
        <w:tabs>
          <w:tab w:val="clear" w:pos="862"/>
        </w:tabs>
        <w:autoSpaceDE w:val="0"/>
        <w:autoSpaceDN w:val="0"/>
        <w:adjustRightInd w:val="0"/>
        <w:ind w:left="0" w:firstLine="0"/>
      </w:pPr>
      <w:r>
        <w:t>The objective country information for Nigeria indicates that when applying for voter cards, eligible voters will have their textual data captured accurately, fingerprints scanned, picture taken and temporary voter identifications will be printed.</w:t>
      </w:r>
      <w:r>
        <w:rPr>
          <w:rStyle w:val="EndnoteReference"/>
        </w:rPr>
        <w:endnoteReference w:id="28"/>
      </w:r>
      <w:r>
        <w:t xml:space="preserve"> The same country information further indicates that permanent voter cards, which one is eligible to receive if they have a temporary voter card, contain an embedded chip that contains biometric data of the holder, including fingerprints and a facial image. The same document indicates that according to Nigeria</w:t>
      </w:r>
      <w:r w:rsidR="00CB207A">
        <w:t>’</w:t>
      </w:r>
      <w:r>
        <w:t>s Independent National Electoral Commission (INEC), temporary voter cards were “fragile” and “susceptible to abuse” for manipulating elections, and that:</w:t>
      </w:r>
      <w:r>
        <w:rPr>
          <w:rStyle w:val="EndnoteReference"/>
        </w:rPr>
        <w:endnoteReference w:id="29"/>
      </w:r>
    </w:p>
    <w:p w14:paraId="0CE9A5A1" w14:textId="77777777" w:rsidR="001711D6" w:rsidRDefault="0069703C" w:rsidP="00535E00">
      <w:pPr>
        <w:pStyle w:val="CGPara"/>
        <w:numPr>
          <w:ilvl w:val="0"/>
          <w:numId w:val="0"/>
        </w:numPr>
        <w:autoSpaceDE w:val="0"/>
        <w:autoSpaceDN w:val="0"/>
        <w:adjustRightInd w:val="0"/>
        <w:spacing w:line="240" w:lineRule="auto"/>
        <w:ind w:left="720" w:right="893"/>
      </w:pPr>
      <w:r>
        <w:t xml:space="preserve">According to the EU Election Observation Mission report on the 2015 general elections in Nigeria, "EU experts observed the [voter registration] process to be cumbersome, crowded, and marred by technical and staffing issues, with very few registrants presenting any documentation proving identity and age" (EU July 2015, 16). The same source states that of the 11,464,690 new voters that INEC </w:t>
      </w:r>
    </w:p>
    <w:p w14:paraId="2F1EE743" w14:textId="77777777" w:rsidR="001711D6" w:rsidRDefault="001711D6">
      <w:pPr>
        <w:tabs>
          <w:tab w:val="clear" w:pos="576"/>
          <w:tab w:val="clear" w:pos="1008"/>
          <w:tab w:val="clear" w:pos="1440"/>
          <w:tab w:val="clear" w:pos="1872"/>
          <w:tab w:val="clear" w:pos="2304"/>
          <w:tab w:val="clear" w:pos="2736"/>
        </w:tabs>
        <w:contextualSpacing w:val="0"/>
        <w:jc w:val="left"/>
        <w:rPr>
          <w:rFonts w:eastAsiaTheme="minorHAnsi" w:cs="Times New Roman"/>
          <w:spacing w:val="0"/>
          <w:szCs w:val="24"/>
          <w:lang w:eastAsia="en-US"/>
        </w:rPr>
      </w:pPr>
      <w:r>
        <w:br w:type="page"/>
      </w:r>
    </w:p>
    <w:p w14:paraId="66CB1A93" w14:textId="7A83D8BE" w:rsidR="0069703C" w:rsidRDefault="0069703C" w:rsidP="00535E00">
      <w:pPr>
        <w:pStyle w:val="CGPara"/>
        <w:numPr>
          <w:ilvl w:val="0"/>
          <w:numId w:val="0"/>
        </w:numPr>
        <w:autoSpaceDE w:val="0"/>
        <w:autoSpaceDN w:val="0"/>
        <w:adjustRightInd w:val="0"/>
        <w:spacing w:line="240" w:lineRule="auto"/>
        <w:ind w:left="720" w:right="893"/>
      </w:pPr>
      <w:r>
        <w:t>registered before the elections, the Commission removed 1,551,292 registrations that were either duplicates or did not meet biometric standards (ibid.). A 2015 report on the biometrics verification exercise conducted by INEC during 2011 and 2015 voter registration revealed cases of the same individuals registering to vote under different names (Nigeria 13 Jan. 2015).</w:t>
      </w:r>
    </w:p>
    <w:p w14:paraId="18C77902" w14:textId="3C350E0C" w:rsidR="0069703C" w:rsidRDefault="0069703C" w:rsidP="0069703C">
      <w:pPr>
        <w:pStyle w:val="CGPara"/>
        <w:tabs>
          <w:tab w:val="clear" w:pos="862"/>
        </w:tabs>
        <w:autoSpaceDE w:val="0"/>
        <w:autoSpaceDN w:val="0"/>
        <w:adjustRightInd w:val="0"/>
        <w:ind w:left="0" w:firstLine="0"/>
      </w:pPr>
      <w:r>
        <w:t xml:space="preserve">I find that the RPD’s reasoning in paragraphs 93 to 97 of its decision is correct, and I agree with the analysis that the Voter’s Card, based on fingerprints and a photograph, in the name of </w:t>
      </w:r>
      <w:r w:rsidR="0026093C">
        <w:t xml:space="preserve">XXXX </w:t>
      </w:r>
      <w:proofErr w:type="spellStart"/>
      <w:r w:rsidR="0026093C">
        <w:t>XXXX</w:t>
      </w:r>
      <w:proofErr w:type="spellEnd"/>
      <w:r w:rsidR="0026093C">
        <w:t xml:space="preserve"> </w:t>
      </w:r>
      <w:proofErr w:type="spellStart"/>
      <w:r w:rsidR="0026093C">
        <w:t>XXXX</w:t>
      </w:r>
      <w:proofErr w:type="spellEnd"/>
      <w:r>
        <w:t xml:space="preserve"> can be given no more weight than the passport under the name of </w:t>
      </w:r>
      <w:r w:rsidR="0026093C">
        <w:t>XXXX</w:t>
      </w:r>
      <w:r>
        <w:t xml:space="preserve"> </w:t>
      </w:r>
      <w:proofErr w:type="spellStart"/>
      <w:r w:rsidR="0026093C">
        <w:t>XXXX</w:t>
      </w:r>
      <w:proofErr w:type="spellEnd"/>
      <w:r w:rsidR="0026093C">
        <w:t xml:space="preserve"> </w:t>
      </w:r>
      <w:proofErr w:type="spellStart"/>
      <w:r w:rsidR="0026093C">
        <w:t>XXXX</w:t>
      </w:r>
      <w:proofErr w:type="spellEnd"/>
      <w:r>
        <w:t>, also purporting to be a genuine document issued by Nigeria, and based on fingerprints and a photograph. As indicated by the RPD, “</w:t>
      </w:r>
      <w:r>
        <w:rPr>
          <w:lang w:eastAsia="fr-CA"/>
        </w:rPr>
        <w:t>The Panel has no way of determining which one of them actually contains the real name of the claimant.”</w:t>
      </w:r>
      <w:r>
        <w:rPr>
          <w:rStyle w:val="EndnoteReference"/>
          <w:lang w:eastAsia="fr-CA"/>
        </w:rPr>
        <w:endnoteReference w:id="30"/>
      </w:r>
      <w:r>
        <w:rPr>
          <w:lang w:eastAsia="fr-CA"/>
        </w:rPr>
        <w:t xml:space="preserve"> </w:t>
      </w:r>
      <w:r>
        <w:t xml:space="preserve">In other words, faced with two documents, both issued by a government and both based on fingerprints and photographs, there is no basis for me to give one document </w:t>
      </w:r>
      <w:r w:rsidR="009E3598">
        <w:t>containing</w:t>
      </w:r>
      <w:r w:rsidR="003E529C">
        <w:t xml:space="preserve"> </w:t>
      </w:r>
      <w:r>
        <w:t>one name more weight than another competing document with a different name. This is especially so when the reliability of voter’s cards can be an issue, as indicated by the objective country information referred to above.</w:t>
      </w:r>
      <w:r w:rsidR="00130BB5">
        <w:t xml:space="preserve">  </w:t>
      </w:r>
      <w:r>
        <w:t xml:space="preserve"> </w:t>
      </w:r>
    </w:p>
    <w:p w14:paraId="4A32060A" w14:textId="692EA770" w:rsidR="00555A99" w:rsidRPr="00555A99" w:rsidRDefault="00555A99" w:rsidP="005045D3">
      <w:pPr>
        <w:pStyle w:val="CGPara"/>
        <w:numPr>
          <w:ilvl w:val="0"/>
          <w:numId w:val="0"/>
        </w:numPr>
        <w:ind w:left="720"/>
        <w:rPr>
          <w:i/>
          <w:iCs/>
        </w:rPr>
      </w:pPr>
      <w:r w:rsidRPr="00555A99">
        <w:rPr>
          <w:i/>
          <w:iCs/>
        </w:rPr>
        <w:t>The Certificate of Origin</w:t>
      </w:r>
    </w:p>
    <w:p w14:paraId="446CCAC0" w14:textId="4A4ED7F7" w:rsidR="00B57ABA" w:rsidRDefault="00072D85" w:rsidP="004751D0">
      <w:pPr>
        <w:pStyle w:val="CGPara"/>
        <w:tabs>
          <w:tab w:val="clear" w:pos="862"/>
        </w:tabs>
        <w:ind w:left="0" w:firstLine="0"/>
      </w:pPr>
      <w:r>
        <w:t>I find that no weight should be given to this Certificate of Origin in answering the question of the Appellant’s identity</w:t>
      </w:r>
      <w:r w:rsidR="00DF652A">
        <w:t xml:space="preserve"> because the document has no </w:t>
      </w:r>
      <w:r w:rsidR="00766FE9">
        <w:t>probative value</w:t>
      </w:r>
      <w:r w:rsidR="00DF652A">
        <w:t>.</w:t>
      </w:r>
    </w:p>
    <w:p w14:paraId="43999BD5" w14:textId="08970B25" w:rsidR="00B86E16" w:rsidRDefault="00E63C8F" w:rsidP="004751D0">
      <w:pPr>
        <w:pStyle w:val="CGPara"/>
        <w:tabs>
          <w:tab w:val="clear" w:pos="862"/>
        </w:tabs>
        <w:ind w:left="0" w:firstLine="0"/>
        <w:rPr>
          <w:rStyle w:val="citationcar"/>
        </w:rPr>
      </w:pPr>
      <w:r>
        <w:t>Th</w:t>
      </w:r>
      <w:r w:rsidR="00B57ABA">
        <w:t xml:space="preserve">e Certificate of Origin </w:t>
      </w:r>
      <w:r>
        <w:t xml:space="preserve">is </w:t>
      </w:r>
      <w:r w:rsidR="00163CEA">
        <w:t xml:space="preserve">dated March 6, 2001, </w:t>
      </w:r>
      <w:r w:rsidR="00EE32BB">
        <w:t xml:space="preserve">contains the Appellant’s photograph, and </w:t>
      </w:r>
      <w:r w:rsidR="00984523">
        <w:t>indicates that “</w:t>
      </w:r>
      <w:r w:rsidR="0026093C">
        <w:t xml:space="preserve">XXXX </w:t>
      </w:r>
      <w:proofErr w:type="spellStart"/>
      <w:r w:rsidR="0026093C">
        <w:t>XXXX</w:t>
      </w:r>
      <w:proofErr w:type="spellEnd"/>
      <w:r w:rsidR="0026093C">
        <w:t xml:space="preserve"> </w:t>
      </w:r>
      <w:proofErr w:type="spellStart"/>
      <w:r w:rsidR="0026093C">
        <w:t>XXXX</w:t>
      </w:r>
      <w:proofErr w:type="spellEnd"/>
      <w:r w:rsidR="00984523">
        <w:t xml:space="preserve">” is </w:t>
      </w:r>
      <w:r w:rsidR="00EC44F6">
        <w:t xml:space="preserve">an indigence/a native of </w:t>
      </w:r>
      <w:r w:rsidR="0026093C">
        <w:t>XXXX</w:t>
      </w:r>
      <w:r w:rsidR="00EC44F6">
        <w:t xml:space="preserve"> in Esan West Local Government Area of the Edo State, Nigeria.</w:t>
      </w:r>
      <w:r w:rsidR="00892449">
        <w:rPr>
          <w:rStyle w:val="citationcar"/>
        </w:rPr>
        <w:t xml:space="preserve"> </w:t>
      </w:r>
    </w:p>
    <w:p w14:paraId="2CB8ABA6" w14:textId="08FE31E0" w:rsidR="003022FE" w:rsidRDefault="00071F26" w:rsidP="001330E3">
      <w:pPr>
        <w:pStyle w:val="CGPara"/>
        <w:tabs>
          <w:tab w:val="clear" w:pos="862"/>
        </w:tabs>
        <w:ind w:left="0" w:firstLine="0"/>
        <w:rPr>
          <w:rStyle w:val="citationcar"/>
        </w:rPr>
      </w:pPr>
      <w:r>
        <w:rPr>
          <w:rStyle w:val="citationcar"/>
        </w:rPr>
        <w:t xml:space="preserve">The Certificate of Origin is not useful in answering the question of the Appellant’s identity. This is because the </w:t>
      </w:r>
      <w:r w:rsidR="003D4EAA">
        <w:rPr>
          <w:rStyle w:val="citationcar"/>
        </w:rPr>
        <w:t>objective country information</w:t>
      </w:r>
      <w:r w:rsidR="00EE56BE">
        <w:rPr>
          <w:rStyle w:val="citationcar"/>
        </w:rPr>
        <w:t xml:space="preserve"> for Nigeria</w:t>
      </w:r>
      <w:r w:rsidR="003D4EAA">
        <w:rPr>
          <w:rStyle w:val="citationcar"/>
        </w:rPr>
        <w:t xml:space="preserve"> indicates that</w:t>
      </w:r>
      <w:r w:rsidR="007F799C">
        <w:rPr>
          <w:rStyle w:val="citationcar"/>
        </w:rPr>
        <w:t>, “in Nigeria, a place of origin speaks t</w:t>
      </w:r>
      <w:r w:rsidR="00AA50BE">
        <w:rPr>
          <w:rStyle w:val="citationcar"/>
        </w:rPr>
        <w:t>o the paternal an</w:t>
      </w:r>
      <w:r w:rsidR="007F799C">
        <w:rPr>
          <w:rStyle w:val="citationcar"/>
        </w:rPr>
        <w:t>c</w:t>
      </w:r>
      <w:r w:rsidR="00AA50BE">
        <w:rPr>
          <w:rStyle w:val="citationcar"/>
        </w:rPr>
        <w:t>e</w:t>
      </w:r>
      <w:r w:rsidR="00F906B2">
        <w:rPr>
          <w:rStyle w:val="citationcar"/>
        </w:rPr>
        <w:t>s</w:t>
      </w:r>
      <w:r w:rsidR="00AA50BE">
        <w:rPr>
          <w:rStyle w:val="citationcar"/>
        </w:rPr>
        <w:t xml:space="preserve">tral place of birth of an individual and not the place of the birth of </w:t>
      </w:r>
      <w:r w:rsidR="00F906B2">
        <w:rPr>
          <w:rStyle w:val="citationcar"/>
        </w:rPr>
        <w:t xml:space="preserve">the </w:t>
      </w:r>
      <w:r w:rsidR="00AA50BE">
        <w:rPr>
          <w:rStyle w:val="citationcar"/>
        </w:rPr>
        <w:t>individual</w:t>
      </w:r>
      <w:r w:rsidR="0076182E">
        <w:rPr>
          <w:rStyle w:val="citationcar"/>
        </w:rPr>
        <w:t>.</w:t>
      </w:r>
      <w:r w:rsidR="00F906B2">
        <w:rPr>
          <w:rStyle w:val="citationcar"/>
        </w:rPr>
        <w:t>”</w:t>
      </w:r>
      <w:r w:rsidR="00815D3A">
        <w:rPr>
          <w:rStyle w:val="EndnoteReference"/>
        </w:rPr>
        <w:endnoteReference w:id="31"/>
      </w:r>
      <w:r w:rsidR="0076182E">
        <w:rPr>
          <w:rStyle w:val="citationcar"/>
        </w:rPr>
        <w:t xml:space="preserve"> </w:t>
      </w:r>
      <w:r w:rsidR="00BA720D">
        <w:rPr>
          <w:rStyle w:val="citationcar"/>
        </w:rPr>
        <w:t xml:space="preserve">In other words, the certificate relates to someone else’s birth, not the Appellant’s birth. </w:t>
      </w:r>
      <w:r w:rsidR="0076182E">
        <w:rPr>
          <w:rStyle w:val="citationcar"/>
        </w:rPr>
        <w:t xml:space="preserve">The </w:t>
      </w:r>
      <w:r w:rsidR="00F906B2">
        <w:rPr>
          <w:rStyle w:val="citationcar"/>
        </w:rPr>
        <w:t>same document</w:t>
      </w:r>
      <w:r w:rsidR="0076182E">
        <w:rPr>
          <w:rStyle w:val="citationcar"/>
        </w:rPr>
        <w:t xml:space="preserve"> indicates that </w:t>
      </w:r>
      <w:r w:rsidR="00876B4D">
        <w:rPr>
          <w:rStyle w:val="citationcar"/>
        </w:rPr>
        <w:t xml:space="preserve">certificates of origin </w:t>
      </w:r>
      <w:r w:rsidR="00AA50BE">
        <w:rPr>
          <w:rStyle w:val="citationcar"/>
        </w:rPr>
        <w:t>ha</w:t>
      </w:r>
      <w:r w:rsidR="00322DF6">
        <w:rPr>
          <w:rStyle w:val="citationcar"/>
        </w:rPr>
        <w:t>ve</w:t>
      </w:r>
      <w:r w:rsidR="00AA50BE">
        <w:rPr>
          <w:rStyle w:val="citationcar"/>
        </w:rPr>
        <w:t xml:space="preserve"> no legal basis, </w:t>
      </w:r>
      <w:r w:rsidR="0076182E">
        <w:rPr>
          <w:rStyle w:val="citationcar"/>
        </w:rPr>
        <w:t>and that there are no established written criteria.</w:t>
      </w:r>
    </w:p>
    <w:p w14:paraId="530CE46A" w14:textId="77777777" w:rsidR="005A643B" w:rsidRPr="00737629" w:rsidRDefault="005A643B" w:rsidP="00097AD3">
      <w:pPr>
        <w:pStyle w:val="CG1H"/>
      </w:pPr>
      <w:r w:rsidRPr="00737629">
        <w:t xml:space="preserve">CONCLUSION </w:t>
      </w:r>
    </w:p>
    <w:p w14:paraId="30A39D89" w14:textId="77777777" w:rsidR="00633E32" w:rsidRPr="00737629" w:rsidRDefault="005A643B" w:rsidP="00851C87">
      <w:pPr>
        <w:pStyle w:val="CGPara"/>
        <w:tabs>
          <w:tab w:val="clear" w:pos="862"/>
        </w:tabs>
        <w:ind w:left="0" w:firstLine="0"/>
      </w:pPr>
      <w:r w:rsidRPr="00737629">
        <w:t xml:space="preserve">I dismiss the appeal and confirm the decision of the RPD that the </w:t>
      </w:r>
      <w:r w:rsidR="00DF6B12" w:rsidRPr="00B86EA8">
        <w:t>Appellant</w:t>
      </w:r>
      <w:r w:rsidR="00DF6B12" w:rsidRPr="005A643B">
        <w:t xml:space="preserve"> </w:t>
      </w:r>
      <w:r w:rsidR="00C846F2">
        <w:t>is</w:t>
      </w:r>
      <w:r w:rsidR="00DF6B12" w:rsidRPr="00B86EA8">
        <w:t xml:space="preserve"> neither </w:t>
      </w:r>
      <w:r w:rsidR="00C846F2">
        <w:t xml:space="preserve">a </w:t>
      </w:r>
      <w:r w:rsidR="00DF6B12" w:rsidRPr="00B86EA8">
        <w:t>Convention refugee</w:t>
      </w:r>
      <w:r w:rsidR="00DF6B12">
        <w:t xml:space="preserve"> </w:t>
      </w:r>
      <w:r w:rsidR="00DF6B12" w:rsidRPr="00B86EA8">
        <w:t>nor</w:t>
      </w:r>
      <w:r w:rsidR="00DF6B12">
        <w:t xml:space="preserve"> </w:t>
      </w:r>
      <w:r w:rsidR="00C846F2" w:rsidRPr="006D7C33">
        <w:t>a person</w:t>
      </w:r>
      <w:r w:rsidR="00DF6B12" w:rsidRPr="00B86EA8">
        <w:t xml:space="preserve"> in need of protection</w:t>
      </w:r>
      <w:r w:rsidRPr="00737629">
        <w:t>.</w:t>
      </w:r>
    </w:p>
    <w:p w14:paraId="4773C837" w14:textId="77777777" w:rsidR="00C74B85" w:rsidRDefault="00C74B85" w:rsidP="00090CE7">
      <w:pPr>
        <w:pStyle w:val="CGNormal"/>
      </w:pPr>
    </w:p>
    <w:p w14:paraId="3FD4B0C2" w14:textId="77777777" w:rsidR="0064566D" w:rsidRPr="00737629" w:rsidRDefault="0064566D" w:rsidP="00090CE7">
      <w:pPr>
        <w:pStyle w:val="CGNormal"/>
      </w:pPr>
    </w:p>
    <w:tbl>
      <w:tblPr>
        <w:tblW w:w="5000" w:type="pct"/>
        <w:jc w:val="center"/>
        <w:tblLayout w:type="fixed"/>
        <w:tblCellMar>
          <w:left w:w="0" w:type="dxa"/>
          <w:right w:w="0" w:type="dxa"/>
        </w:tblCellMar>
        <w:tblLook w:val="0000" w:firstRow="0" w:lastRow="0" w:firstColumn="0" w:lastColumn="0" w:noHBand="0" w:noVBand="0"/>
      </w:tblPr>
      <w:tblGrid>
        <w:gridCol w:w="4713"/>
        <w:gridCol w:w="4820"/>
      </w:tblGrid>
      <w:tr w:rsidR="00372E28" w:rsidRPr="00737629" w14:paraId="265C11F3" w14:textId="77777777" w:rsidTr="00C74B85">
        <w:trPr>
          <w:trHeight w:hRule="exact" w:val="342"/>
          <w:jc w:val="center"/>
        </w:trPr>
        <w:tc>
          <w:tcPr>
            <w:tcW w:w="4713" w:type="dxa"/>
          </w:tcPr>
          <w:p w14:paraId="5D8DE6F4" w14:textId="77777777" w:rsidR="00372E28" w:rsidRPr="00737629" w:rsidRDefault="00372E28" w:rsidP="00C74B85">
            <w:pPr>
              <w:tabs>
                <w:tab w:val="clear" w:pos="576"/>
                <w:tab w:val="clear" w:pos="1008"/>
                <w:tab w:val="clear" w:pos="1440"/>
                <w:tab w:val="clear" w:pos="1872"/>
                <w:tab w:val="clear" w:pos="2304"/>
                <w:tab w:val="clear" w:pos="2736"/>
              </w:tabs>
              <w:jc w:val="right"/>
              <w:rPr>
                <w:rFonts w:cs="Times New Roman"/>
              </w:rPr>
            </w:pPr>
            <w:r w:rsidRPr="00737629">
              <w:rPr>
                <w:rFonts w:cs="Times New Roman"/>
              </w:rPr>
              <w:t>(</w:t>
            </w:r>
            <w:r w:rsidRPr="00737629">
              <w:rPr>
                <w:rFonts w:cs="Times New Roman"/>
                <w:i/>
              </w:rPr>
              <w:t>signed</w:t>
            </w:r>
            <w:r w:rsidRPr="00737629">
              <w:rPr>
                <w:rFonts w:cs="Times New Roman"/>
              </w:rPr>
              <w:t>)</w:t>
            </w:r>
          </w:p>
        </w:tc>
        <w:tc>
          <w:tcPr>
            <w:tcW w:w="4820" w:type="dxa"/>
            <w:tcBorders>
              <w:bottom w:val="single" w:sz="6" w:space="0" w:color="auto"/>
            </w:tcBorders>
          </w:tcPr>
          <w:p w14:paraId="27E20EBC" w14:textId="39F2090A" w:rsidR="00372E28" w:rsidRPr="006E75C3" w:rsidRDefault="006E75C3" w:rsidP="00C74B85">
            <w:pPr>
              <w:tabs>
                <w:tab w:val="clear" w:pos="576"/>
                <w:tab w:val="clear" w:pos="1008"/>
                <w:tab w:val="clear" w:pos="1440"/>
                <w:tab w:val="clear" w:pos="1872"/>
                <w:tab w:val="clear" w:pos="2304"/>
                <w:tab w:val="clear" w:pos="2736"/>
              </w:tabs>
              <w:jc w:val="center"/>
              <w:rPr>
                <w:rFonts w:cs="Times New Roman"/>
              </w:rPr>
            </w:pPr>
            <w:r>
              <w:rPr>
                <w:rFonts w:cs="Times New Roman"/>
              </w:rPr>
              <w:t>Derek Vermette</w:t>
            </w:r>
          </w:p>
        </w:tc>
      </w:tr>
      <w:tr w:rsidR="00372E28" w:rsidRPr="00737629" w14:paraId="204384B6" w14:textId="77777777" w:rsidTr="00F70A75">
        <w:trPr>
          <w:trHeight w:hRule="exact" w:val="567"/>
          <w:jc w:val="center"/>
        </w:trPr>
        <w:tc>
          <w:tcPr>
            <w:tcW w:w="4713" w:type="dxa"/>
          </w:tcPr>
          <w:p w14:paraId="35294DFA" w14:textId="77777777" w:rsidR="00372E28" w:rsidRPr="00737629" w:rsidRDefault="00372E28" w:rsidP="00372E28">
            <w:pPr>
              <w:spacing w:after="240"/>
              <w:jc w:val="center"/>
              <w:rPr>
                <w:rFonts w:cs="Times New Roman"/>
              </w:rPr>
            </w:pPr>
          </w:p>
        </w:tc>
        <w:tc>
          <w:tcPr>
            <w:tcW w:w="4820" w:type="dxa"/>
          </w:tcPr>
          <w:p w14:paraId="0CA13A3A" w14:textId="77777777" w:rsidR="00372E28" w:rsidRPr="00C846F2" w:rsidRDefault="00C846F2" w:rsidP="00C74B85">
            <w:pPr>
              <w:pStyle w:val="Signature"/>
            </w:pPr>
            <w:bookmarkStart w:id="1" w:name="member"/>
            <w:bookmarkEnd w:id="1"/>
            <w:r w:rsidRPr="00C846F2">
              <w:t>Derek Vermette</w:t>
            </w:r>
          </w:p>
        </w:tc>
      </w:tr>
      <w:tr w:rsidR="00372E28" w:rsidRPr="00737629" w14:paraId="60D722A8" w14:textId="77777777" w:rsidTr="00C74B85">
        <w:trPr>
          <w:trHeight w:hRule="exact" w:val="333"/>
          <w:jc w:val="center"/>
        </w:trPr>
        <w:tc>
          <w:tcPr>
            <w:tcW w:w="4713" w:type="dxa"/>
          </w:tcPr>
          <w:p w14:paraId="5946F216" w14:textId="77777777" w:rsidR="00372E28" w:rsidRPr="00737629" w:rsidRDefault="00372E28" w:rsidP="00C74B85">
            <w:pPr>
              <w:tabs>
                <w:tab w:val="clear" w:pos="576"/>
                <w:tab w:val="clear" w:pos="1008"/>
                <w:tab w:val="clear" w:pos="1440"/>
                <w:tab w:val="clear" w:pos="1872"/>
                <w:tab w:val="clear" w:pos="2304"/>
                <w:tab w:val="clear" w:pos="2736"/>
              </w:tabs>
              <w:rPr>
                <w:rFonts w:cs="Times New Roman"/>
              </w:rPr>
            </w:pPr>
          </w:p>
        </w:tc>
        <w:tc>
          <w:tcPr>
            <w:tcW w:w="4820" w:type="dxa"/>
            <w:tcBorders>
              <w:bottom w:val="single" w:sz="6" w:space="0" w:color="auto"/>
            </w:tcBorders>
          </w:tcPr>
          <w:p w14:paraId="11C22A22" w14:textId="66B3DBBA" w:rsidR="00372E28" w:rsidRPr="009D1545" w:rsidRDefault="009D1545" w:rsidP="00C74B85">
            <w:pPr>
              <w:tabs>
                <w:tab w:val="clear" w:pos="576"/>
                <w:tab w:val="clear" w:pos="1008"/>
                <w:tab w:val="clear" w:pos="1440"/>
                <w:tab w:val="clear" w:pos="1872"/>
                <w:tab w:val="clear" w:pos="2304"/>
                <w:tab w:val="clear" w:pos="2736"/>
              </w:tabs>
              <w:jc w:val="center"/>
              <w:rPr>
                <w:rFonts w:cs="Times New Roman"/>
                <w:bCs/>
              </w:rPr>
            </w:pPr>
            <w:r>
              <w:rPr>
                <w:rFonts w:cs="Times New Roman"/>
                <w:bCs/>
              </w:rPr>
              <w:t xml:space="preserve">June </w:t>
            </w:r>
            <w:r w:rsidR="006E75C3">
              <w:rPr>
                <w:rFonts w:cs="Times New Roman"/>
                <w:bCs/>
              </w:rPr>
              <w:t>29</w:t>
            </w:r>
            <w:r>
              <w:rPr>
                <w:rFonts w:cs="Times New Roman"/>
                <w:bCs/>
              </w:rPr>
              <w:t>, 2021</w:t>
            </w:r>
          </w:p>
        </w:tc>
      </w:tr>
      <w:tr w:rsidR="00372E28" w:rsidRPr="00737629" w14:paraId="6DA0C55B" w14:textId="77777777" w:rsidTr="00F70A75">
        <w:trPr>
          <w:trHeight w:hRule="exact" w:val="567"/>
          <w:jc w:val="center"/>
        </w:trPr>
        <w:tc>
          <w:tcPr>
            <w:tcW w:w="4713" w:type="dxa"/>
          </w:tcPr>
          <w:p w14:paraId="38596BBC" w14:textId="77777777" w:rsidR="00372E28" w:rsidRPr="00737629" w:rsidRDefault="00372E28" w:rsidP="00C000AB">
            <w:pPr>
              <w:rPr>
                <w:rFonts w:cs="Times New Roman"/>
              </w:rPr>
            </w:pPr>
          </w:p>
        </w:tc>
        <w:tc>
          <w:tcPr>
            <w:tcW w:w="4820" w:type="dxa"/>
          </w:tcPr>
          <w:p w14:paraId="5986E9EE" w14:textId="77777777" w:rsidR="00372E28" w:rsidRPr="00737629" w:rsidRDefault="00372E28" w:rsidP="00C74B85">
            <w:pPr>
              <w:pStyle w:val="Signature"/>
              <w:rPr>
                <w:lang w:eastAsia="en-US"/>
              </w:rPr>
            </w:pPr>
            <w:r w:rsidRPr="00737629">
              <w:rPr>
                <w:lang w:eastAsia="en-US"/>
              </w:rPr>
              <w:t>Date</w:t>
            </w:r>
          </w:p>
          <w:p w14:paraId="27C9391D" w14:textId="77777777" w:rsidR="00C74B85" w:rsidRPr="00737629" w:rsidRDefault="00C74B85" w:rsidP="00C74B85">
            <w:pPr>
              <w:jc w:val="center"/>
              <w:rPr>
                <w:rFonts w:cs="Times New Roman"/>
                <w:szCs w:val="24"/>
              </w:rPr>
            </w:pPr>
          </w:p>
        </w:tc>
      </w:tr>
      <w:bookmarkEnd w:id="0"/>
    </w:tbl>
    <w:p w14:paraId="4BC01A43" w14:textId="77777777" w:rsidR="00BA3E47" w:rsidRPr="00737629" w:rsidRDefault="00BA3E47" w:rsidP="0064566D"/>
    <w:sectPr w:rsidR="00BA3E47" w:rsidRPr="00737629" w:rsidSect="00767FB5">
      <w:headerReference w:type="default" r:id="rId12"/>
      <w:footerReference w:type="default" r:id="rId13"/>
      <w:headerReference w:type="first" r:id="rId14"/>
      <w:footerReference w:type="first" r:id="rId15"/>
      <w:endnotePr>
        <w:numFmt w:val="decimal"/>
      </w:endnotePr>
      <w:pgSz w:w="12240" w:h="15840" w:code="1"/>
      <w:pgMar w:top="1440" w:right="1267" w:bottom="1714" w:left="1440" w:header="720" w:footer="46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4956" w14:textId="77777777" w:rsidR="002B66AB" w:rsidRDefault="002B66AB" w:rsidP="00624215">
      <w:r>
        <w:separator/>
      </w:r>
    </w:p>
  </w:endnote>
  <w:endnote w:type="continuationSeparator" w:id="0">
    <w:p w14:paraId="77931DC9" w14:textId="77777777" w:rsidR="002B66AB" w:rsidRDefault="002B66AB"/>
  </w:endnote>
  <w:endnote w:type="continuationNotice" w:id="1">
    <w:p w14:paraId="01EE2856" w14:textId="77777777" w:rsidR="002B66AB" w:rsidRPr="008722DB" w:rsidRDefault="002B66AB" w:rsidP="00FA7AF1">
      <w:pPr>
        <w:pStyle w:val="Footer"/>
      </w:pPr>
    </w:p>
    <w:p w14:paraId="288E2DC8" w14:textId="77777777" w:rsidR="002B66AB" w:rsidRDefault="002B66AB"/>
  </w:endnote>
  <w:endnote w:id="2">
    <w:p w14:paraId="0705CA98" w14:textId="66C816AD" w:rsidR="00275532" w:rsidRPr="00275532" w:rsidRDefault="00275532">
      <w:pPr>
        <w:pStyle w:val="EndnoteText"/>
        <w:rPr>
          <w:rFonts w:ascii="Times New Roman" w:hAnsi="Times New Roman"/>
          <w:noProof w:val="0"/>
          <w:lang w:val="en-CA"/>
        </w:rPr>
      </w:pPr>
      <w:r>
        <w:rPr>
          <w:rStyle w:val="EndnoteReference"/>
        </w:rPr>
        <w:endnoteRef/>
      </w:r>
      <w:r w:rsidRPr="00275532">
        <w:rPr>
          <w:lang w:val="en-CA"/>
        </w:rPr>
        <w:t xml:space="preserve"> </w:t>
      </w:r>
      <w:r w:rsidRPr="00F24319">
        <w:rPr>
          <w:rFonts w:ascii="Times New Roman" w:hAnsi="Times New Roman"/>
          <w:i/>
          <w:iCs/>
          <w:noProof w:val="0"/>
          <w:lang w:val="en-CA"/>
        </w:rPr>
        <w:t>Immigration and Refugee Protection Act</w:t>
      </w:r>
      <w:r w:rsidRPr="00F24319">
        <w:rPr>
          <w:rFonts w:ascii="Times New Roman" w:hAnsi="Times New Roman"/>
          <w:noProof w:val="0"/>
          <w:lang w:val="en-CA"/>
        </w:rPr>
        <w:t xml:space="preserve"> (IRPA), S.C. 2001, c. 27, as amended.</w:t>
      </w:r>
    </w:p>
  </w:endnote>
  <w:endnote w:id="3">
    <w:p w14:paraId="6A82C046" w14:textId="0B7F7EEB" w:rsidR="00730A81" w:rsidRPr="00730A81" w:rsidRDefault="00730A81">
      <w:pPr>
        <w:pStyle w:val="EndnoteText"/>
        <w:rPr>
          <w:lang w:val="en-CA"/>
        </w:rPr>
      </w:pPr>
      <w:r>
        <w:rPr>
          <w:rStyle w:val="EndnoteReference"/>
        </w:rPr>
        <w:endnoteRef/>
      </w:r>
      <w:r w:rsidRPr="00730A81">
        <w:rPr>
          <w:lang w:val="en-CA"/>
        </w:rPr>
        <w:t xml:space="preserve"> </w:t>
      </w:r>
      <w:r w:rsidRPr="00C20B4D">
        <w:rPr>
          <w:i/>
          <w:iCs/>
          <w:lang w:val="en-CA"/>
        </w:rPr>
        <w:t>Refugee Protection Division Rules</w:t>
      </w:r>
      <w:r w:rsidRPr="00C20B4D">
        <w:rPr>
          <w:lang w:val="en-CA"/>
        </w:rPr>
        <w:t>, SOR/2012-256</w:t>
      </w:r>
      <w:r>
        <w:rPr>
          <w:lang w:val="en-CA"/>
        </w:rPr>
        <w:t>.</w:t>
      </w:r>
    </w:p>
  </w:endnote>
  <w:endnote w:id="4">
    <w:p w14:paraId="20453B3E" w14:textId="0129CA0E" w:rsidR="00167495" w:rsidRPr="000F4D04" w:rsidRDefault="00167495">
      <w:pPr>
        <w:pStyle w:val="EndnoteText"/>
        <w:rPr>
          <w:lang w:val="en-CA"/>
        </w:rPr>
      </w:pPr>
      <w:r>
        <w:rPr>
          <w:rStyle w:val="EndnoteReference"/>
        </w:rPr>
        <w:endnoteRef/>
      </w:r>
      <w:r w:rsidRPr="000F4D04">
        <w:rPr>
          <w:lang w:val="en-CA"/>
        </w:rPr>
        <w:t xml:space="preserve"> </w:t>
      </w:r>
      <w:r w:rsidRPr="000F4D04">
        <w:rPr>
          <w:i/>
          <w:iCs/>
          <w:lang w:val="en-CA"/>
        </w:rPr>
        <w:t>1951 Convention Relating to the Status of Refugees</w:t>
      </w:r>
      <w:r w:rsidRPr="000F4D04">
        <w:rPr>
          <w:lang w:val="en-CA"/>
        </w:rPr>
        <w:t>: Office of the United Nations High Commissioner for Refugees, “Handbook on Procedures and Criteria for Determining Refugee Status”, under the 1951 Convention.</w:t>
      </w:r>
    </w:p>
  </w:endnote>
  <w:endnote w:id="5">
    <w:p w14:paraId="5C03DDA2" w14:textId="3ABA6605" w:rsidR="00A50AF6" w:rsidRPr="00C76D0A" w:rsidRDefault="00A50AF6" w:rsidP="00A50AF6">
      <w:pPr>
        <w:pStyle w:val="EndnoteText"/>
        <w:rPr>
          <w:lang w:val="en-CA"/>
        </w:rPr>
      </w:pPr>
      <w:r>
        <w:rPr>
          <w:rStyle w:val="EndnoteReference"/>
        </w:rPr>
        <w:endnoteRef/>
      </w:r>
      <w:r w:rsidRPr="009A0D89">
        <w:rPr>
          <w:lang w:val="en-CA"/>
        </w:rPr>
        <w:t xml:space="preserve"> </w:t>
      </w:r>
      <w:r w:rsidR="00BB072D">
        <w:rPr>
          <w:lang w:val="en-CA"/>
        </w:rPr>
        <w:t xml:space="preserve">Exhibit RPD-1, </w:t>
      </w:r>
      <w:r>
        <w:rPr>
          <w:lang w:val="en-CA"/>
        </w:rPr>
        <w:t>RPD Record, RPD Decision, para. 18.</w:t>
      </w:r>
    </w:p>
  </w:endnote>
  <w:endnote w:id="6">
    <w:p w14:paraId="73133DB1" w14:textId="046F3C33" w:rsidR="002C3459" w:rsidRPr="00A7158C" w:rsidRDefault="002C3459">
      <w:pPr>
        <w:pStyle w:val="EndnoteText"/>
        <w:rPr>
          <w:lang w:val="en-CA"/>
        </w:rPr>
      </w:pPr>
      <w:r>
        <w:rPr>
          <w:rStyle w:val="EndnoteReference"/>
        </w:rPr>
        <w:endnoteRef/>
      </w:r>
      <w:r w:rsidRPr="002C3459">
        <w:rPr>
          <w:lang w:val="en-CA"/>
        </w:rPr>
        <w:t xml:space="preserve"> </w:t>
      </w:r>
      <w:r w:rsidRPr="00BD176D">
        <w:rPr>
          <w:i/>
          <w:iCs/>
          <w:lang w:val="en-CA"/>
        </w:rPr>
        <w:t>Oranye v. Canada (Citizenship and Immigration)</w:t>
      </w:r>
      <w:r w:rsidRPr="00BD176D">
        <w:rPr>
          <w:lang w:val="en-CA"/>
        </w:rPr>
        <w:t>, 2018 FC 390</w:t>
      </w:r>
      <w:r>
        <w:rPr>
          <w:lang w:val="en-CA"/>
        </w:rPr>
        <w:t xml:space="preserve">; and </w:t>
      </w:r>
      <w:r w:rsidR="00A7158C" w:rsidRPr="00A7158C">
        <w:rPr>
          <w:i/>
          <w:iCs/>
          <w:lang w:val="en-CA"/>
        </w:rPr>
        <w:t>Geneus v. Canada (Citizenship and Immigration)</w:t>
      </w:r>
      <w:r w:rsidR="00A7158C" w:rsidRPr="00A7158C">
        <w:rPr>
          <w:lang w:val="en-CA"/>
        </w:rPr>
        <w:t>, 2019 FC 264</w:t>
      </w:r>
      <w:r w:rsidR="00A7158C">
        <w:rPr>
          <w:lang w:val="en-CA"/>
        </w:rPr>
        <w:t>.</w:t>
      </w:r>
    </w:p>
  </w:endnote>
  <w:endnote w:id="7">
    <w:p w14:paraId="3AB54EB7" w14:textId="221CFC8D" w:rsidR="001E7C7E" w:rsidRPr="002D74AF" w:rsidRDefault="001E7C7E">
      <w:pPr>
        <w:pStyle w:val="EndnoteText"/>
        <w:rPr>
          <w:lang w:val="en-CA"/>
        </w:rPr>
      </w:pPr>
      <w:r>
        <w:rPr>
          <w:rStyle w:val="EndnoteReference"/>
        </w:rPr>
        <w:endnoteRef/>
      </w:r>
      <w:r w:rsidRPr="001E7C7E">
        <w:rPr>
          <w:lang w:val="en-CA"/>
        </w:rPr>
        <w:t xml:space="preserve"> </w:t>
      </w:r>
      <w:r w:rsidR="002D74AF" w:rsidRPr="002D74AF">
        <w:rPr>
          <w:i/>
          <w:iCs/>
          <w:lang w:val="en-CA"/>
        </w:rPr>
        <w:t>Rasheed v. Canada (Minister of Citizenship and Immigration)</w:t>
      </w:r>
      <w:r w:rsidR="002D74AF" w:rsidRPr="002D74AF">
        <w:rPr>
          <w:lang w:val="en-CA"/>
        </w:rPr>
        <w:t>, 2004 FC 587 at para. 19.</w:t>
      </w:r>
    </w:p>
  </w:endnote>
  <w:endnote w:id="8">
    <w:p w14:paraId="45941AEC" w14:textId="61DA724F" w:rsidR="00EC016F" w:rsidRPr="005E685C" w:rsidRDefault="00EC016F">
      <w:pPr>
        <w:pStyle w:val="EndnoteText"/>
        <w:rPr>
          <w:lang w:val="en-CA"/>
        </w:rPr>
      </w:pPr>
      <w:r>
        <w:rPr>
          <w:rStyle w:val="EndnoteReference"/>
        </w:rPr>
        <w:endnoteRef/>
      </w:r>
      <w:r w:rsidRPr="00EC016F">
        <w:rPr>
          <w:lang w:val="en-CA"/>
        </w:rPr>
        <w:t xml:space="preserve"> </w:t>
      </w:r>
      <w:r w:rsidR="005E685C" w:rsidRPr="006F25BD">
        <w:rPr>
          <w:i/>
          <w:iCs/>
          <w:lang w:val="en-CA"/>
        </w:rPr>
        <w:t>Teweldebrhan v. Canada (Citizenship and Immigration)</w:t>
      </w:r>
      <w:r w:rsidR="005E685C" w:rsidRPr="006F25BD">
        <w:rPr>
          <w:lang w:val="en-CA"/>
        </w:rPr>
        <w:t>, 2015 FC 418 at paras. 14-</w:t>
      </w:r>
      <w:r w:rsidR="006F25BD" w:rsidRPr="006F25BD">
        <w:rPr>
          <w:lang w:val="en-CA"/>
        </w:rPr>
        <w:t>16.</w:t>
      </w:r>
    </w:p>
  </w:endnote>
  <w:endnote w:id="9">
    <w:p w14:paraId="203A6219" w14:textId="59F23E16" w:rsidR="00FD2A71" w:rsidRPr="009E44A3" w:rsidRDefault="00FD2A71" w:rsidP="00FD2A71">
      <w:pPr>
        <w:pStyle w:val="EndnoteText"/>
        <w:rPr>
          <w:lang w:val="en-CA"/>
        </w:rPr>
      </w:pPr>
      <w:r>
        <w:rPr>
          <w:rStyle w:val="EndnoteReference"/>
        </w:rPr>
        <w:endnoteRef/>
      </w:r>
      <w:r w:rsidRPr="009E44A3">
        <w:rPr>
          <w:lang w:val="en-CA"/>
        </w:rPr>
        <w:t xml:space="preserve"> </w:t>
      </w:r>
      <w:r>
        <w:rPr>
          <w:lang w:val="en-CA"/>
        </w:rPr>
        <w:t>RPD Hearing Tran</w:t>
      </w:r>
      <w:r w:rsidR="005E3BDF">
        <w:rPr>
          <w:lang w:val="en-CA"/>
        </w:rPr>
        <w:t>s</w:t>
      </w:r>
      <w:r>
        <w:rPr>
          <w:lang w:val="en-CA"/>
        </w:rPr>
        <w:t>cript (March 11, 2020), p. 13, line 24 to p. 14, line 2.</w:t>
      </w:r>
    </w:p>
  </w:endnote>
  <w:endnote w:id="10">
    <w:p w14:paraId="144E7826" w14:textId="2F4AD4CC" w:rsidR="00B763D9" w:rsidRPr="00B763D9" w:rsidRDefault="00B763D9">
      <w:pPr>
        <w:pStyle w:val="EndnoteText"/>
        <w:rPr>
          <w:lang w:val="en-CA"/>
        </w:rPr>
      </w:pPr>
      <w:r>
        <w:rPr>
          <w:rStyle w:val="EndnoteReference"/>
        </w:rPr>
        <w:endnoteRef/>
      </w:r>
      <w:r w:rsidRPr="00B763D9">
        <w:rPr>
          <w:lang w:val="en-CA"/>
        </w:rPr>
        <w:t xml:space="preserve"> </w:t>
      </w:r>
      <w:r w:rsidR="00A66D48">
        <w:rPr>
          <w:lang w:val="en-CA"/>
        </w:rPr>
        <w:t xml:space="preserve">Exhibit RAD-1, </w:t>
      </w:r>
      <w:r w:rsidRPr="009658F7">
        <w:rPr>
          <w:lang w:val="en-CA"/>
        </w:rPr>
        <w:t>National Documentation Package</w:t>
      </w:r>
      <w:r>
        <w:rPr>
          <w:lang w:val="en-CA"/>
        </w:rPr>
        <w:t xml:space="preserve"> (NDP) for </w:t>
      </w:r>
      <w:r w:rsidRPr="009658F7">
        <w:rPr>
          <w:lang w:val="en-CA"/>
        </w:rPr>
        <w:t>Nigeria</w:t>
      </w:r>
      <w:r>
        <w:rPr>
          <w:lang w:val="en-CA"/>
        </w:rPr>
        <w:t xml:space="preserve"> (</w:t>
      </w:r>
      <w:r w:rsidRPr="009658F7">
        <w:rPr>
          <w:lang w:val="en-CA"/>
        </w:rPr>
        <w:t xml:space="preserve">April </w:t>
      </w:r>
      <w:r>
        <w:rPr>
          <w:lang w:val="en-CA"/>
        </w:rPr>
        <w:t xml:space="preserve">16, </w:t>
      </w:r>
      <w:r w:rsidRPr="009658F7">
        <w:rPr>
          <w:lang w:val="en-CA"/>
        </w:rPr>
        <w:t>2021</w:t>
      </w:r>
      <w:r>
        <w:rPr>
          <w:lang w:val="en-CA"/>
        </w:rPr>
        <w:t>)</w:t>
      </w:r>
      <w:r w:rsidRPr="009658F7">
        <w:rPr>
          <w:lang w:val="en-CA"/>
        </w:rPr>
        <w:t xml:space="preserve">, </w:t>
      </w:r>
      <w:r>
        <w:rPr>
          <w:lang w:val="en-CA"/>
        </w:rPr>
        <w:t>item</w:t>
      </w:r>
      <w:r w:rsidRPr="009658F7">
        <w:rPr>
          <w:lang w:val="en-CA"/>
        </w:rPr>
        <w:t xml:space="preserve"> 3.15: </w:t>
      </w:r>
      <w:r w:rsidRPr="000F4D04">
        <w:rPr>
          <w:i/>
          <w:iCs/>
          <w:lang w:val="en-CA"/>
        </w:rPr>
        <w:t>Requirements and procedures an adult must fulfill to obtain a birth certificate, including for those who apply from within the country and abroad</w:t>
      </w:r>
      <w:r w:rsidRPr="009658F7">
        <w:rPr>
          <w:lang w:val="en-CA"/>
        </w:rPr>
        <w:t xml:space="preserve">. Immigration and Refugee Board of Canada. November </w:t>
      </w:r>
      <w:r>
        <w:rPr>
          <w:lang w:val="en-CA"/>
        </w:rPr>
        <w:t xml:space="preserve">8, </w:t>
      </w:r>
      <w:r w:rsidRPr="009658F7">
        <w:rPr>
          <w:lang w:val="en-CA"/>
        </w:rPr>
        <w:t>2013. NGA104601.E.</w:t>
      </w:r>
    </w:p>
  </w:endnote>
  <w:endnote w:id="11">
    <w:p w14:paraId="160022EC" w14:textId="10FC1F79" w:rsidR="00FD1157" w:rsidRPr="00FD1157" w:rsidRDefault="00FD1157">
      <w:pPr>
        <w:pStyle w:val="EndnoteText"/>
        <w:rPr>
          <w:lang w:val="en-CA"/>
        </w:rPr>
      </w:pPr>
      <w:r>
        <w:rPr>
          <w:rStyle w:val="EndnoteReference"/>
        </w:rPr>
        <w:endnoteRef/>
      </w:r>
      <w:r w:rsidRPr="00FD1157">
        <w:rPr>
          <w:lang w:val="en-CA"/>
        </w:rPr>
        <w:t xml:space="preserve"> </w:t>
      </w:r>
      <w:r>
        <w:rPr>
          <w:lang w:val="en-CA"/>
        </w:rPr>
        <w:t>RPD Hearing Tran</w:t>
      </w:r>
      <w:r w:rsidR="005E3BDF">
        <w:rPr>
          <w:lang w:val="en-CA"/>
        </w:rPr>
        <w:t>s</w:t>
      </w:r>
      <w:r>
        <w:rPr>
          <w:lang w:val="en-CA"/>
        </w:rPr>
        <w:t xml:space="preserve">cript (December 12, 2019), </w:t>
      </w:r>
      <w:r w:rsidR="00B24B18">
        <w:rPr>
          <w:lang w:val="en-CA"/>
        </w:rPr>
        <w:t>p</w:t>
      </w:r>
      <w:r>
        <w:rPr>
          <w:lang w:val="en-CA"/>
        </w:rPr>
        <w:t xml:space="preserve">. 17, line </w:t>
      </w:r>
      <w:r w:rsidR="00B24B18">
        <w:rPr>
          <w:lang w:val="en-CA"/>
        </w:rPr>
        <w:t xml:space="preserve">42 to p. </w:t>
      </w:r>
      <w:r w:rsidR="00050E1B">
        <w:rPr>
          <w:lang w:val="en-CA"/>
        </w:rPr>
        <w:t>18, line 15.</w:t>
      </w:r>
      <w:r w:rsidR="00B24B18">
        <w:rPr>
          <w:lang w:val="en-CA"/>
        </w:rPr>
        <w:t xml:space="preserve"> </w:t>
      </w:r>
    </w:p>
  </w:endnote>
  <w:endnote w:id="12">
    <w:p w14:paraId="69E43F0A" w14:textId="2B880933" w:rsidR="00050E1B" w:rsidRPr="00050E1B" w:rsidRDefault="00050E1B">
      <w:pPr>
        <w:pStyle w:val="EndnoteText"/>
        <w:rPr>
          <w:lang w:val="en-CA"/>
        </w:rPr>
      </w:pPr>
      <w:r>
        <w:rPr>
          <w:rStyle w:val="EndnoteReference"/>
        </w:rPr>
        <w:endnoteRef/>
      </w:r>
      <w:r w:rsidRPr="00050E1B">
        <w:rPr>
          <w:lang w:val="en-CA"/>
        </w:rPr>
        <w:t xml:space="preserve"> </w:t>
      </w:r>
      <w:r w:rsidR="00164D70">
        <w:rPr>
          <w:lang w:val="en-CA"/>
        </w:rPr>
        <w:t>Exhibit RAD-1,</w:t>
      </w:r>
      <w:r w:rsidR="00257788">
        <w:rPr>
          <w:lang w:val="en-CA"/>
        </w:rPr>
        <w:t xml:space="preserve"> </w:t>
      </w:r>
      <w:r w:rsidR="0058423D">
        <w:rPr>
          <w:lang w:val="en-CA"/>
        </w:rPr>
        <w:t xml:space="preserve">NDP for </w:t>
      </w:r>
      <w:r w:rsidR="009658F7" w:rsidRPr="009658F7">
        <w:rPr>
          <w:lang w:val="en-CA"/>
        </w:rPr>
        <w:t>Nigeria</w:t>
      </w:r>
      <w:r w:rsidR="00257788">
        <w:rPr>
          <w:lang w:val="en-CA"/>
        </w:rPr>
        <w:t xml:space="preserve"> (</w:t>
      </w:r>
      <w:r w:rsidR="009658F7" w:rsidRPr="009658F7">
        <w:rPr>
          <w:lang w:val="en-CA"/>
        </w:rPr>
        <w:t xml:space="preserve">April </w:t>
      </w:r>
      <w:r w:rsidR="00257788">
        <w:rPr>
          <w:lang w:val="en-CA"/>
        </w:rPr>
        <w:t xml:space="preserve">16, </w:t>
      </w:r>
      <w:r w:rsidR="009658F7" w:rsidRPr="009658F7">
        <w:rPr>
          <w:lang w:val="en-CA"/>
        </w:rPr>
        <w:t>2021</w:t>
      </w:r>
      <w:r w:rsidR="00257788">
        <w:rPr>
          <w:lang w:val="en-CA"/>
        </w:rPr>
        <w:t>)</w:t>
      </w:r>
      <w:r w:rsidR="009658F7" w:rsidRPr="009658F7">
        <w:rPr>
          <w:lang w:val="en-CA"/>
        </w:rPr>
        <w:t xml:space="preserve">, </w:t>
      </w:r>
      <w:r w:rsidR="00257788">
        <w:rPr>
          <w:lang w:val="en-CA"/>
        </w:rPr>
        <w:t>item</w:t>
      </w:r>
      <w:r w:rsidR="009658F7" w:rsidRPr="009658F7">
        <w:rPr>
          <w:lang w:val="en-CA"/>
        </w:rPr>
        <w:t xml:space="preserve"> 3.15: </w:t>
      </w:r>
      <w:r w:rsidR="009658F7" w:rsidRPr="000F4D04">
        <w:rPr>
          <w:i/>
          <w:iCs/>
          <w:lang w:val="en-CA"/>
        </w:rPr>
        <w:t>Requirements and procedures an adult must fulfill to obtain a birth certificate, including for those who apply from within the country and abroad</w:t>
      </w:r>
      <w:r w:rsidR="009658F7" w:rsidRPr="009658F7">
        <w:rPr>
          <w:lang w:val="en-CA"/>
        </w:rPr>
        <w:t xml:space="preserve">. Immigration and Refugee Board of Canada. November </w:t>
      </w:r>
      <w:r w:rsidR="0058423D">
        <w:rPr>
          <w:lang w:val="en-CA"/>
        </w:rPr>
        <w:t xml:space="preserve">8, </w:t>
      </w:r>
      <w:r w:rsidR="009658F7" w:rsidRPr="009658F7">
        <w:rPr>
          <w:lang w:val="en-CA"/>
        </w:rPr>
        <w:t>2013. NGA104601.E.</w:t>
      </w:r>
    </w:p>
  </w:endnote>
  <w:endnote w:id="13">
    <w:p w14:paraId="4C4AE8C3" w14:textId="6034EA9B" w:rsidR="00D715A6" w:rsidRPr="00D715A6" w:rsidRDefault="00D715A6">
      <w:pPr>
        <w:pStyle w:val="EndnoteText"/>
        <w:rPr>
          <w:lang w:val="en-CA"/>
        </w:rPr>
      </w:pPr>
      <w:r>
        <w:rPr>
          <w:rStyle w:val="EndnoteReference"/>
        </w:rPr>
        <w:endnoteRef/>
      </w:r>
      <w:r w:rsidRPr="00D715A6">
        <w:rPr>
          <w:lang w:val="en-CA"/>
        </w:rPr>
        <w:t xml:space="preserve"> </w:t>
      </w:r>
      <w:r w:rsidR="00164D70">
        <w:rPr>
          <w:lang w:val="en-CA"/>
        </w:rPr>
        <w:t xml:space="preserve">Exhibit RPD-1, </w:t>
      </w:r>
      <w:r>
        <w:rPr>
          <w:lang w:val="en-CA"/>
        </w:rPr>
        <w:t xml:space="preserve">RPD Record, </w:t>
      </w:r>
      <w:r w:rsidR="00880BD2">
        <w:rPr>
          <w:lang w:val="en-CA"/>
        </w:rPr>
        <w:t>Exhibit P-21, Declaration of Age, p. 140.</w:t>
      </w:r>
    </w:p>
  </w:endnote>
  <w:endnote w:id="14">
    <w:p w14:paraId="137DD160" w14:textId="63C4A0D8" w:rsidR="00F27535" w:rsidRPr="000F4D04" w:rsidRDefault="00F27535">
      <w:pPr>
        <w:pStyle w:val="EndnoteText"/>
        <w:rPr>
          <w:lang w:val="en-CA"/>
        </w:rPr>
      </w:pPr>
      <w:r>
        <w:rPr>
          <w:rStyle w:val="EndnoteReference"/>
        </w:rPr>
        <w:endnoteRef/>
      </w:r>
      <w:r w:rsidRPr="000F4D04">
        <w:rPr>
          <w:lang w:val="en-CA"/>
        </w:rPr>
        <w:t xml:space="preserve"> </w:t>
      </w:r>
      <w:r>
        <w:rPr>
          <w:lang w:val="en-CA"/>
        </w:rPr>
        <w:t>Exhibit RPD-1, RPD Record, Exhibit P-21, Declaration of Age, p. 140.</w:t>
      </w:r>
    </w:p>
  </w:endnote>
  <w:endnote w:id="15">
    <w:p w14:paraId="7607B2C6" w14:textId="1123A23E" w:rsidR="0045103E" w:rsidRPr="0045103E" w:rsidRDefault="0045103E">
      <w:pPr>
        <w:pStyle w:val="EndnoteText"/>
        <w:rPr>
          <w:lang w:val="en-CA"/>
        </w:rPr>
      </w:pPr>
      <w:r>
        <w:rPr>
          <w:rStyle w:val="EndnoteReference"/>
        </w:rPr>
        <w:endnoteRef/>
      </w:r>
      <w:r w:rsidRPr="0045103E">
        <w:rPr>
          <w:lang w:val="en-CA"/>
        </w:rPr>
        <w:t xml:space="preserve"> </w:t>
      </w:r>
      <w:r>
        <w:rPr>
          <w:lang w:val="en-CA"/>
        </w:rPr>
        <w:t>RP</w:t>
      </w:r>
      <w:r w:rsidR="00C158D4">
        <w:rPr>
          <w:lang w:val="en-CA"/>
        </w:rPr>
        <w:t>D</w:t>
      </w:r>
      <w:r>
        <w:rPr>
          <w:lang w:val="en-CA"/>
        </w:rPr>
        <w:t xml:space="preserve"> Hearing Transcr</w:t>
      </w:r>
      <w:r w:rsidR="00C158D4">
        <w:rPr>
          <w:lang w:val="en-CA"/>
        </w:rPr>
        <w:t xml:space="preserve">ipt </w:t>
      </w:r>
      <w:r>
        <w:rPr>
          <w:lang w:val="en-CA"/>
        </w:rPr>
        <w:t xml:space="preserve">(December 12, 2019), p. 32, lines </w:t>
      </w:r>
      <w:r w:rsidR="00877F40">
        <w:rPr>
          <w:lang w:val="en-CA"/>
        </w:rPr>
        <w:t>12-</w:t>
      </w:r>
      <w:r w:rsidR="00C158D4">
        <w:rPr>
          <w:lang w:val="en-CA"/>
        </w:rPr>
        <w:t>24.</w:t>
      </w:r>
    </w:p>
  </w:endnote>
  <w:endnote w:id="16">
    <w:p w14:paraId="6C99A777" w14:textId="761222B5" w:rsidR="000C6572" w:rsidRPr="00BD176D" w:rsidRDefault="000C6572">
      <w:pPr>
        <w:pStyle w:val="EndnoteText"/>
        <w:rPr>
          <w:lang w:val="en-CA"/>
        </w:rPr>
      </w:pPr>
      <w:r>
        <w:rPr>
          <w:rStyle w:val="EndnoteReference"/>
        </w:rPr>
        <w:endnoteRef/>
      </w:r>
      <w:r w:rsidRPr="00BD176D">
        <w:rPr>
          <w:lang w:val="en-CA"/>
        </w:rPr>
        <w:t xml:space="preserve"> </w:t>
      </w:r>
      <w:r w:rsidR="00BD176D" w:rsidRPr="00BD176D">
        <w:rPr>
          <w:i/>
          <w:iCs/>
          <w:lang w:val="en-CA"/>
        </w:rPr>
        <w:t>Oranye v. Canada (Citizenship and Immigration)</w:t>
      </w:r>
      <w:r w:rsidR="00BD176D" w:rsidRPr="00BD176D">
        <w:rPr>
          <w:lang w:val="en-CA"/>
        </w:rPr>
        <w:t>, 2018 FC 390</w:t>
      </w:r>
      <w:r w:rsidR="00BD176D">
        <w:rPr>
          <w:lang w:val="en-CA"/>
        </w:rPr>
        <w:t>.</w:t>
      </w:r>
    </w:p>
  </w:endnote>
  <w:endnote w:id="17">
    <w:p w14:paraId="02548383" w14:textId="77777777" w:rsidR="00CD73D1" w:rsidRPr="0026696A" w:rsidRDefault="00CD73D1" w:rsidP="00CD73D1">
      <w:pPr>
        <w:pStyle w:val="EndnoteText"/>
        <w:rPr>
          <w:lang w:val="en-CA"/>
        </w:rPr>
      </w:pPr>
      <w:r>
        <w:rPr>
          <w:rStyle w:val="EndnoteReference"/>
        </w:rPr>
        <w:endnoteRef/>
      </w:r>
      <w:r w:rsidRPr="0026696A">
        <w:rPr>
          <w:lang w:val="en-CA"/>
        </w:rPr>
        <w:t xml:space="preserve"> </w:t>
      </w:r>
      <w:r w:rsidRPr="00A7158C">
        <w:rPr>
          <w:i/>
          <w:iCs/>
          <w:lang w:val="en-CA"/>
        </w:rPr>
        <w:t>Geneus v. Canada (Citizenship and Immigration)</w:t>
      </w:r>
      <w:r w:rsidRPr="00A7158C">
        <w:rPr>
          <w:lang w:val="en-CA"/>
        </w:rPr>
        <w:t>, 2019 FC 264</w:t>
      </w:r>
      <w:r>
        <w:rPr>
          <w:lang w:val="en-CA"/>
        </w:rPr>
        <w:t xml:space="preserve"> at para. 10.</w:t>
      </w:r>
    </w:p>
  </w:endnote>
  <w:endnote w:id="18">
    <w:p w14:paraId="7F45D8CE" w14:textId="77777777" w:rsidR="00CD73D1" w:rsidRPr="00BC68A9" w:rsidRDefault="00CD73D1" w:rsidP="00CD73D1">
      <w:pPr>
        <w:pStyle w:val="EndnoteText"/>
        <w:rPr>
          <w:lang w:val="en-CA"/>
        </w:rPr>
      </w:pPr>
      <w:r>
        <w:rPr>
          <w:rStyle w:val="EndnoteReference"/>
        </w:rPr>
        <w:endnoteRef/>
      </w:r>
      <w:r w:rsidRPr="006C2200">
        <w:rPr>
          <w:lang w:val="en-CA"/>
        </w:rPr>
        <w:t xml:space="preserve"> </w:t>
      </w:r>
      <w:r w:rsidRPr="00BC68A9">
        <w:rPr>
          <w:i/>
          <w:iCs/>
          <w:lang w:val="en-CA"/>
        </w:rPr>
        <w:t>Liu v. Canada (Citizenship and Immigration)</w:t>
      </w:r>
      <w:r w:rsidRPr="00BC68A9">
        <w:rPr>
          <w:lang w:val="en-CA"/>
        </w:rPr>
        <w:t>, 2020 FC 576 at para. 91.</w:t>
      </w:r>
    </w:p>
  </w:endnote>
  <w:endnote w:id="19">
    <w:p w14:paraId="359B5B16" w14:textId="77777777" w:rsidR="00CD73D1" w:rsidRPr="000F783B" w:rsidRDefault="00CD73D1" w:rsidP="00CD73D1">
      <w:pPr>
        <w:pStyle w:val="EndnoteText"/>
        <w:rPr>
          <w:lang w:val="en-CA"/>
        </w:rPr>
      </w:pPr>
      <w:r>
        <w:rPr>
          <w:rStyle w:val="EndnoteReference"/>
        </w:rPr>
        <w:endnoteRef/>
      </w:r>
      <w:r w:rsidRPr="00140644">
        <w:rPr>
          <w:lang w:val="en-CA"/>
        </w:rPr>
        <w:t xml:space="preserve"> </w:t>
      </w:r>
      <w:r w:rsidRPr="000F783B">
        <w:rPr>
          <w:i/>
          <w:iCs/>
          <w:lang w:val="en-CA"/>
        </w:rPr>
        <w:t>Sitnikova v. Canada (Citizenship and Immigration)</w:t>
      </w:r>
      <w:r w:rsidRPr="000F783B">
        <w:rPr>
          <w:lang w:val="en-CA"/>
        </w:rPr>
        <w:t>, 2017 FC 1082 at para. 20.</w:t>
      </w:r>
    </w:p>
  </w:endnote>
  <w:endnote w:id="20">
    <w:p w14:paraId="484DE15B" w14:textId="77777777" w:rsidR="00E63A1E" w:rsidRPr="00F80466" w:rsidRDefault="00E63A1E" w:rsidP="00E63A1E">
      <w:pPr>
        <w:pStyle w:val="EndnoteText"/>
        <w:rPr>
          <w:lang w:val="en-CA"/>
        </w:rPr>
      </w:pPr>
      <w:r>
        <w:rPr>
          <w:rStyle w:val="EndnoteReference"/>
        </w:rPr>
        <w:endnoteRef/>
      </w:r>
      <w:r w:rsidRPr="00962ACB">
        <w:rPr>
          <w:lang w:val="en-CA"/>
        </w:rPr>
        <w:t xml:space="preserve"> </w:t>
      </w:r>
      <w:r w:rsidRPr="00F80466">
        <w:rPr>
          <w:i/>
          <w:iCs/>
          <w:lang w:val="en-CA"/>
        </w:rPr>
        <w:t>Nti v. Canada (Citizenship and Immigration)</w:t>
      </w:r>
      <w:r w:rsidRPr="00F80466">
        <w:rPr>
          <w:lang w:val="en-CA"/>
        </w:rPr>
        <w:t>, 2020 FC 595 at paras. 19-22.</w:t>
      </w:r>
    </w:p>
  </w:endnote>
  <w:endnote w:id="21">
    <w:p w14:paraId="454D86A6" w14:textId="77777777" w:rsidR="00FF562D" w:rsidRPr="00540713" w:rsidRDefault="00FF562D" w:rsidP="00FF562D">
      <w:pPr>
        <w:pStyle w:val="EndnoteText"/>
        <w:rPr>
          <w:i/>
          <w:iCs/>
          <w:lang w:val="en-CA"/>
        </w:rPr>
      </w:pPr>
      <w:r>
        <w:rPr>
          <w:rStyle w:val="EndnoteReference"/>
        </w:rPr>
        <w:endnoteRef/>
      </w:r>
      <w:r w:rsidRPr="00540713">
        <w:rPr>
          <w:lang w:val="en-CA"/>
        </w:rPr>
        <w:t xml:space="preserve"> </w:t>
      </w:r>
      <w:r w:rsidRPr="00540713">
        <w:rPr>
          <w:i/>
          <w:iCs/>
          <w:lang w:val="en-CA"/>
        </w:rPr>
        <w:t>Magonza v. Canada (Citizenship and Immigration)</w:t>
      </w:r>
      <w:r w:rsidRPr="00540713">
        <w:rPr>
          <w:lang w:val="en-CA"/>
        </w:rPr>
        <w:t>, 2019 FC 14</w:t>
      </w:r>
      <w:r>
        <w:rPr>
          <w:lang w:val="en-CA"/>
        </w:rPr>
        <w:t>.</w:t>
      </w:r>
    </w:p>
  </w:endnote>
  <w:endnote w:id="22">
    <w:p w14:paraId="7F389D44" w14:textId="2231BF60" w:rsidR="002B00A4" w:rsidRPr="0046723B" w:rsidRDefault="002B00A4" w:rsidP="002B00A4">
      <w:pPr>
        <w:pStyle w:val="EndnoteText"/>
        <w:rPr>
          <w:lang w:val="en-CA"/>
        </w:rPr>
      </w:pPr>
      <w:r>
        <w:rPr>
          <w:rStyle w:val="EndnoteReference"/>
        </w:rPr>
        <w:endnoteRef/>
      </w:r>
      <w:r w:rsidRPr="000C459B">
        <w:rPr>
          <w:lang w:val="en-CA"/>
        </w:rPr>
        <w:t xml:space="preserve"> </w:t>
      </w:r>
      <w:r w:rsidR="00164D70">
        <w:rPr>
          <w:lang w:val="en-CA"/>
        </w:rPr>
        <w:t xml:space="preserve">Exhibit RAD-1, </w:t>
      </w:r>
      <w:r w:rsidRPr="000C459B">
        <w:rPr>
          <w:lang w:val="en-CA"/>
        </w:rPr>
        <w:t>NDP</w:t>
      </w:r>
      <w:r>
        <w:rPr>
          <w:lang w:val="en-CA"/>
        </w:rPr>
        <w:t xml:space="preserve"> for</w:t>
      </w:r>
      <w:r w:rsidRPr="000C459B">
        <w:rPr>
          <w:lang w:val="en-CA"/>
        </w:rPr>
        <w:t xml:space="preserve"> Nigeria</w:t>
      </w:r>
      <w:r>
        <w:rPr>
          <w:lang w:val="en-CA"/>
        </w:rPr>
        <w:t xml:space="preserve"> (</w:t>
      </w:r>
      <w:r w:rsidRPr="000C459B">
        <w:rPr>
          <w:lang w:val="en-CA"/>
        </w:rPr>
        <w:t xml:space="preserve">April </w:t>
      </w:r>
      <w:r>
        <w:rPr>
          <w:lang w:val="en-CA"/>
        </w:rPr>
        <w:t xml:space="preserve">16, </w:t>
      </w:r>
      <w:r w:rsidRPr="000C459B">
        <w:rPr>
          <w:lang w:val="en-CA"/>
        </w:rPr>
        <w:t>2021</w:t>
      </w:r>
      <w:r>
        <w:rPr>
          <w:lang w:val="en-CA"/>
        </w:rPr>
        <w:t>)</w:t>
      </w:r>
      <w:r w:rsidRPr="000C459B">
        <w:rPr>
          <w:lang w:val="en-CA"/>
        </w:rPr>
        <w:t xml:space="preserve">, </w:t>
      </w:r>
      <w:r>
        <w:rPr>
          <w:lang w:val="en-CA"/>
        </w:rPr>
        <w:t>item</w:t>
      </w:r>
      <w:r w:rsidRPr="000C459B">
        <w:rPr>
          <w:lang w:val="en-CA"/>
        </w:rPr>
        <w:t xml:space="preserve"> 3.15: </w:t>
      </w:r>
      <w:r w:rsidRPr="000F4D04">
        <w:rPr>
          <w:i/>
          <w:iCs/>
          <w:lang w:val="en-CA"/>
        </w:rPr>
        <w:t>Requirements and procedures an adult must fulfill to obtain a birth certificate, including for those who apply from within the country and abroad</w:t>
      </w:r>
      <w:r w:rsidRPr="000C459B">
        <w:rPr>
          <w:lang w:val="en-CA"/>
        </w:rPr>
        <w:t xml:space="preserve">. </w:t>
      </w:r>
      <w:r w:rsidRPr="0046723B">
        <w:rPr>
          <w:lang w:val="en-CA"/>
        </w:rPr>
        <w:t xml:space="preserve">Immigration and Refugee Board of Canada. November </w:t>
      </w:r>
      <w:r>
        <w:rPr>
          <w:lang w:val="en-CA"/>
        </w:rPr>
        <w:t xml:space="preserve">8, </w:t>
      </w:r>
      <w:r w:rsidRPr="0046723B">
        <w:rPr>
          <w:lang w:val="en-CA"/>
        </w:rPr>
        <w:t>2013. NGA104601.E. Section 9</w:t>
      </w:r>
      <w:r>
        <w:rPr>
          <w:lang w:val="en-CA"/>
        </w:rPr>
        <w:t xml:space="preserve"> (Baptism Certificates)</w:t>
      </w:r>
    </w:p>
  </w:endnote>
  <w:endnote w:id="23">
    <w:p w14:paraId="31C541EC" w14:textId="12CEAEAD" w:rsidR="002B00A4" w:rsidRPr="00763154" w:rsidRDefault="002B00A4" w:rsidP="002B00A4">
      <w:pPr>
        <w:pStyle w:val="EndnoteText"/>
        <w:rPr>
          <w:lang w:val="en-CA"/>
        </w:rPr>
      </w:pPr>
      <w:r>
        <w:rPr>
          <w:rStyle w:val="EndnoteReference"/>
        </w:rPr>
        <w:endnoteRef/>
      </w:r>
      <w:r w:rsidRPr="007D65BA">
        <w:rPr>
          <w:lang w:val="en-CA"/>
        </w:rPr>
        <w:t xml:space="preserve"> </w:t>
      </w:r>
      <w:r w:rsidR="00164D70">
        <w:rPr>
          <w:lang w:val="en-CA"/>
        </w:rPr>
        <w:t xml:space="preserve">Exhibit RAD-1, </w:t>
      </w:r>
      <w:r w:rsidRPr="007D65BA">
        <w:rPr>
          <w:lang w:val="en-CA"/>
        </w:rPr>
        <w:t>NDP</w:t>
      </w:r>
      <w:r>
        <w:rPr>
          <w:lang w:val="en-CA"/>
        </w:rPr>
        <w:t xml:space="preserve"> for</w:t>
      </w:r>
      <w:r w:rsidRPr="007D65BA">
        <w:rPr>
          <w:lang w:val="en-CA"/>
        </w:rPr>
        <w:t xml:space="preserve"> Nigeria</w:t>
      </w:r>
      <w:r>
        <w:rPr>
          <w:lang w:val="en-CA"/>
        </w:rPr>
        <w:t xml:space="preserve"> (</w:t>
      </w:r>
      <w:r w:rsidRPr="007D65BA">
        <w:rPr>
          <w:lang w:val="en-CA"/>
        </w:rPr>
        <w:t xml:space="preserve">April </w:t>
      </w:r>
      <w:r>
        <w:rPr>
          <w:lang w:val="en-CA"/>
        </w:rPr>
        <w:t xml:space="preserve">16, </w:t>
      </w:r>
      <w:r w:rsidRPr="007D65BA">
        <w:rPr>
          <w:lang w:val="en-CA"/>
        </w:rPr>
        <w:t>2021</w:t>
      </w:r>
      <w:r>
        <w:rPr>
          <w:lang w:val="en-CA"/>
        </w:rPr>
        <w:t>)</w:t>
      </w:r>
      <w:r w:rsidRPr="007D65BA">
        <w:rPr>
          <w:lang w:val="en-CA"/>
        </w:rPr>
        <w:t xml:space="preserve">, </w:t>
      </w:r>
      <w:r>
        <w:rPr>
          <w:lang w:val="en-CA"/>
        </w:rPr>
        <w:t>item</w:t>
      </w:r>
      <w:r w:rsidRPr="007D65BA">
        <w:rPr>
          <w:lang w:val="en-CA"/>
        </w:rPr>
        <w:t xml:space="preserve"> 3.9: ​</w:t>
      </w:r>
      <w:r w:rsidRPr="000F4D04">
        <w:rPr>
          <w:i/>
          <w:iCs/>
          <w:lang w:val="en-CA"/>
        </w:rPr>
        <w:t>Implementation of the National Identity Card (NIC), including roll-out of the National Identification Number (NIN); requirements and procedures to obtain a NIN and NIC; appearance and security features; prevalence of fraudulent NICs (2016-November 2018)</w:t>
      </w:r>
      <w:r w:rsidRPr="007D65BA">
        <w:rPr>
          <w:lang w:val="en-CA"/>
        </w:rPr>
        <w:t xml:space="preserve">. Immigration and Refugee Board of Canada. November </w:t>
      </w:r>
      <w:r>
        <w:rPr>
          <w:lang w:val="en-CA"/>
        </w:rPr>
        <w:t xml:space="preserve">13, </w:t>
      </w:r>
      <w:r w:rsidRPr="007D65BA">
        <w:rPr>
          <w:lang w:val="en-CA"/>
        </w:rPr>
        <w:t>2018. NGA106187.E.</w:t>
      </w:r>
    </w:p>
  </w:endnote>
  <w:endnote w:id="24">
    <w:p w14:paraId="777ED399" w14:textId="77777777" w:rsidR="002B00A4" w:rsidRPr="005263B4" w:rsidRDefault="002B00A4" w:rsidP="002B00A4">
      <w:pPr>
        <w:pStyle w:val="EndnoteText"/>
        <w:rPr>
          <w:lang w:val="en-CA"/>
        </w:rPr>
      </w:pPr>
      <w:r>
        <w:rPr>
          <w:rStyle w:val="EndnoteReference"/>
        </w:rPr>
        <w:endnoteRef/>
      </w:r>
      <w:r w:rsidRPr="00E22824">
        <w:rPr>
          <w:lang w:val="en-CA"/>
        </w:rPr>
        <w:t xml:space="preserve"> </w:t>
      </w:r>
      <w:r>
        <w:rPr>
          <w:lang w:val="en-CA"/>
        </w:rPr>
        <w:t>RPD Transcript (December 12, 2019), p. 18, lines 19-32.</w:t>
      </w:r>
    </w:p>
  </w:endnote>
  <w:endnote w:id="25">
    <w:p w14:paraId="57887EC1" w14:textId="021D419A" w:rsidR="002B00A4" w:rsidRPr="00CF70E8" w:rsidRDefault="002B00A4" w:rsidP="002B00A4">
      <w:pPr>
        <w:pStyle w:val="EndnoteText"/>
        <w:rPr>
          <w:lang w:val="en-CA"/>
        </w:rPr>
      </w:pPr>
      <w:r>
        <w:rPr>
          <w:rStyle w:val="EndnoteReference"/>
        </w:rPr>
        <w:endnoteRef/>
      </w:r>
      <w:r w:rsidRPr="00CF70E8">
        <w:rPr>
          <w:lang w:val="en-CA"/>
        </w:rPr>
        <w:t xml:space="preserve"> </w:t>
      </w:r>
      <w:r>
        <w:rPr>
          <w:lang w:val="en-CA"/>
        </w:rPr>
        <w:t>RPD Transcript (March 11, 2020), p. 9, line 17 to p. 10, line 42.</w:t>
      </w:r>
    </w:p>
  </w:endnote>
  <w:endnote w:id="26">
    <w:p w14:paraId="2A739ACA" w14:textId="3980E44D" w:rsidR="002B00A4" w:rsidRPr="00F35820" w:rsidRDefault="002B00A4" w:rsidP="002B00A4">
      <w:pPr>
        <w:pStyle w:val="EndnoteText"/>
        <w:rPr>
          <w:lang w:val="en-CA"/>
        </w:rPr>
      </w:pPr>
      <w:r>
        <w:rPr>
          <w:rStyle w:val="EndnoteReference"/>
        </w:rPr>
        <w:endnoteRef/>
      </w:r>
      <w:r w:rsidRPr="0011791C">
        <w:rPr>
          <w:lang w:val="en-CA"/>
        </w:rPr>
        <w:t xml:space="preserve"> </w:t>
      </w:r>
      <w:r w:rsidR="00164D70">
        <w:rPr>
          <w:lang w:val="en-CA"/>
        </w:rPr>
        <w:t xml:space="preserve">Exhibit RAD-1, </w:t>
      </w:r>
      <w:r w:rsidRPr="007D65BA">
        <w:rPr>
          <w:lang w:val="en-CA"/>
        </w:rPr>
        <w:t>NDP</w:t>
      </w:r>
      <w:r>
        <w:rPr>
          <w:lang w:val="en-CA"/>
        </w:rPr>
        <w:t xml:space="preserve"> for</w:t>
      </w:r>
      <w:r w:rsidRPr="007D65BA">
        <w:rPr>
          <w:lang w:val="en-CA"/>
        </w:rPr>
        <w:t xml:space="preserve"> Nigeria</w:t>
      </w:r>
      <w:r>
        <w:rPr>
          <w:lang w:val="en-CA"/>
        </w:rPr>
        <w:t xml:space="preserve"> (</w:t>
      </w:r>
      <w:r w:rsidRPr="007D65BA">
        <w:rPr>
          <w:lang w:val="en-CA"/>
        </w:rPr>
        <w:t xml:space="preserve">April </w:t>
      </w:r>
      <w:r>
        <w:rPr>
          <w:lang w:val="en-CA"/>
        </w:rPr>
        <w:t xml:space="preserve">16, </w:t>
      </w:r>
      <w:r w:rsidRPr="007D65BA">
        <w:rPr>
          <w:lang w:val="en-CA"/>
        </w:rPr>
        <w:t>2021</w:t>
      </w:r>
      <w:r>
        <w:rPr>
          <w:lang w:val="en-CA"/>
        </w:rPr>
        <w:t>)</w:t>
      </w:r>
      <w:r w:rsidRPr="007D65BA">
        <w:rPr>
          <w:lang w:val="en-CA"/>
        </w:rPr>
        <w:t xml:space="preserve">, </w:t>
      </w:r>
      <w:r>
        <w:rPr>
          <w:lang w:val="en-CA"/>
        </w:rPr>
        <w:t>item</w:t>
      </w:r>
      <w:r w:rsidRPr="007D65BA">
        <w:rPr>
          <w:lang w:val="en-CA"/>
        </w:rPr>
        <w:t xml:space="preserve"> 3.9: ​</w:t>
      </w:r>
      <w:r w:rsidRPr="000F4D04">
        <w:rPr>
          <w:i/>
          <w:iCs/>
          <w:lang w:val="en-CA"/>
        </w:rPr>
        <w:t>Implementation of the National Ident</w:t>
      </w:r>
      <w:r w:rsidR="002203C4">
        <w:rPr>
          <w:i/>
          <w:iCs/>
          <w:lang w:val="en-CA"/>
        </w:rPr>
        <w:t>i</w:t>
      </w:r>
      <w:r w:rsidRPr="000F4D04">
        <w:rPr>
          <w:i/>
          <w:iCs/>
          <w:lang w:val="en-CA"/>
        </w:rPr>
        <w:t>ty Card (NIC), including roll-out of the National Identification Number (NIN); requirements and procedures to obtain a NIN and NIC; appearance and security features; prevalence of fraudulent NICs (2016-November 2018)</w:t>
      </w:r>
      <w:r w:rsidRPr="007D65BA">
        <w:rPr>
          <w:lang w:val="en-CA"/>
        </w:rPr>
        <w:t xml:space="preserve">. Immigration and Refugee Board of Canada. November </w:t>
      </w:r>
      <w:r>
        <w:rPr>
          <w:lang w:val="en-CA"/>
        </w:rPr>
        <w:t xml:space="preserve">13, </w:t>
      </w:r>
      <w:r w:rsidRPr="007D65BA">
        <w:rPr>
          <w:lang w:val="en-CA"/>
        </w:rPr>
        <w:t>2018. NGA106187.E.</w:t>
      </w:r>
      <w:r>
        <w:rPr>
          <w:lang w:val="en-CA"/>
        </w:rPr>
        <w:t xml:space="preserve"> Section 2.1.1 (Enrolment for Those 16 Years of Age and Older).</w:t>
      </w:r>
    </w:p>
  </w:endnote>
  <w:endnote w:id="27">
    <w:p w14:paraId="377A0204" w14:textId="77777777" w:rsidR="0069703C" w:rsidRPr="009A1E04" w:rsidRDefault="0069703C" w:rsidP="0069703C">
      <w:pPr>
        <w:pStyle w:val="EndnoteText"/>
        <w:rPr>
          <w:lang w:val="en-CA"/>
        </w:rPr>
      </w:pPr>
      <w:r>
        <w:rPr>
          <w:rStyle w:val="EndnoteReference"/>
        </w:rPr>
        <w:endnoteRef/>
      </w:r>
      <w:r w:rsidRPr="009A1E04">
        <w:rPr>
          <w:lang w:val="en-CA"/>
        </w:rPr>
        <w:t xml:space="preserve"> </w:t>
      </w:r>
      <w:r>
        <w:rPr>
          <w:lang w:val="en-CA"/>
        </w:rPr>
        <w:t>RPD Hearing Transcript (March 11, 2020), p. 8, line 39 to p. 9, line 15.</w:t>
      </w:r>
    </w:p>
  </w:endnote>
  <w:endnote w:id="28">
    <w:p w14:paraId="5EAC2772" w14:textId="54D1C8AF" w:rsidR="0069703C" w:rsidRPr="004F30BD" w:rsidRDefault="0069703C" w:rsidP="0069703C">
      <w:pPr>
        <w:pStyle w:val="EndnoteText"/>
        <w:rPr>
          <w:lang w:val="en-CA"/>
        </w:rPr>
      </w:pPr>
      <w:r>
        <w:rPr>
          <w:rStyle w:val="EndnoteReference"/>
        </w:rPr>
        <w:endnoteRef/>
      </w:r>
      <w:r w:rsidRPr="004F30BD">
        <w:rPr>
          <w:lang w:val="en-CA"/>
        </w:rPr>
        <w:t xml:space="preserve"> </w:t>
      </w:r>
      <w:r w:rsidR="00164D70">
        <w:rPr>
          <w:lang w:val="en-CA"/>
        </w:rPr>
        <w:t xml:space="preserve">Exhibit RAD-1, </w:t>
      </w:r>
      <w:r w:rsidRPr="004F30BD">
        <w:rPr>
          <w:lang w:val="en-CA"/>
        </w:rPr>
        <w:t>NDP</w:t>
      </w:r>
      <w:r>
        <w:rPr>
          <w:lang w:val="en-CA"/>
        </w:rPr>
        <w:t xml:space="preserve"> for </w:t>
      </w:r>
      <w:r w:rsidRPr="004F30BD">
        <w:rPr>
          <w:lang w:val="en-CA"/>
        </w:rPr>
        <w:t>Nigeria</w:t>
      </w:r>
      <w:r>
        <w:rPr>
          <w:lang w:val="en-CA"/>
        </w:rPr>
        <w:t xml:space="preserve"> (</w:t>
      </w:r>
      <w:r w:rsidRPr="004F30BD">
        <w:rPr>
          <w:lang w:val="en-CA"/>
        </w:rPr>
        <w:t xml:space="preserve">April </w:t>
      </w:r>
      <w:r>
        <w:rPr>
          <w:lang w:val="en-CA"/>
        </w:rPr>
        <w:t xml:space="preserve">16, </w:t>
      </w:r>
      <w:r w:rsidRPr="004F30BD">
        <w:rPr>
          <w:lang w:val="en-CA"/>
        </w:rPr>
        <w:t>2021</w:t>
      </w:r>
      <w:r>
        <w:rPr>
          <w:lang w:val="en-CA"/>
        </w:rPr>
        <w:t>)</w:t>
      </w:r>
      <w:r w:rsidRPr="004F30BD">
        <w:rPr>
          <w:lang w:val="en-CA"/>
        </w:rPr>
        <w:t xml:space="preserve">, </w:t>
      </w:r>
      <w:r>
        <w:rPr>
          <w:lang w:val="en-CA"/>
        </w:rPr>
        <w:t>item</w:t>
      </w:r>
      <w:r w:rsidRPr="004F30BD">
        <w:rPr>
          <w:lang w:val="en-CA"/>
        </w:rPr>
        <w:t xml:space="preserve"> 3.22: </w:t>
      </w:r>
      <w:r w:rsidRPr="000F4D04">
        <w:rPr>
          <w:i/>
          <w:iCs/>
          <w:lang w:val="en-CA"/>
        </w:rPr>
        <w:t>Requirements and procedures to obtain a voter card; information on voter cards, including appearance, features; issuing authority and place of issuance (2012-June 2016)</w:t>
      </w:r>
      <w:r w:rsidRPr="004F30BD">
        <w:rPr>
          <w:lang w:val="en-CA"/>
        </w:rPr>
        <w:t xml:space="preserve">. Immigration and Refugee Board of Canada. May </w:t>
      </w:r>
      <w:r>
        <w:rPr>
          <w:lang w:val="en-CA"/>
        </w:rPr>
        <w:t xml:space="preserve">13, </w:t>
      </w:r>
      <w:r w:rsidRPr="004F30BD">
        <w:rPr>
          <w:lang w:val="en-CA"/>
        </w:rPr>
        <w:t>2016. NGA105486.E.</w:t>
      </w:r>
    </w:p>
  </w:endnote>
  <w:endnote w:id="29">
    <w:p w14:paraId="0D723202" w14:textId="77777777" w:rsidR="0069703C" w:rsidRPr="009E6AFE" w:rsidRDefault="0069703C" w:rsidP="0069703C">
      <w:pPr>
        <w:pStyle w:val="EndnoteText"/>
        <w:rPr>
          <w:lang w:val="en-CA"/>
        </w:rPr>
      </w:pPr>
      <w:r>
        <w:rPr>
          <w:rStyle w:val="EndnoteReference"/>
        </w:rPr>
        <w:endnoteRef/>
      </w:r>
      <w:r w:rsidRPr="009E6AFE">
        <w:rPr>
          <w:lang w:val="en-CA"/>
        </w:rPr>
        <w:t xml:space="preserve"> </w:t>
      </w:r>
      <w:r>
        <w:rPr>
          <w:lang w:val="en-CA"/>
        </w:rPr>
        <w:t xml:space="preserve">Ibid., </w:t>
      </w:r>
      <w:r w:rsidRPr="004F30BD">
        <w:rPr>
          <w:lang w:val="en-CA"/>
        </w:rPr>
        <w:t>NDP</w:t>
      </w:r>
      <w:r>
        <w:rPr>
          <w:lang w:val="en-CA"/>
        </w:rPr>
        <w:t xml:space="preserve"> for </w:t>
      </w:r>
      <w:r w:rsidRPr="004F30BD">
        <w:rPr>
          <w:lang w:val="en-CA"/>
        </w:rPr>
        <w:t>Nigeria</w:t>
      </w:r>
      <w:r>
        <w:rPr>
          <w:lang w:val="en-CA"/>
        </w:rPr>
        <w:t xml:space="preserve"> (</w:t>
      </w:r>
      <w:r w:rsidRPr="004F30BD">
        <w:rPr>
          <w:lang w:val="en-CA"/>
        </w:rPr>
        <w:t xml:space="preserve">April </w:t>
      </w:r>
      <w:r>
        <w:rPr>
          <w:lang w:val="en-CA"/>
        </w:rPr>
        <w:t xml:space="preserve">16, </w:t>
      </w:r>
      <w:r w:rsidRPr="004F30BD">
        <w:rPr>
          <w:lang w:val="en-CA"/>
        </w:rPr>
        <w:t>2021</w:t>
      </w:r>
      <w:r>
        <w:rPr>
          <w:lang w:val="en-CA"/>
        </w:rPr>
        <w:t>)</w:t>
      </w:r>
      <w:r w:rsidRPr="004F30BD">
        <w:rPr>
          <w:lang w:val="en-CA"/>
        </w:rPr>
        <w:t xml:space="preserve">, </w:t>
      </w:r>
      <w:r>
        <w:rPr>
          <w:lang w:val="en-CA"/>
        </w:rPr>
        <w:t>item</w:t>
      </w:r>
      <w:r w:rsidRPr="004F30BD">
        <w:rPr>
          <w:lang w:val="en-CA"/>
        </w:rPr>
        <w:t xml:space="preserve"> 3.22</w:t>
      </w:r>
      <w:r>
        <w:rPr>
          <w:lang w:val="en-CA"/>
        </w:rPr>
        <w:t xml:space="preserve">, Section 4. Voter Registration Fraud. </w:t>
      </w:r>
    </w:p>
  </w:endnote>
  <w:endnote w:id="30">
    <w:p w14:paraId="70F53849" w14:textId="0E06DC35" w:rsidR="0069703C" w:rsidRPr="005B17F2" w:rsidRDefault="0069703C" w:rsidP="0069703C">
      <w:pPr>
        <w:pStyle w:val="EndnoteText"/>
        <w:rPr>
          <w:lang w:val="en-CA"/>
        </w:rPr>
      </w:pPr>
      <w:r>
        <w:rPr>
          <w:rStyle w:val="EndnoteReference"/>
        </w:rPr>
        <w:endnoteRef/>
      </w:r>
      <w:r w:rsidRPr="005B17F2">
        <w:rPr>
          <w:lang w:val="en-CA"/>
        </w:rPr>
        <w:t xml:space="preserve"> </w:t>
      </w:r>
      <w:r w:rsidR="00164D70">
        <w:rPr>
          <w:lang w:val="en-CA"/>
        </w:rPr>
        <w:t xml:space="preserve">Exhibit RPD-1, </w:t>
      </w:r>
      <w:r>
        <w:rPr>
          <w:lang w:val="en-CA"/>
        </w:rPr>
        <w:t>RPD Record, RPD Decision, para. 93.</w:t>
      </w:r>
    </w:p>
  </w:endnote>
  <w:endnote w:id="31">
    <w:p w14:paraId="70A90720" w14:textId="1CD5B91B" w:rsidR="00815D3A" w:rsidRPr="00815D3A" w:rsidRDefault="00815D3A">
      <w:pPr>
        <w:pStyle w:val="EndnoteText"/>
        <w:rPr>
          <w:lang w:val="en-CA"/>
        </w:rPr>
      </w:pPr>
      <w:r>
        <w:rPr>
          <w:rStyle w:val="EndnoteReference"/>
        </w:rPr>
        <w:endnoteRef/>
      </w:r>
      <w:r w:rsidRPr="00815D3A">
        <w:rPr>
          <w:lang w:val="en-CA"/>
        </w:rPr>
        <w:t xml:space="preserve"> </w:t>
      </w:r>
      <w:r w:rsidR="00164D70">
        <w:rPr>
          <w:lang w:val="en-CA"/>
        </w:rPr>
        <w:t xml:space="preserve">Exhibit RAD-1, </w:t>
      </w:r>
      <w:r w:rsidRPr="00815D3A">
        <w:rPr>
          <w:lang w:val="en-CA"/>
        </w:rPr>
        <w:t>N</w:t>
      </w:r>
      <w:r>
        <w:rPr>
          <w:lang w:val="en-CA"/>
        </w:rPr>
        <w:t xml:space="preserve">DP for </w:t>
      </w:r>
      <w:r w:rsidRPr="00815D3A">
        <w:rPr>
          <w:lang w:val="en-CA"/>
        </w:rPr>
        <w:t>Nigeria</w:t>
      </w:r>
      <w:r>
        <w:rPr>
          <w:lang w:val="en-CA"/>
        </w:rPr>
        <w:t xml:space="preserve"> (A</w:t>
      </w:r>
      <w:r w:rsidRPr="00815D3A">
        <w:rPr>
          <w:lang w:val="en-CA"/>
        </w:rPr>
        <w:t>pril</w:t>
      </w:r>
      <w:r>
        <w:rPr>
          <w:lang w:val="en-CA"/>
        </w:rPr>
        <w:t xml:space="preserve"> 16,</w:t>
      </w:r>
      <w:r w:rsidRPr="00815D3A">
        <w:rPr>
          <w:lang w:val="en-CA"/>
        </w:rPr>
        <w:t xml:space="preserve"> 2021</w:t>
      </w:r>
      <w:r>
        <w:rPr>
          <w:lang w:val="en-CA"/>
        </w:rPr>
        <w:t>)</w:t>
      </w:r>
      <w:r w:rsidRPr="00815D3A">
        <w:rPr>
          <w:lang w:val="en-CA"/>
        </w:rPr>
        <w:t xml:space="preserve">, </w:t>
      </w:r>
      <w:r>
        <w:rPr>
          <w:lang w:val="en-CA"/>
        </w:rPr>
        <w:t xml:space="preserve">item </w:t>
      </w:r>
      <w:r w:rsidRPr="00815D3A">
        <w:rPr>
          <w:lang w:val="en-CA"/>
        </w:rPr>
        <w:t xml:space="preserve">3.13: ​Information on a Certificate of State of Origin, including purpose of document, issuing and signing authority, and requirements and procedures to obtain the document; information on the appearance of the certificate, including security features </w:t>
      </w:r>
      <w:r w:rsidR="00164D70" w:rsidRPr="00164D70">
        <w:rPr>
          <w:lang w:val="en-CA"/>
        </w:rPr>
        <w:t>and information contained in the document; whether the appearance of the document is uniform throughout the country (2015-January 2017)</w:t>
      </w:r>
      <w:r w:rsidR="00164D70">
        <w:rPr>
          <w:lang w:val="en-CA"/>
        </w:rPr>
        <w:t>. Immigration and Refugee Board of Canada.</w:t>
      </w:r>
      <w:r>
        <w:rPr>
          <w:lang w:val="en-CA"/>
        </w:rPr>
        <w:t xml:space="preserve"> </w:t>
      </w:r>
      <w:r w:rsidRPr="00815D3A">
        <w:rPr>
          <w:lang w:val="en-CA"/>
        </w:rPr>
        <w:t>January</w:t>
      </w:r>
      <w:r>
        <w:rPr>
          <w:lang w:val="en-CA"/>
        </w:rPr>
        <w:t xml:space="preserve"> 30,</w:t>
      </w:r>
      <w:r w:rsidRPr="00815D3A">
        <w:rPr>
          <w:lang w:val="en-CA"/>
        </w:rPr>
        <w:t xml:space="preserve"> 2017. NGA105727.E.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476"/>
      <w:gridCol w:w="288"/>
      <w:gridCol w:w="4769"/>
    </w:tblGrid>
    <w:tr w:rsidR="00280373" w:rsidRPr="00471164" w14:paraId="3CEB4A7B" w14:textId="77777777" w:rsidTr="00280373">
      <w:trPr>
        <w:jc w:val="center"/>
      </w:trPr>
      <w:tc>
        <w:tcPr>
          <w:tcW w:w="4395" w:type="dxa"/>
          <w:shd w:val="clear" w:color="auto" w:fill="auto"/>
          <w:noWrap/>
        </w:tcPr>
        <w:sdt>
          <w:sdtPr>
            <w:rPr>
              <w:sz w:val="20"/>
            </w:rPr>
            <w:id w:val="1010947225"/>
            <w:docPartObj>
              <w:docPartGallery w:val="Page Numbers (Bottom of Page)"/>
              <w:docPartUnique/>
            </w:docPartObj>
          </w:sdtPr>
          <w:sdtEndPr>
            <w:rPr>
              <w:noProof/>
            </w:rPr>
          </w:sdtEndPr>
          <w:sdtContent>
            <w:p w14:paraId="152F3DDD" w14:textId="77777777" w:rsidR="00280373" w:rsidRPr="00866146" w:rsidRDefault="00265ED7" w:rsidP="00280373">
              <w:pPr>
                <w:spacing w:line="240" w:lineRule="exact"/>
                <w:rPr>
                  <w:noProof/>
                  <w:sz w:val="20"/>
                  <w:lang w:val="fr-CA"/>
                </w:rPr>
              </w:pPr>
              <w:r w:rsidRPr="00866146">
                <w:rPr>
                  <w:noProof/>
                  <w:sz w:val="20"/>
                  <w:lang w:val="fr-CA"/>
                </w:rPr>
                <w:t>RAD.25.02 (</w:t>
              </w:r>
              <w:r w:rsidR="009C24C5">
                <w:rPr>
                  <w:noProof/>
                  <w:sz w:val="20"/>
                  <w:lang w:val="fr-CA"/>
                </w:rPr>
                <w:t>May 19</w:t>
              </w:r>
              <w:r w:rsidR="00F04993" w:rsidRPr="00866146">
                <w:rPr>
                  <w:noProof/>
                  <w:sz w:val="20"/>
                  <w:lang w:val="fr-CA"/>
                </w:rPr>
                <w:t>,</w:t>
              </w:r>
              <w:r w:rsidR="00E9677E" w:rsidRPr="00866146">
                <w:rPr>
                  <w:noProof/>
                  <w:sz w:val="20"/>
                  <w:lang w:val="fr-CA"/>
                </w:rPr>
                <w:t xml:space="preserve"> </w:t>
              </w:r>
              <w:r w:rsidR="00A2061E" w:rsidRPr="00866146">
                <w:rPr>
                  <w:noProof/>
                  <w:sz w:val="20"/>
                  <w:lang w:val="fr-CA"/>
                </w:rPr>
                <w:t>2021</w:t>
              </w:r>
              <w:r w:rsidR="00280373" w:rsidRPr="00866146">
                <w:rPr>
                  <w:noProof/>
                  <w:sz w:val="20"/>
                  <w:lang w:val="fr-CA"/>
                </w:rPr>
                <w:t>)</w:t>
              </w:r>
            </w:p>
            <w:p w14:paraId="50650CE5" w14:textId="77777777" w:rsidR="00280373" w:rsidRPr="00866146" w:rsidRDefault="00280373" w:rsidP="00280373">
              <w:pPr>
                <w:pStyle w:val="Footer"/>
                <w:tabs>
                  <w:tab w:val="clear" w:pos="4320"/>
                  <w:tab w:val="left" w:pos="1125"/>
                  <w:tab w:val="right" w:pos="4323"/>
                </w:tabs>
                <w:jc w:val="left"/>
                <w:rPr>
                  <w:lang w:val="fr-CA"/>
                </w:rPr>
              </w:pPr>
              <w:r w:rsidRPr="00866146">
                <w:rPr>
                  <w:i/>
                  <w:noProof/>
                  <w:lang w:val="fr-CA"/>
                </w:rPr>
                <w:t>Disponible en français</w:t>
              </w:r>
            </w:p>
          </w:sdtContent>
        </w:sdt>
      </w:tc>
      <w:tc>
        <w:tcPr>
          <w:tcW w:w="283" w:type="dxa"/>
          <w:shd w:val="clear" w:color="auto" w:fill="auto"/>
        </w:tcPr>
        <w:p w14:paraId="4FAC7D37" w14:textId="77777777" w:rsidR="00280373" w:rsidRPr="00850131" w:rsidRDefault="00D71104" w:rsidP="00280373">
          <w:pPr>
            <w:pStyle w:val="Footer"/>
            <w:tabs>
              <w:tab w:val="clear" w:pos="4320"/>
              <w:tab w:val="left" w:pos="1125"/>
              <w:tab w:val="right" w:pos="4323"/>
            </w:tabs>
            <w:jc w:val="center"/>
            <w:rPr>
              <w:sz w:val="22"/>
              <w:szCs w:val="22"/>
            </w:rPr>
          </w:pPr>
          <w:r w:rsidRPr="00850131">
            <w:rPr>
              <w:sz w:val="22"/>
              <w:szCs w:val="22"/>
            </w:rPr>
            <w:fldChar w:fldCharType="begin"/>
          </w:r>
          <w:r w:rsidRPr="00850131">
            <w:rPr>
              <w:sz w:val="22"/>
              <w:szCs w:val="22"/>
            </w:rPr>
            <w:instrText xml:space="preserve"> PAGE   \* MERGEFORMAT </w:instrText>
          </w:r>
          <w:r w:rsidRPr="00850131">
            <w:rPr>
              <w:sz w:val="22"/>
              <w:szCs w:val="22"/>
            </w:rPr>
            <w:fldChar w:fldCharType="separate"/>
          </w:r>
          <w:r w:rsidR="00C40988" w:rsidRPr="00850131">
            <w:rPr>
              <w:noProof/>
              <w:sz w:val="22"/>
              <w:szCs w:val="22"/>
            </w:rPr>
            <w:t>2</w:t>
          </w:r>
          <w:r w:rsidRPr="00850131">
            <w:rPr>
              <w:noProof/>
              <w:sz w:val="22"/>
              <w:szCs w:val="22"/>
            </w:rPr>
            <w:fldChar w:fldCharType="end"/>
          </w:r>
        </w:p>
      </w:tc>
      <w:tc>
        <w:tcPr>
          <w:tcW w:w="4682" w:type="dxa"/>
          <w:shd w:val="clear" w:color="auto" w:fill="auto"/>
          <w:noWrap/>
        </w:tcPr>
        <w:p w14:paraId="274C8086" w14:textId="77777777" w:rsidR="00280373" w:rsidRPr="00471164" w:rsidRDefault="00280373" w:rsidP="003442E4">
          <w:pPr>
            <w:jc w:val="right"/>
            <w:rPr>
              <w:noProof/>
              <w:sz w:val="20"/>
            </w:rPr>
          </w:pPr>
          <w:r w:rsidRPr="00471164">
            <w:rPr>
              <w:noProof/>
              <w:sz w:val="20"/>
              <w:lang w:eastAsia="en-CA"/>
            </w:rPr>
            <w:drawing>
              <wp:anchor distT="0" distB="0" distL="114300" distR="114300" simplePos="0" relativeHeight="251665408" behindDoc="1" locked="1" layoutInCell="1" allowOverlap="0" wp14:anchorId="306D47B6" wp14:editId="6B64EB07">
                <wp:simplePos x="6130776" y="9272875"/>
                <wp:positionH relativeFrom="margin">
                  <wp:align>right</wp:align>
                </wp:positionH>
                <wp:positionV relativeFrom="bottomMargin">
                  <wp:align>inside</wp:align>
                </wp:positionV>
                <wp:extent cx="813816" cy="237744"/>
                <wp:effectExtent l="0" t="0" r="5715"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9951432" w14:textId="77777777" w:rsidR="00A51765" w:rsidRPr="00F70DD3" w:rsidRDefault="00A51765" w:rsidP="006C461E">
    <w:pPr>
      <w:pStyle w:val="Footer"/>
      <w:tabs>
        <w:tab w:val="clear" w:pos="576"/>
        <w:tab w:val="clear" w:pos="1008"/>
        <w:tab w:val="clear" w:pos="1440"/>
        <w:tab w:val="clear" w:pos="1872"/>
        <w:tab w:val="clear" w:pos="2304"/>
        <w:tab w:val="clear" w:pos="2736"/>
        <w:tab w:val="clear" w:pos="4320"/>
        <w:tab w:val="clear" w:pos="8640"/>
        <w:tab w:val="left" w:pos="92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1E0" w:firstRow="1" w:lastRow="1" w:firstColumn="1" w:lastColumn="1" w:noHBand="0" w:noVBand="0"/>
    </w:tblPr>
    <w:tblGrid>
      <w:gridCol w:w="4403"/>
      <w:gridCol w:w="5130"/>
    </w:tblGrid>
    <w:tr w:rsidR="000E460A" w:rsidRPr="0026093C" w14:paraId="78A4EF33" w14:textId="77777777" w:rsidTr="000E460A">
      <w:trPr>
        <w:jc w:val="center"/>
      </w:trPr>
      <w:tc>
        <w:tcPr>
          <w:tcW w:w="4323" w:type="dxa"/>
          <w:shd w:val="clear" w:color="auto" w:fill="auto"/>
          <w:noWrap/>
        </w:tcPr>
        <w:p w14:paraId="1B250BFA" w14:textId="77777777" w:rsidR="000E460A" w:rsidRPr="00866146" w:rsidRDefault="000E460A" w:rsidP="000E460A">
          <w:pPr>
            <w:rPr>
              <w:noProof/>
              <w:sz w:val="20"/>
              <w:lang w:val="fr-CA"/>
            </w:rPr>
          </w:pPr>
          <w:r w:rsidRPr="00866146">
            <w:rPr>
              <w:noProof/>
              <w:sz w:val="20"/>
              <w:lang w:val="fr-CA"/>
            </w:rPr>
            <w:t>RAD.25.02 (</w:t>
          </w:r>
          <w:r w:rsidR="002C0F82">
            <w:rPr>
              <w:noProof/>
              <w:sz w:val="20"/>
              <w:lang w:val="fr-CA"/>
            </w:rPr>
            <w:t>May 19</w:t>
          </w:r>
          <w:r w:rsidR="00F04993" w:rsidRPr="00866146">
            <w:rPr>
              <w:noProof/>
              <w:sz w:val="20"/>
              <w:lang w:val="fr-CA"/>
            </w:rPr>
            <w:t xml:space="preserve">, </w:t>
          </w:r>
          <w:r w:rsidR="00A2061E" w:rsidRPr="00866146">
            <w:rPr>
              <w:noProof/>
              <w:sz w:val="20"/>
              <w:lang w:val="fr-CA"/>
            </w:rPr>
            <w:t>2021</w:t>
          </w:r>
          <w:r w:rsidRPr="00866146">
            <w:rPr>
              <w:noProof/>
              <w:sz w:val="20"/>
              <w:lang w:val="fr-CA"/>
            </w:rPr>
            <w:t>)</w:t>
          </w:r>
        </w:p>
        <w:p w14:paraId="77492F10" w14:textId="77777777" w:rsidR="000E460A" w:rsidRPr="00866146" w:rsidRDefault="000E460A" w:rsidP="000E460A">
          <w:pPr>
            <w:rPr>
              <w:i/>
              <w:noProof/>
              <w:sz w:val="20"/>
              <w:lang w:val="fr-CA"/>
            </w:rPr>
          </w:pPr>
          <w:r w:rsidRPr="00866146">
            <w:rPr>
              <w:i/>
              <w:noProof/>
              <w:sz w:val="20"/>
              <w:lang w:val="fr-CA"/>
            </w:rPr>
            <w:t>Disponible en français</w:t>
          </w:r>
        </w:p>
      </w:tc>
      <w:tc>
        <w:tcPr>
          <w:tcW w:w="5037" w:type="dxa"/>
          <w:shd w:val="clear" w:color="auto" w:fill="auto"/>
          <w:noWrap/>
        </w:tcPr>
        <w:p w14:paraId="4D9F7053" w14:textId="77777777" w:rsidR="000E460A" w:rsidRPr="00866146" w:rsidRDefault="000E460A" w:rsidP="000E460A">
          <w:pPr>
            <w:jc w:val="right"/>
            <w:rPr>
              <w:noProof/>
              <w:sz w:val="20"/>
              <w:lang w:val="fr-CA"/>
            </w:rPr>
          </w:pPr>
          <w:r w:rsidRPr="00471164">
            <w:rPr>
              <w:noProof/>
              <w:sz w:val="20"/>
              <w:lang w:eastAsia="en-CA"/>
            </w:rPr>
            <w:drawing>
              <wp:anchor distT="0" distB="0" distL="114300" distR="114300" simplePos="0" relativeHeight="251659264" behindDoc="1" locked="1" layoutInCell="1" allowOverlap="0" wp14:anchorId="6DF36A75" wp14:editId="2E47F4FA">
                <wp:simplePos x="6130776" y="9272875"/>
                <wp:positionH relativeFrom="margin">
                  <wp:align>right</wp:align>
                </wp:positionH>
                <wp:positionV relativeFrom="bottomMargin">
                  <wp:align>inside</wp:align>
                </wp:positionV>
                <wp:extent cx="813816" cy="237744"/>
                <wp:effectExtent l="0" t="0" r="5715"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3816" cy="2377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A796991" w14:textId="77777777" w:rsidR="002F6240" w:rsidRPr="00866146" w:rsidRDefault="002F6240" w:rsidP="006C461E">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80D6D" w14:textId="77777777" w:rsidR="002B66AB" w:rsidRDefault="002B66AB" w:rsidP="00624215">
      <w:r>
        <w:separator/>
      </w:r>
    </w:p>
    <w:p w14:paraId="4F77D15C" w14:textId="77777777" w:rsidR="002B66AB" w:rsidRDefault="002B66AB"/>
  </w:footnote>
  <w:footnote w:type="continuationSeparator" w:id="0">
    <w:p w14:paraId="306D567D" w14:textId="77777777" w:rsidR="002B66AB" w:rsidRDefault="002B66AB" w:rsidP="00624215">
      <w:r>
        <w:continuationSeparator/>
      </w:r>
    </w:p>
    <w:p w14:paraId="6D9BC755" w14:textId="77777777" w:rsidR="002B66AB" w:rsidRDefault="002B66AB"/>
  </w:footnote>
  <w:footnote w:type="continuationNotice" w:id="1">
    <w:p w14:paraId="4F27E595" w14:textId="77777777" w:rsidR="002B66AB" w:rsidRDefault="002B66AB"/>
    <w:p w14:paraId="489F6B7B" w14:textId="77777777" w:rsidR="002B66AB" w:rsidRDefault="002B66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E1934" w14:textId="2DEF52F2" w:rsidR="005826E0" w:rsidRDefault="003C3B74" w:rsidP="005826E0">
    <w:pPr>
      <w:jc w:val="right"/>
      <w:rPr>
        <w:b/>
        <w:sz w:val="20"/>
        <w:lang w:val="fr-CA"/>
      </w:rPr>
    </w:pPr>
    <w:r w:rsidRPr="00866146">
      <w:rPr>
        <w:b/>
        <w:sz w:val="20"/>
        <w:lang w:val="fr-CA"/>
      </w:rPr>
      <w:t xml:space="preserve">RAD File / </w:t>
    </w:r>
    <w:r w:rsidR="00FB2BBC" w:rsidRPr="00866146">
      <w:rPr>
        <w:b/>
        <w:sz w:val="20"/>
        <w:lang w:val="fr-CA"/>
      </w:rPr>
      <w:t>D</w:t>
    </w:r>
    <w:r w:rsidRPr="00866146">
      <w:rPr>
        <w:b/>
        <w:sz w:val="20"/>
        <w:lang w:val="fr-CA"/>
      </w:rPr>
      <w:t xml:space="preserve">ossier de la SAR : </w:t>
    </w:r>
    <w:r w:rsidR="00C846F2" w:rsidRPr="00C846F2">
      <w:rPr>
        <w:b/>
        <w:sz w:val="20"/>
        <w:lang w:val="fr-CA"/>
      </w:rPr>
      <w:t>MC0</w:t>
    </w:r>
    <w:r w:rsidR="00C846F2" w:rsidRPr="00C846F2">
      <w:rPr>
        <w:b/>
        <w:sz w:val="20"/>
        <w:lang w:val="fr-CA"/>
      </w:rPr>
      <w:noBreakHyphen/>
      <w:t>08954</w:t>
    </w:r>
  </w:p>
  <w:p w14:paraId="514DD266" w14:textId="318D6DA5" w:rsidR="005826E0" w:rsidRDefault="005826E0" w:rsidP="005826E0">
    <w:pPr>
      <w:jc w:val="right"/>
      <w:rPr>
        <w:b/>
        <w:sz w:val="20"/>
        <w:lang w:val="fr-CA"/>
      </w:rPr>
    </w:pPr>
  </w:p>
  <w:p w14:paraId="19B41D93" w14:textId="2DDF4095" w:rsidR="005826E0" w:rsidRDefault="005826E0" w:rsidP="005826E0">
    <w:pPr>
      <w:jc w:val="right"/>
      <w:rPr>
        <w:b/>
        <w:sz w:val="20"/>
        <w:lang w:val="fr-CA"/>
      </w:rPr>
    </w:pPr>
  </w:p>
  <w:p w14:paraId="68BD6619" w14:textId="77777777" w:rsidR="005826E0" w:rsidRPr="005826E0" w:rsidRDefault="005826E0" w:rsidP="005826E0">
    <w:pPr>
      <w:jc w:val="right"/>
      <w:rPr>
        <w:b/>
        <w:sz w:val="20"/>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0" w:type="dxa"/>
        <w:right w:w="0" w:type="dxa"/>
      </w:tblCellMar>
      <w:tblLook w:val="04A0" w:firstRow="1" w:lastRow="0" w:firstColumn="1" w:lastColumn="0" w:noHBand="0" w:noVBand="1"/>
    </w:tblPr>
    <w:tblGrid>
      <w:gridCol w:w="3177"/>
      <w:gridCol w:w="3178"/>
      <w:gridCol w:w="3178"/>
    </w:tblGrid>
    <w:tr w:rsidR="004624D9" w:rsidRPr="0026661E" w14:paraId="5D99A26F" w14:textId="77777777" w:rsidTr="00737629">
      <w:trPr>
        <w:trHeight w:val="1179"/>
        <w:jc w:val="center"/>
      </w:trPr>
      <w:tc>
        <w:tcPr>
          <w:tcW w:w="3177" w:type="dxa"/>
          <w:shd w:val="clear" w:color="auto" w:fill="auto"/>
        </w:tcPr>
        <w:p w14:paraId="165A9AAC" w14:textId="77777777" w:rsidR="004624D9" w:rsidRPr="00737629" w:rsidRDefault="004624D9" w:rsidP="00737629">
          <w:pPr>
            <w:tabs>
              <w:tab w:val="clear" w:pos="576"/>
              <w:tab w:val="clear" w:pos="1008"/>
              <w:tab w:val="clear" w:pos="1440"/>
              <w:tab w:val="clear" w:pos="1872"/>
              <w:tab w:val="clear" w:pos="2304"/>
              <w:tab w:val="clear" w:pos="2736"/>
            </w:tabs>
            <w:spacing w:after="240"/>
            <w:ind w:left="540"/>
            <w:jc w:val="left"/>
            <w:rPr>
              <w:rFonts w:cs="Times New Roman"/>
              <w:sz w:val="20"/>
              <w:lang w:eastAsia="en-CA"/>
            </w:rPr>
          </w:pPr>
          <w:r w:rsidRPr="00737629">
            <w:rPr>
              <w:rFonts w:cs="Times New Roman"/>
              <w:sz w:val="20"/>
              <w:lang w:eastAsia="en-CA"/>
            </w:rPr>
            <w:t xml:space="preserve">Immigration </w:t>
          </w:r>
          <w:r w:rsidRPr="00737629">
            <w:rPr>
              <w:rFonts w:cs="Times New Roman"/>
              <w:b/>
              <w:bCs/>
              <w:sz w:val="20"/>
              <w:lang w:eastAsia="en-CA"/>
            </w:rPr>
            <w:t>and</w:t>
          </w:r>
          <w:r w:rsidRPr="00737629">
            <w:rPr>
              <w:rFonts w:cs="Times New Roman"/>
              <w:sz w:val="20"/>
              <w:lang w:eastAsia="en-CA"/>
            </w:rPr>
            <w:t xml:space="preserve"> Refugee</w:t>
          </w:r>
          <w:r w:rsidRPr="00737629">
            <w:rPr>
              <w:rFonts w:cs="Times New Roman"/>
              <w:sz w:val="20"/>
              <w:lang w:eastAsia="en-CA"/>
            </w:rPr>
            <w:br/>
            <w:t>Board of Canada</w:t>
          </w:r>
        </w:p>
        <w:p w14:paraId="2CEC63CB" w14:textId="77777777" w:rsidR="00F04993" w:rsidRPr="00737629" w:rsidRDefault="00F04993" w:rsidP="00737629">
          <w:pPr>
            <w:spacing w:after="240"/>
            <w:ind w:left="540"/>
            <w:jc w:val="left"/>
            <w:rPr>
              <w:rFonts w:cs="Times New Roman"/>
              <w:b/>
              <w:sz w:val="20"/>
              <w:lang w:eastAsia="en-CA"/>
            </w:rPr>
          </w:pPr>
        </w:p>
        <w:p w14:paraId="03BD3C24" w14:textId="77777777" w:rsidR="004624D9" w:rsidRPr="0026661E" w:rsidRDefault="004624D9" w:rsidP="00737629">
          <w:pPr>
            <w:spacing w:after="240"/>
            <w:ind w:left="540"/>
            <w:jc w:val="left"/>
            <w:rPr>
              <w:rFonts w:cs="Times New Roman"/>
              <w:sz w:val="20"/>
              <w:lang w:eastAsia="en-CA"/>
            </w:rPr>
          </w:pPr>
          <w:r w:rsidRPr="00737629">
            <w:rPr>
              <w:rFonts w:cs="Times New Roman"/>
              <w:b/>
              <w:sz w:val="20"/>
              <w:lang w:eastAsia="en-CA"/>
            </w:rPr>
            <w:t>Refugee Appeal Division</w:t>
          </w:r>
        </w:p>
      </w:tc>
      <w:tc>
        <w:tcPr>
          <w:tcW w:w="3178" w:type="dxa"/>
          <w:shd w:val="clear" w:color="auto" w:fill="auto"/>
        </w:tcPr>
        <w:p w14:paraId="0DB8D8F2" w14:textId="77777777" w:rsidR="004624D9" w:rsidRPr="0026661E" w:rsidRDefault="004624D9" w:rsidP="00737629">
          <w:pPr>
            <w:tabs>
              <w:tab w:val="clear" w:pos="576"/>
              <w:tab w:val="clear" w:pos="1008"/>
              <w:tab w:val="clear" w:pos="1440"/>
              <w:tab w:val="clear" w:pos="1872"/>
              <w:tab w:val="clear" w:pos="2304"/>
              <w:tab w:val="clear" w:pos="2736"/>
              <w:tab w:val="left" w:pos="510"/>
            </w:tabs>
            <w:ind w:left="510"/>
            <w:jc w:val="center"/>
            <w:rPr>
              <w:rFonts w:cs="Times New Roman"/>
              <w:sz w:val="20"/>
              <w:vertAlign w:val="subscript"/>
              <w:lang w:eastAsia="en-CA"/>
            </w:rPr>
          </w:pPr>
          <w:r w:rsidRPr="0026661E">
            <w:rPr>
              <w:rFonts w:cs="Times New Roman"/>
              <w:noProof/>
              <w:sz w:val="20"/>
              <w:lang w:eastAsia="en-CA"/>
            </w:rPr>
            <w:drawing>
              <wp:anchor distT="0" distB="0" distL="114300" distR="114300" simplePos="0" relativeHeight="251667456" behindDoc="1" locked="0" layoutInCell="1" allowOverlap="1" wp14:anchorId="19996A8D" wp14:editId="2D995234">
                <wp:simplePos x="0" y="0"/>
                <wp:positionH relativeFrom="column">
                  <wp:posOffset>762000</wp:posOffset>
                </wp:positionH>
                <wp:positionV relativeFrom="page">
                  <wp:posOffset>0</wp:posOffset>
                </wp:positionV>
                <wp:extent cx="603504" cy="740664"/>
                <wp:effectExtent l="0" t="0" r="6350" b="2540"/>
                <wp:wrapNone/>
                <wp:docPr id="14" name="Image 14" descr="fip_300dpi_es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p_300dpi_est_e"/>
                        <pic:cNvPicPr>
                          <a:picLocks noChangeAspect="1" noChangeArrowheads="1"/>
                        </pic:cNvPicPr>
                      </pic:nvPicPr>
                      <pic:blipFill>
                        <a:blip r:embed="rId1">
                          <a:extLst>
                            <a:ext uri="{28A0092B-C50C-407E-A947-70E740481C1C}">
                              <a14:useLocalDpi xmlns:a14="http://schemas.microsoft.com/office/drawing/2010/main" val="0"/>
                            </a:ext>
                          </a:extLst>
                        </a:blip>
                        <a:srcRect r="87987"/>
                        <a:stretch>
                          <a:fillRect/>
                        </a:stretch>
                      </pic:blipFill>
                      <pic:spPr bwMode="auto">
                        <a:xfrm>
                          <a:off x="0" y="0"/>
                          <a:ext cx="603504" cy="740664"/>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78" w:type="dxa"/>
        </w:tcPr>
        <w:p w14:paraId="0767614F" w14:textId="77777777" w:rsidR="004624D9" w:rsidRPr="00866146" w:rsidRDefault="004624D9" w:rsidP="00737629">
          <w:pPr>
            <w:spacing w:after="240"/>
            <w:ind w:left="540"/>
            <w:jc w:val="right"/>
            <w:rPr>
              <w:rFonts w:cs="Times New Roman"/>
              <w:sz w:val="20"/>
              <w:lang w:val="fr-CA" w:eastAsia="en-CA"/>
            </w:rPr>
          </w:pPr>
          <w:r w:rsidRPr="00866146">
            <w:rPr>
              <w:rFonts w:cs="Times New Roman"/>
              <w:sz w:val="20"/>
              <w:lang w:val="fr-CA" w:eastAsia="en-CA"/>
            </w:rPr>
            <w:t>Commission de l’immigration</w:t>
          </w:r>
          <w:r w:rsidRPr="00866146">
            <w:rPr>
              <w:rFonts w:cs="Times New Roman"/>
              <w:sz w:val="20"/>
              <w:lang w:val="fr-CA" w:eastAsia="en-CA"/>
            </w:rPr>
            <w:br/>
            <w:t>et du statut de réfugié du Canada</w:t>
          </w:r>
        </w:p>
        <w:p w14:paraId="240CB951" w14:textId="77777777" w:rsidR="00F04993" w:rsidRPr="00866146" w:rsidRDefault="00F04993" w:rsidP="00737629">
          <w:pPr>
            <w:spacing w:after="240"/>
            <w:ind w:left="540"/>
            <w:jc w:val="right"/>
            <w:rPr>
              <w:rFonts w:cs="Times New Roman"/>
              <w:b/>
              <w:sz w:val="20"/>
              <w:lang w:val="fr-CA" w:eastAsia="en-CA"/>
            </w:rPr>
          </w:pPr>
        </w:p>
        <w:p w14:paraId="172E12F3" w14:textId="77777777" w:rsidR="004624D9" w:rsidRPr="0026661E" w:rsidRDefault="004624D9" w:rsidP="00737629">
          <w:pPr>
            <w:spacing w:after="240"/>
            <w:ind w:left="540"/>
            <w:jc w:val="right"/>
            <w:rPr>
              <w:rFonts w:cs="Times New Roman"/>
              <w:sz w:val="20"/>
              <w:lang w:eastAsia="en-CA"/>
            </w:rPr>
          </w:pPr>
          <w:r w:rsidRPr="0064566D">
            <w:rPr>
              <w:rFonts w:cs="Times New Roman"/>
              <w:b/>
              <w:sz w:val="20"/>
              <w:lang w:val="fr-CA" w:eastAsia="en-CA"/>
            </w:rPr>
            <w:t>Section d’appel des réfugiés</w:t>
          </w:r>
        </w:p>
      </w:tc>
    </w:tr>
  </w:tbl>
  <w:p w14:paraId="69F951F7" w14:textId="77777777" w:rsidR="00700381" w:rsidRDefault="00700381" w:rsidP="004624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C5A8C"/>
    <w:multiLevelType w:val="multilevel"/>
    <w:tmpl w:val="266A0A64"/>
    <w:lvl w:ilvl="0">
      <w:start w:val="1"/>
      <w:numFmt w:val="decimal"/>
      <w:lvlText w:val="[%1]"/>
      <w:lvlJc w:val="left"/>
      <w:pPr>
        <w:tabs>
          <w:tab w:val="num" w:pos="720"/>
        </w:tabs>
        <w:ind w:left="0" w:firstLine="0"/>
      </w:pPr>
      <w:rPr>
        <w:rFonts w:ascii="Times New Roman" w:hAnsi="Times New Roman" w:cs="Times New Roman" w:hint="default"/>
        <w:b w:val="0"/>
        <w:i w:val="0"/>
        <w:sz w:val="24"/>
      </w:rPr>
    </w:lvl>
    <w:lvl w:ilvl="1">
      <w:start w:val="1"/>
      <w:numFmt w:val="bullet"/>
      <w:pStyle w:val="CGBullet"/>
      <w:lvlText w:val=""/>
      <w:lvlJc w:val="left"/>
      <w:pPr>
        <w:tabs>
          <w:tab w:val="num" w:pos="720"/>
        </w:tabs>
        <w:ind w:left="720" w:firstLine="0"/>
      </w:pPr>
      <w:rPr>
        <w:rFonts w:ascii="Symbol" w:hAnsi="Symbol" w:hint="default"/>
      </w:rPr>
    </w:lvl>
    <w:lvl w:ilvl="2">
      <w:start w:val="1"/>
      <w:numFmt w:val="bullet"/>
      <w:pStyle w:val="CGDash"/>
      <w:lvlText w:val=""/>
      <w:lvlJc w:val="left"/>
      <w:pPr>
        <w:ind w:left="1800" w:hanging="360"/>
      </w:pPr>
      <w:rPr>
        <w:rFonts w:ascii="Symbol" w:hAnsi="Symbol" w:hint="default"/>
      </w:rPr>
    </w:lvl>
    <w:lvl w:ilvl="3">
      <w:start w:val="1"/>
      <w:numFmt w:val="decimal"/>
      <w:lvlText w:val="%4."/>
      <w:lvlJc w:val="left"/>
      <w:pPr>
        <w:ind w:left="180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B00007A"/>
    <w:multiLevelType w:val="hybridMultilevel"/>
    <w:tmpl w:val="02860AD6"/>
    <w:lvl w:ilvl="0" w:tplc="AD9A7DD0">
      <w:start w:val="1"/>
      <w:numFmt w:val="decimal"/>
      <w:pStyle w:val="NormalNum"/>
      <w:lvlText w:val="[%1]"/>
      <w:lvlJc w:val="left"/>
      <w:pPr>
        <w:tabs>
          <w:tab w:val="num" w:pos="720"/>
        </w:tabs>
        <w:ind w:left="360" w:hanging="360"/>
      </w:pPr>
      <w:rPr>
        <w:rFonts w:hint="default"/>
      </w:rPr>
    </w:lvl>
    <w:lvl w:ilvl="1" w:tplc="040C0019" w:tentative="1">
      <w:start w:val="1"/>
      <w:numFmt w:val="lowerLetter"/>
      <w:lvlText w:val="%2."/>
      <w:lvlJc w:val="left"/>
      <w:pPr>
        <w:tabs>
          <w:tab w:val="num" w:pos="1080"/>
        </w:tabs>
        <w:ind w:left="1080" w:hanging="360"/>
      </w:pPr>
    </w:lvl>
    <w:lvl w:ilvl="2" w:tplc="040C001B" w:tentative="1">
      <w:start w:val="1"/>
      <w:numFmt w:val="lowerRoman"/>
      <w:lvlText w:val="%3."/>
      <w:lvlJc w:val="right"/>
      <w:pPr>
        <w:tabs>
          <w:tab w:val="num" w:pos="1800"/>
        </w:tabs>
        <w:ind w:left="1800" w:hanging="180"/>
      </w:pPr>
    </w:lvl>
    <w:lvl w:ilvl="3" w:tplc="040C000F" w:tentative="1">
      <w:start w:val="1"/>
      <w:numFmt w:val="decimal"/>
      <w:lvlText w:val="%4."/>
      <w:lvlJc w:val="left"/>
      <w:pPr>
        <w:tabs>
          <w:tab w:val="num" w:pos="2520"/>
        </w:tabs>
        <w:ind w:left="2520" w:hanging="360"/>
      </w:pPr>
    </w:lvl>
    <w:lvl w:ilvl="4" w:tplc="040C0019" w:tentative="1">
      <w:start w:val="1"/>
      <w:numFmt w:val="lowerLetter"/>
      <w:lvlText w:val="%5."/>
      <w:lvlJc w:val="left"/>
      <w:pPr>
        <w:tabs>
          <w:tab w:val="num" w:pos="3240"/>
        </w:tabs>
        <w:ind w:left="3240" w:hanging="360"/>
      </w:pPr>
    </w:lvl>
    <w:lvl w:ilvl="5" w:tplc="040C001B" w:tentative="1">
      <w:start w:val="1"/>
      <w:numFmt w:val="lowerRoman"/>
      <w:lvlText w:val="%6."/>
      <w:lvlJc w:val="right"/>
      <w:pPr>
        <w:tabs>
          <w:tab w:val="num" w:pos="3960"/>
        </w:tabs>
        <w:ind w:left="3960" w:hanging="180"/>
      </w:pPr>
    </w:lvl>
    <w:lvl w:ilvl="6" w:tplc="040C000F" w:tentative="1">
      <w:start w:val="1"/>
      <w:numFmt w:val="decimal"/>
      <w:lvlText w:val="%7."/>
      <w:lvlJc w:val="left"/>
      <w:pPr>
        <w:tabs>
          <w:tab w:val="num" w:pos="4680"/>
        </w:tabs>
        <w:ind w:left="4680" w:hanging="360"/>
      </w:pPr>
    </w:lvl>
    <w:lvl w:ilvl="7" w:tplc="040C0019" w:tentative="1">
      <w:start w:val="1"/>
      <w:numFmt w:val="lowerLetter"/>
      <w:lvlText w:val="%8."/>
      <w:lvlJc w:val="left"/>
      <w:pPr>
        <w:tabs>
          <w:tab w:val="num" w:pos="5400"/>
        </w:tabs>
        <w:ind w:left="5400" w:hanging="360"/>
      </w:pPr>
    </w:lvl>
    <w:lvl w:ilvl="8" w:tplc="040C001B" w:tentative="1">
      <w:start w:val="1"/>
      <w:numFmt w:val="lowerRoman"/>
      <w:lvlText w:val="%9."/>
      <w:lvlJc w:val="right"/>
      <w:pPr>
        <w:tabs>
          <w:tab w:val="num" w:pos="6120"/>
        </w:tabs>
        <w:ind w:left="6120" w:hanging="180"/>
      </w:pPr>
    </w:lvl>
  </w:abstractNum>
  <w:abstractNum w:abstractNumId="2" w15:restartNumberingAfterBreak="0">
    <w:nsid w:val="232E4CA5"/>
    <w:multiLevelType w:val="hybridMultilevel"/>
    <w:tmpl w:val="C818C3A6"/>
    <w:lvl w:ilvl="0" w:tplc="68AAA9E2">
      <w:start w:val="1"/>
      <w:numFmt w:val="decimal"/>
      <w:pStyle w:val="CGAN"/>
      <w:lvlText w:val="(%1)"/>
      <w:lvlJc w:val="right"/>
      <w:pPr>
        <w:ind w:left="2308" w:hanging="696"/>
      </w:pPr>
      <w:rPr>
        <w:rFonts w:hint="default"/>
        <w:b w:val="0"/>
        <w:bCs w:val="0"/>
      </w:rPr>
    </w:lvl>
    <w:lvl w:ilvl="1" w:tplc="0C0C0019" w:tentative="1">
      <w:start w:val="1"/>
      <w:numFmt w:val="lowerLetter"/>
      <w:lvlText w:val="%2."/>
      <w:lvlJc w:val="left"/>
      <w:pPr>
        <w:ind w:left="2692" w:hanging="360"/>
      </w:pPr>
    </w:lvl>
    <w:lvl w:ilvl="2" w:tplc="0C0C001B" w:tentative="1">
      <w:start w:val="1"/>
      <w:numFmt w:val="lowerRoman"/>
      <w:lvlText w:val="%3."/>
      <w:lvlJc w:val="right"/>
      <w:pPr>
        <w:ind w:left="3412" w:hanging="180"/>
      </w:pPr>
    </w:lvl>
    <w:lvl w:ilvl="3" w:tplc="0C0C000F" w:tentative="1">
      <w:start w:val="1"/>
      <w:numFmt w:val="decimal"/>
      <w:lvlText w:val="%4."/>
      <w:lvlJc w:val="left"/>
      <w:pPr>
        <w:ind w:left="4132" w:hanging="360"/>
      </w:pPr>
    </w:lvl>
    <w:lvl w:ilvl="4" w:tplc="0C0C0019" w:tentative="1">
      <w:start w:val="1"/>
      <w:numFmt w:val="lowerLetter"/>
      <w:lvlText w:val="%5."/>
      <w:lvlJc w:val="left"/>
      <w:pPr>
        <w:ind w:left="4852" w:hanging="360"/>
      </w:pPr>
    </w:lvl>
    <w:lvl w:ilvl="5" w:tplc="0C0C001B" w:tentative="1">
      <w:start w:val="1"/>
      <w:numFmt w:val="lowerRoman"/>
      <w:lvlText w:val="%6."/>
      <w:lvlJc w:val="right"/>
      <w:pPr>
        <w:ind w:left="5572" w:hanging="180"/>
      </w:pPr>
    </w:lvl>
    <w:lvl w:ilvl="6" w:tplc="0C0C000F" w:tentative="1">
      <w:start w:val="1"/>
      <w:numFmt w:val="decimal"/>
      <w:lvlText w:val="%7."/>
      <w:lvlJc w:val="left"/>
      <w:pPr>
        <w:ind w:left="6292" w:hanging="360"/>
      </w:pPr>
    </w:lvl>
    <w:lvl w:ilvl="7" w:tplc="0C0C0019" w:tentative="1">
      <w:start w:val="1"/>
      <w:numFmt w:val="lowerLetter"/>
      <w:lvlText w:val="%8."/>
      <w:lvlJc w:val="left"/>
      <w:pPr>
        <w:ind w:left="7012" w:hanging="360"/>
      </w:pPr>
    </w:lvl>
    <w:lvl w:ilvl="8" w:tplc="0C0C001B" w:tentative="1">
      <w:start w:val="1"/>
      <w:numFmt w:val="lowerRoman"/>
      <w:lvlText w:val="%9."/>
      <w:lvlJc w:val="right"/>
      <w:pPr>
        <w:ind w:left="7732" w:hanging="180"/>
      </w:pPr>
    </w:lvl>
  </w:abstractNum>
  <w:abstractNum w:abstractNumId="3" w15:restartNumberingAfterBreak="0">
    <w:nsid w:val="313B6448"/>
    <w:multiLevelType w:val="hybridMultilevel"/>
    <w:tmpl w:val="C1022574"/>
    <w:lvl w:ilvl="0" w:tplc="3CF6248C">
      <w:start w:val="1"/>
      <w:numFmt w:val="lowerLetter"/>
      <w:pStyle w:val="CGANa"/>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6F7185D"/>
    <w:multiLevelType w:val="multilevel"/>
    <w:tmpl w:val="1009001D"/>
    <w:styleLink w:val="ParanumberingReasons"/>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68E26833"/>
    <w:multiLevelType w:val="hybridMultilevel"/>
    <w:tmpl w:val="077C8E16"/>
    <w:lvl w:ilvl="0" w:tplc="8DC40EB0">
      <w:start w:val="1"/>
      <w:numFmt w:val="decimal"/>
      <w:pStyle w:val="CGAN1"/>
      <w:lvlText w:val="%1)"/>
      <w:lvlJc w:val="left"/>
      <w:pPr>
        <w:ind w:left="180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6" w15:restartNumberingAfterBreak="0">
    <w:nsid w:val="6C107796"/>
    <w:multiLevelType w:val="hybridMultilevel"/>
    <w:tmpl w:val="11822E84"/>
    <w:lvl w:ilvl="0" w:tplc="0DA00E34">
      <w:start w:val="1"/>
      <w:numFmt w:val="lowerRoman"/>
      <w:pStyle w:val="CGviii-E"/>
      <w:lvlText w:val="(%1)"/>
      <w:lvlJc w:val="right"/>
      <w:pPr>
        <w:ind w:left="1800" w:hanging="36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C0C0019" w:tentative="1">
      <w:start w:val="1"/>
      <w:numFmt w:val="lowerLetter"/>
      <w:lvlText w:val="%2."/>
      <w:lvlJc w:val="left"/>
      <w:pPr>
        <w:ind w:left="2520" w:hanging="360"/>
      </w:pPr>
    </w:lvl>
    <w:lvl w:ilvl="2" w:tplc="0C0C001B" w:tentative="1">
      <w:start w:val="1"/>
      <w:numFmt w:val="lowerRoman"/>
      <w:lvlText w:val="%3."/>
      <w:lvlJc w:val="right"/>
      <w:pPr>
        <w:ind w:left="3240" w:hanging="180"/>
      </w:pPr>
    </w:lvl>
    <w:lvl w:ilvl="3" w:tplc="0C0C000F" w:tentative="1">
      <w:start w:val="1"/>
      <w:numFmt w:val="decimal"/>
      <w:lvlText w:val="%4."/>
      <w:lvlJc w:val="left"/>
      <w:pPr>
        <w:ind w:left="3960" w:hanging="360"/>
      </w:pPr>
    </w:lvl>
    <w:lvl w:ilvl="4" w:tplc="0C0C0019" w:tentative="1">
      <w:start w:val="1"/>
      <w:numFmt w:val="lowerLetter"/>
      <w:lvlText w:val="%5."/>
      <w:lvlJc w:val="left"/>
      <w:pPr>
        <w:ind w:left="4680" w:hanging="360"/>
      </w:pPr>
    </w:lvl>
    <w:lvl w:ilvl="5" w:tplc="0C0C001B" w:tentative="1">
      <w:start w:val="1"/>
      <w:numFmt w:val="lowerRoman"/>
      <w:lvlText w:val="%6."/>
      <w:lvlJc w:val="right"/>
      <w:pPr>
        <w:ind w:left="5400" w:hanging="180"/>
      </w:pPr>
    </w:lvl>
    <w:lvl w:ilvl="6" w:tplc="0C0C000F" w:tentative="1">
      <w:start w:val="1"/>
      <w:numFmt w:val="decimal"/>
      <w:lvlText w:val="%7."/>
      <w:lvlJc w:val="left"/>
      <w:pPr>
        <w:ind w:left="6120" w:hanging="360"/>
      </w:pPr>
    </w:lvl>
    <w:lvl w:ilvl="7" w:tplc="0C0C0019" w:tentative="1">
      <w:start w:val="1"/>
      <w:numFmt w:val="lowerLetter"/>
      <w:lvlText w:val="%8."/>
      <w:lvlJc w:val="left"/>
      <w:pPr>
        <w:ind w:left="6840" w:hanging="360"/>
      </w:pPr>
    </w:lvl>
    <w:lvl w:ilvl="8" w:tplc="0C0C001B" w:tentative="1">
      <w:start w:val="1"/>
      <w:numFmt w:val="lowerRoman"/>
      <w:lvlText w:val="%9."/>
      <w:lvlJc w:val="right"/>
      <w:pPr>
        <w:ind w:left="7560" w:hanging="180"/>
      </w:pPr>
    </w:lvl>
  </w:abstractNum>
  <w:abstractNum w:abstractNumId="7" w15:restartNumberingAfterBreak="0">
    <w:nsid w:val="71180331"/>
    <w:multiLevelType w:val="hybridMultilevel"/>
    <w:tmpl w:val="26DC3314"/>
    <w:lvl w:ilvl="0" w:tplc="F0745652">
      <w:start w:val="1"/>
      <w:numFmt w:val="decimal"/>
      <w:pStyle w:val="CGAN10"/>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767E05BF"/>
    <w:multiLevelType w:val="hybridMultilevel"/>
    <w:tmpl w:val="29422996"/>
    <w:lvl w:ilvl="0" w:tplc="10829C00">
      <w:start w:val="1"/>
      <w:numFmt w:val="lowerLetter"/>
      <w:pStyle w:val="CGBa"/>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9" w15:restartNumberingAfterBreak="0">
    <w:nsid w:val="7BA54A86"/>
    <w:multiLevelType w:val="hybridMultilevel"/>
    <w:tmpl w:val="4B5EBA58"/>
    <w:lvl w:ilvl="0" w:tplc="5F62AAFA">
      <w:start w:val="1"/>
      <w:numFmt w:val="decimal"/>
      <w:pStyle w:val="CGPara"/>
      <w:lvlText w:val="[%1]"/>
      <w:lvlJc w:val="left"/>
      <w:pPr>
        <w:tabs>
          <w:tab w:val="num" w:pos="862"/>
        </w:tabs>
        <w:ind w:left="862" w:hanging="720"/>
      </w:pPr>
      <w:rPr>
        <w:rFonts w:hint="default"/>
        <w:sz w:val="24"/>
        <w:szCs w:val="24"/>
        <w:lang w:val="en-CA"/>
      </w:r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num w:numId="1">
    <w:abstractNumId w:val="9"/>
  </w:num>
  <w:num w:numId="2">
    <w:abstractNumId w:val="4"/>
  </w:num>
  <w:num w:numId="3">
    <w:abstractNumId w:val="1"/>
  </w:num>
  <w:num w:numId="4">
    <w:abstractNumId w:val="6"/>
  </w:num>
  <w:num w:numId="5">
    <w:abstractNumId w:val="3"/>
  </w:num>
  <w:num w:numId="6">
    <w:abstractNumId w:val="0"/>
  </w:num>
  <w:num w:numId="7">
    <w:abstractNumId w:val="7"/>
  </w:num>
  <w:num w:numId="8">
    <w:abstractNumId w:val="8"/>
  </w:num>
  <w:num w:numId="9">
    <w:abstractNumId w:val="2"/>
  </w:num>
  <w:num w:numId="10">
    <w:abstractNumId w:val="5"/>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formatting="1" w:enforcement="0"/>
  <w:defaultTabStop w:val="720"/>
  <w:hyphenationZone w:val="425"/>
  <w:displayHorizontalDrawingGridEvery w:val="0"/>
  <w:displayVerticalDrawingGridEvery w:val="0"/>
  <w:doNotUseMarginsForDrawingGridOrigin/>
  <w:doNotShadeFormData/>
  <w:noPunctuationKerning/>
  <w:characterSpacingControl w:val="doNotCompress"/>
  <w:hdrShapeDefaults>
    <o:shapedefaults v:ext="edit" spidmax="8193"/>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ception" w:val="daniel.lachance"/>
    <w:docVar w:name="doc_description" w:val="Reasons and decision Template"/>
    <w:docVar w:name="doc_lang" w:val="en"/>
    <w:docVar w:name="doc_ref" w:val="Rad.25.02"/>
    <w:docVar w:name="file_no" w:val="MC0-08954"/>
    <w:docVar w:name="production_date" w:val="2021-05-20"/>
    <w:docVar w:name="Révision" w:val="08.01.2013 - 16:11:53"/>
    <w:docVar w:name="template_name" w:val="Rad.25.02.en.dotm"/>
    <w:docVar w:name="template_path" w:val="C:\Users\Mahsan.ShariatJaffar\AppData\Local\OfficeNOVA\Resources.PROD\Templates\RAD"/>
    <w:docVar w:name="user_id" w:val="Mahsan.ShariatJaffar"/>
  </w:docVars>
  <w:rsids>
    <w:rsidRoot w:val="00C846F2"/>
    <w:rsid w:val="00000A06"/>
    <w:rsid w:val="00000B0B"/>
    <w:rsid w:val="000013C2"/>
    <w:rsid w:val="00002D18"/>
    <w:rsid w:val="00002F88"/>
    <w:rsid w:val="00004477"/>
    <w:rsid w:val="00004585"/>
    <w:rsid w:val="00004FB5"/>
    <w:rsid w:val="0000599A"/>
    <w:rsid w:val="00005D15"/>
    <w:rsid w:val="00006173"/>
    <w:rsid w:val="000070C5"/>
    <w:rsid w:val="000073AC"/>
    <w:rsid w:val="000076A6"/>
    <w:rsid w:val="00010D7B"/>
    <w:rsid w:val="0001612E"/>
    <w:rsid w:val="000169C9"/>
    <w:rsid w:val="00020C15"/>
    <w:rsid w:val="00020F76"/>
    <w:rsid w:val="00021B82"/>
    <w:rsid w:val="000232A5"/>
    <w:rsid w:val="00023CC6"/>
    <w:rsid w:val="00023DCF"/>
    <w:rsid w:val="000241BF"/>
    <w:rsid w:val="00024A69"/>
    <w:rsid w:val="000250ED"/>
    <w:rsid w:val="00030FF3"/>
    <w:rsid w:val="00032D14"/>
    <w:rsid w:val="00032D17"/>
    <w:rsid w:val="00034C42"/>
    <w:rsid w:val="00036B34"/>
    <w:rsid w:val="00040E6A"/>
    <w:rsid w:val="00041D32"/>
    <w:rsid w:val="000434C1"/>
    <w:rsid w:val="0004679B"/>
    <w:rsid w:val="00050E1B"/>
    <w:rsid w:val="000519A2"/>
    <w:rsid w:val="00054E5C"/>
    <w:rsid w:val="00055BC4"/>
    <w:rsid w:val="0005625E"/>
    <w:rsid w:val="00056DC9"/>
    <w:rsid w:val="00063038"/>
    <w:rsid w:val="000630AA"/>
    <w:rsid w:val="00063216"/>
    <w:rsid w:val="0006329E"/>
    <w:rsid w:val="000641B5"/>
    <w:rsid w:val="0006501D"/>
    <w:rsid w:val="00065FC5"/>
    <w:rsid w:val="00067E52"/>
    <w:rsid w:val="000711B6"/>
    <w:rsid w:val="00071F26"/>
    <w:rsid w:val="0007237E"/>
    <w:rsid w:val="00072D85"/>
    <w:rsid w:val="0007326E"/>
    <w:rsid w:val="00073774"/>
    <w:rsid w:val="000738EB"/>
    <w:rsid w:val="00073ED3"/>
    <w:rsid w:val="0007628A"/>
    <w:rsid w:val="00076C15"/>
    <w:rsid w:val="0008028A"/>
    <w:rsid w:val="0008197B"/>
    <w:rsid w:val="00081E46"/>
    <w:rsid w:val="000821CE"/>
    <w:rsid w:val="0008270B"/>
    <w:rsid w:val="000829E9"/>
    <w:rsid w:val="00082ED6"/>
    <w:rsid w:val="00083043"/>
    <w:rsid w:val="00083E9D"/>
    <w:rsid w:val="00090CE7"/>
    <w:rsid w:val="00094E48"/>
    <w:rsid w:val="00094F80"/>
    <w:rsid w:val="00097AD3"/>
    <w:rsid w:val="000A0ED6"/>
    <w:rsid w:val="000A17D1"/>
    <w:rsid w:val="000A18B5"/>
    <w:rsid w:val="000A1B15"/>
    <w:rsid w:val="000A2949"/>
    <w:rsid w:val="000A2E9D"/>
    <w:rsid w:val="000A37C3"/>
    <w:rsid w:val="000A3F8C"/>
    <w:rsid w:val="000A4769"/>
    <w:rsid w:val="000A591F"/>
    <w:rsid w:val="000A5ACE"/>
    <w:rsid w:val="000A5D53"/>
    <w:rsid w:val="000A6017"/>
    <w:rsid w:val="000A7281"/>
    <w:rsid w:val="000A7414"/>
    <w:rsid w:val="000A74F1"/>
    <w:rsid w:val="000A7656"/>
    <w:rsid w:val="000A7D96"/>
    <w:rsid w:val="000B0CBC"/>
    <w:rsid w:val="000B4CF0"/>
    <w:rsid w:val="000B5B92"/>
    <w:rsid w:val="000B6CCF"/>
    <w:rsid w:val="000B7788"/>
    <w:rsid w:val="000C0853"/>
    <w:rsid w:val="000C11F8"/>
    <w:rsid w:val="000C1E2D"/>
    <w:rsid w:val="000C1E7A"/>
    <w:rsid w:val="000C289A"/>
    <w:rsid w:val="000C2E2B"/>
    <w:rsid w:val="000C39C5"/>
    <w:rsid w:val="000C459B"/>
    <w:rsid w:val="000C51A0"/>
    <w:rsid w:val="000C60DF"/>
    <w:rsid w:val="000C6572"/>
    <w:rsid w:val="000C66AB"/>
    <w:rsid w:val="000C694C"/>
    <w:rsid w:val="000C729D"/>
    <w:rsid w:val="000D12C7"/>
    <w:rsid w:val="000D18ED"/>
    <w:rsid w:val="000D32E2"/>
    <w:rsid w:val="000D36D8"/>
    <w:rsid w:val="000D5515"/>
    <w:rsid w:val="000D64C0"/>
    <w:rsid w:val="000D7D47"/>
    <w:rsid w:val="000E2629"/>
    <w:rsid w:val="000E2811"/>
    <w:rsid w:val="000E2B3E"/>
    <w:rsid w:val="000E460A"/>
    <w:rsid w:val="000E4853"/>
    <w:rsid w:val="000E5C7B"/>
    <w:rsid w:val="000E6A5D"/>
    <w:rsid w:val="000E6ABB"/>
    <w:rsid w:val="000E6D6A"/>
    <w:rsid w:val="000F1E71"/>
    <w:rsid w:val="000F25D1"/>
    <w:rsid w:val="000F405D"/>
    <w:rsid w:val="000F4D04"/>
    <w:rsid w:val="000F50CE"/>
    <w:rsid w:val="000F5B01"/>
    <w:rsid w:val="000F5CDD"/>
    <w:rsid w:val="000F6AC1"/>
    <w:rsid w:val="000F783B"/>
    <w:rsid w:val="000F7E87"/>
    <w:rsid w:val="00100786"/>
    <w:rsid w:val="00100953"/>
    <w:rsid w:val="00101E85"/>
    <w:rsid w:val="0010221B"/>
    <w:rsid w:val="001038DE"/>
    <w:rsid w:val="001038EF"/>
    <w:rsid w:val="00103B32"/>
    <w:rsid w:val="00104DC0"/>
    <w:rsid w:val="00105944"/>
    <w:rsid w:val="00106435"/>
    <w:rsid w:val="00110387"/>
    <w:rsid w:val="00110D53"/>
    <w:rsid w:val="00112A71"/>
    <w:rsid w:val="00112C74"/>
    <w:rsid w:val="00113E9D"/>
    <w:rsid w:val="001140B5"/>
    <w:rsid w:val="00116A2F"/>
    <w:rsid w:val="00116BFD"/>
    <w:rsid w:val="0011791C"/>
    <w:rsid w:val="001200AD"/>
    <w:rsid w:val="00122609"/>
    <w:rsid w:val="00123A30"/>
    <w:rsid w:val="00124FEA"/>
    <w:rsid w:val="001256C2"/>
    <w:rsid w:val="00127228"/>
    <w:rsid w:val="00127B24"/>
    <w:rsid w:val="001303FE"/>
    <w:rsid w:val="00130BB5"/>
    <w:rsid w:val="00131589"/>
    <w:rsid w:val="00132A95"/>
    <w:rsid w:val="00133608"/>
    <w:rsid w:val="00133F57"/>
    <w:rsid w:val="00135068"/>
    <w:rsid w:val="00135AAA"/>
    <w:rsid w:val="0013763C"/>
    <w:rsid w:val="00137653"/>
    <w:rsid w:val="00137EE3"/>
    <w:rsid w:val="00140644"/>
    <w:rsid w:val="00143446"/>
    <w:rsid w:val="001434C3"/>
    <w:rsid w:val="00144793"/>
    <w:rsid w:val="00144B61"/>
    <w:rsid w:val="00145F88"/>
    <w:rsid w:val="00147E67"/>
    <w:rsid w:val="00150F67"/>
    <w:rsid w:val="0015131F"/>
    <w:rsid w:val="001526AA"/>
    <w:rsid w:val="00152D9B"/>
    <w:rsid w:val="0015548C"/>
    <w:rsid w:val="001554C0"/>
    <w:rsid w:val="00155A51"/>
    <w:rsid w:val="001572D2"/>
    <w:rsid w:val="0016184A"/>
    <w:rsid w:val="00161C47"/>
    <w:rsid w:val="00161E58"/>
    <w:rsid w:val="001621CD"/>
    <w:rsid w:val="00162608"/>
    <w:rsid w:val="00162645"/>
    <w:rsid w:val="00162A17"/>
    <w:rsid w:val="00162A80"/>
    <w:rsid w:val="00163CEA"/>
    <w:rsid w:val="00164D70"/>
    <w:rsid w:val="0016634D"/>
    <w:rsid w:val="00167495"/>
    <w:rsid w:val="001676AC"/>
    <w:rsid w:val="001711D6"/>
    <w:rsid w:val="00171669"/>
    <w:rsid w:val="00173158"/>
    <w:rsid w:val="001739F9"/>
    <w:rsid w:val="00176964"/>
    <w:rsid w:val="00176A7E"/>
    <w:rsid w:val="00176CEC"/>
    <w:rsid w:val="00176EC4"/>
    <w:rsid w:val="001806A8"/>
    <w:rsid w:val="00182BAC"/>
    <w:rsid w:val="001844F1"/>
    <w:rsid w:val="00185D2D"/>
    <w:rsid w:val="001863C3"/>
    <w:rsid w:val="00186B04"/>
    <w:rsid w:val="00187296"/>
    <w:rsid w:val="001874D7"/>
    <w:rsid w:val="00187723"/>
    <w:rsid w:val="00190923"/>
    <w:rsid w:val="00190AE8"/>
    <w:rsid w:val="0019154F"/>
    <w:rsid w:val="00194B78"/>
    <w:rsid w:val="00194C1B"/>
    <w:rsid w:val="00195903"/>
    <w:rsid w:val="00197104"/>
    <w:rsid w:val="00197539"/>
    <w:rsid w:val="00197542"/>
    <w:rsid w:val="001978BF"/>
    <w:rsid w:val="001A090A"/>
    <w:rsid w:val="001A25D4"/>
    <w:rsid w:val="001A543A"/>
    <w:rsid w:val="001A6040"/>
    <w:rsid w:val="001A6591"/>
    <w:rsid w:val="001A6A1C"/>
    <w:rsid w:val="001A6CEB"/>
    <w:rsid w:val="001B03FE"/>
    <w:rsid w:val="001B0AC2"/>
    <w:rsid w:val="001B0B8B"/>
    <w:rsid w:val="001B0C6D"/>
    <w:rsid w:val="001B1522"/>
    <w:rsid w:val="001B2038"/>
    <w:rsid w:val="001B4664"/>
    <w:rsid w:val="001B5698"/>
    <w:rsid w:val="001B5B8E"/>
    <w:rsid w:val="001B6BAB"/>
    <w:rsid w:val="001B7060"/>
    <w:rsid w:val="001C02C7"/>
    <w:rsid w:val="001C0B5A"/>
    <w:rsid w:val="001C12C8"/>
    <w:rsid w:val="001C1F9C"/>
    <w:rsid w:val="001C5178"/>
    <w:rsid w:val="001C641A"/>
    <w:rsid w:val="001C76B2"/>
    <w:rsid w:val="001C7B4A"/>
    <w:rsid w:val="001D02E7"/>
    <w:rsid w:val="001D07A9"/>
    <w:rsid w:val="001D3D56"/>
    <w:rsid w:val="001D67BC"/>
    <w:rsid w:val="001D7445"/>
    <w:rsid w:val="001D7E15"/>
    <w:rsid w:val="001E06A3"/>
    <w:rsid w:val="001E20AC"/>
    <w:rsid w:val="001E438B"/>
    <w:rsid w:val="001E5741"/>
    <w:rsid w:val="001E65B7"/>
    <w:rsid w:val="001E6DBA"/>
    <w:rsid w:val="001E749B"/>
    <w:rsid w:val="001E7C28"/>
    <w:rsid w:val="001E7C7E"/>
    <w:rsid w:val="001F1764"/>
    <w:rsid w:val="001F2C5C"/>
    <w:rsid w:val="001F2DA2"/>
    <w:rsid w:val="001F379D"/>
    <w:rsid w:val="001F3815"/>
    <w:rsid w:val="001F3BAF"/>
    <w:rsid w:val="001F50CB"/>
    <w:rsid w:val="001F5762"/>
    <w:rsid w:val="001F5C26"/>
    <w:rsid w:val="001F5CF2"/>
    <w:rsid w:val="001F724E"/>
    <w:rsid w:val="001F79B0"/>
    <w:rsid w:val="001F7F49"/>
    <w:rsid w:val="00200BC9"/>
    <w:rsid w:val="002101B5"/>
    <w:rsid w:val="00214B71"/>
    <w:rsid w:val="00214EEB"/>
    <w:rsid w:val="00214F0F"/>
    <w:rsid w:val="002156A5"/>
    <w:rsid w:val="002203C4"/>
    <w:rsid w:val="00223B7D"/>
    <w:rsid w:val="00224992"/>
    <w:rsid w:val="00224AE9"/>
    <w:rsid w:val="00224FAC"/>
    <w:rsid w:val="002251A8"/>
    <w:rsid w:val="002255C7"/>
    <w:rsid w:val="00230E06"/>
    <w:rsid w:val="00232007"/>
    <w:rsid w:val="00232967"/>
    <w:rsid w:val="00233AE8"/>
    <w:rsid w:val="00235ABC"/>
    <w:rsid w:val="0023666C"/>
    <w:rsid w:val="002370DB"/>
    <w:rsid w:val="002374C0"/>
    <w:rsid w:val="002374E8"/>
    <w:rsid w:val="00237FC4"/>
    <w:rsid w:val="002408B4"/>
    <w:rsid w:val="00241137"/>
    <w:rsid w:val="00241FBC"/>
    <w:rsid w:val="002430BA"/>
    <w:rsid w:val="00243F81"/>
    <w:rsid w:val="00246D17"/>
    <w:rsid w:val="00246EC0"/>
    <w:rsid w:val="0025011E"/>
    <w:rsid w:val="0025093A"/>
    <w:rsid w:val="00250D88"/>
    <w:rsid w:val="00251001"/>
    <w:rsid w:val="00251F5F"/>
    <w:rsid w:val="00252693"/>
    <w:rsid w:val="00252CE5"/>
    <w:rsid w:val="0025431B"/>
    <w:rsid w:val="00257788"/>
    <w:rsid w:val="00257EBE"/>
    <w:rsid w:val="002605C7"/>
    <w:rsid w:val="0026093C"/>
    <w:rsid w:val="00261F3D"/>
    <w:rsid w:val="002620E5"/>
    <w:rsid w:val="00265ED7"/>
    <w:rsid w:val="0026661E"/>
    <w:rsid w:val="0026696A"/>
    <w:rsid w:val="002705F1"/>
    <w:rsid w:val="0027213D"/>
    <w:rsid w:val="00272909"/>
    <w:rsid w:val="00272A1D"/>
    <w:rsid w:val="002732DB"/>
    <w:rsid w:val="00275532"/>
    <w:rsid w:val="00277DB9"/>
    <w:rsid w:val="00280373"/>
    <w:rsid w:val="0028211D"/>
    <w:rsid w:val="002821DB"/>
    <w:rsid w:val="00285060"/>
    <w:rsid w:val="002857A7"/>
    <w:rsid w:val="00287747"/>
    <w:rsid w:val="00287F89"/>
    <w:rsid w:val="00291264"/>
    <w:rsid w:val="0029213E"/>
    <w:rsid w:val="0029216E"/>
    <w:rsid w:val="00293267"/>
    <w:rsid w:val="00293DAE"/>
    <w:rsid w:val="00294C9F"/>
    <w:rsid w:val="00295357"/>
    <w:rsid w:val="00296283"/>
    <w:rsid w:val="00296A3F"/>
    <w:rsid w:val="00296F80"/>
    <w:rsid w:val="002A00CF"/>
    <w:rsid w:val="002A1F98"/>
    <w:rsid w:val="002A2C20"/>
    <w:rsid w:val="002A4304"/>
    <w:rsid w:val="002A470A"/>
    <w:rsid w:val="002A52AB"/>
    <w:rsid w:val="002B00A4"/>
    <w:rsid w:val="002B1504"/>
    <w:rsid w:val="002B1A0D"/>
    <w:rsid w:val="002B1AD8"/>
    <w:rsid w:val="002B2391"/>
    <w:rsid w:val="002B2B4B"/>
    <w:rsid w:val="002B3AB9"/>
    <w:rsid w:val="002B3E11"/>
    <w:rsid w:val="002B4A4E"/>
    <w:rsid w:val="002B5D4B"/>
    <w:rsid w:val="002B66AB"/>
    <w:rsid w:val="002B757B"/>
    <w:rsid w:val="002C045B"/>
    <w:rsid w:val="002C053D"/>
    <w:rsid w:val="002C0F82"/>
    <w:rsid w:val="002C3459"/>
    <w:rsid w:val="002C4CA7"/>
    <w:rsid w:val="002C576C"/>
    <w:rsid w:val="002C62FA"/>
    <w:rsid w:val="002C643C"/>
    <w:rsid w:val="002C6651"/>
    <w:rsid w:val="002C6802"/>
    <w:rsid w:val="002C7020"/>
    <w:rsid w:val="002C713A"/>
    <w:rsid w:val="002D1352"/>
    <w:rsid w:val="002D2701"/>
    <w:rsid w:val="002D3C0B"/>
    <w:rsid w:val="002D3E0C"/>
    <w:rsid w:val="002D4210"/>
    <w:rsid w:val="002D455A"/>
    <w:rsid w:val="002D4C88"/>
    <w:rsid w:val="002D56A7"/>
    <w:rsid w:val="002D6194"/>
    <w:rsid w:val="002D74AF"/>
    <w:rsid w:val="002E0DE8"/>
    <w:rsid w:val="002E1001"/>
    <w:rsid w:val="002E1BCF"/>
    <w:rsid w:val="002E48EF"/>
    <w:rsid w:val="002E526D"/>
    <w:rsid w:val="002E57A5"/>
    <w:rsid w:val="002E7A4F"/>
    <w:rsid w:val="002F063B"/>
    <w:rsid w:val="002F076E"/>
    <w:rsid w:val="002F0ABD"/>
    <w:rsid w:val="002F274C"/>
    <w:rsid w:val="002F5226"/>
    <w:rsid w:val="002F6240"/>
    <w:rsid w:val="002F6340"/>
    <w:rsid w:val="0030197D"/>
    <w:rsid w:val="003022FE"/>
    <w:rsid w:val="003024CC"/>
    <w:rsid w:val="00302AA7"/>
    <w:rsid w:val="00304620"/>
    <w:rsid w:val="0030627A"/>
    <w:rsid w:val="00306543"/>
    <w:rsid w:val="00306938"/>
    <w:rsid w:val="00311396"/>
    <w:rsid w:val="00312153"/>
    <w:rsid w:val="003125D6"/>
    <w:rsid w:val="00314CBD"/>
    <w:rsid w:val="00315697"/>
    <w:rsid w:val="00316398"/>
    <w:rsid w:val="00317F67"/>
    <w:rsid w:val="00320F71"/>
    <w:rsid w:val="00322DF6"/>
    <w:rsid w:val="00323AA0"/>
    <w:rsid w:val="0032476E"/>
    <w:rsid w:val="0032540E"/>
    <w:rsid w:val="00326113"/>
    <w:rsid w:val="003268C7"/>
    <w:rsid w:val="00332D86"/>
    <w:rsid w:val="00333053"/>
    <w:rsid w:val="00333602"/>
    <w:rsid w:val="00334B6C"/>
    <w:rsid w:val="00335A41"/>
    <w:rsid w:val="00335D82"/>
    <w:rsid w:val="00336406"/>
    <w:rsid w:val="0034043B"/>
    <w:rsid w:val="00341271"/>
    <w:rsid w:val="003423EF"/>
    <w:rsid w:val="0034240C"/>
    <w:rsid w:val="00343979"/>
    <w:rsid w:val="003442E4"/>
    <w:rsid w:val="00344C04"/>
    <w:rsid w:val="00346D3C"/>
    <w:rsid w:val="00351D7A"/>
    <w:rsid w:val="003539F2"/>
    <w:rsid w:val="003550D6"/>
    <w:rsid w:val="003558A5"/>
    <w:rsid w:val="003561FD"/>
    <w:rsid w:val="00357F89"/>
    <w:rsid w:val="00362012"/>
    <w:rsid w:val="00362377"/>
    <w:rsid w:val="00362B35"/>
    <w:rsid w:val="00362CF4"/>
    <w:rsid w:val="00363C17"/>
    <w:rsid w:val="00364879"/>
    <w:rsid w:val="00365211"/>
    <w:rsid w:val="003729DC"/>
    <w:rsid w:val="00372B0D"/>
    <w:rsid w:val="00372E28"/>
    <w:rsid w:val="003759A6"/>
    <w:rsid w:val="003776B5"/>
    <w:rsid w:val="003811E5"/>
    <w:rsid w:val="003811F3"/>
    <w:rsid w:val="00382713"/>
    <w:rsid w:val="0038294A"/>
    <w:rsid w:val="00382EC4"/>
    <w:rsid w:val="0038387A"/>
    <w:rsid w:val="0038419A"/>
    <w:rsid w:val="0038441C"/>
    <w:rsid w:val="003844A8"/>
    <w:rsid w:val="00385507"/>
    <w:rsid w:val="00385E8C"/>
    <w:rsid w:val="0038712D"/>
    <w:rsid w:val="00387219"/>
    <w:rsid w:val="00390678"/>
    <w:rsid w:val="00392B6A"/>
    <w:rsid w:val="003933FC"/>
    <w:rsid w:val="0039397E"/>
    <w:rsid w:val="003961BE"/>
    <w:rsid w:val="0039670A"/>
    <w:rsid w:val="00396776"/>
    <w:rsid w:val="00396DA8"/>
    <w:rsid w:val="003974A4"/>
    <w:rsid w:val="00397AF2"/>
    <w:rsid w:val="00397B66"/>
    <w:rsid w:val="00397E5B"/>
    <w:rsid w:val="003A0A73"/>
    <w:rsid w:val="003A2506"/>
    <w:rsid w:val="003A3A4B"/>
    <w:rsid w:val="003A412A"/>
    <w:rsid w:val="003A5701"/>
    <w:rsid w:val="003B1D7F"/>
    <w:rsid w:val="003B2DB5"/>
    <w:rsid w:val="003B366B"/>
    <w:rsid w:val="003B3E20"/>
    <w:rsid w:val="003B456A"/>
    <w:rsid w:val="003B5F50"/>
    <w:rsid w:val="003B7D17"/>
    <w:rsid w:val="003B7DDC"/>
    <w:rsid w:val="003C01A6"/>
    <w:rsid w:val="003C032B"/>
    <w:rsid w:val="003C0560"/>
    <w:rsid w:val="003C1684"/>
    <w:rsid w:val="003C3595"/>
    <w:rsid w:val="003C3B74"/>
    <w:rsid w:val="003C44E4"/>
    <w:rsid w:val="003C4730"/>
    <w:rsid w:val="003D02A3"/>
    <w:rsid w:val="003D2CA2"/>
    <w:rsid w:val="003D4014"/>
    <w:rsid w:val="003D471B"/>
    <w:rsid w:val="003D4EAA"/>
    <w:rsid w:val="003D6F6E"/>
    <w:rsid w:val="003E1D38"/>
    <w:rsid w:val="003E2FC1"/>
    <w:rsid w:val="003E4D01"/>
    <w:rsid w:val="003E529C"/>
    <w:rsid w:val="003E61E7"/>
    <w:rsid w:val="003E6655"/>
    <w:rsid w:val="003E674C"/>
    <w:rsid w:val="003E7DD3"/>
    <w:rsid w:val="003F0199"/>
    <w:rsid w:val="003F04ED"/>
    <w:rsid w:val="003F0B5F"/>
    <w:rsid w:val="003F0C3F"/>
    <w:rsid w:val="003F192D"/>
    <w:rsid w:val="004002F8"/>
    <w:rsid w:val="0040049A"/>
    <w:rsid w:val="004009FB"/>
    <w:rsid w:val="00400C11"/>
    <w:rsid w:val="00401099"/>
    <w:rsid w:val="0040144B"/>
    <w:rsid w:val="00404165"/>
    <w:rsid w:val="00405513"/>
    <w:rsid w:val="004070C9"/>
    <w:rsid w:val="00407964"/>
    <w:rsid w:val="00407A58"/>
    <w:rsid w:val="00410F95"/>
    <w:rsid w:val="00411A55"/>
    <w:rsid w:val="004136AB"/>
    <w:rsid w:val="00417E22"/>
    <w:rsid w:val="00420436"/>
    <w:rsid w:val="0042167D"/>
    <w:rsid w:val="00421A49"/>
    <w:rsid w:val="004224B9"/>
    <w:rsid w:val="00423B33"/>
    <w:rsid w:val="004255F8"/>
    <w:rsid w:val="00426296"/>
    <w:rsid w:val="00426320"/>
    <w:rsid w:val="00427ED2"/>
    <w:rsid w:val="004324E3"/>
    <w:rsid w:val="00432C81"/>
    <w:rsid w:val="004335E0"/>
    <w:rsid w:val="00433781"/>
    <w:rsid w:val="004338DD"/>
    <w:rsid w:val="0043490B"/>
    <w:rsid w:val="004358C6"/>
    <w:rsid w:val="004401AF"/>
    <w:rsid w:val="00442C4F"/>
    <w:rsid w:val="00442D8B"/>
    <w:rsid w:val="00443A1E"/>
    <w:rsid w:val="004441A6"/>
    <w:rsid w:val="00445441"/>
    <w:rsid w:val="00445D5E"/>
    <w:rsid w:val="004472E3"/>
    <w:rsid w:val="004478E0"/>
    <w:rsid w:val="00447EA3"/>
    <w:rsid w:val="0045103E"/>
    <w:rsid w:val="00454B0C"/>
    <w:rsid w:val="0045628E"/>
    <w:rsid w:val="00456C9D"/>
    <w:rsid w:val="004576C4"/>
    <w:rsid w:val="00461E44"/>
    <w:rsid w:val="004624D9"/>
    <w:rsid w:val="004625FA"/>
    <w:rsid w:val="00462BDC"/>
    <w:rsid w:val="0046313D"/>
    <w:rsid w:val="004639A7"/>
    <w:rsid w:val="004655FE"/>
    <w:rsid w:val="00465769"/>
    <w:rsid w:val="00465D37"/>
    <w:rsid w:val="00466260"/>
    <w:rsid w:val="0046723B"/>
    <w:rsid w:val="004705C3"/>
    <w:rsid w:val="0047242A"/>
    <w:rsid w:val="00473251"/>
    <w:rsid w:val="004751D0"/>
    <w:rsid w:val="00475702"/>
    <w:rsid w:val="00476766"/>
    <w:rsid w:val="00476916"/>
    <w:rsid w:val="00476B57"/>
    <w:rsid w:val="00477C0B"/>
    <w:rsid w:val="00477F05"/>
    <w:rsid w:val="0048224C"/>
    <w:rsid w:val="004833D6"/>
    <w:rsid w:val="00483749"/>
    <w:rsid w:val="00483DDE"/>
    <w:rsid w:val="004842BC"/>
    <w:rsid w:val="00486C60"/>
    <w:rsid w:val="00487207"/>
    <w:rsid w:val="00490035"/>
    <w:rsid w:val="004919EE"/>
    <w:rsid w:val="00491AFE"/>
    <w:rsid w:val="00492E2B"/>
    <w:rsid w:val="00492E64"/>
    <w:rsid w:val="0049360A"/>
    <w:rsid w:val="004939D2"/>
    <w:rsid w:val="00493EF3"/>
    <w:rsid w:val="00494BF8"/>
    <w:rsid w:val="00495D1E"/>
    <w:rsid w:val="00496538"/>
    <w:rsid w:val="004967D2"/>
    <w:rsid w:val="00497A2F"/>
    <w:rsid w:val="004A1042"/>
    <w:rsid w:val="004A37B5"/>
    <w:rsid w:val="004A464A"/>
    <w:rsid w:val="004A4874"/>
    <w:rsid w:val="004A4CC0"/>
    <w:rsid w:val="004A7AFC"/>
    <w:rsid w:val="004B40E0"/>
    <w:rsid w:val="004B5498"/>
    <w:rsid w:val="004B79E3"/>
    <w:rsid w:val="004B7A54"/>
    <w:rsid w:val="004C201C"/>
    <w:rsid w:val="004C21C8"/>
    <w:rsid w:val="004C2B32"/>
    <w:rsid w:val="004C2EB2"/>
    <w:rsid w:val="004C39E4"/>
    <w:rsid w:val="004C5596"/>
    <w:rsid w:val="004C7B21"/>
    <w:rsid w:val="004D008F"/>
    <w:rsid w:val="004D225F"/>
    <w:rsid w:val="004D2D0F"/>
    <w:rsid w:val="004D5E4B"/>
    <w:rsid w:val="004D5FC3"/>
    <w:rsid w:val="004D6FBA"/>
    <w:rsid w:val="004D75C3"/>
    <w:rsid w:val="004E2138"/>
    <w:rsid w:val="004E2857"/>
    <w:rsid w:val="004E532C"/>
    <w:rsid w:val="004E6E9A"/>
    <w:rsid w:val="004F0B25"/>
    <w:rsid w:val="004F30BD"/>
    <w:rsid w:val="004F5088"/>
    <w:rsid w:val="004F5955"/>
    <w:rsid w:val="004F6BCA"/>
    <w:rsid w:val="004F7F56"/>
    <w:rsid w:val="005007F5"/>
    <w:rsid w:val="0050146A"/>
    <w:rsid w:val="00501A7B"/>
    <w:rsid w:val="00501DD1"/>
    <w:rsid w:val="005045D3"/>
    <w:rsid w:val="005061B4"/>
    <w:rsid w:val="00506B0A"/>
    <w:rsid w:val="00507A11"/>
    <w:rsid w:val="005106D2"/>
    <w:rsid w:val="00511D17"/>
    <w:rsid w:val="0051233D"/>
    <w:rsid w:val="005131DC"/>
    <w:rsid w:val="00514482"/>
    <w:rsid w:val="0051491F"/>
    <w:rsid w:val="00514BCD"/>
    <w:rsid w:val="00514D49"/>
    <w:rsid w:val="00516184"/>
    <w:rsid w:val="00523F10"/>
    <w:rsid w:val="0052555B"/>
    <w:rsid w:val="00525F8D"/>
    <w:rsid w:val="005262CD"/>
    <w:rsid w:val="005263B4"/>
    <w:rsid w:val="005275FF"/>
    <w:rsid w:val="00530C61"/>
    <w:rsid w:val="0053128D"/>
    <w:rsid w:val="00531940"/>
    <w:rsid w:val="00532652"/>
    <w:rsid w:val="00532E6B"/>
    <w:rsid w:val="00532EF5"/>
    <w:rsid w:val="0053352C"/>
    <w:rsid w:val="00534198"/>
    <w:rsid w:val="00535E00"/>
    <w:rsid w:val="00537669"/>
    <w:rsid w:val="0053784D"/>
    <w:rsid w:val="00540646"/>
    <w:rsid w:val="00540713"/>
    <w:rsid w:val="00541682"/>
    <w:rsid w:val="005429B1"/>
    <w:rsid w:val="00542BBF"/>
    <w:rsid w:val="00542CBF"/>
    <w:rsid w:val="00543FF1"/>
    <w:rsid w:val="00544C2A"/>
    <w:rsid w:val="005456AE"/>
    <w:rsid w:val="00545E2E"/>
    <w:rsid w:val="00546FAF"/>
    <w:rsid w:val="005502C8"/>
    <w:rsid w:val="00552CD5"/>
    <w:rsid w:val="00553AFD"/>
    <w:rsid w:val="00554C14"/>
    <w:rsid w:val="00555A99"/>
    <w:rsid w:val="00556EA1"/>
    <w:rsid w:val="00563814"/>
    <w:rsid w:val="00563C35"/>
    <w:rsid w:val="00566E3E"/>
    <w:rsid w:val="005702E5"/>
    <w:rsid w:val="005718D3"/>
    <w:rsid w:val="00572F7A"/>
    <w:rsid w:val="0057315C"/>
    <w:rsid w:val="0057348D"/>
    <w:rsid w:val="00574A5A"/>
    <w:rsid w:val="005750CC"/>
    <w:rsid w:val="005752F9"/>
    <w:rsid w:val="005757E9"/>
    <w:rsid w:val="00577D8B"/>
    <w:rsid w:val="00580731"/>
    <w:rsid w:val="005811FF"/>
    <w:rsid w:val="00581866"/>
    <w:rsid w:val="005826E0"/>
    <w:rsid w:val="00583EB8"/>
    <w:rsid w:val="00584048"/>
    <w:rsid w:val="0058423D"/>
    <w:rsid w:val="00586D07"/>
    <w:rsid w:val="00587AE5"/>
    <w:rsid w:val="00595AF5"/>
    <w:rsid w:val="0059632F"/>
    <w:rsid w:val="00596465"/>
    <w:rsid w:val="005A2634"/>
    <w:rsid w:val="005A3DAE"/>
    <w:rsid w:val="005A3E46"/>
    <w:rsid w:val="005A5B2D"/>
    <w:rsid w:val="005A612F"/>
    <w:rsid w:val="005A643B"/>
    <w:rsid w:val="005A65E7"/>
    <w:rsid w:val="005A69B3"/>
    <w:rsid w:val="005B17F2"/>
    <w:rsid w:val="005B241F"/>
    <w:rsid w:val="005B2E10"/>
    <w:rsid w:val="005B3703"/>
    <w:rsid w:val="005B4F0F"/>
    <w:rsid w:val="005B6191"/>
    <w:rsid w:val="005B6242"/>
    <w:rsid w:val="005B7EB6"/>
    <w:rsid w:val="005C079C"/>
    <w:rsid w:val="005C0A49"/>
    <w:rsid w:val="005C1481"/>
    <w:rsid w:val="005C1908"/>
    <w:rsid w:val="005C2B35"/>
    <w:rsid w:val="005C313C"/>
    <w:rsid w:val="005C5D58"/>
    <w:rsid w:val="005C6559"/>
    <w:rsid w:val="005C7902"/>
    <w:rsid w:val="005D024D"/>
    <w:rsid w:val="005D0911"/>
    <w:rsid w:val="005D09D9"/>
    <w:rsid w:val="005D0C8A"/>
    <w:rsid w:val="005D35E1"/>
    <w:rsid w:val="005D3ADD"/>
    <w:rsid w:val="005D3B3B"/>
    <w:rsid w:val="005D5AA7"/>
    <w:rsid w:val="005D5C5B"/>
    <w:rsid w:val="005D6505"/>
    <w:rsid w:val="005E0631"/>
    <w:rsid w:val="005E06DC"/>
    <w:rsid w:val="005E09F2"/>
    <w:rsid w:val="005E0E8D"/>
    <w:rsid w:val="005E167C"/>
    <w:rsid w:val="005E1C77"/>
    <w:rsid w:val="005E3BDF"/>
    <w:rsid w:val="005E42B6"/>
    <w:rsid w:val="005E6347"/>
    <w:rsid w:val="005E685C"/>
    <w:rsid w:val="005F3852"/>
    <w:rsid w:val="005F4BBB"/>
    <w:rsid w:val="005F6A23"/>
    <w:rsid w:val="005F7824"/>
    <w:rsid w:val="0060001A"/>
    <w:rsid w:val="00600640"/>
    <w:rsid w:val="0060088C"/>
    <w:rsid w:val="00600FC8"/>
    <w:rsid w:val="00601A4C"/>
    <w:rsid w:val="00601E7F"/>
    <w:rsid w:val="006021FC"/>
    <w:rsid w:val="00603F17"/>
    <w:rsid w:val="00605503"/>
    <w:rsid w:val="00605A13"/>
    <w:rsid w:val="006107DD"/>
    <w:rsid w:val="00611D5B"/>
    <w:rsid w:val="00612B22"/>
    <w:rsid w:val="00615DED"/>
    <w:rsid w:val="00616C7F"/>
    <w:rsid w:val="0062075E"/>
    <w:rsid w:val="006238FA"/>
    <w:rsid w:val="00624215"/>
    <w:rsid w:val="00624716"/>
    <w:rsid w:val="0062716E"/>
    <w:rsid w:val="00627AFE"/>
    <w:rsid w:val="00632ADF"/>
    <w:rsid w:val="00632EA9"/>
    <w:rsid w:val="006339AB"/>
    <w:rsid w:val="00633E32"/>
    <w:rsid w:val="0063492B"/>
    <w:rsid w:val="00634FBD"/>
    <w:rsid w:val="006350D4"/>
    <w:rsid w:val="006352C8"/>
    <w:rsid w:val="0063725B"/>
    <w:rsid w:val="006378BD"/>
    <w:rsid w:val="00642D14"/>
    <w:rsid w:val="00643E63"/>
    <w:rsid w:val="00644A05"/>
    <w:rsid w:val="0064566D"/>
    <w:rsid w:val="00646BCC"/>
    <w:rsid w:val="00650703"/>
    <w:rsid w:val="00650A65"/>
    <w:rsid w:val="0065122D"/>
    <w:rsid w:val="00652B36"/>
    <w:rsid w:val="00653691"/>
    <w:rsid w:val="00654881"/>
    <w:rsid w:val="00654B21"/>
    <w:rsid w:val="0065519D"/>
    <w:rsid w:val="00656F55"/>
    <w:rsid w:val="00657890"/>
    <w:rsid w:val="006578DB"/>
    <w:rsid w:val="00657B49"/>
    <w:rsid w:val="00657EED"/>
    <w:rsid w:val="00661866"/>
    <w:rsid w:val="00663519"/>
    <w:rsid w:val="00663EDB"/>
    <w:rsid w:val="00663FEB"/>
    <w:rsid w:val="00664494"/>
    <w:rsid w:val="00666493"/>
    <w:rsid w:val="00667C04"/>
    <w:rsid w:val="006705E6"/>
    <w:rsid w:val="00671641"/>
    <w:rsid w:val="00671E93"/>
    <w:rsid w:val="00672EB3"/>
    <w:rsid w:val="00672EC1"/>
    <w:rsid w:val="0067308A"/>
    <w:rsid w:val="00676EB8"/>
    <w:rsid w:val="00677129"/>
    <w:rsid w:val="0067743C"/>
    <w:rsid w:val="006801F4"/>
    <w:rsid w:val="00680ECC"/>
    <w:rsid w:val="006841C6"/>
    <w:rsid w:val="00684215"/>
    <w:rsid w:val="00684B7E"/>
    <w:rsid w:val="006858FE"/>
    <w:rsid w:val="006902CA"/>
    <w:rsid w:val="006922FD"/>
    <w:rsid w:val="00693AE2"/>
    <w:rsid w:val="00694E68"/>
    <w:rsid w:val="006959F3"/>
    <w:rsid w:val="00695E9A"/>
    <w:rsid w:val="00696C01"/>
    <w:rsid w:val="00696EC5"/>
    <w:rsid w:val="0069703C"/>
    <w:rsid w:val="006A140E"/>
    <w:rsid w:val="006A2400"/>
    <w:rsid w:val="006A282A"/>
    <w:rsid w:val="006A3C34"/>
    <w:rsid w:val="006A4D40"/>
    <w:rsid w:val="006A6847"/>
    <w:rsid w:val="006A6E70"/>
    <w:rsid w:val="006B0381"/>
    <w:rsid w:val="006B35B6"/>
    <w:rsid w:val="006B3EBA"/>
    <w:rsid w:val="006B5090"/>
    <w:rsid w:val="006B5260"/>
    <w:rsid w:val="006B57DF"/>
    <w:rsid w:val="006B5EDC"/>
    <w:rsid w:val="006B77C7"/>
    <w:rsid w:val="006C004F"/>
    <w:rsid w:val="006C01E0"/>
    <w:rsid w:val="006C1A7B"/>
    <w:rsid w:val="006C2200"/>
    <w:rsid w:val="006C3377"/>
    <w:rsid w:val="006C3622"/>
    <w:rsid w:val="006C3E48"/>
    <w:rsid w:val="006C461E"/>
    <w:rsid w:val="006C4B69"/>
    <w:rsid w:val="006C4B77"/>
    <w:rsid w:val="006C6924"/>
    <w:rsid w:val="006D03F0"/>
    <w:rsid w:val="006D1973"/>
    <w:rsid w:val="006D3057"/>
    <w:rsid w:val="006D56FA"/>
    <w:rsid w:val="006D5FD3"/>
    <w:rsid w:val="006D7031"/>
    <w:rsid w:val="006D7C33"/>
    <w:rsid w:val="006E4F13"/>
    <w:rsid w:val="006E5A36"/>
    <w:rsid w:val="006E75C3"/>
    <w:rsid w:val="006F0F44"/>
    <w:rsid w:val="006F1014"/>
    <w:rsid w:val="006F1731"/>
    <w:rsid w:val="006F1763"/>
    <w:rsid w:val="006F25BD"/>
    <w:rsid w:val="006F4061"/>
    <w:rsid w:val="006F6075"/>
    <w:rsid w:val="006F623C"/>
    <w:rsid w:val="006F6851"/>
    <w:rsid w:val="006F734E"/>
    <w:rsid w:val="006F79A0"/>
    <w:rsid w:val="006F7A97"/>
    <w:rsid w:val="00700381"/>
    <w:rsid w:val="00700B22"/>
    <w:rsid w:val="00702D1E"/>
    <w:rsid w:val="007049DC"/>
    <w:rsid w:val="007058D2"/>
    <w:rsid w:val="00706AFF"/>
    <w:rsid w:val="00706D53"/>
    <w:rsid w:val="00706DEC"/>
    <w:rsid w:val="00707CB3"/>
    <w:rsid w:val="00707D90"/>
    <w:rsid w:val="00710426"/>
    <w:rsid w:val="00711838"/>
    <w:rsid w:val="00711913"/>
    <w:rsid w:val="00713000"/>
    <w:rsid w:val="007139FA"/>
    <w:rsid w:val="00714AA1"/>
    <w:rsid w:val="00715E41"/>
    <w:rsid w:val="00716721"/>
    <w:rsid w:val="007212D6"/>
    <w:rsid w:val="007212E2"/>
    <w:rsid w:val="007224E2"/>
    <w:rsid w:val="007245CE"/>
    <w:rsid w:val="007247FD"/>
    <w:rsid w:val="007265F0"/>
    <w:rsid w:val="007269E2"/>
    <w:rsid w:val="00730A81"/>
    <w:rsid w:val="00731228"/>
    <w:rsid w:val="007322B3"/>
    <w:rsid w:val="00732B17"/>
    <w:rsid w:val="00732B21"/>
    <w:rsid w:val="00733743"/>
    <w:rsid w:val="00733E30"/>
    <w:rsid w:val="007349EB"/>
    <w:rsid w:val="00735404"/>
    <w:rsid w:val="007358C7"/>
    <w:rsid w:val="00735CDA"/>
    <w:rsid w:val="00736F25"/>
    <w:rsid w:val="00737464"/>
    <w:rsid w:val="00737629"/>
    <w:rsid w:val="00737837"/>
    <w:rsid w:val="0074123C"/>
    <w:rsid w:val="007419C5"/>
    <w:rsid w:val="00741E5D"/>
    <w:rsid w:val="00742D91"/>
    <w:rsid w:val="00746490"/>
    <w:rsid w:val="00746CF4"/>
    <w:rsid w:val="0074785F"/>
    <w:rsid w:val="00747D3F"/>
    <w:rsid w:val="00750C73"/>
    <w:rsid w:val="0075383A"/>
    <w:rsid w:val="007540F6"/>
    <w:rsid w:val="00754A92"/>
    <w:rsid w:val="00754B3E"/>
    <w:rsid w:val="0075610A"/>
    <w:rsid w:val="00756338"/>
    <w:rsid w:val="0075671F"/>
    <w:rsid w:val="00756837"/>
    <w:rsid w:val="007608E9"/>
    <w:rsid w:val="00760C26"/>
    <w:rsid w:val="00760FCB"/>
    <w:rsid w:val="0076155F"/>
    <w:rsid w:val="0076182E"/>
    <w:rsid w:val="00761DC3"/>
    <w:rsid w:val="00763154"/>
    <w:rsid w:val="0076324A"/>
    <w:rsid w:val="00766A46"/>
    <w:rsid w:val="00766A76"/>
    <w:rsid w:val="00766FE9"/>
    <w:rsid w:val="00767797"/>
    <w:rsid w:val="00767FB5"/>
    <w:rsid w:val="00770C2D"/>
    <w:rsid w:val="00774EE0"/>
    <w:rsid w:val="00776185"/>
    <w:rsid w:val="007777EA"/>
    <w:rsid w:val="00781068"/>
    <w:rsid w:val="007830F6"/>
    <w:rsid w:val="007831BB"/>
    <w:rsid w:val="00785A78"/>
    <w:rsid w:val="007861BA"/>
    <w:rsid w:val="0078741A"/>
    <w:rsid w:val="00793904"/>
    <w:rsid w:val="007960A9"/>
    <w:rsid w:val="00796BE2"/>
    <w:rsid w:val="0079714D"/>
    <w:rsid w:val="00797CD5"/>
    <w:rsid w:val="00797D04"/>
    <w:rsid w:val="007A0484"/>
    <w:rsid w:val="007A2AA4"/>
    <w:rsid w:val="007A2D01"/>
    <w:rsid w:val="007A4022"/>
    <w:rsid w:val="007A6C85"/>
    <w:rsid w:val="007A7A35"/>
    <w:rsid w:val="007B1982"/>
    <w:rsid w:val="007B22BE"/>
    <w:rsid w:val="007B44FB"/>
    <w:rsid w:val="007B47A0"/>
    <w:rsid w:val="007B4D46"/>
    <w:rsid w:val="007B5E9E"/>
    <w:rsid w:val="007B606F"/>
    <w:rsid w:val="007B7EA1"/>
    <w:rsid w:val="007C1A26"/>
    <w:rsid w:val="007C3025"/>
    <w:rsid w:val="007C317E"/>
    <w:rsid w:val="007C3EBE"/>
    <w:rsid w:val="007C4088"/>
    <w:rsid w:val="007C42AA"/>
    <w:rsid w:val="007C5945"/>
    <w:rsid w:val="007D093B"/>
    <w:rsid w:val="007D1B4F"/>
    <w:rsid w:val="007D353F"/>
    <w:rsid w:val="007D4724"/>
    <w:rsid w:val="007D4D55"/>
    <w:rsid w:val="007D65BA"/>
    <w:rsid w:val="007E0B55"/>
    <w:rsid w:val="007E0F42"/>
    <w:rsid w:val="007E2A79"/>
    <w:rsid w:val="007E3F2B"/>
    <w:rsid w:val="007E4340"/>
    <w:rsid w:val="007E47C9"/>
    <w:rsid w:val="007E4887"/>
    <w:rsid w:val="007E4FB5"/>
    <w:rsid w:val="007E5543"/>
    <w:rsid w:val="007E6339"/>
    <w:rsid w:val="007E7533"/>
    <w:rsid w:val="007F0AA7"/>
    <w:rsid w:val="007F12DE"/>
    <w:rsid w:val="007F799C"/>
    <w:rsid w:val="00801114"/>
    <w:rsid w:val="0080126A"/>
    <w:rsid w:val="0080447E"/>
    <w:rsid w:val="0080457E"/>
    <w:rsid w:val="00807226"/>
    <w:rsid w:val="008109F8"/>
    <w:rsid w:val="0081322C"/>
    <w:rsid w:val="008146EF"/>
    <w:rsid w:val="00815D3A"/>
    <w:rsid w:val="00820A71"/>
    <w:rsid w:val="008222DD"/>
    <w:rsid w:val="00824108"/>
    <w:rsid w:val="00824F55"/>
    <w:rsid w:val="00825811"/>
    <w:rsid w:val="00825FE1"/>
    <w:rsid w:val="00832301"/>
    <w:rsid w:val="00836F2F"/>
    <w:rsid w:val="00840157"/>
    <w:rsid w:val="00840EEA"/>
    <w:rsid w:val="0084335F"/>
    <w:rsid w:val="00843BCF"/>
    <w:rsid w:val="00844033"/>
    <w:rsid w:val="0084476E"/>
    <w:rsid w:val="00846BAD"/>
    <w:rsid w:val="00846F5C"/>
    <w:rsid w:val="00850131"/>
    <w:rsid w:val="00850580"/>
    <w:rsid w:val="0085120E"/>
    <w:rsid w:val="00851C87"/>
    <w:rsid w:val="00852867"/>
    <w:rsid w:val="008537AD"/>
    <w:rsid w:val="00853C04"/>
    <w:rsid w:val="00853DE5"/>
    <w:rsid w:val="00853F84"/>
    <w:rsid w:val="008550B4"/>
    <w:rsid w:val="008564FE"/>
    <w:rsid w:val="00856FE6"/>
    <w:rsid w:val="00860C9E"/>
    <w:rsid w:val="0086158B"/>
    <w:rsid w:val="0086179F"/>
    <w:rsid w:val="00861908"/>
    <w:rsid w:val="008624F4"/>
    <w:rsid w:val="008645EA"/>
    <w:rsid w:val="00864EB4"/>
    <w:rsid w:val="0086524B"/>
    <w:rsid w:val="00865BE2"/>
    <w:rsid w:val="00866146"/>
    <w:rsid w:val="0086772E"/>
    <w:rsid w:val="00870093"/>
    <w:rsid w:val="00870ED9"/>
    <w:rsid w:val="00871FEF"/>
    <w:rsid w:val="008722DB"/>
    <w:rsid w:val="00872572"/>
    <w:rsid w:val="00876224"/>
    <w:rsid w:val="00876B4D"/>
    <w:rsid w:val="00877F40"/>
    <w:rsid w:val="0088041B"/>
    <w:rsid w:val="00880BD2"/>
    <w:rsid w:val="0088192B"/>
    <w:rsid w:val="00885695"/>
    <w:rsid w:val="00885783"/>
    <w:rsid w:val="00886CB4"/>
    <w:rsid w:val="008872C8"/>
    <w:rsid w:val="00887DF0"/>
    <w:rsid w:val="00890959"/>
    <w:rsid w:val="0089127F"/>
    <w:rsid w:val="00891716"/>
    <w:rsid w:val="00891DF2"/>
    <w:rsid w:val="00892449"/>
    <w:rsid w:val="0089284C"/>
    <w:rsid w:val="00892AA5"/>
    <w:rsid w:val="00895EE2"/>
    <w:rsid w:val="0089763E"/>
    <w:rsid w:val="00897D5E"/>
    <w:rsid w:val="008A0935"/>
    <w:rsid w:val="008A118E"/>
    <w:rsid w:val="008A1563"/>
    <w:rsid w:val="008A47D7"/>
    <w:rsid w:val="008A4D3A"/>
    <w:rsid w:val="008A4E8A"/>
    <w:rsid w:val="008A580B"/>
    <w:rsid w:val="008A60C0"/>
    <w:rsid w:val="008A637F"/>
    <w:rsid w:val="008B1AEA"/>
    <w:rsid w:val="008B3E1E"/>
    <w:rsid w:val="008B4670"/>
    <w:rsid w:val="008B5B38"/>
    <w:rsid w:val="008B5FF5"/>
    <w:rsid w:val="008B66DC"/>
    <w:rsid w:val="008B747F"/>
    <w:rsid w:val="008C0115"/>
    <w:rsid w:val="008C07BA"/>
    <w:rsid w:val="008C1553"/>
    <w:rsid w:val="008C5741"/>
    <w:rsid w:val="008C68F7"/>
    <w:rsid w:val="008C7BDD"/>
    <w:rsid w:val="008D0969"/>
    <w:rsid w:val="008D0F09"/>
    <w:rsid w:val="008D16EC"/>
    <w:rsid w:val="008D1839"/>
    <w:rsid w:val="008D25F1"/>
    <w:rsid w:val="008D2BD1"/>
    <w:rsid w:val="008D2EB9"/>
    <w:rsid w:val="008D3DC1"/>
    <w:rsid w:val="008D461B"/>
    <w:rsid w:val="008D49BC"/>
    <w:rsid w:val="008D4A4C"/>
    <w:rsid w:val="008D63C0"/>
    <w:rsid w:val="008D728F"/>
    <w:rsid w:val="008D7AA2"/>
    <w:rsid w:val="008E2637"/>
    <w:rsid w:val="008E3499"/>
    <w:rsid w:val="008E475D"/>
    <w:rsid w:val="008E4B21"/>
    <w:rsid w:val="008E56E8"/>
    <w:rsid w:val="008E797D"/>
    <w:rsid w:val="008E7D01"/>
    <w:rsid w:val="008F03B4"/>
    <w:rsid w:val="008F12E7"/>
    <w:rsid w:val="008F19BD"/>
    <w:rsid w:val="008F1BD2"/>
    <w:rsid w:val="008F2906"/>
    <w:rsid w:val="008F3A82"/>
    <w:rsid w:val="008F56A1"/>
    <w:rsid w:val="008F6046"/>
    <w:rsid w:val="008F656F"/>
    <w:rsid w:val="00902503"/>
    <w:rsid w:val="00904494"/>
    <w:rsid w:val="0090531A"/>
    <w:rsid w:val="00905417"/>
    <w:rsid w:val="00905E5A"/>
    <w:rsid w:val="00906BED"/>
    <w:rsid w:val="0090737A"/>
    <w:rsid w:val="0091305E"/>
    <w:rsid w:val="0091389A"/>
    <w:rsid w:val="0091475F"/>
    <w:rsid w:val="00914B75"/>
    <w:rsid w:val="00915EFE"/>
    <w:rsid w:val="0091616F"/>
    <w:rsid w:val="00916F96"/>
    <w:rsid w:val="009174E5"/>
    <w:rsid w:val="00917502"/>
    <w:rsid w:val="00920E7F"/>
    <w:rsid w:val="00921F99"/>
    <w:rsid w:val="00922AAE"/>
    <w:rsid w:val="00924DF2"/>
    <w:rsid w:val="00925C61"/>
    <w:rsid w:val="00925D8E"/>
    <w:rsid w:val="0092657B"/>
    <w:rsid w:val="0092678D"/>
    <w:rsid w:val="0092689D"/>
    <w:rsid w:val="0092699A"/>
    <w:rsid w:val="00926B83"/>
    <w:rsid w:val="009278D5"/>
    <w:rsid w:val="00931AB3"/>
    <w:rsid w:val="009327D9"/>
    <w:rsid w:val="00932AAC"/>
    <w:rsid w:val="00932DA3"/>
    <w:rsid w:val="0093425E"/>
    <w:rsid w:val="00935398"/>
    <w:rsid w:val="00935627"/>
    <w:rsid w:val="00937256"/>
    <w:rsid w:val="00937697"/>
    <w:rsid w:val="00940BD3"/>
    <w:rsid w:val="009410A2"/>
    <w:rsid w:val="00941DD2"/>
    <w:rsid w:val="0094614D"/>
    <w:rsid w:val="0094715C"/>
    <w:rsid w:val="00947A2C"/>
    <w:rsid w:val="00947DCA"/>
    <w:rsid w:val="009507B8"/>
    <w:rsid w:val="009515E4"/>
    <w:rsid w:val="00952AAB"/>
    <w:rsid w:val="00955716"/>
    <w:rsid w:val="00956AAC"/>
    <w:rsid w:val="009579C2"/>
    <w:rsid w:val="00962ACB"/>
    <w:rsid w:val="009658F7"/>
    <w:rsid w:val="009678F3"/>
    <w:rsid w:val="009709E2"/>
    <w:rsid w:val="00972389"/>
    <w:rsid w:val="009732E6"/>
    <w:rsid w:val="00973F24"/>
    <w:rsid w:val="00977979"/>
    <w:rsid w:val="00980362"/>
    <w:rsid w:val="009813B7"/>
    <w:rsid w:val="0098200A"/>
    <w:rsid w:val="0098202E"/>
    <w:rsid w:val="00982C1F"/>
    <w:rsid w:val="00984523"/>
    <w:rsid w:val="00985086"/>
    <w:rsid w:val="009870D5"/>
    <w:rsid w:val="0098747A"/>
    <w:rsid w:val="009906B6"/>
    <w:rsid w:val="009925C5"/>
    <w:rsid w:val="00993755"/>
    <w:rsid w:val="00994218"/>
    <w:rsid w:val="0099565D"/>
    <w:rsid w:val="00996B02"/>
    <w:rsid w:val="009A02A4"/>
    <w:rsid w:val="009A0D89"/>
    <w:rsid w:val="009A1E04"/>
    <w:rsid w:val="009A1F36"/>
    <w:rsid w:val="009A2CFD"/>
    <w:rsid w:val="009A3BBC"/>
    <w:rsid w:val="009A3CA2"/>
    <w:rsid w:val="009A43D0"/>
    <w:rsid w:val="009A5409"/>
    <w:rsid w:val="009B05AF"/>
    <w:rsid w:val="009B0CD4"/>
    <w:rsid w:val="009B3333"/>
    <w:rsid w:val="009B35CD"/>
    <w:rsid w:val="009B7090"/>
    <w:rsid w:val="009C00CC"/>
    <w:rsid w:val="009C1E9A"/>
    <w:rsid w:val="009C2087"/>
    <w:rsid w:val="009C24C5"/>
    <w:rsid w:val="009C371C"/>
    <w:rsid w:val="009C3E6C"/>
    <w:rsid w:val="009C3EE3"/>
    <w:rsid w:val="009C44DD"/>
    <w:rsid w:val="009C4881"/>
    <w:rsid w:val="009C70FD"/>
    <w:rsid w:val="009C7501"/>
    <w:rsid w:val="009D128D"/>
    <w:rsid w:val="009D1545"/>
    <w:rsid w:val="009D1A55"/>
    <w:rsid w:val="009D3B57"/>
    <w:rsid w:val="009D69DD"/>
    <w:rsid w:val="009E03AB"/>
    <w:rsid w:val="009E0DF6"/>
    <w:rsid w:val="009E1DBF"/>
    <w:rsid w:val="009E3547"/>
    <w:rsid w:val="009E3598"/>
    <w:rsid w:val="009E3E20"/>
    <w:rsid w:val="009E44A3"/>
    <w:rsid w:val="009E4A6C"/>
    <w:rsid w:val="009E4DF2"/>
    <w:rsid w:val="009E500C"/>
    <w:rsid w:val="009E511C"/>
    <w:rsid w:val="009E6AFE"/>
    <w:rsid w:val="009E70C4"/>
    <w:rsid w:val="009F36BE"/>
    <w:rsid w:val="009F69C4"/>
    <w:rsid w:val="009F77B6"/>
    <w:rsid w:val="00A002D7"/>
    <w:rsid w:val="00A01BC3"/>
    <w:rsid w:val="00A027A7"/>
    <w:rsid w:val="00A05624"/>
    <w:rsid w:val="00A0630E"/>
    <w:rsid w:val="00A1113B"/>
    <w:rsid w:val="00A11A87"/>
    <w:rsid w:val="00A1313E"/>
    <w:rsid w:val="00A13FAC"/>
    <w:rsid w:val="00A161FD"/>
    <w:rsid w:val="00A16921"/>
    <w:rsid w:val="00A2061E"/>
    <w:rsid w:val="00A2214A"/>
    <w:rsid w:val="00A27192"/>
    <w:rsid w:val="00A27D5A"/>
    <w:rsid w:val="00A301EA"/>
    <w:rsid w:val="00A31A65"/>
    <w:rsid w:val="00A32315"/>
    <w:rsid w:val="00A3299D"/>
    <w:rsid w:val="00A3327E"/>
    <w:rsid w:val="00A34CF8"/>
    <w:rsid w:val="00A36116"/>
    <w:rsid w:val="00A36880"/>
    <w:rsid w:val="00A40338"/>
    <w:rsid w:val="00A4072F"/>
    <w:rsid w:val="00A409A3"/>
    <w:rsid w:val="00A40FC8"/>
    <w:rsid w:val="00A44916"/>
    <w:rsid w:val="00A44F06"/>
    <w:rsid w:val="00A4756B"/>
    <w:rsid w:val="00A507A4"/>
    <w:rsid w:val="00A50AF6"/>
    <w:rsid w:val="00A50E76"/>
    <w:rsid w:val="00A51765"/>
    <w:rsid w:val="00A51C3F"/>
    <w:rsid w:val="00A52AD1"/>
    <w:rsid w:val="00A541F5"/>
    <w:rsid w:val="00A5431C"/>
    <w:rsid w:val="00A57C87"/>
    <w:rsid w:val="00A60BF9"/>
    <w:rsid w:val="00A60CE2"/>
    <w:rsid w:val="00A61F77"/>
    <w:rsid w:val="00A63A9A"/>
    <w:rsid w:val="00A64B89"/>
    <w:rsid w:val="00A66D48"/>
    <w:rsid w:val="00A7158C"/>
    <w:rsid w:val="00A719C4"/>
    <w:rsid w:val="00A74454"/>
    <w:rsid w:val="00A744B2"/>
    <w:rsid w:val="00A75674"/>
    <w:rsid w:val="00A76625"/>
    <w:rsid w:val="00A76CB2"/>
    <w:rsid w:val="00A77289"/>
    <w:rsid w:val="00A80448"/>
    <w:rsid w:val="00A80E88"/>
    <w:rsid w:val="00A835AF"/>
    <w:rsid w:val="00A871C7"/>
    <w:rsid w:val="00A9023D"/>
    <w:rsid w:val="00A906D9"/>
    <w:rsid w:val="00A909EA"/>
    <w:rsid w:val="00A90C28"/>
    <w:rsid w:val="00A92326"/>
    <w:rsid w:val="00A93107"/>
    <w:rsid w:val="00A936D5"/>
    <w:rsid w:val="00A94170"/>
    <w:rsid w:val="00A9781D"/>
    <w:rsid w:val="00A97F9E"/>
    <w:rsid w:val="00AA29CB"/>
    <w:rsid w:val="00AA3EE0"/>
    <w:rsid w:val="00AA50BE"/>
    <w:rsid w:val="00AA524B"/>
    <w:rsid w:val="00AB0CD8"/>
    <w:rsid w:val="00AB0E4F"/>
    <w:rsid w:val="00AB3AB1"/>
    <w:rsid w:val="00AB67AF"/>
    <w:rsid w:val="00AB70BF"/>
    <w:rsid w:val="00AC03A2"/>
    <w:rsid w:val="00AC1860"/>
    <w:rsid w:val="00AC1F36"/>
    <w:rsid w:val="00AC2BD0"/>
    <w:rsid w:val="00AC2E61"/>
    <w:rsid w:val="00AC4AC1"/>
    <w:rsid w:val="00AC643B"/>
    <w:rsid w:val="00AC6889"/>
    <w:rsid w:val="00AC6F24"/>
    <w:rsid w:val="00AD2624"/>
    <w:rsid w:val="00AD2A26"/>
    <w:rsid w:val="00AD2DF1"/>
    <w:rsid w:val="00AD46AD"/>
    <w:rsid w:val="00AD4E05"/>
    <w:rsid w:val="00AD62AA"/>
    <w:rsid w:val="00AD7208"/>
    <w:rsid w:val="00AD7C90"/>
    <w:rsid w:val="00AD7EE5"/>
    <w:rsid w:val="00AE0141"/>
    <w:rsid w:val="00AE04FA"/>
    <w:rsid w:val="00AE22EE"/>
    <w:rsid w:val="00AE33F0"/>
    <w:rsid w:val="00AF0435"/>
    <w:rsid w:val="00AF0981"/>
    <w:rsid w:val="00AF1267"/>
    <w:rsid w:val="00AF2E28"/>
    <w:rsid w:val="00AF33CA"/>
    <w:rsid w:val="00AF64BE"/>
    <w:rsid w:val="00B00E97"/>
    <w:rsid w:val="00B02D66"/>
    <w:rsid w:val="00B03C06"/>
    <w:rsid w:val="00B03D37"/>
    <w:rsid w:val="00B03E0E"/>
    <w:rsid w:val="00B04023"/>
    <w:rsid w:val="00B04216"/>
    <w:rsid w:val="00B04253"/>
    <w:rsid w:val="00B056B9"/>
    <w:rsid w:val="00B13824"/>
    <w:rsid w:val="00B13D02"/>
    <w:rsid w:val="00B15002"/>
    <w:rsid w:val="00B159C4"/>
    <w:rsid w:val="00B15F5E"/>
    <w:rsid w:val="00B1628F"/>
    <w:rsid w:val="00B16844"/>
    <w:rsid w:val="00B16F2F"/>
    <w:rsid w:val="00B219B4"/>
    <w:rsid w:val="00B24B18"/>
    <w:rsid w:val="00B270E4"/>
    <w:rsid w:val="00B30283"/>
    <w:rsid w:val="00B319C1"/>
    <w:rsid w:val="00B33908"/>
    <w:rsid w:val="00B359F6"/>
    <w:rsid w:val="00B366FD"/>
    <w:rsid w:val="00B36B10"/>
    <w:rsid w:val="00B40055"/>
    <w:rsid w:val="00B40CC1"/>
    <w:rsid w:val="00B414D8"/>
    <w:rsid w:val="00B4185D"/>
    <w:rsid w:val="00B41ECB"/>
    <w:rsid w:val="00B451C6"/>
    <w:rsid w:val="00B50051"/>
    <w:rsid w:val="00B502C5"/>
    <w:rsid w:val="00B504A8"/>
    <w:rsid w:val="00B51355"/>
    <w:rsid w:val="00B516A0"/>
    <w:rsid w:val="00B5542E"/>
    <w:rsid w:val="00B56B0C"/>
    <w:rsid w:val="00B57ABA"/>
    <w:rsid w:val="00B600AA"/>
    <w:rsid w:val="00B60CFD"/>
    <w:rsid w:val="00B60EFD"/>
    <w:rsid w:val="00B615C0"/>
    <w:rsid w:val="00B61745"/>
    <w:rsid w:val="00B63774"/>
    <w:rsid w:val="00B637CB"/>
    <w:rsid w:val="00B6454A"/>
    <w:rsid w:val="00B67CF4"/>
    <w:rsid w:val="00B70FB3"/>
    <w:rsid w:val="00B71453"/>
    <w:rsid w:val="00B7189E"/>
    <w:rsid w:val="00B73001"/>
    <w:rsid w:val="00B73E03"/>
    <w:rsid w:val="00B73F8B"/>
    <w:rsid w:val="00B743D2"/>
    <w:rsid w:val="00B756F5"/>
    <w:rsid w:val="00B75B79"/>
    <w:rsid w:val="00B763D9"/>
    <w:rsid w:val="00B811AD"/>
    <w:rsid w:val="00B82A73"/>
    <w:rsid w:val="00B83DD5"/>
    <w:rsid w:val="00B848D0"/>
    <w:rsid w:val="00B85ED7"/>
    <w:rsid w:val="00B86132"/>
    <w:rsid w:val="00B866AD"/>
    <w:rsid w:val="00B86E16"/>
    <w:rsid w:val="00B9185E"/>
    <w:rsid w:val="00B9186E"/>
    <w:rsid w:val="00B919D7"/>
    <w:rsid w:val="00B9211C"/>
    <w:rsid w:val="00B92F17"/>
    <w:rsid w:val="00B93D20"/>
    <w:rsid w:val="00B96ED2"/>
    <w:rsid w:val="00B975E9"/>
    <w:rsid w:val="00B97692"/>
    <w:rsid w:val="00BA06E0"/>
    <w:rsid w:val="00BA131B"/>
    <w:rsid w:val="00BA2D17"/>
    <w:rsid w:val="00BA39F4"/>
    <w:rsid w:val="00BA3E47"/>
    <w:rsid w:val="00BA3F8A"/>
    <w:rsid w:val="00BA4506"/>
    <w:rsid w:val="00BA4514"/>
    <w:rsid w:val="00BA5A44"/>
    <w:rsid w:val="00BA624D"/>
    <w:rsid w:val="00BA6DCB"/>
    <w:rsid w:val="00BA720D"/>
    <w:rsid w:val="00BB072D"/>
    <w:rsid w:val="00BB2CB7"/>
    <w:rsid w:val="00BB309D"/>
    <w:rsid w:val="00BB346E"/>
    <w:rsid w:val="00BB4478"/>
    <w:rsid w:val="00BB5CD6"/>
    <w:rsid w:val="00BB5E13"/>
    <w:rsid w:val="00BC03A3"/>
    <w:rsid w:val="00BC170C"/>
    <w:rsid w:val="00BC1A34"/>
    <w:rsid w:val="00BC466D"/>
    <w:rsid w:val="00BC5510"/>
    <w:rsid w:val="00BC5761"/>
    <w:rsid w:val="00BC58BD"/>
    <w:rsid w:val="00BC68A9"/>
    <w:rsid w:val="00BC6F33"/>
    <w:rsid w:val="00BC7A41"/>
    <w:rsid w:val="00BD03C8"/>
    <w:rsid w:val="00BD0B2B"/>
    <w:rsid w:val="00BD0C16"/>
    <w:rsid w:val="00BD0E51"/>
    <w:rsid w:val="00BD176D"/>
    <w:rsid w:val="00BD2CF9"/>
    <w:rsid w:val="00BD49A8"/>
    <w:rsid w:val="00BD5B28"/>
    <w:rsid w:val="00BD5BE9"/>
    <w:rsid w:val="00BE2254"/>
    <w:rsid w:val="00BE30DF"/>
    <w:rsid w:val="00BE3142"/>
    <w:rsid w:val="00BE31FE"/>
    <w:rsid w:val="00BE3C63"/>
    <w:rsid w:val="00BE52A6"/>
    <w:rsid w:val="00BE63FD"/>
    <w:rsid w:val="00BE6EC1"/>
    <w:rsid w:val="00BF0BD3"/>
    <w:rsid w:val="00BF13ED"/>
    <w:rsid w:val="00BF14BE"/>
    <w:rsid w:val="00BF3A16"/>
    <w:rsid w:val="00BF4757"/>
    <w:rsid w:val="00BF4AD6"/>
    <w:rsid w:val="00BF68CD"/>
    <w:rsid w:val="00BF715E"/>
    <w:rsid w:val="00C00F63"/>
    <w:rsid w:val="00C016C9"/>
    <w:rsid w:val="00C032E9"/>
    <w:rsid w:val="00C03D8E"/>
    <w:rsid w:val="00C04620"/>
    <w:rsid w:val="00C0491E"/>
    <w:rsid w:val="00C053E3"/>
    <w:rsid w:val="00C05EAA"/>
    <w:rsid w:val="00C06460"/>
    <w:rsid w:val="00C066C6"/>
    <w:rsid w:val="00C07286"/>
    <w:rsid w:val="00C07E46"/>
    <w:rsid w:val="00C1050F"/>
    <w:rsid w:val="00C1081F"/>
    <w:rsid w:val="00C10B88"/>
    <w:rsid w:val="00C11715"/>
    <w:rsid w:val="00C11C27"/>
    <w:rsid w:val="00C12E80"/>
    <w:rsid w:val="00C158D4"/>
    <w:rsid w:val="00C211D0"/>
    <w:rsid w:val="00C21487"/>
    <w:rsid w:val="00C25F2C"/>
    <w:rsid w:val="00C261C0"/>
    <w:rsid w:val="00C271BA"/>
    <w:rsid w:val="00C27227"/>
    <w:rsid w:val="00C30354"/>
    <w:rsid w:val="00C305D8"/>
    <w:rsid w:val="00C30886"/>
    <w:rsid w:val="00C308AF"/>
    <w:rsid w:val="00C30A34"/>
    <w:rsid w:val="00C31EBB"/>
    <w:rsid w:val="00C3294F"/>
    <w:rsid w:val="00C32F27"/>
    <w:rsid w:val="00C33739"/>
    <w:rsid w:val="00C33DB4"/>
    <w:rsid w:val="00C35282"/>
    <w:rsid w:val="00C358F9"/>
    <w:rsid w:val="00C35A05"/>
    <w:rsid w:val="00C40988"/>
    <w:rsid w:val="00C414D3"/>
    <w:rsid w:val="00C418EF"/>
    <w:rsid w:val="00C43395"/>
    <w:rsid w:val="00C43EC8"/>
    <w:rsid w:val="00C44BF0"/>
    <w:rsid w:val="00C4571C"/>
    <w:rsid w:val="00C45C6D"/>
    <w:rsid w:val="00C473A6"/>
    <w:rsid w:val="00C473D0"/>
    <w:rsid w:val="00C47853"/>
    <w:rsid w:val="00C51A54"/>
    <w:rsid w:val="00C51A58"/>
    <w:rsid w:val="00C5205E"/>
    <w:rsid w:val="00C52801"/>
    <w:rsid w:val="00C52892"/>
    <w:rsid w:val="00C567E8"/>
    <w:rsid w:val="00C575E2"/>
    <w:rsid w:val="00C61DA0"/>
    <w:rsid w:val="00C62662"/>
    <w:rsid w:val="00C6284F"/>
    <w:rsid w:val="00C6323C"/>
    <w:rsid w:val="00C66F62"/>
    <w:rsid w:val="00C67466"/>
    <w:rsid w:val="00C70639"/>
    <w:rsid w:val="00C71444"/>
    <w:rsid w:val="00C718DF"/>
    <w:rsid w:val="00C71ED9"/>
    <w:rsid w:val="00C74B85"/>
    <w:rsid w:val="00C76ADC"/>
    <w:rsid w:val="00C76D0A"/>
    <w:rsid w:val="00C77571"/>
    <w:rsid w:val="00C77B5D"/>
    <w:rsid w:val="00C820E2"/>
    <w:rsid w:val="00C83D6D"/>
    <w:rsid w:val="00C846F2"/>
    <w:rsid w:val="00C90032"/>
    <w:rsid w:val="00C91874"/>
    <w:rsid w:val="00C91CA3"/>
    <w:rsid w:val="00C92889"/>
    <w:rsid w:val="00C94856"/>
    <w:rsid w:val="00C94FAA"/>
    <w:rsid w:val="00C9642E"/>
    <w:rsid w:val="00C967B8"/>
    <w:rsid w:val="00C97155"/>
    <w:rsid w:val="00C97C87"/>
    <w:rsid w:val="00C97CE3"/>
    <w:rsid w:val="00CA4187"/>
    <w:rsid w:val="00CA6D8C"/>
    <w:rsid w:val="00CA7C43"/>
    <w:rsid w:val="00CB0144"/>
    <w:rsid w:val="00CB207A"/>
    <w:rsid w:val="00CB383D"/>
    <w:rsid w:val="00CB3A4E"/>
    <w:rsid w:val="00CB3FD8"/>
    <w:rsid w:val="00CB5212"/>
    <w:rsid w:val="00CB5F83"/>
    <w:rsid w:val="00CB60D9"/>
    <w:rsid w:val="00CB7183"/>
    <w:rsid w:val="00CC01CF"/>
    <w:rsid w:val="00CC02BC"/>
    <w:rsid w:val="00CC18B4"/>
    <w:rsid w:val="00CC2030"/>
    <w:rsid w:val="00CC25BB"/>
    <w:rsid w:val="00CC448D"/>
    <w:rsid w:val="00CC5F88"/>
    <w:rsid w:val="00CC7236"/>
    <w:rsid w:val="00CD10E5"/>
    <w:rsid w:val="00CD1337"/>
    <w:rsid w:val="00CD1FBC"/>
    <w:rsid w:val="00CD30A6"/>
    <w:rsid w:val="00CD398E"/>
    <w:rsid w:val="00CD54CC"/>
    <w:rsid w:val="00CD709B"/>
    <w:rsid w:val="00CD73D1"/>
    <w:rsid w:val="00CE1C69"/>
    <w:rsid w:val="00CE26B6"/>
    <w:rsid w:val="00CF6FE2"/>
    <w:rsid w:val="00CF70E8"/>
    <w:rsid w:val="00CF72ED"/>
    <w:rsid w:val="00D0121E"/>
    <w:rsid w:val="00D01A0C"/>
    <w:rsid w:val="00D020F1"/>
    <w:rsid w:val="00D0380E"/>
    <w:rsid w:val="00D040C7"/>
    <w:rsid w:val="00D05023"/>
    <w:rsid w:val="00D05C93"/>
    <w:rsid w:val="00D1035A"/>
    <w:rsid w:val="00D1203D"/>
    <w:rsid w:val="00D14C5F"/>
    <w:rsid w:val="00D201A4"/>
    <w:rsid w:val="00D212D8"/>
    <w:rsid w:val="00D21D59"/>
    <w:rsid w:val="00D23837"/>
    <w:rsid w:val="00D2682C"/>
    <w:rsid w:val="00D273D1"/>
    <w:rsid w:val="00D27675"/>
    <w:rsid w:val="00D314DF"/>
    <w:rsid w:val="00D33CA3"/>
    <w:rsid w:val="00D3486F"/>
    <w:rsid w:val="00D34AE2"/>
    <w:rsid w:val="00D35002"/>
    <w:rsid w:val="00D36099"/>
    <w:rsid w:val="00D36B11"/>
    <w:rsid w:val="00D36B95"/>
    <w:rsid w:val="00D37680"/>
    <w:rsid w:val="00D379D2"/>
    <w:rsid w:val="00D40922"/>
    <w:rsid w:val="00D40EC3"/>
    <w:rsid w:val="00D41847"/>
    <w:rsid w:val="00D4244B"/>
    <w:rsid w:val="00D436C2"/>
    <w:rsid w:val="00D44680"/>
    <w:rsid w:val="00D4479A"/>
    <w:rsid w:val="00D46470"/>
    <w:rsid w:val="00D46700"/>
    <w:rsid w:val="00D475C4"/>
    <w:rsid w:val="00D47806"/>
    <w:rsid w:val="00D47F8E"/>
    <w:rsid w:val="00D500A5"/>
    <w:rsid w:val="00D51E50"/>
    <w:rsid w:val="00D52203"/>
    <w:rsid w:val="00D52458"/>
    <w:rsid w:val="00D5535F"/>
    <w:rsid w:val="00D554C0"/>
    <w:rsid w:val="00D556A0"/>
    <w:rsid w:val="00D632BE"/>
    <w:rsid w:val="00D64129"/>
    <w:rsid w:val="00D64585"/>
    <w:rsid w:val="00D66960"/>
    <w:rsid w:val="00D66DC3"/>
    <w:rsid w:val="00D70A0D"/>
    <w:rsid w:val="00D70F9C"/>
    <w:rsid w:val="00D71104"/>
    <w:rsid w:val="00D715A6"/>
    <w:rsid w:val="00D716D1"/>
    <w:rsid w:val="00D73367"/>
    <w:rsid w:val="00D75BAA"/>
    <w:rsid w:val="00D76AE4"/>
    <w:rsid w:val="00D76E91"/>
    <w:rsid w:val="00D77665"/>
    <w:rsid w:val="00D77BB4"/>
    <w:rsid w:val="00D77C5C"/>
    <w:rsid w:val="00D80063"/>
    <w:rsid w:val="00D8040F"/>
    <w:rsid w:val="00D81561"/>
    <w:rsid w:val="00D82949"/>
    <w:rsid w:val="00D843C1"/>
    <w:rsid w:val="00D85158"/>
    <w:rsid w:val="00D87F42"/>
    <w:rsid w:val="00D902F7"/>
    <w:rsid w:val="00D9122B"/>
    <w:rsid w:val="00D92C6F"/>
    <w:rsid w:val="00D95071"/>
    <w:rsid w:val="00D9746C"/>
    <w:rsid w:val="00D97847"/>
    <w:rsid w:val="00DA1DEC"/>
    <w:rsid w:val="00DA1EC4"/>
    <w:rsid w:val="00DA2995"/>
    <w:rsid w:val="00DA308F"/>
    <w:rsid w:val="00DA35DA"/>
    <w:rsid w:val="00DA5334"/>
    <w:rsid w:val="00DA5B44"/>
    <w:rsid w:val="00DB3831"/>
    <w:rsid w:val="00DB77A0"/>
    <w:rsid w:val="00DB7A3E"/>
    <w:rsid w:val="00DC1673"/>
    <w:rsid w:val="00DC3A1D"/>
    <w:rsid w:val="00DC437E"/>
    <w:rsid w:val="00DC4603"/>
    <w:rsid w:val="00DC4F08"/>
    <w:rsid w:val="00DC596A"/>
    <w:rsid w:val="00DC599F"/>
    <w:rsid w:val="00DC6A18"/>
    <w:rsid w:val="00DC7BF8"/>
    <w:rsid w:val="00DD19BF"/>
    <w:rsid w:val="00DD2A2D"/>
    <w:rsid w:val="00DD3D3F"/>
    <w:rsid w:val="00DD4194"/>
    <w:rsid w:val="00DD4EBC"/>
    <w:rsid w:val="00DD4F46"/>
    <w:rsid w:val="00DD5E9A"/>
    <w:rsid w:val="00DE1969"/>
    <w:rsid w:val="00DE209D"/>
    <w:rsid w:val="00DE23ED"/>
    <w:rsid w:val="00DE33DB"/>
    <w:rsid w:val="00DE5C3E"/>
    <w:rsid w:val="00DF0184"/>
    <w:rsid w:val="00DF1696"/>
    <w:rsid w:val="00DF2679"/>
    <w:rsid w:val="00DF27E3"/>
    <w:rsid w:val="00DF310E"/>
    <w:rsid w:val="00DF327E"/>
    <w:rsid w:val="00DF6298"/>
    <w:rsid w:val="00DF63E8"/>
    <w:rsid w:val="00DF652A"/>
    <w:rsid w:val="00DF6772"/>
    <w:rsid w:val="00DF6B12"/>
    <w:rsid w:val="00DF70DE"/>
    <w:rsid w:val="00DF7513"/>
    <w:rsid w:val="00DF78AC"/>
    <w:rsid w:val="00E06401"/>
    <w:rsid w:val="00E06E4F"/>
    <w:rsid w:val="00E07475"/>
    <w:rsid w:val="00E105AD"/>
    <w:rsid w:val="00E134E2"/>
    <w:rsid w:val="00E13924"/>
    <w:rsid w:val="00E13CAE"/>
    <w:rsid w:val="00E142BA"/>
    <w:rsid w:val="00E1778C"/>
    <w:rsid w:val="00E204F4"/>
    <w:rsid w:val="00E20B79"/>
    <w:rsid w:val="00E20E5A"/>
    <w:rsid w:val="00E22824"/>
    <w:rsid w:val="00E229D5"/>
    <w:rsid w:val="00E23240"/>
    <w:rsid w:val="00E239D6"/>
    <w:rsid w:val="00E2540D"/>
    <w:rsid w:val="00E25ECF"/>
    <w:rsid w:val="00E279B1"/>
    <w:rsid w:val="00E27A97"/>
    <w:rsid w:val="00E31705"/>
    <w:rsid w:val="00E31897"/>
    <w:rsid w:val="00E32B07"/>
    <w:rsid w:val="00E3415C"/>
    <w:rsid w:val="00E352EB"/>
    <w:rsid w:val="00E37231"/>
    <w:rsid w:val="00E410EB"/>
    <w:rsid w:val="00E4120C"/>
    <w:rsid w:val="00E42F85"/>
    <w:rsid w:val="00E433E0"/>
    <w:rsid w:val="00E45D75"/>
    <w:rsid w:val="00E46A97"/>
    <w:rsid w:val="00E46B97"/>
    <w:rsid w:val="00E46FA9"/>
    <w:rsid w:val="00E47A3E"/>
    <w:rsid w:val="00E501A2"/>
    <w:rsid w:val="00E5028E"/>
    <w:rsid w:val="00E507A8"/>
    <w:rsid w:val="00E5213E"/>
    <w:rsid w:val="00E530D1"/>
    <w:rsid w:val="00E534D8"/>
    <w:rsid w:val="00E53B36"/>
    <w:rsid w:val="00E53E6D"/>
    <w:rsid w:val="00E5414A"/>
    <w:rsid w:val="00E55D38"/>
    <w:rsid w:val="00E566CE"/>
    <w:rsid w:val="00E577A2"/>
    <w:rsid w:val="00E63A1E"/>
    <w:rsid w:val="00E63C8F"/>
    <w:rsid w:val="00E65EA4"/>
    <w:rsid w:val="00E66C7D"/>
    <w:rsid w:val="00E74814"/>
    <w:rsid w:val="00E75393"/>
    <w:rsid w:val="00E75449"/>
    <w:rsid w:val="00E75E8F"/>
    <w:rsid w:val="00E76649"/>
    <w:rsid w:val="00E80AC4"/>
    <w:rsid w:val="00E81436"/>
    <w:rsid w:val="00E84995"/>
    <w:rsid w:val="00E84B4C"/>
    <w:rsid w:val="00E8568C"/>
    <w:rsid w:val="00E8628E"/>
    <w:rsid w:val="00E86965"/>
    <w:rsid w:val="00E86A8B"/>
    <w:rsid w:val="00E86B55"/>
    <w:rsid w:val="00E87A01"/>
    <w:rsid w:val="00E9180C"/>
    <w:rsid w:val="00E91E39"/>
    <w:rsid w:val="00E91E44"/>
    <w:rsid w:val="00E91FB8"/>
    <w:rsid w:val="00E92963"/>
    <w:rsid w:val="00E94C2C"/>
    <w:rsid w:val="00E94DBE"/>
    <w:rsid w:val="00E95D6D"/>
    <w:rsid w:val="00E9677E"/>
    <w:rsid w:val="00E974B2"/>
    <w:rsid w:val="00E97C23"/>
    <w:rsid w:val="00EA0248"/>
    <w:rsid w:val="00EA6C15"/>
    <w:rsid w:val="00EB0D24"/>
    <w:rsid w:val="00EB3847"/>
    <w:rsid w:val="00EB3C2A"/>
    <w:rsid w:val="00EB5948"/>
    <w:rsid w:val="00EB596D"/>
    <w:rsid w:val="00EB73C5"/>
    <w:rsid w:val="00EC016F"/>
    <w:rsid w:val="00EC0AB6"/>
    <w:rsid w:val="00EC10DC"/>
    <w:rsid w:val="00EC20A0"/>
    <w:rsid w:val="00EC234A"/>
    <w:rsid w:val="00EC2363"/>
    <w:rsid w:val="00EC44F6"/>
    <w:rsid w:val="00EC4E44"/>
    <w:rsid w:val="00EC500C"/>
    <w:rsid w:val="00EC6AFB"/>
    <w:rsid w:val="00EC6EA0"/>
    <w:rsid w:val="00EC6EE8"/>
    <w:rsid w:val="00ED0AA3"/>
    <w:rsid w:val="00ED6957"/>
    <w:rsid w:val="00ED6E9C"/>
    <w:rsid w:val="00EE02C2"/>
    <w:rsid w:val="00EE218E"/>
    <w:rsid w:val="00EE263C"/>
    <w:rsid w:val="00EE2996"/>
    <w:rsid w:val="00EE2A99"/>
    <w:rsid w:val="00EE2B47"/>
    <w:rsid w:val="00EE32BB"/>
    <w:rsid w:val="00EE3763"/>
    <w:rsid w:val="00EE56BE"/>
    <w:rsid w:val="00EE58D9"/>
    <w:rsid w:val="00EE6943"/>
    <w:rsid w:val="00EF0639"/>
    <w:rsid w:val="00EF15CC"/>
    <w:rsid w:val="00EF2818"/>
    <w:rsid w:val="00EF2BB9"/>
    <w:rsid w:val="00EF3063"/>
    <w:rsid w:val="00EF35F6"/>
    <w:rsid w:val="00EF5B78"/>
    <w:rsid w:val="00EF62D9"/>
    <w:rsid w:val="00F00219"/>
    <w:rsid w:val="00F0148C"/>
    <w:rsid w:val="00F01BC7"/>
    <w:rsid w:val="00F01CD2"/>
    <w:rsid w:val="00F02F5D"/>
    <w:rsid w:val="00F04993"/>
    <w:rsid w:val="00F049F6"/>
    <w:rsid w:val="00F050E9"/>
    <w:rsid w:val="00F05779"/>
    <w:rsid w:val="00F12170"/>
    <w:rsid w:val="00F12911"/>
    <w:rsid w:val="00F13043"/>
    <w:rsid w:val="00F1495E"/>
    <w:rsid w:val="00F15289"/>
    <w:rsid w:val="00F15CE8"/>
    <w:rsid w:val="00F1668F"/>
    <w:rsid w:val="00F1735C"/>
    <w:rsid w:val="00F17D15"/>
    <w:rsid w:val="00F21F27"/>
    <w:rsid w:val="00F2219F"/>
    <w:rsid w:val="00F2220B"/>
    <w:rsid w:val="00F22FC6"/>
    <w:rsid w:val="00F23743"/>
    <w:rsid w:val="00F24319"/>
    <w:rsid w:val="00F26F69"/>
    <w:rsid w:val="00F27535"/>
    <w:rsid w:val="00F27CD2"/>
    <w:rsid w:val="00F35397"/>
    <w:rsid w:val="00F35820"/>
    <w:rsid w:val="00F3717D"/>
    <w:rsid w:val="00F4043D"/>
    <w:rsid w:val="00F41A83"/>
    <w:rsid w:val="00F41C75"/>
    <w:rsid w:val="00F42288"/>
    <w:rsid w:val="00F423C2"/>
    <w:rsid w:val="00F426F3"/>
    <w:rsid w:val="00F42991"/>
    <w:rsid w:val="00F45307"/>
    <w:rsid w:val="00F46AA2"/>
    <w:rsid w:val="00F47976"/>
    <w:rsid w:val="00F47A39"/>
    <w:rsid w:val="00F50269"/>
    <w:rsid w:val="00F50AD2"/>
    <w:rsid w:val="00F50EC0"/>
    <w:rsid w:val="00F51C10"/>
    <w:rsid w:val="00F548F3"/>
    <w:rsid w:val="00F54F86"/>
    <w:rsid w:val="00F57111"/>
    <w:rsid w:val="00F61B6F"/>
    <w:rsid w:val="00F6224B"/>
    <w:rsid w:val="00F6379A"/>
    <w:rsid w:val="00F637E9"/>
    <w:rsid w:val="00F64190"/>
    <w:rsid w:val="00F65D6A"/>
    <w:rsid w:val="00F70A75"/>
    <w:rsid w:val="00F70DD3"/>
    <w:rsid w:val="00F71321"/>
    <w:rsid w:val="00F75631"/>
    <w:rsid w:val="00F77199"/>
    <w:rsid w:val="00F80444"/>
    <w:rsid w:val="00F80466"/>
    <w:rsid w:val="00F8089A"/>
    <w:rsid w:val="00F80CC8"/>
    <w:rsid w:val="00F811D6"/>
    <w:rsid w:val="00F81E8D"/>
    <w:rsid w:val="00F83348"/>
    <w:rsid w:val="00F835FC"/>
    <w:rsid w:val="00F83FFB"/>
    <w:rsid w:val="00F859FA"/>
    <w:rsid w:val="00F85C44"/>
    <w:rsid w:val="00F906B2"/>
    <w:rsid w:val="00F91098"/>
    <w:rsid w:val="00F91208"/>
    <w:rsid w:val="00F91905"/>
    <w:rsid w:val="00F91D31"/>
    <w:rsid w:val="00F926B5"/>
    <w:rsid w:val="00F946DC"/>
    <w:rsid w:val="00F957F8"/>
    <w:rsid w:val="00F97802"/>
    <w:rsid w:val="00FA0D29"/>
    <w:rsid w:val="00FA174F"/>
    <w:rsid w:val="00FA21D8"/>
    <w:rsid w:val="00FA22E8"/>
    <w:rsid w:val="00FA2D61"/>
    <w:rsid w:val="00FA31B8"/>
    <w:rsid w:val="00FA585A"/>
    <w:rsid w:val="00FA594C"/>
    <w:rsid w:val="00FA66A3"/>
    <w:rsid w:val="00FA6F2B"/>
    <w:rsid w:val="00FA7124"/>
    <w:rsid w:val="00FA713D"/>
    <w:rsid w:val="00FA7AF1"/>
    <w:rsid w:val="00FB1044"/>
    <w:rsid w:val="00FB2BBC"/>
    <w:rsid w:val="00FB4D36"/>
    <w:rsid w:val="00FB4E33"/>
    <w:rsid w:val="00FB75DC"/>
    <w:rsid w:val="00FB7E46"/>
    <w:rsid w:val="00FB7E48"/>
    <w:rsid w:val="00FC14E4"/>
    <w:rsid w:val="00FC34DD"/>
    <w:rsid w:val="00FC3784"/>
    <w:rsid w:val="00FC4594"/>
    <w:rsid w:val="00FC56F8"/>
    <w:rsid w:val="00FC5BCD"/>
    <w:rsid w:val="00FD1157"/>
    <w:rsid w:val="00FD2A71"/>
    <w:rsid w:val="00FD506D"/>
    <w:rsid w:val="00FD5C07"/>
    <w:rsid w:val="00FD7466"/>
    <w:rsid w:val="00FD7CCA"/>
    <w:rsid w:val="00FE0085"/>
    <w:rsid w:val="00FE1971"/>
    <w:rsid w:val="00FE4F05"/>
    <w:rsid w:val="00FE508F"/>
    <w:rsid w:val="00FE5F38"/>
    <w:rsid w:val="00FE70ED"/>
    <w:rsid w:val="00FE7F04"/>
    <w:rsid w:val="00FF083D"/>
    <w:rsid w:val="00FF0AB6"/>
    <w:rsid w:val="00FF5479"/>
    <w:rsid w:val="00FF562D"/>
    <w:rsid w:val="00FF6A77"/>
    <w:rsid w:val="00FF7A4A"/>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1B0EE93"/>
  <w15:docId w15:val="{D963DC0E-7C3D-499B-B378-5D0C02F6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locked="1"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705C3"/>
    <w:pPr>
      <w:tabs>
        <w:tab w:val="left" w:pos="576"/>
        <w:tab w:val="left" w:pos="1008"/>
        <w:tab w:val="left" w:pos="1440"/>
        <w:tab w:val="left" w:pos="1872"/>
        <w:tab w:val="left" w:pos="2304"/>
        <w:tab w:val="left" w:pos="2736"/>
      </w:tabs>
      <w:contextualSpacing/>
      <w:jc w:val="both"/>
    </w:pPr>
    <w:rPr>
      <w:rFonts w:cs="Arial"/>
      <w:spacing w:val="-2"/>
      <w:sz w:val="24"/>
      <w:lang w:val="en-CA" w:eastAsia="fr-FR"/>
    </w:rPr>
  </w:style>
  <w:style w:type="paragraph" w:styleId="Heading1">
    <w:name w:val="heading 1"/>
    <w:basedOn w:val="Normal"/>
    <w:next w:val="Normal"/>
    <w:rsid w:val="00BD5B28"/>
    <w:pPr>
      <w:keepNext/>
      <w:tabs>
        <w:tab w:val="left" w:pos="7020"/>
      </w:tabs>
      <w:jc w:val="center"/>
      <w:outlineLvl w:val="0"/>
    </w:pPr>
    <w:rPr>
      <w:b/>
      <w:sz w:val="22"/>
    </w:rPr>
  </w:style>
  <w:style w:type="paragraph" w:styleId="Heading2">
    <w:name w:val="heading 2"/>
    <w:basedOn w:val="Normal"/>
    <w:next w:val="Normal"/>
    <w:rsid w:val="00646BCC"/>
    <w:pPr>
      <w:keepNext/>
      <w:spacing w:before="240" w:after="60"/>
      <w:outlineLvl w:val="1"/>
    </w:pPr>
    <w:rPr>
      <w:rFonts w:ascii="Arial" w:hAnsi="Arial"/>
      <w:b/>
      <w:bCs/>
      <w:i/>
      <w:iCs/>
      <w:sz w:val="28"/>
      <w:szCs w:val="28"/>
    </w:rPr>
  </w:style>
  <w:style w:type="paragraph" w:styleId="Heading3">
    <w:name w:val="heading 3"/>
    <w:basedOn w:val="Normal"/>
    <w:next w:val="Normal"/>
    <w:rsid w:val="00BD5B28"/>
    <w:pPr>
      <w:keepNext/>
      <w:spacing w:before="240" w:after="60"/>
      <w:outlineLvl w:val="2"/>
    </w:pPr>
    <w:rPr>
      <w:rFonts w:ascii="Arial" w:hAnsi="Arial"/>
    </w:rPr>
  </w:style>
  <w:style w:type="paragraph" w:styleId="Heading4">
    <w:name w:val="heading 4"/>
    <w:basedOn w:val="Normal"/>
    <w:next w:val="Normal"/>
    <w:rsid w:val="00624215"/>
    <w:pPr>
      <w:keepNext/>
      <w:spacing w:before="240" w:after="60"/>
      <w:outlineLvl w:val="3"/>
    </w:pPr>
    <w:rPr>
      <w:b/>
      <w:bCs/>
      <w:sz w:val="28"/>
      <w:szCs w:val="28"/>
    </w:rPr>
  </w:style>
  <w:style w:type="paragraph" w:styleId="Heading8">
    <w:name w:val="heading 8"/>
    <w:next w:val="Normal"/>
    <w:rsid w:val="002605C7"/>
    <w:pPr>
      <w:keepNext/>
      <w:tabs>
        <w:tab w:val="left" w:pos="-2410"/>
      </w:tabs>
      <w:jc w:val="center"/>
      <w:outlineLvl w:val="7"/>
    </w:pPr>
    <w:rPr>
      <w:rFonts w:ascii="Arial" w:hAnsi="Arial"/>
      <w:b/>
      <w:noProof/>
      <w:sz w:val="28"/>
      <w:lang w:eastAsia="fr-FR"/>
    </w:rPr>
  </w:style>
  <w:style w:type="paragraph" w:styleId="Heading9">
    <w:name w:val="heading 9"/>
    <w:basedOn w:val="Normal"/>
    <w:next w:val="Normal"/>
    <w:rsid w:val="00BD5B28"/>
    <w:pPr>
      <w:keepNext/>
      <w:jc w:val="center"/>
      <w:outlineLvl w:val="8"/>
    </w:pPr>
    <w:rPr>
      <w:b/>
      <w:spacing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5B28"/>
    <w:rPr>
      <w:i/>
      <w:iCs/>
    </w:rPr>
  </w:style>
  <w:style w:type="character" w:styleId="HTMLAcronym">
    <w:name w:val="HTML Acronym"/>
    <w:basedOn w:val="DefaultParagraphFont"/>
    <w:rsid w:val="00BD5B28"/>
  </w:style>
  <w:style w:type="character" w:styleId="FootnoteReference">
    <w:name w:val="footnote reference"/>
    <w:basedOn w:val="DefaultParagraphFont"/>
    <w:uiPriority w:val="99"/>
    <w:rsid w:val="002605C7"/>
    <w:rPr>
      <w:vertAlign w:val="superscript"/>
    </w:rPr>
  </w:style>
  <w:style w:type="character" w:customStyle="1" w:styleId="c1">
    <w:name w:val="c1"/>
    <w:basedOn w:val="DefaultParagraphFont"/>
    <w:rsid w:val="00BD5B28"/>
  </w:style>
  <w:style w:type="paragraph" w:styleId="CommentText">
    <w:name w:val="annotation text"/>
    <w:basedOn w:val="Normal"/>
    <w:link w:val="CommentTextChar"/>
    <w:semiHidden/>
    <w:rsid w:val="00BD5B28"/>
  </w:style>
  <w:style w:type="paragraph" w:styleId="BodyText3">
    <w:name w:val="Body Text 3"/>
    <w:basedOn w:val="Normal"/>
    <w:rsid w:val="00BD5B28"/>
    <w:pPr>
      <w:suppressAutoHyphens/>
    </w:pPr>
    <w:rPr>
      <w:rFonts w:ascii="Arial" w:hAnsi="Arial"/>
      <w:sz w:val="22"/>
      <w:lang w:val="en-GB"/>
    </w:rPr>
  </w:style>
  <w:style w:type="character" w:styleId="Strong">
    <w:name w:val="Strong"/>
    <w:basedOn w:val="DefaultParagraphFont"/>
    <w:rsid w:val="00BD5B28"/>
    <w:rPr>
      <w:b/>
      <w:bCs/>
    </w:rPr>
  </w:style>
  <w:style w:type="paragraph" w:styleId="Header">
    <w:name w:val="header"/>
    <w:link w:val="HeaderChar"/>
    <w:rsid w:val="002605C7"/>
    <w:pPr>
      <w:tabs>
        <w:tab w:val="center" w:pos="4320"/>
        <w:tab w:val="right" w:pos="8640"/>
      </w:tabs>
    </w:pPr>
    <w:rPr>
      <w:rFonts w:ascii="Arial" w:hAnsi="Arial"/>
      <w:noProof/>
      <w:lang w:eastAsia="fr-FR"/>
    </w:rPr>
  </w:style>
  <w:style w:type="character" w:customStyle="1" w:styleId="exposant1">
    <w:name w:val="exposant1"/>
    <w:basedOn w:val="DefaultParagraphFont"/>
    <w:rsid w:val="00BD5B28"/>
    <w:rPr>
      <w:sz w:val="19"/>
      <w:szCs w:val="19"/>
    </w:rPr>
  </w:style>
  <w:style w:type="character" w:customStyle="1" w:styleId="fullmatch1">
    <w:name w:val="fullmatch1"/>
    <w:basedOn w:val="DefaultParagraphFont"/>
    <w:rsid w:val="00BD5B28"/>
    <w:rPr>
      <w:rFonts w:ascii="Verdana" w:hAnsi="Verdana" w:hint="default"/>
      <w:b/>
      <w:bCs/>
      <w:color w:val="FFFFFF"/>
      <w:shd w:val="clear" w:color="auto" w:fill="990000"/>
    </w:rPr>
  </w:style>
  <w:style w:type="character" w:styleId="Hyperlink">
    <w:name w:val="Hyperlink"/>
    <w:basedOn w:val="DefaultParagraphFont"/>
    <w:rsid w:val="002605C7"/>
    <w:rPr>
      <w:color w:val="0000FF"/>
      <w:u w:val="single"/>
    </w:rPr>
  </w:style>
  <w:style w:type="character" w:styleId="CommentReference">
    <w:name w:val="annotation reference"/>
    <w:basedOn w:val="DefaultParagraphFont"/>
    <w:semiHidden/>
    <w:rsid w:val="00BD5B28"/>
    <w:rPr>
      <w:sz w:val="16"/>
      <w:szCs w:val="16"/>
    </w:rPr>
  </w:style>
  <w:style w:type="paragraph" w:styleId="NormalWeb">
    <w:name w:val="Normal (Web)"/>
    <w:basedOn w:val="Normal"/>
    <w:rsid w:val="00BD5B28"/>
    <w:pPr>
      <w:spacing w:before="100" w:beforeAutospacing="1" w:after="100" w:afterAutospacing="1" w:line="360" w:lineRule="atLeast"/>
    </w:pPr>
    <w:rPr>
      <w:szCs w:val="24"/>
      <w:lang w:eastAsia="en-CA"/>
    </w:rPr>
  </w:style>
  <w:style w:type="paragraph" w:customStyle="1" w:styleId="Normal2">
    <w:name w:val="Normal2"/>
    <w:rsid w:val="002605C7"/>
    <w:rPr>
      <w:noProof/>
      <w:sz w:val="18"/>
      <w:lang w:eastAsia="fr-FR"/>
    </w:rPr>
  </w:style>
  <w:style w:type="paragraph" w:styleId="FootnoteText">
    <w:name w:val="footnote text"/>
    <w:aliases w:val="n,FA Fu,Char Char Char"/>
    <w:basedOn w:val="Normal2"/>
    <w:link w:val="FootnoteTextChar"/>
    <w:uiPriority w:val="99"/>
    <w:rsid w:val="002605C7"/>
    <w:rPr>
      <w:sz w:val="20"/>
    </w:rPr>
  </w:style>
  <w:style w:type="character" w:styleId="PageNumber">
    <w:name w:val="page number"/>
    <w:basedOn w:val="DefaultParagraphFont"/>
    <w:rsid w:val="002605C7"/>
  </w:style>
  <w:style w:type="paragraph" w:styleId="CommentSubject">
    <w:name w:val="annotation subject"/>
    <w:basedOn w:val="CommentText"/>
    <w:next w:val="CommentText"/>
    <w:semiHidden/>
    <w:rsid w:val="00BD5B28"/>
    <w:rPr>
      <w:b/>
      <w:bCs/>
    </w:rPr>
  </w:style>
  <w:style w:type="numbering" w:customStyle="1" w:styleId="ParanumberingReasons">
    <w:name w:val="Para numbering Reasons"/>
    <w:locked/>
    <w:rsid w:val="00BD5B28"/>
    <w:pPr>
      <w:numPr>
        <w:numId w:val="2"/>
      </w:numPr>
    </w:pPr>
  </w:style>
  <w:style w:type="character" w:customStyle="1" w:styleId="partialmatch1">
    <w:name w:val="partialmatch1"/>
    <w:basedOn w:val="DefaultParagraphFont"/>
    <w:rsid w:val="00BD5B28"/>
    <w:rPr>
      <w:rFonts w:ascii="Verdana" w:hAnsi="Verdana" w:hint="default"/>
      <w:b/>
      <w:bCs/>
      <w:color w:val="FFFFFF"/>
      <w:shd w:val="clear" w:color="auto" w:fill="003366"/>
    </w:rPr>
  </w:style>
  <w:style w:type="paragraph" w:styleId="Footer">
    <w:name w:val="footer"/>
    <w:basedOn w:val="Normal"/>
    <w:link w:val="FooterChar"/>
    <w:uiPriority w:val="99"/>
    <w:rsid w:val="002605C7"/>
    <w:pPr>
      <w:tabs>
        <w:tab w:val="center" w:pos="4320"/>
        <w:tab w:val="right" w:pos="8640"/>
      </w:tabs>
    </w:pPr>
    <w:rPr>
      <w:sz w:val="20"/>
    </w:rPr>
  </w:style>
  <w:style w:type="character" w:customStyle="1" w:styleId="queryterm">
    <w:name w:val="queryterm"/>
    <w:basedOn w:val="DefaultParagraphFont"/>
    <w:rsid w:val="00BD5B28"/>
    <w:rPr>
      <w:bdr w:val="dashed" w:sz="6" w:space="0" w:color="0C4489" w:frame="1"/>
      <w:shd w:val="clear" w:color="auto" w:fill="FFFF99"/>
    </w:rPr>
  </w:style>
  <w:style w:type="paragraph" w:styleId="BalloonText">
    <w:name w:val="Balloon Text"/>
    <w:basedOn w:val="Normal"/>
    <w:semiHidden/>
    <w:rsid w:val="00BD5B28"/>
    <w:rPr>
      <w:rFonts w:ascii="Tahoma" w:hAnsi="Tahoma" w:cs="Tahoma"/>
      <w:sz w:val="16"/>
      <w:szCs w:val="16"/>
    </w:rPr>
  </w:style>
  <w:style w:type="character" w:styleId="EndnoteReference">
    <w:name w:val="endnote reference"/>
    <w:basedOn w:val="DefaultParagraphFont"/>
    <w:uiPriority w:val="99"/>
    <w:semiHidden/>
    <w:rsid w:val="002605C7"/>
    <w:rPr>
      <w:vertAlign w:val="superscript"/>
    </w:rPr>
  </w:style>
  <w:style w:type="paragraph" w:styleId="Quote">
    <w:name w:val="Quote"/>
    <w:basedOn w:val="Normal"/>
    <w:link w:val="QuoteChar"/>
    <w:uiPriority w:val="29"/>
    <w:qFormat/>
    <w:rsid w:val="002605C7"/>
    <w:pPr>
      <w:ind w:left="720" w:right="720" w:firstLine="576"/>
    </w:pPr>
    <w:rPr>
      <w:sz w:val="22"/>
    </w:rPr>
  </w:style>
  <w:style w:type="character" w:customStyle="1" w:styleId="IrbCentralCrest">
    <w:name w:val="IrbCentralCrest"/>
    <w:basedOn w:val="DefaultParagraphFont"/>
    <w:rsid w:val="002605C7"/>
    <w:rPr>
      <w:rFonts w:ascii="Arial" w:hAnsi="Arial"/>
      <w:b/>
      <w:sz w:val="22"/>
    </w:rPr>
  </w:style>
  <w:style w:type="paragraph" w:customStyle="1" w:styleId="NormalNum">
    <w:name w:val="NormalNum"/>
    <w:basedOn w:val="Normal"/>
    <w:rsid w:val="002605C7"/>
    <w:pPr>
      <w:numPr>
        <w:numId w:val="3"/>
      </w:numPr>
      <w:tabs>
        <w:tab w:val="clear" w:pos="576"/>
        <w:tab w:val="clear" w:pos="1008"/>
        <w:tab w:val="clear" w:pos="1440"/>
        <w:tab w:val="clear" w:pos="1872"/>
        <w:tab w:val="clear" w:pos="2304"/>
        <w:tab w:val="clear" w:pos="2736"/>
      </w:tabs>
      <w:spacing w:line="360" w:lineRule="auto"/>
    </w:pPr>
  </w:style>
  <w:style w:type="paragraph" w:styleId="EndnoteText">
    <w:name w:val="endnote text"/>
    <w:basedOn w:val="Normal2"/>
    <w:link w:val="EndnoteTextChar"/>
    <w:semiHidden/>
    <w:rsid w:val="002605C7"/>
    <w:rPr>
      <w:rFonts w:ascii="Times New (W1)" w:hAnsi="Times New (W1)"/>
      <w:sz w:val="20"/>
    </w:rPr>
  </w:style>
  <w:style w:type="character" w:customStyle="1" w:styleId="HeaderChar">
    <w:name w:val="Header Char"/>
    <w:link w:val="Header"/>
    <w:rsid w:val="00372E28"/>
    <w:rPr>
      <w:rFonts w:ascii="Arial" w:hAnsi="Arial"/>
      <w:noProof/>
      <w:lang w:eastAsia="fr-FR"/>
    </w:rPr>
  </w:style>
  <w:style w:type="character" w:customStyle="1" w:styleId="FooterChar">
    <w:name w:val="Footer Char"/>
    <w:basedOn w:val="DefaultParagraphFont"/>
    <w:link w:val="Footer"/>
    <w:uiPriority w:val="99"/>
    <w:rsid w:val="00FB2BBC"/>
    <w:rPr>
      <w:rFonts w:cs="Arial"/>
      <w:spacing w:val="-2"/>
      <w:lang w:val="fr-FR" w:eastAsia="fr-FR"/>
    </w:rPr>
  </w:style>
  <w:style w:type="table" w:styleId="TableGrid">
    <w:name w:val="Table Grid"/>
    <w:basedOn w:val="TableNormal"/>
    <w:rsid w:val="00677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GText">
    <w:name w:val="CG.Text"/>
    <w:next w:val="CGNormal"/>
    <w:link w:val="CGTextCar"/>
    <w:autoRedefine/>
    <w:qFormat/>
    <w:rsid w:val="00EF35F6"/>
    <w:pPr>
      <w:spacing w:line="360" w:lineRule="auto"/>
    </w:pPr>
    <w:rPr>
      <w:rFonts w:cs="Arial"/>
      <w:spacing w:val="-2"/>
      <w:sz w:val="24"/>
      <w:lang w:val="en-CA" w:eastAsia="fr-FR"/>
    </w:rPr>
  </w:style>
  <w:style w:type="character" w:customStyle="1" w:styleId="CGTextCar">
    <w:name w:val="CG.Text Car"/>
    <w:link w:val="CGText"/>
    <w:rsid w:val="00EF35F6"/>
    <w:rPr>
      <w:rFonts w:cs="Arial"/>
      <w:spacing w:val="-2"/>
      <w:sz w:val="24"/>
      <w:lang w:val="en-CA" w:eastAsia="fr-FR"/>
    </w:rPr>
  </w:style>
  <w:style w:type="character" w:customStyle="1" w:styleId="CommentTextChar">
    <w:name w:val="Comment Text Char"/>
    <w:basedOn w:val="DefaultParagraphFont"/>
    <w:link w:val="CommentText"/>
    <w:semiHidden/>
    <w:rsid w:val="00D82949"/>
    <w:rPr>
      <w:rFonts w:cs="Arial"/>
      <w:spacing w:val="-2"/>
      <w:sz w:val="24"/>
      <w:lang w:val="fr-FR" w:eastAsia="fr-FR"/>
    </w:rPr>
  </w:style>
  <w:style w:type="character" w:customStyle="1" w:styleId="FootnoteTextChar">
    <w:name w:val="Footnote Text Char"/>
    <w:aliases w:val="n Char,FA Fu Char,Char Char Char Char"/>
    <w:basedOn w:val="DefaultParagraphFont"/>
    <w:link w:val="FootnoteText"/>
    <w:uiPriority w:val="99"/>
    <w:rsid w:val="007049DC"/>
    <w:rPr>
      <w:noProof/>
      <w:lang w:eastAsia="fr-FR"/>
    </w:rPr>
  </w:style>
  <w:style w:type="character" w:customStyle="1" w:styleId="normal--char">
    <w:name w:val="normal--char"/>
    <w:locked/>
    <w:rsid w:val="007049DC"/>
  </w:style>
  <w:style w:type="character" w:customStyle="1" w:styleId="normal----char--char">
    <w:name w:val="normal----char--char"/>
    <w:rsid w:val="007049DC"/>
  </w:style>
  <w:style w:type="paragraph" w:styleId="ListParagraph">
    <w:name w:val="List Paragraph"/>
    <w:basedOn w:val="Normal"/>
    <w:uiPriority w:val="34"/>
    <w:locked/>
    <w:rsid w:val="00DE23ED"/>
    <w:pPr>
      <w:tabs>
        <w:tab w:val="clear" w:pos="576"/>
        <w:tab w:val="clear" w:pos="1008"/>
        <w:tab w:val="clear" w:pos="1440"/>
        <w:tab w:val="clear" w:pos="1872"/>
        <w:tab w:val="clear" w:pos="2304"/>
        <w:tab w:val="clear" w:pos="2736"/>
      </w:tabs>
      <w:ind w:left="720"/>
      <w:jc w:val="left"/>
    </w:pPr>
    <w:rPr>
      <w:rFonts w:eastAsiaTheme="minorHAnsi" w:cs="Times New Roman"/>
      <w:spacing w:val="0"/>
      <w:szCs w:val="22"/>
      <w:lang w:val="en-US" w:eastAsia="en-US"/>
    </w:rPr>
  </w:style>
  <w:style w:type="paragraph" w:customStyle="1" w:styleId="NormalParagNum">
    <w:name w:val="Normal_ParagNum"/>
    <w:basedOn w:val="Normal"/>
    <w:locked/>
    <w:rsid w:val="00E8568C"/>
    <w:pPr>
      <w:tabs>
        <w:tab w:val="clear" w:pos="576"/>
        <w:tab w:val="clear" w:pos="1008"/>
        <w:tab w:val="clear" w:pos="1440"/>
        <w:tab w:val="clear" w:pos="1872"/>
        <w:tab w:val="clear" w:pos="2304"/>
        <w:tab w:val="clear" w:pos="2736"/>
        <w:tab w:val="num" w:pos="720"/>
      </w:tabs>
      <w:spacing w:line="360" w:lineRule="auto"/>
      <w:ind w:left="720" w:hanging="720"/>
    </w:pPr>
    <w:rPr>
      <w:rFonts w:cs="Times New Roman"/>
      <w:spacing w:val="0"/>
      <w:lang w:eastAsia="en-US"/>
    </w:rPr>
  </w:style>
  <w:style w:type="character" w:customStyle="1" w:styleId="EndnoteTextChar">
    <w:name w:val="Endnote Text Char"/>
    <w:basedOn w:val="DefaultParagraphFont"/>
    <w:link w:val="EndnoteText"/>
    <w:semiHidden/>
    <w:rsid w:val="005A643B"/>
    <w:rPr>
      <w:rFonts w:ascii="Times New (W1)" w:hAnsi="Times New (W1)"/>
      <w:noProof/>
      <w:lang w:eastAsia="fr-FR"/>
    </w:rPr>
  </w:style>
  <w:style w:type="paragraph" w:styleId="Revision">
    <w:name w:val="Revision"/>
    <w:hidden/>
    <w:uiPriority w:val="99"/>
    <w:semiHidden/>
    <w:rsid w:val="008722DB"/>
    <w:rPr>
      <w:rFonts w:cs="Arial"/>
      <w:spacing w:val="-2"/>
      <w:sz w:val="24"/>
      <w:lang w:val="fr-FR" w:eastAsia="fr-FR"/>
    </w:rPr>
  </w:style>
  <w:style w:type="paragraph" w:customStyle="1" w:styleId="CGANa">
    <w:name w:val="CG.AN(a)"/>
    <w:link w:val="CGANaCar"/>
    <w:qFormat/>
    <w:rsid w:val="00767FB5"/>
    <w:pPr>
      <w:numPr>
        <w:numId w:val="5"/>
      </w:numPr>
      <w:spacing w:before="120" w:after="120" w:line="360" w:lineRule="auto"/>
      <w:ind w:left="1440" w:hanging="720"/>
    </w:pPr>
    <w:rPr>
      <w:sz w:val="24"/>
      <w:szCs w:val="24"/>
      <w:lang w:eastAsia="en-CA"/>
    </w:rPr>
  </w:style>
  <w:style w:type="character" w:customStyle="1" w:styleId="CGANaCar">
    <w:name w:val="CG.AN(a) Car"/>
    <w:basedOn w:val="DefaultParagraphFont"/>
    <w:link w:val="CGANa"/>
    <w:rsid w:val="00767FB5"/>
    <w:rPr>
      <w:sz w:val="24"/>
      <w:szCs w:val="24"/>
      <w:lang w:eastAsia="en-CA"/>
    </w:rPr>
  </w:style>
  <w:style w:type="paragraph" w:customStyle="1" w:styleId="CGviii-E">
    <w:name w:val="CG.viii-E"/>
    <w:link w:val="CGviii-ECar"/>
    <w:unhideWhenUsed/>
    <w:qFormat/>
    <w:rsid w:val="00846F5C"/>
    <w:pPr>
      <w:numPr>
        <w:numId w:val="4"/>
      </w:numPr>
      <w:spacing w:before="120" w:after="120" w:line="360" w:lineRule="auto"/>
    </w:pPr>
    <w:rPr>
      <w:rFonts w:cs="Arial"/>
      <w:spacing w:val="-2"/>
      <w:sz w:val="24"/>
      <w:lang w:val="en-CA" w:eastAsia="fr-FR"/>
    </w:rPr>
  </w:style>
  <w:style w:type="character" w:customStyle="1" w:styleId="CGviii-ECar">
    <w:name w:val="CG.viii-E Car"/>
    <w:basedOn w:val="DefaultParagraphFont"/>
    <w:link w:val="CGviii-E"/>
    <w:rsid w:val="00846F5C"/>
    <w:rPr>
      <w:rFonts w:cs="Arial"/>
      <w:spacing w:val="-2"/>
      <w:sz w:val="24"/>
      <w:lang w:val="en-CA" w:eastAsia="fr-FR"/>
    </w:rPr>
  </w:style>
  <w:style w:type="paragraph" w:customStyle="1" w:styleId="CGPara">
    <w:name w:val="CG.Para"/>
    <w:link w:val="CGParaCar"/>
    <w:autoRedefine/>
    <w:qFormat/>
    <w:rsid w:val="00097AD3"/>
    <w:pPr>
      <w:numPr>
        <w:numId w:val="1"/>
      </w:numPr>
      <w:tabs>
        <w:tab w:val="left" w:pos="720"/>
      </w:tabs>
      <w:spacing w:before="240" w:after="120" w:line="360" w:lineRule="auto"/>
    </w:pPr>
    <w:rPr>
      <w:rFonts w:eastAsiaTheme="minorHAnsi"/>
      <w:sz w:val="24"/>
      <w:szCs w:val="24"/>
      <w:lang w:val="en-CA" w:eastAsia="en-US"/>
    </w:rPr>
  </w:style>
  <w:style w:type="character" w:customStyle="1" w:styleId="CGParaCar">
    <w:name w:val="CG.Para Car"/>
    <w:basedOn w:val="DefaultParagraphFont"/>
    <w:link w:val="CGPara"/>
    <w:rsid w:val="00097AD3"/>
    <w:rPr>
      <w:rFonts w:eastAsiaTheme="minorHAnsi"/>
      <w:sz w:val="24"/>
      <w:szCs w:val="24"/>
      <w:lang w:val="en-CA" w:eastAsia="en-US"/>
    </w:rPr>
  </w:style>
  <w:style w:type="paragraph" w:customStyle="1" w:styleId="CG1H">
    <w:name w:val="CG.1H"/>
    <w:next w:val="CGPara"/>
    <w:link w:val="CG1HCar"/>
    <w:autoRedefine/>
    <w:qFormat/>
    <w:rsid w:val="00097AD3"/>
    <w:pPr>
      <w:keepNext/>
      <w:tabs>
        <w:tab w:val="left" w:pos="5040"/>
      </w:tabs>
      <w:spacing w:before="240" w:after="120" w:line="360" w:lineRule="auto"/>
      <w:outlineLvl w:val="2"/>
    </w:pPr>
    <w:rPr>
      <w:b/>
      <w:caps/>
      <w:spacing w:val="-2"/>
      <w:sz w:val="24"/>
      <w:szCs w:val="28"/>
      <w:lang w:val="en-CA" w:eastAsia="en-US"/>
    </w:rPr>
  </w:style>
  <w:style w:type="paragraph" w:customStyle="1" w:styleId="CGTG">
    <w:name w:val="CGTG"/>
    <w:next w:val="Normal"/>
    <w:link w:val="CGTGCar"/>
    <w:autoRedefine/>
    <w:unhideWhenUsed/>
    <w:rsid w:val="001A25D4"/>
    <w:pPr>
      <w:spacing w:before="240" w:after="240" w:line="360" w:lineRule="auto"/>
      <w:jc w:val="center"/>
    </w:pPr>
    <w:rPr>
      <w:rFonts w:eastAsiaTheme="minorHAnsi"/>
      <w:b/>
      <w:bCs/>
      <w:caps/>
      <w:sz w:val="28"/>
      <w:szCs w:val="24"/>
      <w:lang w:val="en" w:eastAsia="en"/>
    </w:rPr>
  </w:style>
  <w:style w:type="character" w:customStyle="1" w:styleId="CG1HCar">
    <w:name w:val="CG.1H Car"/>
    <w:basedOn w:val="DefaultParagraphFont"/>
    <w:link w:val="CG1H"/>
    <w:rsid w:val="00097AD3"/>
    <w:rPr>
      <w:b/>
      <w:caps/>
      <w:spacing w:val="-2"/>
      <w:sz w:val="24"/>
      <w:szCs w:val="28"/>
      <w:lang w:val="en-CA" w:eastAsia="en-US"/>
    </w:rPr>
  </w:style>
  <w:style w:type="paragraph" w:customStyle="1" w:styleId="CGNormal">
    <w:name w:val="CG.Normal"/>
    <w:link w:val="CGNormalCar"/>
    <w:qFormat/>
    <w:rsid w:val="00090CE7"/>
    <w:rPr>
      <w:rFonts w:cs="Arial"/>
      <w:spacing w:val="-2"/>
      <w:sz w:val="24"/>
      <w:lang w:val="en-CA" w:eastAsia="en-US"/>
    </w:rPr>
  </w:style>
  <w:style w:type="character" w:customStyle="1" w:styleId="CGTGCar">
    <w:name w:val="CGTG Car"/>
    <w:basedOn w:val="DefaultParagraphFont"/>
    <w:link w:val="CGTG"/>
    <w:rsid w:val="001A25D4"/>
    <w:rPr>
      <w:rFonts w:eastAsiaTheme="minorHAnsi"/>
      <w:b/>
      <w:bCs/>
      <w:caps/>
      <w:sz w:val="28"/>
      <w:szCs w:val="24"/>
      <w:lang w:val="en" w:eastAsia="en"/>
    </w:rPr>
  </w:style>
  <w:style w:type="paragraph" w:customStyle="1" w:styleId="CG2H">
    <w:name w:val="CG.2H"/>
    <w:next w:val="CGPara"/>
    <w:link w:val="CG2HCar"/>
    <w:autoRedefine/>
    <w:qFormat/>
    <w:rsid w:val="00DF6B12"/>
    <w:pPr>
      <w:keepNext/>
      <w:tabs>
        <w:tab w:val="left" w:pos="5760"/>
      </w:tabs>
      <w:spacing w:before="240" w:after="120" w:line="360" w:lineRule="auto"/>
      <w:outlineLvl w:val="1"/>
    </w:pPr>
    <w:rPr>
      <w:rFonts w:ascii="Times New Roman Bold" w:hAnsi="Times New Roman Bold"/>
      <w:b/>
      <w:sz w:val="24"/>
      <w:szCs w:val="24"/>
      <w:lang w:val="en-US" w:eastAsia="en-CA"/>
    </w:rPr>
  </w:style>
  <w:style w:type="character" w:customStyle="1" w:styleId="CGNormalCar">
    <w:name w:val="CG.Normal Car"/>
    <w:basedOn w:val="DefaultParagraphFont"/>
    <w:link w:val="CGNormal"/>
    <w:rsid w:val="00090CE7"/>
    <w:rPr>
      <w:rFonts w:cs="Arial"/>
      <w:spacing w:val="-2"/>
      <w:sz w:val="24"/>
      <w:lang w:val="en-CA" w:eastAsia="en-US"/>
    </w:rPr>
  </w:style>
  <w:style w:type="character" w:customStyle="1" w:styleId="CG2HCar">
    <w:name w:val="CG.2H Car"/>
    <w:basedOn w:val="DefaultParagraphFont"/>
    <w:link w:val="CG2H"/>
    <w:rsid w:val="00DF6B12"/>
    <w:rPr>
      <w:rFonts w:ascii="Times New Roman Bold" w:hAnsi="Times New Roman Bold"/>
      <w:b/>
      <w:sz w:val="24"/>
      <w:szCs w:val="24"/>
      <w:lang w:val="en-US" w:eastAsia="en-CA"/>
    </w:rPr>
  </w:style>
  <w:style w:type="paragraph" w:customStyle="1" w:styleId="CG3H">
    <w:name w:val="CG.3H"/>
    <w:next w:val="CGPara"/>
    <w:link w:val="CG3HCar"/>
    <w:autoRedefine/>
    <w:qFormat/>
    <w:rsid w:val="002F0ABD"/>
    <w:pPr>
      <w:tabs>
        <w:tab w:val="left" w:pos="709"/>
        <w:tab w:val="left" w:pos="1418"/>
        <w:tab w:val="left" w:pos="3852"/>
        <w:tab w:val="center" w:pos="5040"/>
        <w:tab w:val="left" w:pos="6660"/>
      </w:tabs>
      <w:spacing w:before="240" w:after="120" w:line="360" w:lineRule="auto"/>
      <w:ind w:left="720"/>
      <w:outlineLvl w:val="2"/>
    </w:pPr>
    <w:rPr>
      <w:bCs/>
      <w:i/>
      <w:iCs/>
      <w:sz w:val="24"/>
      <w:lang w:eastAsia="en-CA"/>
    </w:rPr>
  </w:style>
  <w:style w:type="character" w:customStyle="1" w:styleId="CG3HCar">
    <w:name w:val="CG.3H Car"/>
    <w:basedOn w:val="DefaultParagraphFont"/>
    <w:link w:val="CG3H"/>
    <w:rsid w:val="002F0ABD"/>
    <w:rPr>
      <w:bCs/>
      <w:i/>
      <w:iCs/>
      <w:sz w:val="24"/>
      <w:lang w:eastAsia="en-CA"/>
    </w:rPr>
  </w:style>
  <w:style w:type="paragraph" w:customStyle="1" w:styleId="CG4H">
    <w:name w:val="CG.4H"/>
    <w:next w:val="CGPara"/>
    <w:link w:val="CG4HCar"/>
    <w:autoRedefine/>
    <w:qFormat/>
    <w:rsid w:val="004441A6"/>
    <w:pPr>
      <w:tabs>
        <w:tab w:val="left" w:pos="540"/>
        <w:tab w:val="left" w:pos="1701"/>
      </w:tabs>
      <w:spacing w:before="240" w:after="120" w:line="360" w:lineRule="auto"/>
      <w:ind w:left="720"/>
      <w:outlineLvl w:val="3"/>
    </w:pPr>
    <w:rPr>
      <w:sz w:val="24"/>
      <w:szCs w:val="24"/>
      <w:u w:val="single"/>
      <w:lang w:val="en" w:eastAsia="en"/>
    </w:rPr>
  </w:style>
  <w:style w:type="character" w:customStyle="1" w:styleId="CG4HCar">
    <w:name w:val="CG.4H Car"/>
    <w:basedOn w:val="DefaultParagraphFont"/>
    <w:link w:val="CG4H"/>
    <w:rsid w:val="004441A6"/>
    <w:rPr>
      <w:sz w:val="24"/>
      <w:szCs w:val="24"/>
      <w:u w:val="single"/>
      <w:lang w:val="en" w:eastAsia="en"/>
    </w:rPr>
  </w:style>
  <w:style w:type="paragraph" w:styleId="Signature">
    <w:name w:val="Signature"/>
    <w:basedOn w:val="Normal"/>
    <w:link w:val="SignatureChar"/>
    <w:unhideWhenUsed/>
    <w:rsid w:val="00C74B85"/>
    <w:pPr>
      <w:tabs>
        <w:tab w:val="clear" w:pos="576"/>
        <w:tab w:val="clear" w:pos="1008"/>
        <w:tab w:val="clear" w:pos="1440"/>
        <w:tab w:val="clear" w:pos="1872"/>
        <w:tab w:val="clear" w:pos="2304"/>
        <w:tab w:val="clear" w:pos="2736"/>
      </w:tabs>
      <w:ind w:left="58"/>
      <w:jc w:val="center"/>
    </w:pPr>
    <w:rPr>
      <w:b/>
      <w:bCs/>
    </w:rPr>
  </w:style>
  <w:style w:type="character" w:customStyle="1" w:styleId="SignatureChar">
    <w:name w:val="Signature Char"/>
    <w:basedOn w:val="DefaultParagraphFont"/>
    <w:link w:val="Signature"/>
    <w:rsid w:val="00C74B85"/>
    <w:rPr>
      <w:rFonts w:cs="Arial"/>
      <w:b/>
      <w:bCs/>
      <w:spacing w:val="-2"/>
      <w:sz w:val="24"/>
      <w:lang w:val="en-CA" w:eastAsia="fr-FR"/>
    </w:rPr>
  </w:style>
  <w:style w:type="paragraph" w:customStyle="1" w:styleId="CGAN">
    <w:name w:val="CG.AN(#)"/>
    <w:link w:val="CGANCar"/>
    <w:rsid w:val="00420436"/>
    <w:pPr>
      <w:numPr>
        <w:numId w:val="9"/>
      </w:numPr>
      <w:spacing w:before="120" w:after="120" w:line="360" w:lineRule="auto"/>
      <w:ind w:left="1440" w:hanging="90"/>
    </w:pPr>
    <w:rPr>
      <w:rFonts w:eastAsiaTheme="minorHAnsi" w:cstheme="minorBidi"/>
      <w:sz w:val="24"/>
      <w:szCs w:val="22"/>
      <w:lang w:val="en-CA" w:eastAsia="en-US"/>
    </w:rPr>
  </w:style>
  <w:style w:type="character" w:customStyle="1" w:styleId="CGANCar">
    <w:name w:val="CG.AN(#) Car"/>
    <w:basedOn w:val="DefaultParagraphFont"/>
    <w:link w:val="CGAN"/>
    <w:rsid w:val="00420436"/>
    <w:rPr>
      <w:rFonts w:eastAsiaTheme="minorHAnsi" w:cstheme="minorBidi"/>
      <w:sz w:val="24"/>
      <w:szCs w:val="22"/>
      <w:lang w:val="en-CA" w:eastAsia="en-US"/>
    </w:rPr>
  </w:style>
  <w:style w:type="paragraph" w:customStyle="1" w:styleId="CGLegal11">
    <w:name w:val="CG.Legal 1.1"/>
    <w:basedOn w:val="Normal"/>
    <w:link w:val="CGLegal11Car"/>
    <w:rsid w:val="00654881"/>
    <w:pPr>
      <w:shd w:val="clear" w:color="auto" w:fill="FFFFFF"/>
      <w:tabs>
        <w:tab w:val="clear" w:pos="576"/>
        <w:tab w:val="clear" w:pos="1008"/>
        <w:tab w:val="clear" w:pos="1440"/>
        <w:tab w:val="clear" w:pos="1872"/>
        <w:tab w:val="clear" w:pos="2304"/>
        <w:tab w:val="clear" w:pos="2736"/>
      </w:tabs>
      <w:spacing w:before="60" w:after="120"/>
      <w:ind w:left="720"/>
      <w:contextualSpacing w:val="0"/>
      <w:jc w:val="left"/>
    </w:pPr>
    <w:rPr>
      <w:rFonts w:cs="Times New Roman"/>
      <w:color w:val="000000"/>
      <w:spacing w:val="0"/>
      <w:szCs w:val="24"/>
      <w:lang w:eastAsia="fr-CA"/>
    </w:rPr>
  </w:style>
  <w:style w:type="character" w:customStyle="1" w:styleId="CGLegal11Car">
    <w:name w:val="CG.Legal 1.1 Car"/>
    <w:basedOn w:val="DefaultParagraphFont"/>
    <w:link w:val="CGLegal11"/>
    <w:rsid w:val="00654881"/>
    <w:rPr>
      <w:color w:val="000000"/>
      <w:sz w:val="24"/>
      <w:szCs w:val="24"/>
      <w:shd w:val="clear" w:color="auto" w:fill="FFFFFF"/>
      <w:lang w:val="en-CA"/>
    </w:rPr>
  </w:style>
  <w:style w:type="paragraph" w:customStyle="1" w:styleId="CGLegala">
    <w:name w:val="CG.Legal a"/>
    <w:link w:val="CGLegalaCar"/>
    <w:rsid w:val="00654881"/>
    <w:pPr>
      <w:tabs>
        <w:tab w:val="left" w:pos="1440"/>
      </w:tabs>
      <w:spacing w:before="60" w:after="120"/>
      <w:ind w:left="1080"/>
    </w:pPr>
    <w:rPr>
      <w:rFonts w:eastAsiaTheme="minorHAnsi" w:cstheme="minorBidi"/>
      <w:color w:val="000000"/>
      <w:sz w:val="24"/>
      <w:szCs w:val="22"/>
      <w:lang w:val="en-CA"/>
    </w:rPr>
  </w:style>
  <w:style w:type="character" w:customStyle="1" w:styleId="CGLegalaCar">
    <w:name w:val="CG.Legal a Car"/>
    <w:basedOn w:val="DefaultParagraphFont"/>
    <w:link w:val="CGLegala"/>
    <w:rsid w:val="00654881"/>
    <w:rPr>
      <w:rFonts w:eastAsiaTheme="minorHAnsi" w:cstheme="minorBidi"/>
      <w:color w:val="000000"/>
      <w:sz w:val="24"/>
      <w:szCs w:val="22"/>
      <w:lang w:val="en-CA"/>
    </w:rPr>
  </w:style>
  <w:style w:type="paragraph" w:customStyle="1" w:styleId="CGLegalA0">
    <w:name w:val="CG.Legal A"/>
    <w:link w:val="CGLegalACar0"/>
    <w:rsid w:val="00654881"/>
    <w:pPr>
      <w:shd w:val="clear" w:color="auto" w:fill="FFFFFF"/>
      <w:tabs>
        <w:tab w:val="left" w:pos="2520"/>
      </w:tabs>
      <w:spacing w:before="120" w:after="120"/>
      <w:ind w:left="1987"/>
    </w:pPr>
    <w:rPr>
      <w:color w:val="000000"/>
      <w:sz w:val="24"/>
      <w:szCs w:val="24"/>
    </w:rPr>
  </w:style>
  <w:style w:type="character" w:customStyle="1" w:styleId="CGLegalACar0">
    <w:name w:val="CG.Legal A Car"/>
    <w:basedOn w:val="DefaultParagraphFont"/>
    <w:link w:val="CGLegalA0"/>
    <w:rsid w:val="00654881"/>
    <w:rPr>
      <w:color w:val="000000"/>
      <w:sz w:val="24"/>
      <w:szCs w:val="24"/>
      <w:shd w:val="clear" w:color="auto" w:fill="FFFFFF"/>
    </w:rPr>
  </w:style>
  <w:style w:type="paragraph" w:customStyle="1" w:styleId="CGLegali">
    <w:name w:val="CG.Legal i"/>
    <w:link w:val="CGLegaliCar"/>
    <w:rsid w:val="00654881"/>
    <w:pPr>
      <w:shd w:val="clear" w:color="auto" w:fill="FFFFFF"/>
      <w:tabs>
        <w:tab w:val="left" w:pos="1980"/>
      </w:tabs>
      <w:spacing w:before="120" w:after="120"/>
      <w:ind w:left="1440"/>
    </w:pPr>
    <w:rPr>
      <w:color w:val="000000"/>
      <w:sz w:val="24"/>
      <w:szCs w:val="24"/>
      <w:lang w:val="en-CA"/>
    </w:rPr>
  </w:style>
  <w:style w:type="character" w:customStyle="1" w:styleId="CGLegaliCar">
    <w:name w:val="CG.Legal i Car"/>
    <w:basedOn w:val="DefaultParagraphFont"/>
    <w:link w:val="CGLegali"/>
    <w:rsid w:val="00654881"/>
    <w:rPr>
      <w:color w:val="000000"/>
      <w:sz w:val="24"/>
      <w:szCs w:val="24"/>
      <w:shd w:val="clear" w:color="auto" w:fill="FFFFFF"/>
      <w:lang w:val="en-CA"/>
    </w:rPr>
  </w:style>
  <w:style w:type="paragraph" w:customStyle="1" w:styleId="CGTC">
    <w:name w:val="CGTC"/>
    <w:basedOn w:val="Normal"/>
    <w:next w:val="Normal"/>
    <w:link w:val="CGTCCar"/>
    <w:rsid w:val="004A4874"/>
    <w:pPr>
      <w:keepNext/>
      <w:tabs>
        <w:tab w:val="clear" w:pos="576"/>
        <w:tab w:val="clear" w:pos="1008"/>
        <w:tab w:val="clear" w:pos="1440"/>
        <w:tab w:val="clear" w:pos="1872"/>
        <w:tab w:val="clear" w:pos="2304"/>
        <w:tab w:val="clear" w:pos="2736"/>
        <w:tab w:val="left" w:pos="-2410"/>
      </w:tabs>
      <w:spacing w:before="120"/>
      <w:ind w:right="-360"/>
      <w:contextualSpacing w:val="0"/>
      <w:jc w:val="right"/>
      <w:outlineLvl w:val="7"/>
    </w:pPr>
    <w:rPr>
      <w:rFonts w:cs="Times New Roman"/>
      <w:b/>
      <w:spacing w:val="0"/>
      <w:szCs w:val="24"/>
      <w:u w:val="single"/>
      <w:lang w:val="pt-BR" w:eastAsia="en-US"/>
    </w:rPr>
  </w:style>
  <w:style w:type="character" w:customStyle="1" w:styleId="CGTCCar">
    <w:name w:val="CGTC Car"/>
    <w:basedOn w:val="DefaultParagraphFont"/>
    <w:link w:val="CGTC"/>
    <w:rsid w:val="004A4874"/>
    <w:rPr>
      <w:b/>
      <w:sz w:val="24"/>
      <w:szCs w:val="24"/>
      <w:u w:val="single"/>
      <w:lang w:val="pt-BR" w:eastAsia="en-US"/>
    </w:rPr>
  </w:style>
  <w:style w:type="paragraph" w:customStyle="1" w:styleId="CGTD">
    <w:name w:val="CGTD"/>
    <w:basedOn w:val="Normal"/>
    <w:link w:val="CGTDCar"/>
    <w:rsid w:val="004A4874"/>
    <w:pPr>
      <w:tabs>
        <w:tab w:val="clear" w:pos="576"/>
        <w:tab w:val="clear" w:pos="1008"/>
        <w:tab w:val="clear" w:pos="1440"/>
        <w:tab w:val="clear" w:pos="1872"/>
        <w:tab w:val="clear" w:pos="2304"/>
        <w:tab w:val="clear" w:pos="2736"/>
      </w:tabs>
      <w:spacing w:line="360" w:lineRule="auto"/>
      <w:contextualSpacing w:val="0"/>
      <w:jc w:val="center"/>
    </w:pPr>
    <w:rPr>
      <w:rFonts w:eastAsiaTheme="minorHAnsi" w:cstheme="minorBidi"/>
      <w:b/>
      <w:spacing w:val="0"/>
      <w:szCs w:val="22"/>
      <w:lang w:eastAsia="en-CA"/>
    </w:rPr>
  </w:style>
  <w:style w:type="character" w:customStyle="1" w:styleId="CGTDCar">
    <w:name w:val="CGTD Car"/>
    <w:basedOn w:val="DefaultParagraphFont"/>
    <w:link w:val="CGTD"/>
    <w:rsid w:val="004A4874"/>
    <w:rPr>
      <w:rFonts w:eastAsiaTheme="minorHAnsi" w:cstheme="minorBidi"/>
      <w:b/>
      <w:sz w:val="24"/>
      <w:szCs w:val="22"/>
      <w:lang w:val="en-CA" w:eastAsia="en-CA"/>
    </w:rPr>
  </w:style>
  <w:style w:type="paragraph" w:customStyle="1" w:styleId="CGTE">
    <w:name w:val="CGTE"/>
    <w:next w:val="Normal"/>
    <w:link w:val="CGTECar"/>
    <w:rsid w:val="004A4874"/>
    <w:pPr>
      <w:spacing w:after="160" w:line="259" w:lineRule="auto"/>
      <w:jc w:val="center"/>
    </w:pPr>
    <w:rPr>
      <w:caps/>
      <w:sz w:val="28"/>
      <w:szCs w:val="28"/>
      <w:lang w:val="fr-CM" w:eastAsia="en-US"/>
    </w:rPr>
  </w:style>
  <w:style w:type="character" w:customStyle="1" w:styleId="CGTECar">
    <w:name w:val="CGTE Car"/>
    <w:basedOn w:val="DefaultParagraphFont"/>
    <w:link w:val="CGTE"/>
    <w:rsid w:val="004A4874"/>
    <w:rPr>
      <w:caps/>
      <w:sz w:val="28"/>
      <w:szCs w:val="28"/>
      <w:lang w:val="fr-CM" w:eastAsia="en-US"/>
    </w:rPr>
  </w:style>
  <w:style w:type="paragraph" w:customStyle="1" w:styleId="CGTF">
    <w:name w:val="CGTF"/>
    <w:next w:val="Normal"/>
    <w:link w:val="CGTFCar"/>
    <w:rsid w:val="004A4874"/>
    <w:pPr>
      <w:tabs>
        <w:tab w:val="center" w:pos="4680"/>
        <w:tab w:val="left" w:pos="7470"/>
      </w:tabs>
      <w:spacing w:before="160" w:after="160" w:line="259" w:lineRule="auto"/>
      <w:jc w:val="center"/>
    </w:pPr>
    <w:rPr>
      <w:rFonts w:eastAsiaTheme="minorHAnsi" w:cstheme="minorBidi"/>
      <w:b/>
      <w:sz w:val="28"/>
      <w:szCs w:val="28"/>
      <w:u w:val="single"/>
      <w:lang w:val="en-CA" w:eastAsia="en"/>
    </w:rPr>
  </w:style>
  <w:style w:type="character" w:customStyle="1" w:styleId="CGTFCar">
    <w:name w:val="CGTF Car"/>
    <w:basedOn w:val="DefaultParagraphFont"/>
    <w:link w:val="CGTF"/>
    <w:rsid w:val="004A4874"/>
    <w:rPr>
      <w:rFonts w:eastAsiaTheme="minorHAnsi" w:cstheme="minorBidi"/>
      <w:b/>
      <w:sz w:val="28"/>
      <w:szCs w:val="28"/>
      <w:u w:val="single"/>
      <w:lang w:val="en-CA" w:eastAsia="en"/>
    </w:rPr>
  </w:style>
  <w:style w:type="paragraph" w:customStyle="1" w:styleId="StyleGauche">
    <w:name w:val="Style Gauche"/>
    <w:basedOn w:val="Normal"/>
    <w:autoRedefine/>
    <w:rsid w:val="00F70A75"/>
    <w:pPr>
      <w:jc w:val="left"/>
    </w:pPr>
    <w:rPr>
      <w:rFonts w:cs="Times New Roman"/>
    </w:rPr>
  </w:style>
  <w:style w:type="paragraph" w:customStyle="1" w:styleId="CGBa">
    <w:name w:val="CG.B(a)"/>
    <w:link w:val="CGBaCar"/>
    <w:rsid w:val="00600640"/>
    <w:pPr>
      <w:numPr>
        <w:numId w:val="8"/>
      </w:numPr>
      <w:spacing w:before="60" w:after="120" w:line="360" w:lineRule="auto"/>
    </w:pPr>
    <w:rPr>
      <w:sz w:val="24"/>
      <w:szCs w:val="24"/>
      <w:lang w:eastAsia="en-CA"/>
    </w:rPr>
  </w:style>
  <w:style w:type="paragraph" w:customStyle="1" w:styleId="CGCIT1">
    <w:name w:val="CG.CIT 1"/>
    <w:link w:val="CGCIT1Car"/>
    <w:qFormat/>
    <w:rsid w:val="00DE23ED"/>
    <w:pPr>
      <w:tabs>
        <w:tab w:val="left" w:pos="1350"/>
        <w:tab w:val="right" w:pos="8654"/>
      </w:tabs>
      <w:spacing w:before="60" w:after="120"/>
      <w:ind w:left="720" w:right="720"/>
    </w:pPr>
    <w:rPr>
      <w:bCs/>
      <w:color w:val="000000"/>
      <w:sz w:val="24"/>
      <w:szCs w:val="22"/>
      <w:shd w:val="clear" w:color="auto" w:fill="FFFFFF"/>
      <w:lang w:val="en-CA" w:eastAsia="en"/>
    </w:rPr>
  </w:style>
  <w:style w:type="character" w:customStyle="1" w:styleId="CGCIT1Car">
    <w:name w:val="CG.CIT 1 Car"/>
    <w:basedOn w:val="DefaultParagraphFont"/>
    <w:link w:val="CGCIT1"/>
    <w:rsid w:val="00DE23ED"/>
    <w:rPr>
      <w:bCs/>
      <w:color w:val="000000"/>
      <w:sz w:val="24"/>
      <w:szCs w:val="22"/>
      <w:lang w:val="en-CA" w:eastAsia="en"/>
    </w:rPr>
  </w:style>
  <w:style w:type="character" w:customStyle="1" w:styleId="CGBaCar">
    <w:name w:val="CG.B(a) Car"/>
    <w:basedOn w:val="DefaultParagraphFont"/>
    <w:link w:val="CGBa"/>
    <w:rsid w:val="00600640"/>
    <w:rPr>
      <w:sz w:val="24"/>
      <w:szCs w:val="24"/>
      <w:lang w:eastAsia="en-CA"/>
    </w:rPr>
  </w:style>
  <w:style w:type="character" w:customStyle="1" w:styleId="CGCIT2Car">
    <w:name w:val="CG.CIT 2 Car"/>
    <w:basedOn w:val="DefaultParagraphFont"/>
    <w:link w:val="CGCIT2"/>
    <w:rsid w:val="001E6DBA"/>
    <w:rPr>
      <w:rFonts w:cstheme="minorBidi"/>
      <w:bCs/>
      <w:sz w:val="24"/>
      <w:szCs w:val="22"/>
      <w:lang w:val="en-CA" w:eastAsia="en"/>
    </w:rPr>
  </w:style>
  <w:style w:type="paragraph" w:customStyle="1" w:styleId="CGCIT2">
    <w:name w:val="CG.CIT 2"/>
    <w:link w:val="CGCIT2Car"/>
    <w:autoRedefine/>
    <w:qFormat/>
    <w:rsid w:val="001E6DBA"/>
    <w:pPr>
      <w:spacing w:before="120" w:after="120"/>
      <w:ind w:left="1080" w:right="1080"/>
    </w:pPr>
    <w:rPr>
      <w:rFonts w:cstheme="minorBidi"/>
      <w:bCs/>
      <w:sz w:val="24"/>
      <w:szCs w:val="22"/>
      <w:shd w:val="clear" w:color="auto" w:fill="FFFFFF"/>
      <w:lang w:val="en-CA" w:eastAsia="en"/>
    </w:rPr>
  </w:style>
  <w:style w:type="paragraph" w:customStyle="1" w:styleId="CGDash">
    <w:name w:val="CG.Dash"/>
    <w:link w:val="CGDashCar"/>
    <w:qFormat/>
    <w:rsid w:val="00EF35F6"/>
    <w:pPr>
      <w:numPr>
        <w:ilvl w:val="2"/>
        <w:numId w:val="6"/>
      </w:numPr>
      <w:spacing w:before="120" w:after="120" w:line="360" w:lineRule="auto"/>
      <w:ind w:left="1440"/>
    </w:pPr>
    <w:rPr>
      <w:sz w:val="24"/>
      <w:szCs w:val="24"/>
      <w:lang w:eastAsia="en"/>
    </w:rPr>
  </w:style>
  <w:style w:type="character" w:customStyle="1" w:styleId="CGDashCar">
    <w:name w:val="CG.Dash Car"/>
    <w:link w:val="CGDash"/>
    <w:rsid w:val="00EF35F6"/>
    <w:rPr>
      <w:sz w:val="24"/>
      <w:szCs w:val="24"/>
      <w:lang w:eastAsia="en"/>
    </w:rPr>
  </w:style>
  <w:style w:type="paragraph" w:customStyle="1" w:styleId="CGBullet">
    <w:name w:val="CG.Bullet"/>
    <w:link w:val="CGBulletCar"/>
    <w:qFormat/>
    <w:rsid w:val="00420436"/>
    <w:pPr>
      <w:numPr>
        <w:ilvl w:val="1"/>
        <w:numId w:val="6"/>
      </w:numPr>
      <w:tabs>
        <w:tab w:val="clear" w:pos="720"/>
        <w:tab w:val="num" w:pos="1080"/>
      </w:tabs>
      <w:spacing w:before="120" w:after="120" w:line="360" w:lineRule="auto"/>
      <w:ind w:left="1080" w:hanging="360"/>
    </w:pPr>
    <w:rPr>
      <w:bCs/>
      <w:sz w:val="24"/>
      <w:lang w:eastAsia="en"/>
    </w:rPr>
  </w:style>
  <w:style w:type="character" w:customStyle="1" w:styleId="CGBulletCar">
    <w:name w:val="CG.Bullet Car"/>
    <w:link w:val="CGBullet"/>
    <w:rsid w:val="00420436"/>
    <w:rPr>
      <w:bCs/>
      <w:sz w:val="24"/>
      <w:lang w:eastAsia="en"/>
    </w:rPr>
  </w:style>
  <w:style w:type="paragraph" w:customStyle="1" w:styleId="CGAN10">
    <w:name w:val="CG.AN#1."/>
    <w:link w:val="CGAN1Car"/>
    <w:qFormat/>
    <w:rsid w:val="00024A69"/>
    <w:pPr>
      <w:numPr>
        <w:numId w:val="7"/>
      </w:numPr>
      <w:spacing w:before="120" w:after="120" w:line="360" w:lineRule="auto"/>
      <w:ind w:left="1440"/>
    </w:pPr>
    <w:rPr>
      <w:rFonts w:eastAsiaTheme="minorHAnsi" w:cstheme="minorBidi"/>
      <w:sz w:val="24"/>
      <w:szCs w:val="22"/>
      <w:lang w:val="en-CA" w:eastAsia="en-US"/>
    </w:rPr>
  </w:style>
  <w:style w:type="character" w:customStyle="1" w:styleId="CGAN1Car">
    <w:name w:val="CG.AN#1. Car"/>
    <w:basedOn w:val="DefaultParagraphFont"/>
    <w:link w:val="CGAN10"/>
    <w:rsid w:val="00024A69"/>
    <w:rPr>
      <w:rFonts w:eastAsiaTheme="minorHAnsi" w:cstheme="minorBidi"/>
      <w:sz w:val="24"/>
      <w:szCs w:val="22"/>
      <w:lang w:val="en-CA" w:eastAsia="en-US"/>
    </w:rPr>
  </w:style>
  <w:style w:type="paragraph" w:customStyle="1" w:styleId="CGAN1">
    <w:name w:val="CG.AN#1)"/>
    <w:link w:val="CGAN1Car0"/>
    <w:rsid w:val="00420436"/>
    <w:pPr>
      <w:numPr>
        <w:numId w:val="10"/>
      </w:numPr>
      <w:spacing w:line="360" w:lineRule="auto"/>
      <w:ind w:left="1440"/>
    </w:pPr>
    <w:rPr>
      <w:rFonts w:eastAsiaTheme="minorHAnsi" w:cstheme="minorBidi"/>
      <w:sz w:val="24"/>
      <w:szCs w:val="22"/>
      <w:lang w:val="en-CA" w:eastAsia="en-US"/>
    </w:rPr>
  </w:style>
  <w:style w:type="character" w:customStyle="1" w:styleId="CGAN1Car0">
    <w:name w:val="CG.AN#1) Car"/>
    <w:basedOn w:val="CGANCar"/>
    <w:link w:val="CGAN1"/>
    <w:rsid w:val="00420436"/>
    <w:rPr>
      <w:rFonts w:eastAsiaTheme="minorHAnsi" w:cstheme="minorBidi"/>
      <w:sz w:val="24"/>
      <w:szCs w:val="22"/>
      <w:lang w:val="en-CA" w:eastAsia="en-US"/>
    </w:rPr>
  </w:style>
  <w:style w:type="character" w:customStyle="1" w:styleId="solexhl">
    <w:name w:val="solexhl"/>
    <w:basedOn w:val="DefaultParagraphFont"/>
    <w:rsid w:val="00BD176D"/>
  </w:style>
  <w:style w:type="character" w:customStyle="1" w:styleId="citationcar">
    <w:name w:val="citationcar"/>
    <w:basedOn w:val="DefaultParagraphFont"/>
    <w:rsid w:val="007269E2"/>
  </w:style>
  <w:style w:type="paragraph" w:customStyle="1" w:styleId="paragnum">
    <w:name w:val="paragnum"/>
    <w:basedOn w:val="Normal"/>
    <w:rsid w:val="000E6A5D"/>
    <w:pPr>
      <w:tabs>
        <w:tab w:val="clear" w:pos="576"/>
        <w:tab w:val="clear" w:pos="1008"/>
        <w:tab w:val="clear" w:pos="1440"/>
        <w:tab w:val="clear" w:pos="1872"/>
        <w:tab w:val="clear" w:pos="2304"/>
        <w:tab w:val="clear" w:pos="2736"/>
      </w:tabs>
      <w:spacing w:before="100" w:beforeAutospacing="1" w:after="100" w:afterAutospacing="1"/>
      <w:contextualSpacing w:val="0"/>
      <w:jc w:val="left"/>
    </w:pPr>
    <w:rPr>
      <w:rFonts w:cs="Times New Roman"/>
      <w:spacing w:val="0"/>
      <w:szCs w:val="24"/>
      <w:lang w:eastAsia="en-CA"/>
    </w:rPr>
  </w:style>
  <w:style w:type="character" w:customStyle="1" w:styleId="QuoteChar">
    <w:name w:val="Quote Char"/>
    <w:basedOn w:val="DefaultParagraphFont"/>
    <w:link w:val="Quote"/>
    <w:uiPriority w:val="29"/>
    <w:rsid w:val="000E6A5D"/>
    <w:rPr>
      <w:rFonts w:cs="Arial"/>
      <w:spacing w:val="-2"/>
      <w:sz w:val="22"/>
      <w:lang w:val="en-CA" w:eastAsia="fr-FR"/>
    </w:rPr>
  </w:style>
  <w:style w:type="character" w:customStyle="1" w:styleId="reflex3-block">
    <w:name w:val="reflex3-block"/>
    <w:basedOn w:val="DefaultParagraphFont"/>
    <w:rsid w:val="00EF0639"/>
  </w:style>
  <w:style w:type="character" w:customStyle="1" w:styleId="reflex">
    <w:name w:val="reflex"/>
    <w:basedOn w:val="DefaultParagraphFont"/>
    <w:rsid w:val="00251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0070">
      <w:bodyDiv w:val="1"/>
      <w:marLeft w:val="0"/>
      <w:marRight w:val="0"/>
      <w:marTop w:val="0"/>
      <w:marBottom w:val="0"/>
      <w:divBdr>
        <w:top w:val="none" w:sz="0" w:space="0" w:color="auto"/>
        <w:left w:val="none" w:sz="0" w:space="0" w:color="auto"/>
        <w:bottom w:val="none" w:sz="0" w:space="0" w:color="auto"/>
        <w:right w:val="none" w:sz="0" w:space="0" w:color="auto"/>
      </w:divBdr>
      <w:divsChild>
        <w:div w:id="410468194">
          <w:marLeft w:val="0"/>
          <w:marRight w:val="0"/>
          <w:marTop w:val="0"/>
          <w:marBottom w:val="0"/>
          <w:divBdr>
            <w:top w:val="none" w:sz="0" w:space="0" w:color="auto"/>
            <w:left w:val="none" w:sz="0" w:space="0" w:color="auto"/>
            <w:bottom w:val="none" w:sz="0" w:space="0" w:color="auto"/>
            <w:right w:val="none" w:sz="0" w:space="0" w:color="auto"/>
          </w:divBdr>
          <w:divsChild>
            <w:div w:id="900141995">
              <w:marLeft w:val="0"/>
              <w:marRight w:val="0"/>
              <w:marTop w:val="105"/>
              <w:marBottom w:val="0"/>
              <w:divBdr>
                <w:top w:val="none" w:sz="0" w:space="0" w:color="auto"/>
                <w:left w:val="none" w:sz="0" w:space="0" w:color="auto"/>
                <w:bottom w:val="none" w:sz="0" w:space="0" w:color="auto"/>
                <w:right w:val="none" w:sz="0" w:space="0" w:color="auto"/>
              </w:divBdr>
              <w:divsChild>
                <w:div w:id="233204465">
                  <w:marLeft w:val="0"/>
                  <w:marRight w:val="0"/>
                  <w:marTop w:val="0"/>
                  <w:marBottom w:val="0"/>
                  <w:divBdr>
                    <w:top w:val="none" w:sz="0" w:space="0" w:color="auto"/>
                    <w:left w:val="none" w:sz="0" w:space="0" w:color="auto"/>
                    <w:bottom w:val="none" w:sz="0" w:space="0" w:color="auto"/>
                    <w:right w:val="none" w:sz="0" w:space="0" w:color="auto"/>
                  </w:divBdr>
                  <w:divsChild>
                    <w:div w:id="2008749752">
                      <w:marLeft w:val="45"/>
                      <w:marRight w:val="0"/>
                      <w:marTop w:val="30"/>
                      <w:marBottom w:val="0"/>
                      <w:divBdr>
                        <w:top w:val="single" w:sz="6" w:space="4" w:color="C3C4BD"/>
                        <w:left w:val="single" w:sz="6" w:space="5" w:color="C3C4BD"/>
                        <w:bottom w:val="single" w:sz="6" w:space="4" w:color="C3C4BD"/>
                        <w:right w:val="single" w:sz="6" w:space="4" w:color="C3C4BD"/>
                      </w:divBdr>
                    </w:div>
                  </w:divsChild>
                </w:div>
              </w:divsChild>
            </w:div>
          </w:divsChild>
        </w:div>
      </w:divsChild>
    </w:div>
    <w:div w:id="216741568">
      <w:bodyDiv w:val="1"/>
      <w:marLeft w:val="0"/>
      <w:marRight w:val="0"/>
      <w:marTop w:val="0"/>
      <w:marBottom w:val="0"/>
      <w:divBdr>
        <w:top w:val="none" w:sz="0" w:space="0" w:color="auto"/>
        <w:left w:val="none" w:sz="0" w:space="0" w:color="auto"/>
        <w:bottom w:val="none" w:sz="0" w:space="0" w:color="auto"/>
        <w:right w:val="none" w:sz="0" w:space="0" w:color="auto"/>
      </w:divBdr>
      <w:divsChild>
        <w:div w:id="1185289838">
          <w:marLeft w:val="0"/>
          <w:marRight w:val="0"/>
          <w:marTop w:val="150"/>
          <w:marBottom w:val="0"/>
          <w:divBdr>
            <w:top w:val="none" w:sz="0" w:space="0" w:color="auto"/>
            <w:left w:val="none" w:sz="0" w:space="0" w:color="auto"/>
            <w:bottom w:val="none" w:sz="0" w:space="0" w:color="auto"/>
            <w:right w:val="none" w:sz="0" w:space="0" w:color="auto"/>
          </w:divBdr>
          <w:divsChild>
            <w:div w:id="561526820">
              <w:marLeft w:val="0"/>
              <w:marRight w:val="0"/>
              <w:marTop w:val="0"/>
              <w:marBottom w:val="0"/>
              <w:divBdr>
                <w:top w:val="none" w:sz="0" w:space="0" w:color="auto"/>
                <w:left w:val="none" w:sz="0" w:space="0" w:color="auto"/>
                <w:bottom w:val="none" w:sz="0" w:space="0" w:color="auto"/>
                <w:right w:val="none" w:sz="0" w:space="0" w:color="auto"/>
              </w:divBdr>
              <w:divsChild>
                <w:div w:id="941566476">
                  <w:marLeft w:val="0"/>
                  <w:marRight w:val="0"/>
                  <w:marTop w:val="0"/>
                  <w:marBottom w:val="0"/>
                  <w:divBdr>
                    <w:top w:val="none" w:sz="0" w:space="0" w:color="auto"/>
                    <w:left w:val="none" w:sz="0" w:space="0" w:color="auto"/>
                    <w:bottom w:val="none" w:sz="0" w:space="0" w:color="auto"/>
                    <w:right w:val="none" w:sz="0" w:space="0" w:color="auto"/>
                  </w:divBdr>
                  <w:divsChild>
                    <w:div w:id="835026494">
                      <w:marLeft w:val="0"/>
                      <w:marRight w:val="0"/>
                      <w:marTop w:val="0"/>
                      <w:marBottom w:val="0"/>
                      <w:divBdr>
                        <w:top w:val="none" w:sz="0" w:space="0" w:color="auto"/>
                        <w:left w:val="none" w:sz="0" w:space="0" w:color="auto"/>
                        <w:bottom w:val="none" w:sz="0" w:space="0" w:color="auto"/>
                        <w:right w:val="none" w:sz="0" w:space="0" w:color="auto"/>
                      </w:divBdr>
                      <w:divsChild>
                        <w:div w:id="427240415">
                          <w:marLeft w:val="0"/>
                          <w:marRight w:val="0"/>
                          <w:marTop w:val="0"/>
                          <w:marBottom w:val="0"/>
                          <w:divBdr>
                            <w:top w:val="none" w:sz="0" w:space="0" w:color="auto"/>
                            <w:left w:val="none" w:sz="0" w:space="0" w:color="auto"/>
                            <w:bottom w:val="none" w:sz="0" w:space="0" w:color="auto"/>
                            <w:right w:val="none" w:sz="0" w:space="0" w:color="auto"/>
                          </w:divBdr>
                          <w:divsChild>
                            <w:div w:id="522591435">
                              <w:marLeft w:val="0"/>
                              <w:marRight w:val="0"/>
                              <w:marTop w:val="0"/>
                              <w:marBottom w:val="0"/>
                              <w:divBdr>
                                <w:top w:val="none" w:sz="0" w:space="0" w:color="auto"/>
                                <w:left w:val="none" w:sz="0" w:space="0" w:color="auto"/>
                                <w:bottom w:val="none" w:sz="0" w:space="0" w:color="auto"/>
                                <w:right w:val="none" w:sz="0" w:space="0" w:color="auto"/>
                              </w:divBdr>
                              <w:divsChild>
                                <w:div w:id="435904143">
                                  <w:marLeft w:val="0"/>
                                  <w:marRight w:val="0"/>
                                  <w:marTop w:val="0"/>
                                  <w:marBottom w:val="0"/>
                                  <w:divBdr>
                                    <w:top w:val="none" w:sz="0" w:space="0" w:color="auto"/>
                                    <w:left w:val="none" w:sz="0" w:space="0" w:color="auto"/>
                                    <w:bottom w:val="none" w:sz="0" w:space="0" w:color="auto"/>
                                    <w:right w:val="none" w:sz="0" w:space="0" w:color="auto"/>
                                  </w:divBdr>
                                </w:div>
                                <w:div w:id="705638769">
                                  <w:marLeft w:val="0"/>
                                  <w:marRight w:val="0"/>
                                  <w:marTop w:val="0"/>
                                  <w:marBottom w:val="0"/>
                                  <w:divBdr>
                                    <w:top w:val="none" w:sz="0" w:space="0" w:color="auto"/>
                                    <w:left w:val="none" w:sz="0" w:space="0" w:color="auto"/>
                                    <w:bottom w:val="none" w:sz="0" w:space="0" w:color="auto"/>
                                    <w:right w:val="none" w:sz="0" w:space="0" w:color="auto"/>
                                  </w:divBdr>
                                </w:div>
                                <w:div w:id="15769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194098">
      <w:bodyDiv w:val="1"/>
      <w:marLeft w:val="0"/>
      <w:marRight w:val="0"/>
      <w:marTop w:val="0"/>
      <w:marBottom w:val="0"/>
      <w:divBdr>
        <w:top w:val="none" w:sz="0" w:space="0" w:color="auto"/>
        <w:left w:val="none" w:sz="0" w:space="0" w:color="auto"/>
        <w:bottom w:val="none" w:sz="0" w:space="0" w:color="auto"/>
        <w:right w:val="none" w:sz="0" w:space="0" w:color="auto"/>
      </w:divBdr>
    </w:div>
    <w:div w:id="299727242">
      <w:bodyDiv w:val="1"/>
      <w:marLeft w:val="3"/>
      <w:marRight w:val="3"/>
      <w:marTop w:val="240"/>
      <w:marBottom w:val="0"/>
      <w:divBdr>
        <w:top w:val="none" w:sz="0" w:space="0" w:color="auto"/>
        <w:left w:val="none" w:sz="0" w:space="0" w:color="auto"/>
        <w:bottom w:val="none" w:sz="0" w:space="0" w:color="auto"/>
        <w:right w:val="none" w:sz="0" w:space="0" w:color="auto"/>
      </w:divBdr>
      <w:divsChild>
        <w:div w:id="625700682">
          <w:marLeft w:val="0"/>
          <w:marRight w:val="0"/>
          <w:marTop w:val="720"/>
          <w:marBottom w:val="0"/>
          <w:divBdr>
            <w:top w:val="single" w:sz="6" w:space="0" w:color="auto"/>
            <w:left w:val="none" w:sz="0" w:space="0" w:color="auto"/>
            <w:bottom w:val="none" w:sz="0" w:space="0" w:color="auto"/>
            <w:right w:val="none" w:sz="0" w:space="0" w:color="auto"/>
          </w:divBdr>
        </w:div>
      </w:divsChild>
    </w:div>
    <w:div w:id="435489137">
      <w:bodyDiv w:val="1"/>
      <w:marLeft w:val="0"/>
      <w:marRight w:val="0"/>
      <w:marTop w:val="0"/>
      <w:marBottom w:val="0"/>
      <w:divBdr>
        <w:top w:val="none" w:sz="0" w:space="0" w:color="auto"/>
        <w:left w:val="none" w:sz="0" w:space="0" w:color="auto"/>
        <w:bottom w:val="none" w:sz="0" w:space="0" w:color="auto"/>
        <w:right w:val="none" w:sz="0" w:space="0" w:color="auto"/>
      </w:divBdr>
      <w:divsChild>
        <w:div w:id="614213562">
          <w:marLeft w:val="0"/>
          <w:marRight w:val="0"/>
          <w:marTop w:val="0"/>
          <w:marBottom w:val="0"/>
          <w:divBdr>
            <w:top w:val="none" w:sz="0" w:space="0" w:color="auto"/>
            <w:left w:val="none" w:sz="0" w:space="0" w:color="auto"/>
            <w:bottom w:val="none" w:sz="0" w:space="0" w:color="auto"/>
            <w:right w:val="none" w:sz="0" w:space="0" w:color="auto"/>
          </w:divBdr>
          <w:divsChild>
            <w:div w:id="609776679">
              <w:marLeft w:val="0"/>
              <w:marRight w:val="0"/>
              <w:marTop w:val="0"/>
              <w:marBottom w:val="0"/>
              <w:divBdr>
                <w:top w:val="none" w:sz="0" w:space="0" w:color="auto"/>
                <w:left w:val="none" w:sz="0" w:space="0" w:color="auto"/>
                <w:bottom w:val="none" w:sz="0" w:space="0" w:color="auto"/>
                <w:right w:val="none" w:sz="0" w:space="0" w:color="auto"/>
              </w:divBdr>
              <w:divsChild>
                <w:div w:id="173961939">
                  <w:marLeft w:val="0"/>
                  <w:marRight w:val="0"/>
                  <w:marTop w:val="0"/>
                  <w:marBottom w:val="0"/>
                  <w:divBdr>
                    <w:top w:val="none" w:sz="0" w:space="0" w:color="auto"/>
                    <w:left w:val="none" w:sz="0" w:space="0" w:color="auto"/>
                    <w:bottom w:val="none" w:sz="0" w:space="0" w:color="auto"/>
                    <w:right w:val="none" w:sz="0" w:space="0" w:color="auto"/>
                  </w:divBdr>
                  <w:divsChild>
                    <w:div w:id="1846826654">
                      <w:marLeft w:val="2250"/>
                      <w:marRight w:val="0"/>
                      <w:marTop w:val="0"/>
                      <w:marBottom w:val="0"/>
                      <w:divBdr>
                        <w:top w:val="none" w:sz="0" w:space="0" w:color="auto"/>
                        <w:left w:val="none" w:sz="0" w:space="0" w:color="auto"/>
                        <w:bottom w:val="none" w:sz="0" w:space="0" w:color="auto"/>
                        <w:right w:val="none" w:sz="0" w:space="0" w:color="auto"/>
                      </w:divBdr>
                      <w:divsChild>
                        <w:div w:id="180095171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052271">
      <w:bodyDiv w:val="1"/>
      <w:marLeft w:val="0"/>
      <w:marRight w:val="0"/>
      <w:marTop w:val="0"/>
      <w:marBottom w:val="0"/>
      <w:divBdr>
        <w:top w:val="none" w:sz="0" w:space="0" w:color="auto"/>
        <w:left w:val="none" w:sz="0" w:space="0" w:color="auto"/>
        <w:bottom w:val="none" w:sz="0" w:space="0" w:color="auto"/>
        <w:right w:val="none" w:sz="0" w:space="0" w:color="auto"/>
      </w:divBdr>
    </w:div>
    <w:div w:id="929048351">
      <w:bodyDiv w:val="1"/>
      <w:marLeft w:val="0"/>
      <w:marRight w:val="0"/>
      <w:marTop w:val="0"/>
      <w:marBottom w:val="0"/>
      <w:divBdr>
        <w:top w:val="none" w:sz="0" w:space="0" w:color="auto"/>
        <w:left w:val="none" w:sz="0" w:space="0" w:color="auto"/>
        <w:bottom w:val="none" w:sz="0" w:space="0" w:color="auto"/>
        <w:right w:val="none" w:sz="0" w:space="0" w:color="auto"/>
      </w:divBdr>
    </w:div>
    <w:div w:id="934560734">
      <w:bodyDiv w:val="1"/>
      <w:marLeft w:val="0"/>
      <w:marRight w:val="0"/>
      <w:marTop w:val="0"/>
      <w:marBottom w:val="0"/>
      <w:divBdr>
        <w:top w:val="none" w:sz="0" w:space="0" w:color="auto"/>
        <w:left w:val="none" w:sz="0" w:space="0" w:color="auto"/>
        <w:bottom w:val="none" w:sz="0" w:space="0" w:color="auto"/>
        <w:right w:val="none" w:sz="0" w:space="0" w:color="auto"/>
      </w:divBdr>
    </w:div>
    <w:div w:id="999694852">
      <w:bodyDiv w:val="1"/>
      <w:marLeft w:val="0"/>
      <w:marRight w:val="0"/>
      <w:marTop w:val="0"/>
      <w:marBottom w:val="0"/>
      <w:divBdr>
        <w:top w:val="none" w:sz="0" w:space="0" w:color="auto"/>
        <w:left w:val="none" w:sz="0" w:space="0" w:color="auto"/>
        <w:bottom w:val="none" w:sz="0" w:space="0" w:color="auto"/>
        <w:right w:val="none" w:sz="0" w:space="0" w:color="auto"/>
      </w:divBdr>
    </w:div>
    <w:div w:id="1030035746">
      <w:bodyDiv w:val="1"/>
      <w:marLeft w:val="0"/>
      <w:marRight w:val="0"/>
      <w:marTop w:val="0"/>
      <w:marBottom w:val="0"/>
      <w:divBdr>
        <w:top w:val="none" w:sz="0" w:space="0" w:color="auto"/>
        <w:left w:val="none" w:sz="0" w:space="0" w:color="auto"/>
        <w:bottom w:val="none" w:sz="0" w:space="0" w:color="auto"/>
        <w:right w:val="none" w:sz="0" w:space="0" w:color="auto"/>
      </w:divBdr>
    </w:div>
    <w:div w:id="1045955146">
      <w:bodyDiv w:val="1"/>
      <w:marLeft w:val="3"/>
      <w:marRight w:val="3"/>
      <w:marTop w:val="240"/>
      <w:marBottom w:val="0"/>
      <w:divBdr>
        <w:top w:val="none" w:sz="0" w:space="0" w:color="auto"/>
        <w:left w:val="none" w:sz="0" w:space="0" w:color="auto"/>
        <w:bottom w:val="none" w:sz="0" w:space="0" w:color="auto"/>
        <w:right w:val="none" w:sz="0" w:space="0" w:color="auto"/>
      </w:divBdr>
      <w:divsChild>
        <w:div w:id="1609041995">
          <w:marLeft w:val="0"/>
          <w:marRight w:val="0"/>
          <w:marTop w:val="0"/>
          <w:marBottom w:val="0"/>
          <w:divBdr>
            <w:top w:val="none" w:sz="0" w:space="0" w:color="auto"/>
            <w:left w:val="none" w:sz="0" w:space="0" w:color="auto"/>
            <w:bottom w:val="none" w:sz="0" w:space="0" w:color="auto"/>
            <w:right w:val="none" w:sz="0" w:space="0" w:color="auto"/>
          </w:divBdr>
        </w:div>
      </w:divsChild>
    </w:div>
    <w:div w:id="1049840388">
      <w:bodyDiv w:val="1"/>
      <w:marLeft w:val="0"/>
      <w:marRight w:val="0"/>
      <w:marTop w:val="0"/>
      <w:marBottom w:val="0"/>
      <w:divBdr>
        <w:top w:val="none" w:sz="0" w:space="0" w:color="auto"/>
        <w:left w:val="none" w:sz="0" w:space="0" w:color="auto"/>
        <w:bottom w:val="none" w:sz="0" w:space="0" w:color="auto"/>
        <w:right w:val="none" w:sz="0" w:space="0" w:color="auto"/>
      </w:divBdr>
      <w:divsChild>
        <w:div w:id="1964270467">
          <w:marLeft w:val="0"/>
          <w:marRight w:val="0"/>
          <w:marTop w:val="0"/>
          <w:marBottom w:val="0"/>
          <w:divBdr>
            <w:top w:val="none" w:sz="0" w:space="0" w:color="auto"/>
            <w:left w:val="none" w:sz="0" w:space="0" w:color="auto"/>
            <w:bottom w:val="none" w:sz="0" w:space="0" w:color="auto"/>
            <w:right w:val="none" w:sz="0" w:space="0" w:color="auto"/>
          </w:divBdr>
          <w:divsChild>
            <w:div w:id="1927498754">
              <w:marLeft w:val="0"/>
              <w:marRight w:val="0"/>
              <w:marTop w:val="0"/>
              <w:marBottom w:val="0"/>
              <w:divBdr>
                <w:top w:val="none" w:sz="0" w:space="0" w:color="auto"/>
                <w:left w:val="none" w:sz="0" w:space="0" w:color="auto"/>
                <w:bottom w:val="none" w:sz="0" w:space="0" w:color="auto"/>
                <w:right w:val="none" w:sz="0" w:space="0" w:color="auto"/>
              </w:divBdr>
              <w:divsChild>
                <w:div w:id="1157919802">
                  <w:marLeft w:val="0"/>
                  <w:marRight w:val="0"/>
                  <w:marTop w:val="0"/>
                  <w:marBottom w:val="0"/>
                  <w:divBdr>
                    <w:top w:val="none" w:sz="0" w:space="0" w:color="auto"/>
                    <w:left w:val="none" w:sz="0" w:space="0" w:color="auto"/>
                    <w:bottom w:val="none" w:sz="0" w:space="0" w:color="auto"/>
                    <w:right w:val="none" w:sz="0" w:space="0" w:color="auto"/>
                  </w:divBdr>
                  <w:divsChild>
                    <w:div w:id="562840155">
                      <w:marLeft w:val="2250"/>
                      <w:marRight w:val="0"/>
                      <w:marTop w:val="0"/>
                      <w:marBottom w:val="0"/>
                      <w:divBdr>
                        <w:top w:val="none" w:sz="0" w:space="0" w:color="auto"/>
                        <w:left w:val="none" w:sz="0" w:space="0" w:color="auto"/>
                        <w:bottom w:val="none" w:sz="0" w:space="0" w:color="auto"/>
                        <w:right w:val="none" w:sz="0" w:space="0" w:color="auto"/>
                      </w:divBdr>
                      <w:divsChild>
                        <w:div w:id="1876965451">
                          <w:marLeft w:val="900"/>
                          <w:marRight w:val="0"/>
                          <w:marTop w:val="0"/>
                          <w:marBottom w:val="0"/>
                          <w:divBdr>
                            <w:top w:val="none" w:sz="0" w:space="0" w:color="auto"/>
                            <w:left w:val="none" w:sz="0" w:space="0" w:color="auto"/>
                            <w:bottom w:val="none" w:sz="0" w:space="0" w:color="auto"/>
                            <w:right w:val="none" w:sz="0" w:space="0" w:color="auto"/>
                          </w:divBdr>
                          <w:divsChild>
                            <w:div w:id="21405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397070">
      <w:bodyDiv w:val="1"/>
      <w:marLeft w:val="0"/>
      <w:marRight w:val="0"/>
      <w:marTop w:val="0"/>
      <w:marBottom w:val="0"/>
      <w:divBdr>
        <w:top w:val="none" w:sz="0" w:space="0" w:color="auto"/>
        <w:left w:val="none" w:sz="0" w:space="0" w:color="auto"/>
        <w:bottom w:val="none" w:sz="0" w:space="0" w:color="auto"/>
        <w:right w:val="none" w:sz="0" w:space="0" w:color="auto"/>
      </w:divBdr>
      <w:divsChild>
        <w:div w:id="1231579879">
          <w:marLeft w:val="0"/>
          <w:marRight w:val="0"/>
          <w:marTop w:val="0"/>
          <w:marBottom w:val="0"/>
          <w:divBdr>
            <w:top w:val="none" w:sz="0" w:space="0" w:color="auto"/>
            <w:left w:val="none" w:sz="0" w:space="0" w:color="auto"/>
            <w:bottom w:val="none" w:sz="0" w:space="0" w:color="auto"/>
            <w:right w:val="none" w:sz="0" w:space="0" w:color="auto"/>
          </w:divBdr>
          <w:divsChild>
            <w:div w:id="1150293402">
              <w:marLeft w:val="0"/>
              <w:marRight w:val="0"/>
              <w:marTop w:val="0"/>
              <w:marBottom w:val="0"/>
              <w:divBdr>
                <w:top w:val="none" w:sz="0" w:space="0" w:color="auto"/>
                <w:left w:val="none" w:sz="0" w:space="0" w:color="auto"/>
                <w:bottom w:val="none" w:sz="0" w:space="0" w:color="auto"/>
                <w:right w:val="none" w:sz="0" w:space="0" w:color="auto"/>
              </w:divBdr>
              <w:divsChild>
                <w:div w:id="616133665">
                  <w:marLeft w:val="0"/>
                  <w:marRight w:val="0"/>
                  <w:marTop w:val="0"/>
                  <w:marBottom w:val="0"/>
                  <w:divBdr>
                    <w:top w:val="none" w:sz="0" w:space="0" w:color="auto"/>
                    <w:left w:val="none" w:sz="0" w:space="0" w:color="auto"/>
                    <w:bottom w:val="none" w:sz="0" w:space="0" w:color="auto"/>
                    <w:right w:val="none" w:sz="0" w:space="0" w:color="auto"/>
                  </w:divBdr>
                  <w:divsChild>
                    <w:div w:id="532695510">
                      <w:marLeft w:val="2250"/>
                      <w:marRight w:val="0"/>
                      <w:marTop w:val="0"/>
                      <w:marBottom w:val="0"/>
                      <w:divBdr>
                        <w:top w:val="none" w:sz="0" w:space="0" w:color="auto"/>
                        <w:left w:val="none" w:sz="0" w:space="0" w:color="auto"/>
                        <w:bottom w:val="none" w:sz="0" w:space="0" w:color="auto"/>
                        <w:right w:val="none" w:sz="0" w:space="0" w:color="auto"/>
                      </w:divBdr>
                      <w:divsChild>
                        <w:div w:id="876624374">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773490">
      <w:bodyDiv w:val="1"/>
      <w:marLeft w:val="0"/>
      <w:marRight w:val="0"/>
      <w:marTop w:val="0"/>
      <w:marBottom w:val="0"/>
      <w:divBdr>
        <w:top w:val="none" w:sz="0" w:space="0" w:color="auto"/>
        <w:left w:val="none" w:sz="0" w:space="0" w:color="auto"/>
        <w:bottom w:val="none" w:sz="0" w:space="0" w:color="auto"/>
        <w:right w:val="none" w:sz="0" w:space="0" w:color="auto"/>
      </w:divBdr>
    </w:div>
    <w:div w:id="1082334817">
      <w:bodyDiv w:val="1"/>
      <w:marLeft w:val="0"/>
      <w:marRight w:val="0"/>
      <w:marTop w:val="0"/>
      <w:marBottom w:val="0"/>
      <w:divBdr>
        <w:top w:val="none" w:sz="0" w:space="0" w:color="auto"/>
        <w:left w:val="none" w:sz="0" w:space="0" w:color="auto"/>
        <w:bottom w:val="none" w:sz="0" w:space="0" w:color="auto"/>
        <w:right w:val="none" w:sz="0" w:space="0" w:color="auto"/>
      </w:divBdr>
      <w:divsChild>
        <w:div w:id="1801223634">
          <w:marLeft w:val="0"/>
          <w:marRight w:val="0"/>
          <w:marTop w:val="0"/>
          <w:marBottom w:val="0"/>
          <w:divBdr>
            <w:top w:val="none" w:sz="0" w:space="0" w:color="auto"/>
            <w:left w:val="none" w:sz="0" w:space="0" w:color="auto"/>
            <w:bottom w:val="none" w:sz="0" w:space="0" w:color="auto"/>
            <w:right w:val="none" w:sz="0" w:space="0" w:color="auto"/>
          </w:divBdr>
        </w:div>
        <w:div w:id="204414284">
          <w:marLeft w:val="0"/>
          <w:marRight w:val="0"/>
          <w:marTop w:val="0"/>
          <w:marBottom w:val="0"/>
          <w:divBdr>
            <w:top w:val="none" w:sz="0" w:space="0" w:color="auto"/>
            <w:left w:val="none" w:sz="0" w:space="0" w:color="auto"/>
            <w:bottom w:val="none" w:sz="0" w:space="0" w:color="auto"/>
            <w:right w:val="none" w:sz="0" w:space="0" w:color="auto"/>
          </w:divBdr>
        </w:div>
        <w:div w:id="1795706525">
          <w:blockQuote w:val="1"/>
          <w:marLeft w:val="0"/>
          <w:marRight w:val="0"/>
          <w:marTop w:val="100"/>
          <w:marBottom w:val="100"/>
          <w:divBdr>
            <w:top w:val="none" w:sz="0" w:space="0" w:color="auto"/>
            <w:left w:val="none" w:sz="0" w:space="0" w:color="auto"/>
            <w:bottom w:val="none" w:sz="0" w:space="0" w:color="auto"/>
            <w:right w:val="none" w:sz="0" w:space="0" w:color="auto"/>
          </w:divBdr>
        </w:div>
        <w:div w:id="216859837">
          <w:blockQuote w:val="1"/>
          <w:marLeft w:val="0"/>
          <w:marRight w:val="0"/>
          <w:marTop w:val="100"/>
          <w:marBottom w:val="100"/>
          <w:divBdr>
            <w:top w:val="none" w:sz="0" w:space="0" w:color="auto"/>
            <w:left w:val="none" w:sz="0" w:space="0" w:color="auto"/>
            <w:bottom w:val="none" w:sz="0" w:space="0" w:color="auto"/>
            <w:right w:val="none" w:sz="0" w:space="0" w:color="auto"/>
          </w:divBdr>
        </w:div>
        <w:div w:id="1154301929">
          <w:marLeft w:val="0"/>
          <w:marRight w:val="0"/>
          <w:marTop w:val="0"/>
          <w:marBottom w:val="0"/>
          <w:divBdr>
            <w:top w:val="none" w:sz="0" w:space="0" w:color="auto"/>
            <w:left w:val="none" w:sz="0" w:space="0" w:color="auto"/>
            <w:bottom w:val="none" w:sz="0" w:space="0" w:color="auto"/>
            <w:right w:val="none" w:sz="0" w:space="0" w:color="auto"/>
          </w:divBdr>
        </w:div>
        <w:div w:id="1864126084">
          <w:marLeft w:val="0"/>
          <w:marRight w:val="0"/>
          <w:marTop w:val="0"/>
          <w:marBottom w:val="0"/>
          <w:divBdr>
            <w:top w:val="none" w:sz="0" w:space="0" w:color="auto"/>
            <w:left w:val="none" w:sz="0" w:space="0" w:color="auto"/>
            <w:bottom w:val="none" w:sz="0" w:space="0" w:color="auto"/>
            <w:right w:val="none" w:sz="0" w:space="0" w:color="auto"/>
          </w:divBdr>
        </w:div>
      </w:divsChild>
    </w:div>
    <w:div w:id="1363168705">
      <w:bodyDiv w:val="1"/>
      <w:marLeft w:val="0"/>
      <w:marRight w:val="0"/>
      <w:marTop w:val="0"/>
      <w:marBottom w:val="0"/>
      <w:divBdr>
        <w:top w:val="none" w:sz="0" w:space="0" w:color="auto"/>
        <w:left w:val="none" w:sz="0" w:space="0" w:color="auto"/>
        <w:bottom w:val="none" w:sz="0" w:space="0" w:color="auto"/>
        <w:right w:val="none" w:sz="0" w:space="0" w:color="auto"/>
      </w:divBdr>
      <w:divsChild>
        <w:div w:id="115415063">
          <w:marLeft w:val="0"/>
          <w:marRight w:val="0"/>
          <w:marTop w:val="150"/>
          <w:marBottom w:val="0"/>
          <w:divBdr>
            <w:top w:val="none" w:sz="0" w:space="0" w:color="auto"/>
            <w:left w:val="none" w:sz="0" w:space="0" w:color="auto"/>
            <w:bottom w:val="none" w:sz="0" w:space="0" w:color="auto"/>
            <w:right w:val="none" w:sz="0" w:space="0" w:color="auto"/>
          </w:divBdr>
          <w:divsChild>
            <w:div w:id="1817264450">
              <w:marLeft w:val="0"/>
              <w:marRight w:val="0"/>
              <w:marTop w:val="0"/>
              <w:marBottom w:val="0"/>
              <w:divBdr>
                <w:top w:val="none" w:sz="0" w:space="0" w:color="auto"/>
                <w:left w:val="none" w:sz="0" w:space="0" w:color="auto"/>
                <w:bottom w:val="none" w:sz="0" w:space="0" w:color="auto"/>
                <w:right w:val="none" w:sz="0" w:space="0" w:color="auto"/>
              </w:divBdr>
              <w:divsChild>
                <w:div w:id="357512452">
                  <w:marLeft w:val="0"/>
                  <w:marRight w:val="0"/>
                  <w:marTop w:val="0"/>
                  <w:marBottom w:val="0"/>
                  <w:divBdr>
                    <w:top w:val="none" w:sz="0" w:space="0" w:color="auto"/>
                    <w:left w:val="none" w:sz="0" w:space="0" w:color="auto"/>
                    <w:bottom w:val="none" w:sz="0" w:space="0" w:color="auto"/>
                    <w:right w:val="none" w:sz="0" w:space="0" w:color="auto"/>
                  </w:divBdr>
                </w:div>
              </w:divsChild>
            </w:div>
            <w:div w:id="370037406">
              <w:marLeft w:val="0"/>
              <w:marRight w:val="45"/>
              <w:marTop w:val="0"/>
              <w:marBottom w:val="0"/>
              <w:divBdr>
                <w:top w:val="single" w:sz="6" w:space="5" w:color="959CB4"/>
                <w:left w:val="single" w:sz="6" w:space="6" w:color="959CB4"/>
                <w:bottom w:val="single" w:sz="6" w:space="5" w:color="959CB4"/>
                <w:right w:val="single" w:sz="6" w:space="6" w:color="959CB4"/>
              </w:divBdr>
            </w:div>
          </w:divsChild>
        </w:div>
      </w:divsChild>
    </w:div>
    <w:div w:id="1445885468">
      <w:bodyDiv w:val="1"/>
      <w:marLeft w:val="0"/>
      <w:marRight w:val="0"/>
      <w:marTop w:val="0"/>
      <w:marBottom w:val="0"/>
      <w:divBdr>
        <w:top w:val="none" w:sz="0" w:space="0" w:color="auto"/>
        <w:left w:val="none" w:sz="0" w:space="0" w:color="auto"/>
        <w:bottom w:val="none" w:sz="0" w:space="0" w:color="auto"/>
        <w:right w:val="none" w:sz="0" w:space="0" w:color="auto"/>
      </w:divBdr>
      <w:divsChild>
        <w:div w:id="953944265">
          <w:marLeft w:val="0"/>
          <w:marRight w:val="0"/>
          <w:marTop w:val="0"/>
          <w:marBottom w:val="0"/>
          <w:divBdr>
            <w:top w:val="none" w:sz="0" w:space="0" w:color="auto"/>
            <w:left w:val="none" w:sz="0" w:space="0" w:color="auto"/>
            <w:bottom w:val="none" w:sz="0" w:space="0" w:color="auto"/>
            <w:right w:val="none" w:sz="0" w:space="0" w:color="auto"/>
          </w:divBdr>
        </w:div>
        <w:div w:id="221909933">
          <w:marLeft w:val="0"/>
          <w:marRight w:val="0"/>
          <w:marTop w:val="0"/>
          <w:marBottom w:val="0"/>
          <w:divBdr>
            <w:top w:val="none" w:sz="0" w:space="0" w:color="auto"/>
            <w:left w:val="none" w:sz="0" w:space="0" w:color="auto"/>
            <w:bottom w:val="none" w:sz="0" w:space="0" w:color="auto"/>
            <w:right w:val="none" w:sz="0" w:space="0" w:color="auto"/>
          </w:divBdr>
        </w:div>
        <w:div w:id="1615331861">
          <w:marLeft w:val="0"/>
          <w:marRight w:val="0"/>
          <w:marTop w:val="0"/>
          <w:marBottom w:val="0"/>
          <w:divBdr>
            <w:top w:val="none" w:sz="0" w:space="0" w:color="auto"/>
            <w:left w:val="none" w:sz="0" w:space="0" w:color="auto"/>
            <w:bottom w:val="none" w:sz="0" w:space="0" w:color="auto"/>
            <w:right w:val="none" w:sz="0" w:space="0" w:color="auto"/>
          </w:divBdr>
        </w:div>
      </w:divsChild>
    </w:div>
    <w:div w:id="1482428359">
      <w:bodyDiv w:val="1"/>
      <w:marLeft w:val="0"/>
      <w:marRight w:val="0"/>
      <w:marTop w:val="0"/>
      <w:marBottom w:val="0"/>
      <w:divBdr>
        <w:top w:val="none" w:sz="0" w:space="0" w:color="auto"/>
        <w:left w:val="none" w:sz="0" w:space="0" w:color="auto"/>
        <w:bottom w:val="none" w:sz="0" w:space="0" w:color="auto"/>
        <w:right w:val="none" w:sz="0" w:space="0" w:color="auto"/>
      </w:divBdr>
    </w:div>
    <w:div w:id="1507937783">
      <w:bodyDiv w:val="1"/>
      <w:marLeft w:val="0"/>
      <w:marRight w:val="0"/>
      <w:marTop w:val="0"/>
      <w:marBottom w:val="0"/>
      <w:divBdr>
        <w:top w:val="none" w:sz="0" w:space="0" w:color="auto"/>
        <w:left w:val="none" w:sz="0" w:space="0" w:color="auto"/>
        <w:bottom w:val="none" w:sz="0" w:space="0" w:color="auto"/>
        <w:right w:val="none" w:sz="0" w:space="0" w:color="auto"/>
      </w:divBdr>
      <w:divsChild>
        <w:div w:id="584849665">
          <w:marLeft w:val="0"/>
          <w:marRight w:val="0"/>
          <w:marTop w:val="0"/>
          <w:marBottom w:val="0"/>
          <w:divBdr>
            <w:top w:val="none" w:sz="0" w:space="0" w:color="auto"/>
            <w:left w:val="none" w:sz="0" w:space="0" w:color="auto"/>
            <w:bottom w:val="none" w:sz="0" w:space="0" w:color="auto"/>
            <w:right w:val="none" w:sz="0" w:space="0" w:color="auto"/>
          </w:divBdr>
        </w:div>
        <w:div w:id="1256011443">
          <w:marLeft w:val="0"/>
          <w:marRight w:val="0"/>
          <w:marTop w:val="0"/>
          <w:marBottom w:val="0"/>
          <w:divBdr>
            <w:top w:val="none" w:sz="0" w:space="0" w:color="auto"/>
            <w:left w:val="none" w:sz="0" w:space="0" w:color="auto"/>
            <w:bottom w:val="none" w:sz="0" w:space="0" w:color="auto"/>
            <w:right w:val="none" w:sz="0" w:space="0" w:color="auto"/>
          </w:divBdr>
        </w:div>
        <w:div w:id="57822560">
          <w:marLeft w:val="0"/>
          <w:marRight w:val="0"/>
          <w:marTop w:val="0"/>
          <w:marBottom w:val="0"/>
          <w:divBdr>
            <w:top w:val="none" w:sz="0" w:space="0" w:color="auto"/>
            <w:left w:val="none" w:sz="0" w:space="0" w:color="auto"/>
            <w:bottom w:val="none" w:sz="0" w:space="0" w:color="auto"/>
            <w:right w:val="none" w:sz="0" w:space="0" w:color="auto"/>
          </w:divBdr>
        </w:div>
        <w:div w:id="2105609748">
          <w:marLeft w:val="0"/>
          <w:marRight w:val="0"/>
          <w:marTop w:val="0"/>
          <w:marBottom w:val="0"/>
          <w:divBdr>
            <w:top w:val="none" w:sz="0" w:space="0" w:color="auto"/>
            <w:left w:val="none" w:sz="0" w:space="0" w:color="auto"/>
            <w:bottom w:val="none" w:sz="0" w:space="0" w:color="auto"/>
            <w:right w:val="none" w:sz="0" w:space="0" w:color="auto"/>
          </w:divBdr>
        </w:div>
        <w:div w:id="662508356">
          <w:blockQuote w:val="1"/>
          <w:marLeft w:val="0"/>
          <w:marRight w:val="0"/>
          <w:marTop w:val="100"/>
          <w:marBottom w:val="100"/>
          <w:divBdr>
            <w:top w:val="none" w:sz="0" w:space="0" w:color="auto"/>
            <w:left w:val="none" w:sz="0" w:space="0" w:color="auto"/>
            <w:bottom w:val="none" w:sz="0" w:space="0" w:color="auto"/>
            <w:right w:val="none" w:sz="0" w:space="0" w:color="auto"/>
          </w:divBdr>
        </w:div>
        <w:div w:id="408238525">
          <w:blockQuote w:val="1"/>
          <w:marLeft w:val="0"/>
          <w:marRight w:val="0"/>
          <w:marTop w:val="100"/>
          <w:marBottom w:val="100"/>
          <w:divBdr>
            <w:top w:val="none" w:sz="0" w:space="0" w:color="auto"/>
            <w:left w:val="none" w:sz="0" w:space="0" w:color="auto"/>
            <w:bottom w:val="none" w:sz="0" w:space="0" w:color="auto"/>
            <w:right w:val="none" w:sz="0" w:space="0" w:color="auto"/>
          </w:divBdr>
        </w:div>
        <w:div w:id="494955333">
          <w:marLeft w:val="0"/>
          <w:marRight w:val="0"/>
          <w:marTop w:val="0"/>
          <w:marBottom w:val="0"/>
          <w:divBdr>
            <w:top w:val="none" w:sz="0" w:space="0" w:color="auto"/>
            <w:left w:val="none" w:sz="0" w:space="0" w:color="auto"/>
            <w:bottom w:val="none" w:sz="0" w:space="0" w:color="auto"/>
            <w:right w:val="none" w:sz="0" w:space="0" w:color="auto"/>
          </w:divBdr>
        </w:div>
      </w:divsChild>
    </w:div>
    <w:div w:id="1518228445">
      <w:bodyDiv w:val="1"/>
      <w:marLeft w:val="0"/>
      <w:marRight w:val="0"/>
      <w:marTop w:val="0"/>
      <w:marBottom w:val="0"/>
      <w:divBdr>
        <w:top w:val="none" w:sz="0" w:space="0" w:color="auto"/>
        <w:left w:val="none" w:sz="0" w:space="0" w:color="auto"/>
        <w:bottom w:val="none" w:sz="0" w:space="0" w:color="auto"/>
        <w:right w:val="none" w:sz="0" w:space="0" w:color="auto"/>
      </w:divBdr>
    </w:div>
    <w:div w:id="1545168914">
      <w:bodyDiv w:val="1"/>
      <w:marLeft w:val="0"/>
      <w:marRight w:val="0"/>
      <w:marTop w:val="0"/>
      <w:marBottom w:val="0"/>
      <w:divBdr>
        <w:top w:val="none" w:sz="0" w:space="0" w:color="auto"/>
        <w:left w:val="none" w:sz="0" w:space="0" w:color="auto"/>
        <w:bottom w:val="none" w:sz="0" w:space="0" w:color="auto"/>
        <w:right w:val="none" w:sz="0" w:space="0" w:color="auto"/>
      </w:divBdr>
    </w:div>
    <w:div w:id="1592279028">
      <w:bodyDiv w:val="1"/>
      <w:marLeft w:val="0"/>
      <w:marRight w:val="0"/>
      <w:marTop w:val="0"/>
      <w:marBottom w:val="0"/>
      <w:divBdr>
        <w:top w:val="none" w:sz="0" w:space="0" w:color="auto"/>
        <w:left w:val="none" w:sz="0" w:space="0" w:color="auto"/>
        <w:bottom w:val="none" w:sz="0" w:space="0" w:color="auto"/>
        <w:right w:val="none" w:sz="0" w:space="0" w:color="auto"/>
      </w:divBdr>
    </w:div>
    <w:div w:id="1726441658">
      <w:bodyDiv w:val="1"/>
      <w:marLeft w:val="0"/>
      <w:marRight w:val="0"/>
      <w:marTop w:val="0"/>
      <w:marBottom w:val="0"/>
      <w:divBdr>
        <w:top w:val="none" w:sz="0" w:space="0" w:color="auto"/>
        <w:left w:val="none" w:sz="0" w:space="0" w:color="auto"/>
        <w:bottom w:val="none" w:sz="0" w:space="0" w:color="auto"/>
        <w:right w:val="none" w:sz="0" w:space="0" w:color="auto"/>
      </w:divBdr>
    </w:div>
    <w:div w:id="1833834422">
      <w:bodyDiv w:val="1"/>
      <w:marLeft w:val="0"/>
      <w:marRight w:val="0"/>
      <w:marTop w:val="0"/>
      <w:marBottom w:val="0"/>
      <w:divBdr>
        <w:top w:val="none" w:sz="0" w:space="0" w:color="auto"/>
        <w:left w:val="none" w:sz="0" w:space="0" w:color="auto"/>
        <w:bottom w:val="none" w:sz="0" w:space="0" w:color="auto"/>
        <w:right w:val="none" w:sz="0" w:space="0" w:color="auto"/>
      </w:divBdr>
    </w:div>
    <w:div w:id="1895308483">
      <w:bodyDiv w:val="1"/>
      <w:marLeft w:val="0"/>
      <w:marRight w:val="0"/>
      <w:marTop w:val="0"/>
      <w:marBottom w:val="0"/>
      <w:divBdr>
        <w:top w:val="none" w:sz="0" w:space="0" w:color="auto"/>
        <w:left w:val="none" w:sz="0" w:space="0" w:color="auto"/>
        <w:bottom w:val="none" w:sz="0" w:space="0" w:color="auto"/>
        <w:right w:val="none" w:sz="0" w:space="0" w:color="auto"/>
      </w:divBdr>
    </w:div>
    <w:div w:id="1921984788">
      <w:bodyDiv w:val="1"/>
      <w:marLeft w:val="0"/>
      <w:marRight w:val="0"/>
      <w:marTop w:val="0"/>
      <w:marBottom w:val="0"/>
      <w:divBdr>
        <w:top w:val="none" w:sz="0" w:space="0" w:color="auto"/>
        <w:left w:val="none" w:sz="0" w:space="0" w:color="auto"/>
        <w:bottom w:val="none" w:sz="0" w:space="0" w:color="auto"/>
        <w:right w:val="none" w:sz="0" w:space="0" w:color="auto"/>
      </w:divBdr>
      <w:divsChild>
        <w:div w:id="698120010">
          <w:marLeft w:val="0"/>
          <w:marRight w:val="0"/>
          <w:marTop w:val="0"/>
          <w:marBottom w:val="0"/>
          <w:divBdr>
            <w:top w:val="none" w:sz="0" w:space="0" w:color="auto"/>
            <w:left w:val="none" w:sz="0" w:space="0" w:color="auto"/>
            <w:bottom w:val="none" w:sz="0" w:space="0" w:color="auto"/>
            <w:right w:val="none" w:sz="0" w:space="0" w:color="auto"/>
          </w:divBdr>
          <w:divsChild>
            <w:div w:id="1914923583">
              <w:marLeft w:val="0"/>
              <w:marRight w:val="0"/>
              <w:marTop w:val="0"/>
              <w:marBottom w:val="0"/>
              <w:divBdr>
                <w:top w:val="none" w:sz="0" w:space="0" w:color="auto"/>
                <w:left w:val="none" w:sz="0" w:space="0" w:color="auto"/>
                <w:bottom w:val="none" w:sz="0" w:space="0" w:color="auto"/>
                <w:right w:val="none" w:sz="0" w:space="0" w:color="auto"/>
              </w:divBdr>
              <w:divsChild>
                <w:div w:id="752820926">
                  <w:marLeft w:val="0"/>
                  <w:marRight w:val="0"/>
                  <w:marTop w:val="0"/>
                  <w:marBottom w:val="0"/>
                  <w:divBdr>
                    <w:top w:val="none" w:sz="0" w:space="0" w:color="auto"/>
                    <w:left w:val="none" w:sz="0" w:space="0" w:color="auto"/>
                    <w:bottom w:val="none" w:sz="0" w:space="0" w:color="auto"/>
                    <w:right w:val="none" w:sz="0" w:space="0" w:color="auto"/>
                  </w:divBdr>
                  <w:divsChild>
                    <w:div w:id="773357334">
                      <w:marLeft w:val="2250"/>
                      <w:marRight w:val="0"/>
                      <w:marTop w:val="0"/>
                      <w:marBottom w:val="0"/>
                      <w:divBdr>
                        <w:top w:val="none" w:sz="0" w:space="0" w:color="auto"/>
                        <w:left w:val="none" w:sz="0" w:space="0" w:color="auto"/>
                        <w:bottom w:val="none" w:sz="0" w:space="0" w:color="auto"/>
                        <w:right w:val="none" w:sz="0" w:space="0" w:color="auto"/>
                      </w:divBdr>
                      <w:divsChild>
                        <w:div w:id="559219793">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274095">
      <w:bodyDiv w:val="1"/>
      <w:marLeft w:val="0"/>
      <w:marRight w:val="0"/>
      <w:marTop w:val="0"/>
      <w:marBottom w:val="0"/>
      <w:divBdr>
        <w:top w:val="none" w:sz="0" w:space="0" w:color="auto"/>
        <w:left w:val="none" w:sz="0" w:space="0" w:color="auto"/>
        <w:bottom w:val="none" w:sz="0" w:space="0" w:color="auto"/>
        <w:right w:val="none" w:sz="0" w:space="0" w:color="auto"/>
      </w:divBdr>
    </w:div>
    <w:div w:id="1939483267">
      <w:bodyDiv w:val="1"/>
      <w:marLeft w:val="0"/>
      <w:marRight w:val="0"/>
      <w:marTop w:val="0"/>
      <w:marBottom w:val="0"/>
      <w:divBdr>
        <w:top w:val="none" w:sz="0" w:space="0" w:color="auto"/>
        <w:left w:val="none" w:sz="0" w:space="0" w:color="auto"/>
        <w:bottom w:val="none" w:sz="0" w:space="0" w:color="auto"/>
        <w:right w:val="none" w:sz="0" w:space="0" w:color="auto"/>
      </w:divBdr>
    </w:div>
    <w:div w:id="1988584712">
      <w:bodyDiv w:val="1"/>
      <w:marLeft w:val="3"/>
      <w:marRight w:val="3"/>
      <w:marTop w:val="240"/>
      <w:marBottom w:val="0"/>
      <w:divBdr>
        <w:top w:val="none" w:sz="0" w:space="0" w:color="auto"/>
        <w:left w:val="none" w:sz="0" w:space="0" w:color="auto"/>
        <w:bottom w:val="none" w:sz="0" w:space="0" w:color="auto"/>
        <w:right w:val="none" w:sz="0" w:space="0" w:color="auto"/>
      </w:divBdr>
      <w:divsChild>
        <w:div w:id="117459709">
          <w:marLeft w:val="0"/>
          <w:marRight w:val="0"/>
          <w:marTop w:val="720"/>
          <w:marBottom w:val="0"/>
          <w:divBdr>
            <w:top w:val="single" w:sz="6" w:space="0" w:color="auto"/>
            <w:left w:val="none" w:sz="0" w:space="0" w:color="auto"/>
            <w:bottom w:val="none" w:sz="0" w:space="0" w:color="auto"/>
            <w:right w:val="none" w:sz="0" w:space="0" w:color="auto"/>
          </w:divBdr>
        </w:div>
      </w:divsChild>
    </w:div>
    <w:div w:id="203668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hsan.ShariatJaffar\AppData\Local\OfficeNOVA\Resources.PROD\Templates\RAD\Rad.25.02.en.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FCS Document" ma:contentTypeID="0x0101002D0DDA5687C02443A470ADA901CB105800AB865EE32AD09149A060158D8634DF6F" ma:contentTypeVersion="9" ma:contentTypeDescription="Create a new document." ma:contentTypeScope="" ma:versionID="9b58f068d71ba1cd93a80dc637784897">
  <xsd:schema xmlns:xsd="http://www.w3.org/2001/XMLSchema" xmlns:xs="http://www.w3.org/2001/XMLSchema" xmlns:p="http://schemas.microsoft.com/office/2006/metadata/properties" xmlns:ns2="38bb2646-43cf-4202-b07d-e444e42818ee" xmlns:ns4="41a70194-82b6-40d3-9fa2-6d5a3699ca87" targetNamespace="http://schemas.microsoft.com/office/2006/metadata/properties" ma:root="true" ma:fieldsID="5b6d2e834de079507386ac69ec699ae6" ns2:_="" ns4:_="">
    <xsd:import namespace="38bb2646-43cf-4202-b07d-e444e42818ee"/>
    <xsd:import namespace="41a70194-82b6-40d3-9fa2-6d5a3699ca87"/>
    <xsd:element name="properties">
      <xsd:complexType>
        <xsd:sequence>
          <xsd:element name="documentManagement">
            <xsd:complexType>
              <xsd:all>
                <xsd:element ref="ns2:Case" minOccurs="0"/>
                <xsd:element ref="ns4:RoutingRuleDescription" minOccurs="0"/>
                <xsd:element ref="ns2:Access_x0020_Rights" minOccurs="0"/>
                <xsd:element ref="ns2:IrbFileNumber" minOccurs="0"/>
                <xsd:element ref="ns2:IrbDocumentDate" minOccurs="0"/>
                <xsd:element ref="ns2:DocumentReferenceId" minOccurs="0"/>
                <xsd:element ref="ns2:TaxCatchAllLabel" minOccurs="0"/>
                <xsd:element ref="ns2:_dlc_DocIdUrl" minOccurs="0"/>
                <xsd:element ref="ns2:m2bad5ef834b4a2394a44f3419ae76b8" minOccurs="0"/>
                <xsd:element ref="ns2:_dlc_DocIdPersistId" minOccurs="0"/>
                <xsd:element ref="ns2:e7aeb61dc1d143f5b0431ded6b72d42a" minOccurs="0"/>
                <xsd:element ref="ns2:_dlc_DocId" minOccurs="0"/>
                <xsd:element ref="ns2:cb419d91b6c84809a713c0becd8a2405"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bb2646-43cf-4202-b07d-e444e42818ee" elementFormDefault="qualified">
    <xsd:import namespace="http://schemas.microsoft.com/office/2006/documentManagement/types"/>
    <xsd:import namespace="http://schemas.microsoft.com/office/infopath/2007/PartnerControls"/>
    <xsd:element name="Case" ma:index="6" nillable="true" ma:displayName="Case" ma:description="For internal service case file numbers only, not for Tribunal case file use." ma:internalName="Case" ma:readOnly="false">
      <xsd:simpleType>
        <xsd:restriction base="dms:Text">
          <xsd:maxLength value="255"/>
        </xsd:restriction>
      </xsd:simpleType>
    </xsd:element>
    <xsd:element name="Access_x0020_Rights" ma:index="9" nillable="true" ma:displayName="Access Rights" ma:list="UserInfo" ma:SearchPeopleOnly="false" ma:SharePointGroup="0" ma:internalName="Access_x0020_Right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rbFileNumber" ma:index="10" nillable="true" ma:displayName="IRB File Number(s)" ma:internalName="IrbFileNumber" ma:readOnly="false">
      <xsd:simpleType>
        <xsd:restriction base="dms:Note">
          <xsd:maxLength value="255"/>
        </xsd:restriction>
      </xsd:simpleType>
    </xsd:element>
    <xsd:element name="IrbDocumentDate" ma:index="11" nillable="true" ma:displayName="Document Date" ma:default="[today]" ma:format="DateOnly" ma:internalName="IrbDocumentDate" ma:readOnly="false">
      <xsd:simpleType>
        <xsd:restriction base="dms:DateTime"/>
      </xsd:simpleType>
    </xsd:element>
    <xsd:element name="DocumentReferenceId" ma:index="12" nillable="true" ma:displayName="DocumentReferenceId" ma:internalName="DocumentReferenceId" ma:readOnly="false" ma:percentage="FALSE">
      <xsd:simpleType>
        <xsd:restriction base="dms:Number"/>
      </xsd:simpleType>
    </xsd:element>
    <xsd:element name="TaxCatchAllLabel" ma:index="13" nillable="true" ma:displayName="Taxonomy Catch All Column1" ma:hidden="true" ma:list="{5282e3ef-8881-4195-b5c7-466573cc1726}" ma:internalName="TaxCatchAllLabel" ma:readOnly="true" ma:showField="CatchAllDataLabel" ma:web="38bb2646-43cf-4202-b07d-e444e42818ee">
      <xsd:complexType>
        <xsd:complexContent>
          <xsd:extension base="dms:MultiChoiceLookup">
            <xsd:sequence>
              <xsd:element name="Value" type="dms:Lookup" maxOccurs="unbounded" minOccurs="0" nillable="true"/>
            </xsd:sequence>
          </xsd:extension>
        </xsd:complexContent>
      </xsd:complexType>
    </xsd:element>
    <xsd:element name="_dlc_DocIdUrl" ma:index="1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m2bad5ef834b4a2394a44f3419ae76b8" ma:index="18" nillable="true" ma:taxonomy="true" ma:internalName="m2bad5ef834b4a2394a44f3419ae76b8" ma:taxonomyFieldName="DFCS" ma:displayName="DFCS" ma:readOnly="false" ma:default="-1;#21.03.04 Decisions and Reasons|d3874f77-3f35-487c-a693-bc785ad771a3" ma:fieldId="{62bad5ef-834b-4a23-94a4-4f3419ae76b8}" ma:sspId="77c6bdd6-02a2-4c5d-ab62-b2d128ea9edb" ma:termSetId="4b0cc640-e697-459b-8892-da8ce361825a" ma:anchorId="00000000-0000-0000-0000-000000000000" ma:open="false" ma:isKeyword="false">
      <xsd:complexType>
        <xsd:sequence>
          <xsd:element ref="pc:Terms" minOccurs="0" maxOccurs="1"/>
        </xsd:sequence>
      </xsd:complexType>
    </xsd:element>
    <xsd:element name="_dlc_DocIdPersistId" ma:index="21" nillable="true" ma:displayName="Persist ID" ma:description="Keep ID on add." ma:hidden="true" ma:internalName="_dlc_DocIdPersistId" ma:readOnly="true">
      <xsd:simpleType>
        <xsd:restriction base="dms:Boolean"/>
      </xsd:simpleType>
    </xsd:element>
    <xsd:element name="e7aeb61dc1d143f5b0431ded6b72d42a" ma:index="22" nillable="true" ma:taxonomy="true" ma:internalName="e7aeb61dc1d143f5b0431ded6b72d42a" ma:taxonomyFieldName="Language1" ma:displayName="Language" ma:readOnly="false" ma:default="-1;#English|1f505e73-209a-44b1-be62-0cd6c896feb3" ma:fieldId="{e7aeb61d-c1d1-43f5-b043-1ded6b72d42a}" ma:sspId="77c6bdd6-02a2-4c5d-ab62-b2d128ea9edb" ma:termSetId="bcf19c8f-a8ce-48c3-b793-e5fd355c3c5b" ma:anchorId="00000000-0000-0000-0000-000000000000" ma:open="false" ma:isKeyword="false">
      <xsd:complexType>
        <xsd:sequence>
          <xsd:element ref="pc:Terms" minOccurs="0" maxOccurs="1"/>
        </xsd:sequence>
      </xsd:complexType>
    </xsd:element>
    <xsd:element name="_dlc_DocId" ma:index="24" nillable="true" ma:displayName="Document ID Value" ma:description="The value of the document ID assigned to this item." ma:internalName="_dlc_DocId" ma:readOnly="true">
      <xsd:simpleType>
        <xsd:restriction base="dms:Text"/>
      </xsd:simpleType>
    </xsd:element>
    <xsd:element name="cb419d91b6c84809a713c0becd8a2405" ma:index="25" nillable="true" ma:taxonomy="true" ma:internalName="cb419d91b6c84809a713c0becd8a2405" ma:taxonomyFieldName="Security" ma:displayName="Security" ma:readOnly="false" ma:default="-1;#Protected B|7478b0e9-a19e-4108-a3df-63b0abde93f7" ma:fieldId="{cb419d91-b6c8-4809-a713-c0becd8a2405}" ma:sspId="77c6bdd6-02a2-4c5d-ab62-b2d128ea9edb" ma:termSetId="a1b6e115-344b-406e-9919-4d6627ec3bc1"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5282e3ef-8881-4195-b5c7-466573cc1726}" ma:internalName="TaxCatchAll" ma:readOnly="false" ma:showField="CatchAllData" ma:web="38bb2646-43cf-4202-b07d-e444e42818e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a70194-82b6-40d3-9fa2-6d5a3699ca87" elementFormDefault="qualified">
    <xsd:import namespace="http://schemas.microsoft.com/office/2006/documentManagement/types"/>
    <xsd:import namespace="http://schemas.microsoft.com/office/infopath/2007/PartnerControls"/>
    <xsd:element name="RoutingRuleDescription" ma:index="7" nillable="true" ma:displayName="Description" ma:description="" ma:internalName="RoutingRuleDescription"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5"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ma:index="8"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ReferenceId xmlns="38bb2646-43cf-4202-b07d-e444e42818ee">1901313</DocumentReferenceId>
    <e7aeb61dc1d143f5b0431ded6b72d42a xmlns="38bb2646-43cf-4202-b07d-e444e42818e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1f505e73-209a-44b1-be62-0cd6c896feb3</TermId>
        </TermInfo>
      </Terms>
    </e7aeb61dc1d143f5b0431ded6b72d42a>
    <Access_x0020_Rights xmlns="38bb2646-43cf-4202-b07d-e444e42818ee">
      <UserInfo>
        <DisplayName/>
        <AccountId xsi:nil="true"/>
        <AccountType/>
      </UserInfo>
    </Access_x0020_Rights>
    <Case xmlns="38bb2646-43cf-4202-b07d-e444e42818ee" xsi:nil="true"/>
    <RoutingRuleDescription xmlns="41a70194-82b6-40d3-9fa2-6d5a3699ca87" xsi:nil="true"/>
    <IrbFileNumber xmlns="38bb2646-43cf-4202-b07d-e444e42818ee">MC0-08954</IrbFileNumber>
    <TaxCatchAll xmlns="38bb2646-43cf-4202-b07d-e444e42818ee">
      <Value>4</Value>
      <Value>3</Value>
      <Value>2</Value>
    </TaxCatchAll>
    <cb419d91b6c84809a713c0becd8a2405 xmlns="38bb2646-43cf-4202-b07d-e444e42818ee">
      <Terms xmlns="http://schemas.microsoft.com/office/infopath/2007/PartnerControls">
        <TermInfo xmlns="http://schemas.microsoft.com/office/infopath/2007/PartnerControls">
          <TermName xmlns="http://schemas.microsoft.com/office/infopath/2007/PartnerControls">Protected B</TermName>
          <TermId xmlns="http://schemas.microsoft.com/office/infopath/2007/PartnerControls">7478b0e9-a19e-4108-a3df-63b0abde93f7</TermId>
        </TermInfo>
      </Terms>
    </cb419d91b6c84809a713c0becd8a2405>
    <IrbDocumentDate xmlns="38bb2646-43cf-4202-b07d-e444e42818ee">2021-07-05T12:58:33+00:00</IrbDocumentDate>
    <m2bad5ef834b4a2394a44f3419ae76b8 xmlns="38bb2646-43cf-4202-b07d-e444e42818ee">
      <Terms xmlns="http://schemas.microsoft.com/office/infopath/2007/PartnerControls">
        <TermInfo xmlns="http://schemas.microsoft.com/office/infopath/2007/PartnerControls">
          <TermName xmlns="http://schemas.microsoft.com/office/infopath/2007/PartnerControls">21.03.04 Decisions and Reasons</TermName>
          <TermId xmlns="http://schemas.microsoft.com/office/infopath/2007/PartnerControls">d3874f77-3f35-487c-a693-bc785ad771a3</TermId>
        </TermInfo>
      </Terms>
    </m2bad5ef834b4a2394a44f3419ae76b8>
    <_dlc_DocId xmlns="38bb2646-43cf-4202-b07d-e444e42818ee">SEREUPJDUFNV-106632148-10702</_dlc_DocId>
    <_dlc_DocIdUrl xmlns="38bb2646-43cf-4202-b07d-e444e42818ee">
      <Url>https://crc-irb-cisr/sites/Nova_21_03_V7/_layouts/15/DocIdRedir.aspx?ID=SEREUPJDUFNV-106632148-10702</Url>
      <Description>SEREUPJDUFNV-106632148-10702</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1B20B-2FFC-4D2C-8E09-584F97768A2E}">
  <ds:schemaRefs>
    <ds:schemaRef ds:uri="http://schemas.openxmlformats.org/officeDocument/2006/bibliography"/>
  </ds:schemaRefs>
</ds:datastoreItem>
</file>

<file path=customXml/itemProps2.xml><?xml version="1.0" encoding="utf-8"?>
<ds:datastoreItem xmlns:ds="http://schemas.openxmlformats.org/officeDocument/2006/customXml" ds:itemID="{008D7A02-65B2-4756-B7A5-BECF87AFB801}">
  <ds:schemaRefs>
    <ds:schemaRef ds:uri="http://schemas.microsoft.com/sharepoint/events"/>
  </ds:schemaRefs>
</ds:datastoreItem>
</file>

<file path=customXml/itemProps3.xml><?xml version="1.0" encoding="utf-8"?>
<ds:datastoreItem xmlns:ds="http://schemas.openxmlformats.org/officeDocument/2006/customXml" ds:itemID="{6438B956-376A-411E-845C-D4FB07BC1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bb2646-43cf-4202-b07d-e444e42818ee"/>
    <ds:schemaRef ds:uri="41a70194-82b6-40d3-9fa2-6d5a3699ca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D00C68-23F6-4B18-A1F1-A0F971A44BF2}">
  <ds:schemaRefs>
    <ds:schemaRef ds:uri="http://schemas.microsoft.com/office/2006/metadata/properties"/>
    <ds:schemaRef ds:uri="http://schemas.microsoft.com/office/infopath/2007/PartnerControls"/>
    <ds:schemaRef ds:uri="38bb2646-43cf-4202-b07d-e444e42818ee"/>
    <ds:schemaRef ds:uri="41a70194-82b6-40d3-9fa2-6d5a3699ca87"/>
  </ds:schemaRefs>
</ds:datastoreItem>
</file>

<file path=customXml/itemProps5.xml><?xml version="1.0" encoding="utf-8"?>
<ds:datastoreItem xmlns:ds="http://schemas.openxmlformats.org/officeDocument/2006/customXml" ds:itemID="{2422A21F-EFE4-4768-88C6-CE8F2FACE9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Rad.25.02.en.dotm</Template>
  <TotalTime>14</TotalTime>
  <Pages>13</Pages>
  <Words>3402</Words>
  <Characters>17133</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MC0-08954 - FINAL DECISION.docx</vt:lpstr>
      <vt:lpstr>IMMIGRATION AND REFUGEE BOARD (IMMIGRATION APPEAL DIVISION)</vt:lpstr>
    </vt:vector>
  </TitlesOfParts>
  <Company>IRB</Company>
  <LinksUpToDate>false</LinksUpToDate>
  <CharactersWithSpaces>20495</CharactersWithSpaces>
  <SharedDoc>false</SharedDoc>
  <HLinks>
    <vt:vector size="6" baseType="variant">
      <vt:variant>
        <vt:i4>6881347</vt:i4>
      </vt:variant>
      <vt:variant>
        <vt:i4>-1</vt:i4>
      </vt:variant>
      <vt:variant>
        <vt:i4>1029</vt:i4>
      </vt:variant>
      <vt:variant>
        <vt:i4>1</vt:i4>
      </vt:variant>
      <vt:variant>
        <vt:lpwstr>http://infonet/NR/rdonlyres/72DD0003-E410-44FC-8839-70173A468B86/26296/fipdecision_300dpi_rpd_e.jpg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MC0-08954 - FINAL DECISION.docx</dc:title>
  <dc:subject/>
  <dc:creator>ShariatJaffar, mahsan</dc:creator>
  <cp:keywords/>
  <dc:description/>
  <cp:lastModifiedBy>Desrochers, Sandra</cp:lastModifiedBy>
  <cp:revision>4</cp:revision>
  <cp:lastPrinted>2018-01-31T17:38:00Z</cp:lastPrinted>
  <dcterms:created xsi:type="dcterms:W3CDTF">2021-12-14T17:49:00Z</dcterms:created>
  <dcterms:modified xsi:type="dcterms:W3CDTF">2022-05-04T16:42:00Z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0x0101002D0DDA5687C02443A470ADA901CB105800AB865EE32AD09149A060158D8634DF6F</vt:lpwstr>
  </property>
  <property fmtid="{D5CDD505-2E9C-101B-9397-08002B2CF9AE}" pid="3" name="_dlc_DocIdItemGuid">
    <vt:lpwstr>d27ef82d-57cd-444a-a9b3-edfad9941444</vt:lpwstr>
  </property>
  <property fmtid="{D5CDD505-2E9C-101B-9397-08002B2CF9AE}" pid="4" name="DFCS">
    <vt:lpwstr>4;#21.03.04 Decisions and Reasons|d3874f77-3f35-487c-a693-bc785ad771a3</vt:lpwstr>
  </property>
  <property fmtid="{D5CDD505-2E9C-101B-9397-08002B2CF9AE}" pid="5" name="Security">
    <vt:lpwstr>3;#Protected B|7478b0e9-a19e-4108-a3df-63b0abde93f7</vt:lpwstr>
  </property>
  <property fmtid="{D5CDD505-2E9C-101B-9397-08002B2CF9AE}" pid="6" name="Language1">
    <vt:lpwstr>2;#English|1f505e73-209a-44b1-be62-0cd6c896feb3</vt:lpwstr>
  </property>
</Properties>
</file>