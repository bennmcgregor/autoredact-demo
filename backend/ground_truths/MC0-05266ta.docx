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6E5C2" w14:textId="77777777" w:rsidR="00190923" w:rsidRPr="00886D56" w:rsidRDefault="00190923" w:rsidP="00E87A01">
      <w:pPr>
        <w:tabs>
          <w:tab w:val="clear" w:pos="576"/>
          <w:tab w:val="clear" w:pos="1008"/>
          <w:tab w:val="clear" w:pos="1440"/>
          <w:tab w:val="clear" w:pos="1872"/>
          <w:tab w:val="clear" w:pos="2304"/>
          <w:tab w:val="clear" w:pos="2736"/>
        </w:tabs>
        <w:jc w:val="right"/>
        <w:rPr>
          <w:rFonts w:cs="Times New Roman"/>
          <w:b/>
          <w:sz w:val="20"/>
        </w:rPr>
      </w:pPr>
    </w:p>
    <w:p w14:paraId="6FC934FE" w14:textId="0888D7F5" w:rsidR="005A59CA" w:rsidRPr="000917C3" w:rsidRDefault="00CE4182" w:rsidP="005A59CA">
      <w:pPr>
        <w:tabs>
          <w:tab w:val="clear" w:pos="576"/>
          <w:tab w:val="clear" w:pos="1008"/>
          <w:tab w:val="clear" w:pos="1440"/>
          <w:tab w:val="clear" w:pos="1872"/>
          <w:tab w:val="clear" w:pos="2304"/>
          <w:tab w:val="clear" w:pos="2736"/>
        </w:tabs>
        <w:jc w:val="right"/>
        <w:rPr>
          <w:rFonts w:cs="Times New Roman"/>
          <w:b/>
          <w:sz w:val="22"/>
          <w:szCs w:val="22"/>
          <w:lang w:val="fr-CA"/>
        </w:rPr>
      </w:pPr>
      <w:r w:rsidRPr="000917C3">
        <w:rPr>
          <w:b/>
          <w:sz w:val="22"/>
          <w:lang w:val="fr-CA"/>
        </w:rPr>
        <w:t>RAD File </w:t>
      </w:r>
      <w:r w:rsidR="005A59CA" w:rsidRPr="000917C3">
        <w:rPr>
          <w:b/>
          <w:sz w:val="22"/>
          <w:lang w:val="fr-CA"/>
        </w:rPr>
        <w:t>No. / N</w:t>
      </w:r>
      <w:r w:rsidR="005A59CA" w:rsidRPr="000917C3">
        <w:rPr>
          <w:b/>
          <w:sz w:val="22"/>
          <w:vertAlign w:val="superscript"/>
          <w:lang w:val="fr-CA"/>
        </w:rPr>
        <w:t>o</w:t>
      </w:r>
      <w:r w:rsidR="000C109B" w:rsidRPr="000917C3">
        <w:rPr>
          <w:b/>
          <w:sz w:val="22"/>
          <w:lang w:val="fr-CA"/>
        </w:rPr>
        <w:t xml:space="preserve"> de dossier de la SAR </w:t>
      </w:r>
      <w:r w:rsidR="005A59CA" w:rsidRPr="000917C3">
        <w:rPr>
          <w:b/>
          <w:sz w:val="22"/>
          <w:lang w:val="fr-CA"/>
        </w:rPr>
        <w:t>: MC0</w:t>
      </w:r>
      <w:r w:rsidR="005A59CA" w:rsidRPr="000917C3">
        <w:rPr>
          <w:b/>
          <w:sz w:val="22"/>
          <w:lang w:val="fr-CA"/>
        </w:rPr>
        <w:noBreakHyphen/>
        <w:t>05266</w:t>
      </w:r>
    </w:p>
    <w:p w14:paraId="1502D54F" w14:textId="77777777" w:rsidR="005A59CA" w:rsidRPr="000917C3" w:rsidRDefault="005A59CA" w:rsidP="005A59CA">
      <w:pPr>
        <w:tabs>
          <w:tab w:val="clear" w:pos="576"/>
          <w:tab w:val="clear" w:pos="1008"/>
          <w:tab w:val="clear" w:pos="1440"/>
          <w:tab w:val="clear" w:pos="1872"/>
          <w:tab w:val="clear" w:pos="2304"/>
          <w:tab w:val="clear" w:pos="2736"/>
        </w:tabs>
        <w:jc w:val="right"/>
        <w:rPr>
          <w:rFonts w:cs="Times New Roman"/>
          <w:b/>
          <w:sz w:val="22"/>
          <w:szCs w:val="22"/>
          <w:lang w:val="fr-CA"/>
        </w:rPr>
      </w:pPr>
    </w:p>
    <w:p w14:paraId="28BDF3DE" w14:textId="1BC4C506" w:rsidR="005A59CA" w:rsidRPr="00886D56" w:rsidRDefault="005A59CA" w:rsidP="005A59CA">
      <w:pPr>
        <w:tabs>
          <w:tab w:val="clear" w:pos="576"/>
          <w:tab w:val="clear" w:pos="1008"/>
          <w:tab w:val="clear" w:pos="1440"/>
          <w:tab w:val="clear" w:pos="1872"/>
          <w:tab w:val="clear" w:pos="2304"/>
          <w:tab w:val="clear" w:pos="2736"/>
        </w:tabs>
        <w:jc w:val="right"/>
        <w:rPr>
          <w:rFonts w:cs="Times New Roman"/>
          <w:b/>
          <w:i/>
          <w:sz w:val="22"/>
          <w:szCs w:val="22"/>
        </w:rPr>
      </w:pPr>
      <w:r w:rsidRPr="00886D56">
        <w:rPr>
          <w:b/>
          <w:i/>
          <w:sz w:val="22"/>
        </w:rPr>
        <w:t>Private Proceeding / Huis clos</w:t>
      </w:r>
    </w:p>
    <w:p w14:paraId="1A416005" w14:textId="77777777" w:rsidR="005A59CA" w:rsidRPr="00886D56" w:rsidRDefault="005A59CA" w:rsidP="005A59CA">
      <w:pPr>
        <w:tabs>
          <w:tab w:val="clear" w:pos="576"/>
          <w:tab w:val="clear" w:pos="1008"/>
          <w:tab w:val="clear" w:pos="1440"/>
          <w:tab w:val="clear" w:pos="1872"/>
          <w:tab w:val="clear" w:pos="2304"/>
          <w:tab w:val="clear" w:pos="2736"/>
        </w:tabs>
        <w:jc w:val="left"/>
        <w:rPr>
          <w:rFonts w:cs="Times New Roman"/>
          <w:sz w:val="22"/>
          <w:szCs w:val="22"/>
        </w:rPr>
      </w:pPr>
    </w:p>
    <w:p w14:paraId="590D6786" w14:textId="47612BD0" w:rsidR="00F52BF8" w:rsidRPr="00886D56" w:rsidRDefault="00F52BF8" w:rsidP="003256BB">
      <w:pPr>
        <w:pStyle w:val="Heading2"/>
        <w:tabs>
          <w:tab w:val="clear" w:pos="576"/>
          <w:tab w:val="clear" w:pos="1008"/>
          <w:tab w:val="clear" w:pos="1440"/>
          <w:tab w:val="clear" w:pos="1872"/>
          <w:tab w:val="clear" w:pos="2304"/>
          <w:tab w:val="clear" w:pos="2736"/>
          <w:tab w:val="left" w:pos="4770"/>
        </w:tabs>
        <w:spacing w:before="120" w:after="240"/>
        <w:ind w:firstLine="540"/>
        <w:jc w:val="center"/>
        <w:rPr>
          <w:rFonts w:ascii="Times New Roman" w:hAnsi="Times New Roman" w:cs="Times New Roman"/>
          <w:i w:val="0"/>
          <w:sz w:val="32"/>
          <w:szCs w:val="32"/>
        </w:rPr>
      </w:pPr>
      <w:r w:rsidRPr="00886D56">
        <w:rPr>
          <w:rFonts w:ascii="Times New Roman" w:hAnsi="Times New Roman"/>
          <w:i w:val="0"/>
          <w:sz w:val="32"/>
        </w:rPr>
        <w:t xml:space="preserve">Reasons and Decision – Motifs et </w:t>
      </w:r>
      <w:proofErr w:type="spellStart"/>
      <w:r w:rsidRPr="00886D56">
        <w:rPr>
          <w:rFonts w:ascii="Times New Roman" w:hAnsi="Times New Roman"/>
          <w:i w:val="0"/>
          <w:sz w:val="32"/>
        </w:rPr>
        <w:t>décision</w:t>
      </w:r>
      <w:proofErr w:type="spellEnd"/>
    </w:p>
    <w:p w14:paraId="724952FF" w14:textId="77777777" w:rsidR="004D2CA9" w:rsidRPr="00886D56" w:rsidRDefault="004D2CA9" w:rsidP="004D2CA9">
      <w:pPr>
        <w:contextualSpacing w:val="0"/>
      </w:pPr>
      <w:bookmarkStart w:id="0" w:name="_Hlk73001939"/>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42"/>
        <w:gridCol w:w="4448"/>
        <w:gridCol w:w="2543"/>
      </w:tblGrid>
      <w:tr w:rsidR="00E47B96" w:rsidRPr="00886D56" w14:paraId="09F83713" w14:textId="166D1827" w:rsidTr="00E47B96">
        <w:trPr>
          <w:cantSplit/>
          <w:trHeight w:val="567"/>
          <w:jc w:val="center"/>
        </w:trPr>
        <w:tc>
          <w:tcPr>
            <w:tcW w:w="2542" w:type="dxa"/>
          </w:tcPr>
          <w:bookmarkEnd w:id="0"/>
          <w:p w14:paraId="0202003E" w14:textId="152B7B1F" w:rsidR="00E47B96" w:rsidRPr="00886D56" w:rsidRDefault="00E47B96" w:rsidP="00E47B96">
            <w:pPr>
              <w:tabs>
                <w:tab w:val="clear" w:pos="576"/>
                <w:tab w:val="clear" w:pos="1008"/>
                <w:tab w:val="clear" w:pos="1440"/>
                <w:tab w:val="clear" w:pos="1872"/>
                <w:tab w:val="clear" w:pos="2304"/>
                <w:tab w:val="clear" w:pos="2736"/>
              </w:tabs>
              <w:jc w:val="left"/>
              <w:rPr>
                <w:rFonts w:cs="Times New Roman"/>
                <w:b/>
                <w:sz w:val="20"/>
              </w:rPr>
            </w:pPr>
            <w:r w:rsidRPr="00886D56">
              <w:rPr>
                <w:b/>
                <w:sz w:val="20"/>
              </w:rPr>
              <w:t>Person who is the subject of the appeal</w:t>
            </w:r>
          </w:p>
        </w:tc>
        <w:tc>
          <w:tcPr>
            <w:tcW w:w="4448" w:type="dxa"/>
          </w:tcPr>
          <w:p w14:paraId="21D00AE4" w14:textId="0164F6D3" w:rsidR="00E47B96" w:rsidRPr="00AF33B8" w:rsidRDefault="00AF33B8" w:rsidP="00E47B96">
            <w:pPr>
              <w:tabs>
                <w:tab w:val="clear" w:pos="576"/>
                <w:tab w:val="clear" w:pos="1008"/>
                <w:tab w:val="clear" w:pos="1440"/>
                <w:tab w:val="clear" w:pos="1872"/>
                <w:tab w:val="clear" w:pos="2304"/>
                <w:tab w:val="clear" w:pos="2736"/>
              </w:tabs>
              <w:jc w:val="center"/>
              <w:rPr>
                <w:rFonts w:cs="Times New Roman"/>
                <w:bCs/>
                <w:szCs w:val="24"/>
              </w:rPr>
            </w:pPr>
            <w:r>
              <w:t xml:space="preserve">XXXX </w:t>
            </w:r>
            <w:proofErr w:type="spellStart"/>
            <w:r>
              <w:t>XXXX</w:t>
            </w:r>
            <w:proofErr w:type="spellEnd"/>
            <w:r>
              <w:t xml:space="preserve"> </w:t>
            </w:r>
            <w:proofErr w:type="spellStart"/>
            <w:r>
              <w:t>XXXX</w:t>
            </w:r>
            <w:proofErr w:type="spellEnd"/>
            <w:r>
              <w:t xml:space="preserve"> </w:t>
            </w:r>
            <w:proofErr w:type="spellStart"/>
            <w:r>
              <w:t>XXXX</w:t>
            </w:r>
            <w:proofErr w:type="spellEnd"/>
          </w:p>
        </w:tc>
        <w:tc>
          <w:tcPr>
            <w:tcW w:w="2543" w:type="dxa"/>
          </w:tcPr>
          <w:p w14:paraId="72443CD3" w14:textId="60FC46FB" w:rsidR="00E47B96" w:rsidRPr="00886D56" w:rsidRDefault="00E47B96" w:rsidP="00E47B96">
            <w:pPr>
              <w:tabs>
                <w:tab w:val="clear" w:pos="576"/>
                <w:tab w:val="clear" w:pos="1008"/>
                <w:tab w:val="clear" w:pos="1440"/>
                <w:tab w:val="clear" w:pos="1872"/>
                <w:tab w:val="clear" w:pos="2304"/>
                <w:tab w:val="clear" w:pos="2736"/>
              </w:tabs>
              <w:jc w:val="right"/>
              <w:rPr>
                <w:rFonts w:cs="Times New Roman"/>
                <w:b/>
                <w:sz w:val="20"/>
              </w:rPr>
            </w:pPr>
            <w:proofErr w:type="spellStart"/>
            <w:r w:rsidRPr="00886D56">
              <w:rPr>
                <w:b/>
                <w:sz w:val="20"/>
              </w:rPr>
              <w:t>Personne</w:t>
            </w:r>
            <w:proofErr w:type="spellEnd"/>
            <w:r w:rsidRPr="00886D56">
              <w:rPr>
                <w:b/>
                <w:sz w:val="20"/>
              </w:rPr>
              <w:t xml:space="preserve"> </w:t>
            </w:r>
            <w:proofErr w:type="spellStart"/>
            <w:r w:rsidRPr="00886D56">
              <w:rPr>
                <w:b/>
                <w:sz w:val="20"/>
              </w:rPr>
              <w:t>en</w:t>
            </w:r>
            <w:proofErr w:type="spellEnd"/>
            <w:r w:rsidRPr="00886D56">
              <w:rPr>
                <w:b/>
                <w:sz w:val="20"/>
              </w:rPr>
              <w:t xml:space="preserve"> cause</w:t>
            </w:r>
          </w:p>
        </w:tc>
      </w:tr>
      <w:tr w:rsidR="00E47B96" w:rsidRPr="00886D56" w14:paraId="12563719" w14:textId="3EDE6563" w:rsidTr="00E47B96">
        <w:trPr>
          <w:cantSplit/>
          <w:trHeight w:val="567"/>
          <w:jc w:val="center"/>
        </w:trPr>
        <w:tc>
          <w:tcPr>
            <w:tcW w:w="2542" w:type="dxa"/>
          </w:tcPr>
          <w:p w14:paraId="12658CC7" w14:textId="77777777" w:rsidR="00E47B96" w:rsidRPr="00886D56" w:rsidRDefault="00E47B96" w:rsidP="00E47B96">
            <w:pPr>
              <w:tabs>
                <w:tab w:val="clear" w:pos="576"/>
                <w:tab w:val="clear" w:pos="1008"/>
                <w:tab w:val="clear" w:pos="1440"/>
                <w:tab w:val="clear" w:pos="1872"/>
                <w:tab w:val="clear" w:pos="2304"/>
                <w:tab w:val="clear" w:pos="2736"/>
              </w:tabs>
              <w:jc w:val="left"/>
              <w:rPr>
                <w:rFonts w:cs="Times New Roman"/>
                <w:b/>
                <w:sz w:val="20"/>
              </w:rPr>
            </w:pPr>
          </w:p>
        </w:tc>
        <w:tc>
          <w:tcPr>
            <w:tcW w:w="4448" w:type="dxa"/>
          </w:tcPr>
          <w:p w14:paraId="5CD65C99" w14:textId="77777777" w:rsidR="00E47B96" w:rsidRPr="00886D56" w:rsidRDefault="00E47B96" w:rsidP="00E47B96">
            <w:pPr>
              <w:tabs>
                <w:tab w:val="clear" w:pos="576"/>
                <w:tab w:val="clear" w:pos="1008"/>
                <w:tab w:val="clear" w:pos="1440"/>
                <w:tab w:val="clear" w:pos="1872"/>
                <w:tab w:val="clear" w:pos="2304"/>
                <w:tab w:val="clear" w:pos="2736"/>
              </w:tabs>
              <w:jc w:val="center"/>
              <w:rPr>
                <w:rFonts w:cs="Times New Roman"/>
                <w:bCs/>
                <w:szCs w:val="24"/>
              </w:rPr>
            </w:pPr>
          </w:p>
        </w:tc>
        <w:tc>
          <w:tcPr>
            <w:tcW w:w="2543" w:type="dxa"/>
          </w:tcPr>
          <w:p w14:paraId="74E44ED1" w14:textId="77777777" w:rsidR="00E47B96" w:rsidRPr="00886D56" w:rsidRDefault="00E47B96" w:rsidP="00E47B96">
            <w:pPr>
              <w:tabs>
                <w:tab w:val="clear" w:pos="576"/>
                <w:tab w:val="clear" w:pos="1008"/>
                <w:tab w:val="clear" w:pos="1440"/>
                <w:tab w:val="clear" w:pos="1872"/>
                <w:tab w:val="clear" w:pos="2304"/>
                <w:tab w:val="clear" w:pos="2736"/>
              </w:tabs>
              <w:jc w:val="right"/>
              <w:rPr>
                <w:rFonts w:cs="Times New Roman"/>
                <w:b/>
                <w:sz w:val="20"/>
              </w:rPr>
            </w:pPr>
          </w:p>
        </w:tc>
      </w:tr>
      <w:tr w:rsidR="00E47B96" w:rsidRPr="00886D56" w14:paraId="06F3D9E8" w14:textId="75B0AF8B" w:rsidTr="00E47B96">
        <w:trPr>
          <w:cantSplit/>
          <w:trHeight w:val="567"/>
          <w:jc w:val="center"/>
        </w:trPr>
        <w:tc>
          <w:tcPr>
            <w:tcW w:w="2542" w:type="dxa"/>
          </w:tcPr>
          <w:p w14:paraId="108C6E76" w14:textId="4A7D80AA" w:rsidR="00E47B96" w:rsidRPr="00886D56" w:rsidRDefault="00E47B96" w:rsidP="00E47B96">
            <w:pPr>
              <w:tabs>
                <w:tab w:val="clear" w:pos="576"/>
                <w:tab w:val="clear" w:pos="1008"/>
                <w:tab w:val="clear" w:pos="1440"/>
                <w:tab w:val="clear" w:pos="1872"/>
                <w:tab w:val="clear" w:pos="2304"/>
                <w:tab w:val="clear" w:pos="2736"/>
              </w:tabs>
              <w:jc w:val="left"/>
              <w:rPr>
                <w:rFonts w:cs="Times New Roman"/>
                <w:b/>
                <w:sz w:val="20"/>
              </w:rPr>
            </w:pPr>
            <w:r w:rsidRPr="00886D56">
              <w:rPr>
                <w:b/>
                <w:sz w:val="20"/>
              </w:rPr>
              <w:t>Appeal considered / heard at</w:t>
            </w:r>
          </w:p>
        </w:tc>
        <w:tc>
          <w:tcPr>
            <w:tcW w:w="4448" w:type="dxa"/>
          </w:tcPr>
          <w:p w14:paraId="76765711" w14:textId="77777777" w:rsidR="00E47B96" w:rsidRPr="00886D56" w:rsidRDefault="00E47B96" w:rsidP="00E47B96">
            <w:pPr>
              <w:pStyle w:val="Header"/>
              <w:tabs>
                <w:tab w:val="left" w:pos="720"/>
              </w:tabs>
              <w:jc w:val="center"/>
              <w:rPr>
                <w:rFonts w:ascii="Times New Roman" w:hAnsi="Times New Roman"/>
                <w:bCs/>
                <w:noProof w:val="0"/>
                <w:sz w:val="24"/>
                <w:szCs w:val="24"/>
              </w:rPr>
            </w:pPr>
            <w:r w:rsidRPr="00886D56">
              <w:rPr>
                <w:rFonts w:ascii="Times New Roman" w:hAnsi="Times New Roman"/>
                <w:sz w:val="24"/>
              </w:rPr>
              <w:t>Montréal, Quebec</w:t>
            </w:r>
          </w:p>
        </w:tc>
        <w:tc>
          <w:tcPr>
            <w:tcW w:w="2543" w:type="dxa"/>
          </w:tcPr>
          <w:p w14:paraId="164B5F02" w14:textId="0126A75E" w:rsidR="00E47B96" w:rsidRPr="00886D56" w:rsidRDefault="00E47B96" w:rsidP="00E47B96">
            <w:pPr>
              <w:tabs>
                <w:tab w:val="clear" w:pos="576"/>
                <w:tab w:val="clear" w:pos="1008"/>
                <w:tab w:val="clear" w:pos="1440"/>
                <w:tab w:val="clear" w:pos="1872"/>
                <w:tab w:val="clear" w:pos="2304"/>
                <w:tab w:val="clear" w:pos="2736"/>
              </w:tabs>
              <w:jc w:val="right"/>
              <w:rPr>
                <w:rFonts w:cs="Times New Roman"/>
                <w:b/>
                <w:sz w:val="20"/>
              </w:rPr>
            </w:pPr>
            <w:r w:rsidRPr="00886D56">
              <w:rPr>
                <w:b/>
                <w:sz w:val="20"/>
              </w:rPr>
              <w:t xml:space="preserve">Appel </w:t>
            </w:r>
            <w:proofErr w:type="spellStart"/>
            <w:r w:rsidRPr="00886D56">
              <w:rPr>
                <w:b/>
                <w:sz w:val="20"/>
              </w:rPr>
              <w:t>instruit</w:t>
            </w:r>
            <w:proofErr w:type="spellEnd"/>
            <w:r w:rsidRPr="00886D56">
              <w:rPr>
                <w:b/>
                <w:sz w:val="20"/>
              </w:rPr>
              <w:t xml:space="preserve"> / </w:t>
            </w:r>
            <w:proofErr w:type="spellStart"/>
            <w:r w:rsidRPr="00886D56">
              <w:rPr>
                <w:b/>
                <w:sz w:val="20"/>
              </w:rPr>
              <w:t>entendu</w:t>
            </w:r>
            <w:proofErr w:type="spellEnd"/>
            <w:r w:rsidRPr="00886D56">
              <w:rPr>
                <w:b/>
                <w:sz w:val="20"/>
              </w:rPr>
              <w:t xml:space="preserve"> à </w:t>
            </w:r>
          </w:p>
        </w:tc>
      </w:tr>
      <w:tr w:rsidR="00E47B96" w:rsidRPr="00886D56" w14:paraId="45213D95" w14:textId="64889EC6" w:rsidTr="00E47B96">
        <w:trPr>
          <w:cantSplit/>
          <w:trHeight w:val="567"/>
          <w:jc w:val="center"/>
        </w:trPr>
        <w:tc>
          <w:tcPr>
            <w:tcW w:w="2542" w:type="dxa"/>
          </w:tcPr>
          <w:p w14:paraId="53FB41BE" w14:textId="77777777" w:rsidR="00E47B96" w:rsidRPr="00886D56" w:rsidRDefault="00E47B96" w:rsidP="00E47B96">
            <w:pPr>
              <w:tabs>
                <w:tab w:val="clear" w:pos="576"/>
                <w:tab w:val="clear" w:pos="1008"/>
                <w:tab w:val="clear" w:pos="1440"/>
                <w:tab w:val="clear" w:pos="1872"/>
                <w:tab w:val="clear" w:pos="2304"/>
                <w:tab w:val="clear" w:pos="2736"/>
              </w:tabs>
              <w:jc w:val="left"/>
              <w:rPr>
                <w:rFonts w:cs="Times New Roman"/>
                <w:b/>
                <w:sz w:val="20"/>
              </w:rPr>
            </w:pPr>
          </w:p>
        </w:tc>
        <w:tc>
          <w:tcPr>
            <w:tcW w:w="4448" w:type="dxa"/>
          </w:tcPr>
          <w:p w14:paraId="6915F328" w14:textId="77777777" w:rsidR="00E47B96" w:rsidRPr="00886D56" w:rsidRDefault="00E47B96" w:rsidP="00E47B96">
            <w:pPr>
              <w:pStyle w:val="Header"/>
              <w:tabs>
                <w:tab w:val="left" w:pos="720"/>
              </w:tabs>
              <w:jc w:val="center"/>
              <w:rPr>
                <w:rFonts w:ascii="Times New Roman" w:hAnsi="Times New Roman"/>
                <w:bCs/>
                <w:noProof w:val="0"/>
                <w:sz w:val="24"/>
                <w:szCs w:val="24"/>
              </w:rPr>
            </w:pPr>
          </w:p>
        </w:tc>
        <w:tc>
          <w:tcPr>
            <w:tcW w:w="2543" w:type="dxa"/>
          </w:tcPr>
          <w:p w14:paraId="684003F8" w14:textId="77777777" w:rsidR="00E47B96" w:rsidRPr="00886D56" w:rsidRDefault="00E47B96" w:rsidP="00E47B96">
            <w:pPr>
              <w:tabs>
                <w:tab w:val="clear" w:pos="576"/>
                <w:tab w:val="clear" w:pos="1008"/>
                <w:tab w:val="clear" w:pos="1440"/>
                <w:tab w:val="clear" w:pos="1872"/>
                <w:tab w:val="clear" w:pos="2304"/>
                <w:tab w:val="clear" w:pos="2736"/>
              </w:tabs>
              <w:jc w:val="right"/>
              <w:rPr>
                <w:rFonts w:cs="Times New Roman"/>
                <w:b/>
                <w:sz w:val="20"/>
              </w:rPr>
            </w:pPr>
          </w:p>
        </w:tc>
      </w:tr>
      <w:tr w:rsidR="00E47B96" w:rsidRPr="00886D56" w14:paraId="233D0BA0" w14:textId="7AE52C76" w:rsidTr="00E47B96">
        <w:trPr>
          <w:cantSplit/>
          <w:trHeight w:val="567"/>
          <w:jc w:val="center"/>
        </w:trPr>
        <w:tc>
          <w:tcPr>
            <w:tcW w:w="2542" w:type="dxa"/>
          </w:tcPr>
          <w:p w14:paraId="27445BD7" w14:textId="52A76F19" w:rsidR="00E47B96" w:rsidRPr="00886D56" w:rsidRDefault="00E47B96" w:rsidP="00E47B96">
            <w:pPr>
              <w:tabs>
                <w:tab w:val="clear" w:pos="576"/>
                <w:tab w:val="clear" w:pos="1008"/>
                <w:tab w:val="clear" w:pos="1440"/>
                <w:tab w:val="clear" w:pos="1872"/>
                <w:tab w:val="clear" w:pos="2304"/>
                <w:tab w:val="clear" w:pos="2736"/>
              </w:tabs>
              <w:jc w:val="left"/>
              <w:rPr>
                <w:rFonts w:cs="Times New Roman"/>
                <w:b/>
                <w:sz w:val="20"/>
              </w:rPr>
            </w:pPr>
            <w:r w:rsidRPr="00886D56">
              <w:rPr>
                <w:b/>
                <w:sz w:val="20"/>
              </w:rPr>
              <w:t>Date of decision</w:t>
            </w:r>
          </w:p>
        </w:tc>
        <w:tc>
          <w:tcPr>
            <w:tcW w:w="4448" w:type="dxa"/>
          </w:tcPr>
          <w:p w14:paraId="0484115D" w14:textId="40C3616F" w:rsidR="00E47B96" w:rsidRPr="00886D56" w:rsidRDefault="00E47B96" w:rsidP="00E47B96">
            <w:pPr>
              <w:tabs>
                <w:tab w:val="clear" w:pos="576"/>
                <w:tab w:val="clear" w:pos="1008"/>
                <w:tab w:val="clear" w:pos="1440"/>
                <w:tab w:val="clear" w:pos="1872"/>
                <w:tab w:val="clear" w:pos="2304"/>
                <w:tab w:val="clear" w:pos="2736"/>
              </w:tabs>
              <w:jc w:val="center"/>
              <w:rPr>
                <w:rFonts w:cs="Times New Roman"/>
                <w:bCs/>
                <w:szCs w:val="24"/>
              </w:rPr>
            </w:pPr>
            <w:r w:rsidRPr="00886D56">
              <w:t>February 23, 2022</w:t>
            </w:r>
          </w:p>
        </w:tc>
        <w:tc>
          <w:tcPr>
            <w:tcW w:w="2543" w:type="dxa"/>
          </w:tcPr>
          <w:p w14:paraId="44E7B63C" w14:textId="3F37405F" w:rsidR="00E47B96" w:rsidRPr="00886D56" w:rsidRDefault="00E47B96" w:rsidP="00E47B96">
            <w:pPr>
              <w:tabs>
                <w:tab w:val="clear" w:pos="576"/>
                <w:tab w:val="clear" w:pos="1008"/>
                <w:tab w:val="clear" w:pos="1440"/>
                <w:tab w:val="clear" w:pos="1872"/>
                <w:tab w:val="clear" w:pos="2304"/>
                <w:tab w:val="clear" w:pos="2736"/>
              </w:tabs>
              <w:jc w:val="right"/>
              <w:rPr>
                <w:rFonts w:cs="Times New Roman"/>
                <w:b/>
                <w:sz w:val="20"/>
              </w:rPr>
            </w:pPr>
            <w:r w:rsidRPr="00886D56">
              <w:rPr>
                <w:b/>
                <w:sz w:val="20"/>
              </w:rPr>
              <w:t xml:space="preserve">Date de la </w:t>
            </w:r>
            <w:proofErr w:type="spellStart"/>
            <w:r w:rsidRPr="00886D56">
              <w:rPr>
                <w:b/>
                <w:sz w:val="20"/>
              </w:rPr>
              <w:t>décision</w:t>
            </w:r>
            <w:proofErr w:type="spellEnd"/>
            <w:r w:rsidRPr="00886D56">
              <w:rPr>
                <w:b/>
                <w:sz w:val="20"/>
              </w:rPr>
              <w:t xml:space="preserve"> </w:t>
            </w:r>
          </w:p>
        </w:tc>
      </w:tr>
      <w:tr w:rsidR="00E47B96" w:rsidRPr="00886D56" w14:paraId="6C5F9F9F" w14:textId="0846EFF2" w:rsidTr="00E47B96">
        <w:trPr>
          <w:cantSplit/>
          <w:trHeight w:val="567"/>
          <w:jc w:val="center"/>
        </w:trPr>
        <w:tc>
          <w:tcPr>
            <w:tcW w:w="2542" w:type="dxa"/>
          </w:tcPr>
          <w:p w14:paraId="77F3C626" w14:textId="77777777" w:rsidR="00E47B96" w:rsidRPr="00886D56" w:rsidRDefault="00E47B96" w:rsidP="00E47B96">
            <w:pPr>
              <w:tabs>
                <w:tab w:val="clear" w:pos="576"/>
                <w:tab w:val="clear" w:pos="1008"/>
                <w:tab w:val="clear" w:pos="1440"/>
                <w:tab w:val="clear" w:pos="1872"/>
                <w:tab w:val="clear" w:pos="2304"/>
                <w:tab w:val="clear" w:pos="2736"/>
              </w:tabs>
              <w:jc w:val="left"/>
              <w:rPr>
                <w:rFonts w:cs="Times New Roman"/>
                <w:b/>
                <w:sz w:val="20"/>
              </w:rPr>
            </w:pPr>
          </w:p>
        </w:tc>
        <w:tc>
          <w:tcPr>
            <w:tcW w:w="4448" w:type="dxa"/>
          </w:tcPr>
          <w:p w14:paraId="5E059584" w14:textId="77777777" w:rsidR="00E47B96" w:rsidRPr="00886D56" w:rsidRDefault="00E47B96" w:rsidP="00E47B96">
            <w:pPr>
              <w:tabs>
                <w:tab w:val="clear" w:pos="576"/>
                <w:tab w:val="clear" w:pos="1008"/>
                <w:tab w:val="clear" w:pos="1440"/>
                <w:tab w:val="clear" w:pos="1872"/>
                <w:tab w:val="clear" w:pos="2304"/>
                <w:tab w:val="clear" w:pos="2736"/>
              </w:tabs>
              <w:jc w:val="center"/>
              <w:rPr>
                <w:rFonts w:cs="Times New Roman"/>
                <w:szCs w:val="24"/>
              </w:rPr>
            </w:pPr>
          </w:p>
        </w:tc>
        <w:tc>
          <w:tcPr>
            <w:tcW w:w="2543" w:type="dxa"/>
          </w:tcPr>
          <w:p w14:paraId="246FC9B8" w14:textId="77777777" w:rsidR="00E47B96" w:rsidRPr="00886D56" w:rsidRDefault="00E47B96" w:rsidP="00E47B96">
            <w:pPr>
              <w:tabs>
                <w:tab w:val="clear" w:pos="576"/>
                <w:tab w:val="clear" w:pos="1008"/>
                <w:tab w:val="clear" w:pos="1440"/>
                <w:tab w:val="clear" w:pos="1872"/>
                <w:tab w:val="clear" w:pos="2304"/>
                <w:tab w:val="clear" w:pos="2736"/>
              </w:tabs>
              <w:jc w:val="right"/>
              <w:rPr>
                <w:rFonts w:cs="Times New Roman"/>
                <w:b/>
                <w:sz w:val="20"/>
              </w:rPr>
            </w:pPr>
          </w:p>
        </w:tc>
      </w:tr>
      <w:tr w:rsidR="00E47B96" w:rsidRPr="00886D56" w14:paraId="0CBEDF9E" w14:textId="6F9A5129" w:rsidTr="00E47B96">
        <w:trPr>
          <w:cantSplit/>
          <w:trHeight w:val="567"/>
          <w:jc w:val="center"/>
        </w:trPr>
        <w:tc>
          <w:tcPr>
            <w:tcW w:w="2542" w:type="dxa"/>
          </w:tcPr>
          <w:p w14:paraId="2B7B7925" w14:textId="68DD6C58" w:rsidR="00E47B96" w:rsidRPr="00886D56" w:rsidRDefault="00E47B96" w:rsidP="00E47B96">
            <w:pPr>
              <w:tabs>
                <w:tab w:val="clear" w:pos="576"/>
                <w:tab w:val="clear" w:pos="1008"/>
                <w:tab w:val="clear" w:pos="1440"/>
                <w:tab w:val="clear" w:pos="1872"/>
                <w:tab w:val="clear" w:pos="2304"/>
                <w:tab w:val="clear" w:pos="2736"/>
              </w:tabs>
              <w:jc w:val="left"/>
              <w:rPr>
                <w:rFonts w:cs="Times New Roman"/>
                <w:b/>
                <w:sz w:val="20"/>
              </w:rPr>
            </w:pPr>
            <w:r w:rsidRPr="00886D56">
              <w:rPr>
                <w:b/>
                <w:sz w:val="20"/>
              </w:rPr>
              <w:t>Panel</w:t>
            </w:r>
          </w:p>
        </w:tc>
        <w:tc>
          <w:tcPr>
            <w:tcW w:w="4448" w:type="dxa"/>
          </w:tcPr>
          <w:p w14:paraId="3AE346F3" w14:textId="77777777" w:rsidR="00E47B96" w:rsidRPr="00886D56" w:rsidRDefault="00E47B96" w:rsidP="00E47B96">
            <w:pPr>
              <w:tabs>
                <w:tab w:val="clear" w:pos="576"/>
                <w:tab w:val="clear" w:pos="1008"/>
                <w:tab w:val="clear" w:pos="1440"/>
                <w:tab w:val="clear" w:pos="1872"/>
                <w:tab w:val="clear" w:pos="2304"/>
                <w:tab w:val="clear" w:pos="2736"/>
              </w:tabs>
              <w:jc w:val="center"/>
              <w:rPr>
                <w:rFonts w:cs="Times New Roman"/>
                <w:bCs/>
                <w:szCs w:val="24"/>
              </w:rPr>
            </w:pPr>
            <w:r w:rsidRPr="00886D56">
              <w:t>Roxane Vachon</w:t>
            </w:r>
          </w:p>
        </w:tc>
        <w:tc>
          <w:tcPr>
            <w:tcW w:w="2543" w:type="dxa"/>
          </w:tcPr>
          <w:p w14:paraId="0E289060" w14:textId="44EA2CD6" w:rsidR="00E47B96" w:rsidRPr="00886D56" w:rsidRDefault="00E47B96" w:rsidP="00E47B96">
            <w:pPr>
              <w:tabs>
                <w:tab w:val="clear" w:pos="576"/>
                <w:tab w:val="clear" w:pos="1008"/>
                <w:tab w:val="clear" w:pos="1440"/>
                <w:tab w:val="clear" w:pos="1872"/>
                <w:tab w:val="clear" w:pos="2304"/>
                <w:tab w:val="clear" w:pos="2736"/>
              </w:tabs>
              <w:jc w:val="right"/>
              <w:rPr>
                <w:rFonts w:cs="Times New Roman"/>
                <w:b/>
                <w:sz w:val="20"/>
              </w:rPr>
            </w:pPr>
            <w:r w:rsidRPr="00886D56">
              <w:rPr>
                <w:b/>
                <w:sz w:val="20"/>
              </w:rPr>
              <w:t>Tribunal</w:t>
            </w:r>
          </w:p>
        </w:tc>
      </w:tr>
      <w:tr w:rsidR="00E47B96" w:rsidRPr="00886D56" w14:paraId="61DFB16D" w14:textId="45377DBA" w:rsidTr="00E47B96">
        <w:trPr>
          <w:cantSplit/>
          <w:trHeight w:val="567"/>
          <w:jc w:val="center"/>
        </w:trPr>
        <w:tc>
          <w:tcPr>
            <w:tcW w:w="2542" w:type="dxa"/>
          </w:tcPr>
          <w:p w14:paraId="11956AB2" w14:textId="77777777" w:rsidR="00E47B96" w:rsidRPr="00886D56" w:rsidRDefault="00E47B96" w:rsidP="00E47B96">
            <w:pPr>
              <w:tabs>
                <w:tab w:val="clear" w:pos="576"/>
                <w:tab w:val="clear" w:pos="1008"/>
                <w:tab w:val="clear" w:pos="1440"/>
                <w:tab w:val="clear" w:pos="1872"/>
                <w:tab w:val="clear" w:pos="2304"/>
                <w:tab w:val="clear" w:pos="2736"/>
              </w:tabs>
              <w:jc w:val="left"/>
              <w:rPr>
                <w:rFonts w:cs="Times New Roman"/>
                <w:b/>
                <w:sz w:val="20"/>
              </w:rPr>
            </w:pPr>
          </w:p>
        </w:tc>
        <w:tc>
          <w:tcPr>
            <w:tcW w:w="4448" w:type="dxa"/>
          </w:tcPr>
          <w:p w14:paraId="2C2AEE48" w14:textId="77777777" w:rsidR="00E47B96" w:rsidRPr="00886D56" w:rsidRDefault="00E47B96" w:rsidP="00E47B96">
            <w:pPr>
              <w:tabs>
                <w:tab w:val="clear" w:pos="576"/>
                <w:tab w:val="clear" w:pos="1008"/>
                <w:tab w:val="clear" w:pos="1440"/>
                <w:tab w:val="clear" w:pos="1872"/>
                <w:tab w:val="clear" w:pos="2304"/>
                <w:tab w:val="clear" w:pos="2736"/>
              </w:tabs>
              <w:jc w:val="center"/>
              <w:rPr>
                <w:rFonts w:cs="Times New Roman"/>
                <w:szCs w:val="24"/>
              </w:rPr>
            </w:pPr>
          </w:p>
        </w:tc>
        <w:tc>
          <w:tcPr>
            <w:tcW w:w="2543" w:type="dxa"/>
          </w:tcPr>
          <w:p w14:paraId="7CDF3404" w14:textId="77777777" w:rsidR="00E47B96" w:rsidRPr="00886D56" w:rsidRDefault="00E47B96" w:rsidP="00E47B96">
            <w:pPr>
              <w:tabs>
                <w:tab w:val="clear" w:pos="576"/>
                <w:tab w:val="clear" w:pos="1008"/>
                <w:tab w:val="clear" w:pos="1440"/>
                <w:tab w:val="clear" w:pos="1872"/>
                <w:tab w:val="clear" w:pos="2304"/>
                <w:tab w:val="clear" w:pos="2736"/>
              </w:tabs>
              <w:jc w:val="right"/>
              <w:rPr>
                <w:rFonts w:cs="Times New Roman"/>
                <w:b/>
                <w:sz w:val="20"/>
              </w:rPr>
            </w:pPr>
          </w:p>
        </w:tc>
      </w:tr>
      <w:tr w:rsidR="00E47B96" w:rsidRPr="00A63F72" w14:paraId="6395F6C8" w14:textId="19DB696D" w:rsidTr="00E47B96">
        <w:trPr>
          <w:cantSplit/>
          <w:trHeight w:val="567"/>
          <w:jc w:val="center"/>
        </w:trPr>
        <w:tc>
          <w:tcPr>
            <w:tcW w:w="2542" w:type="dxa"/>
          </w:tcPr>
          <w:p w14:paraId="5DA68726" w14:textId="67EC9F7E" w:rsidR="00E47B96" w:rsidRPr="00886D56" w:rsidRDefault="00E47B96" w:rsidP="00E47B96">
            <w:pPr>
              <w:tabs>
                <w:tab w:val="clear" w:pos="576"/>
                <w:tab w:val="clear" w:pos="1008"/>
                <w:tab w:val="clear" w:pos="1440"/>
                <w:tab w:val="clear" w:pos="1872"/>
                <w:tab w:val="clear" w:pos="2304"/>
                <w:tab w:val="clear" w:pos="2736"/>
              </w:tabs>
              <w:jc w:val="left"/>
              <w:rPr>
                <w:rFonts w:cs="Times New Roman"/>
                <w:b/>
                <w:sz w:val="20"/>
              </w:rPr>
            </w:pPr>
            <w:r w:rsidRPr="00886D56">
              <w:rPr>
                <w:b/>
                <w:sz w:val="20"/>
              </w:rPr>
              <w:t>Counsel for the person who is the subject of the appeal</w:t>
            </w:r>
          </w:p>
        </w:tc>
        <w:tc>
          <w:tcPr>
            <w:tcW w:w="4448" w:type="dxa"/>
          </w:tcPr>
          <w:p w14:paraId="589BB3DD" w14:textId="77777777" w:rsidR="00E47B96" w:rsidRPr="00886D56" w:rsidRDefault="00E47B96" w:rsidP="00E47B96">
            <w:pPr>
              <w:tabs>
                <w:tab w:val="clear" w:pos="576"/>
                <w:tab w:val="clear" w:pos="1008"/>
                <w:tab w:val="clear" w:pos="1440"/>
                <w:tab w:val="clear" w:pos="1872"/>
                <w:tab w:val="clear" w:pos="2304"/>
                <w:tab w:val="clear" w:pos="2736"/>
              </w:tabs>
              <w:jc w:val="center"/>
              <w:rPr>
                <w:rFonts w:cs="Times New Roman"/>
                <w:bCs/>
                <w:szCs w:val="24"/>
              </w:rPr>
            </w:pPr>
            <w:r w:rsidRPr="00886D56">
              <w:t>Stewart </w:t>
            </w:r>
            <w:proofErr w:type="spellStart"/>
            <w:r w:rsidRPr="00886D56">
              <w:t>Istvanffy</w:t>
            </w:r>
            <w:proofErr w:type="spellEnd"/>
            <w:r w:rsidRPr="00886D56">
              <w:t xml:space="preserve"> </w:t>
            </w:r>
          </w:p>
        </w:tc>
        <w:tc>
          <w:tcPr>
            <w:tcW w:w="2543" w:type="dxa"/>
          </w:tcPr>
          <w:p w14:paraId="11684AB3" w14:textId="330EC4E1" w:rsidR="00E47B96" w:rsidRPr="000917C3" w:rsidRDefault="00E47B96" w:rsidP="00E47B96">
            <w:pPr>
              <w:pStyle w:val="Header"/>
              <w:tabs>
                <w:tab w:val="clear" w:pos="4320"/>
                <w:tab w:val="clear" w:pos="8640"/>
              </w:tabs>
              <w:jc w:val="right"/>
              <w:rPr>
                <w:rFonts w:ascii="Times New Roman" w:hAnsi="Times New Roman"/>
                <w:b/>
                <w:lang w:val="fr-CA"/>
              </w:rPr>
            </w:pPr>
            <w:r w:rsidRPr="000917C3">
              <w:rPr>
                <w:rFonts w:ascii="Times New Roman" w:hAnsi="Times New Roman"/>
                <w:b/>
                <w:lang w:val="fr-CA"/>
              </w:rPr>
              <w:t>Conseil de la personne en cause</w:t>
            </w:r>
          </w:p>
        </w:tc>
      </w:tr>
      <w:tr w:rsidR="00E47B96" w:rsidRPr="00A63F72" w14:paraId="7EC08A98" w14:textId="69066F2B" w:rsidTr="00E47B96">
        <w:trPr>
          <w:cantSplit/>
          <w:trHeight w:val="567"/>
          <w:jc w:val="center"/>
        </w:trPr>
        <w:tc>
          <w:tcPr>
            <w:tcW w:w="2542" w:type="dxa"/>
          </w:tcPr>
          <w:p w14:paraId="0B2943E8" w14:textId="77777777" w:rsidR="00E47B96" w:rsidRPr="000917C3" w:rsidRDefault="00E47B96" w:rsidP="00E47B96">
            <w:pPr>
              <w:tabs>
                <w:tab w:val="clear" w:pos="576"/>
                <w:tab w:val="clear" w:pos="1008"/>
                <w:tab w:val="clear" w:pos="1440"/>
                <w:tab w:val="clear" w:pos="1872"/>
                <w:tab w:val="clear" w:pos="2304"/>
                <w:tab w:val="clear" w:pos="2736"/>
              </w:tabs>
              <w:jc w:val="left"/>
              <w:rPr>
                <w:rFonts w:cs="Times New Roman"/>
                <w:b/>
                <w:sz w:val="20"/>
                <w:lang w:val="fr-CA"/>
              </w:rPr>
            </w:pPr>
          </w:p>
        </w:tc>
        <w:tc>
          <w:tcPr>
            <w:tcW w:w="4448" w:type="dxa"/>
          </w:tcPr>
          <w:p w14:paraId="491EC850" w14:textId="77777777" w:rsidR="00E47B96" w:rsidRPr="000917C3" w:rsidRDefault="00E47B96" w:rsidP="00E47B96">
            <w:pPr>
              <w:tabs>
                <w:tab w:val="clear" w:pos="576"/>
                <w:tab w:val="clear" w:pos="1008"/>
                <w:tab w:val="clear" w:pos="1440"/>
                <w:tab w:val="clear" w:pos="1872"/>
                <w:tab w:val="clear" w:pos="2304"/>
                <w:tab w:val="clear" w:pos="2736"/>
              </w:tabs>
              <w:jc w:val="center"/>
              <w:rPr>
                <w:rFonts w:cs="Times New Roman"/>
                <w:szCs w:val="24"/>
                <w:lang w:val="fr-CA"/>
              </w:rPr>
            </w:pPr>
          </w:p>
        </w:tc>
        <w:tc>
          <w:tcPr>
            <w:tcW w:w="2543" w:type="dxa"/>
          </w:tcPr>
          <w:p w14:paraId="36E3C307" w14:textId="77777777" w:rsidR="00E47B96" w:rsidRPr="000917C3" w:rsidRDefault="00E47B96" w:rsidP="00E47B96">
            <w:pPr>
              <w:tabs>
                <w:tab w:val="clear" w:pos="576"/>
                <w:tab w:val="clear" w:pos="1008"/>
                <w:tab w:val="clear" w:pos="1440"/>
                <w:tab w:val="clear" w:pos="1872"/>
                <w:tab w:val="clear" w:pos="2304"/>
                <w:tab w:val="clear" w:pos="2736"/>
              </w:tabs>
              <w:jc w:val="right"/>
              <w:rPr>
                <w:rFonts w:cs="Times New Roman"/>
                <w:b/>
                <w:sz w:val="20"/>
                <w:lang w:val="fr-CA"/>
              </w:rPr>
            </w:pPr>
          </w:p>
        </w:tc>
      </w:tr>
      <w:tr w:rsidR="00E47B96" w:rsidRPr="00886D56" w14:paraId="5E311FB0" w14:textId="5ABDA76D" w:rsidTr="00E47B96">
        <w:trPr>
          <w:cantSplit/>
          <w:trHeight w:val="567"/>
          <w:jc w:val="center"/>
        </w:trPr>
        <w:tc>
          <w:tcPr>
            <w:tcW w:w="2542" w:type="dxa"/>
          </w:tcPr>
          <w:p w14:paraId="3B91E3F4" w14:textId="4B26A806" w:rsidR="00E47B96" w:rsidRPr="00886D56" w:rsidRDefault="00E47B96" w:rsidP="00E47B96">
            <w:pPr>
              <w:tabs>
                <w:tab w:val="clear" w:pos="576"/>
                <w:tab w:val="clear" w:pos="1008"/>
                <w:tab w:val="clear" w:pos="1440"/>
                <w:tab w:val="clear" w:pos="1872"/>
                <w:tab w:val="clear" w:pos="2304"/>
                <w:tab w:val="clear" w:pos="2736"/>
              </w:tabs>
              <w:jc w:val="left"/>
              <w:rPr>
                <w:rFonts w:cs="Times New Roman"/>
                <w:b/>
                <w:sz w:val="20"/>
              </w:rPr>
            </w:pPr>
            <w:r w:rsidRPr="00886D56">
              <w:rPr>
                <w:b/>
                <w:sz w:val="20"/>
              </w:rPr>
              <w:t>Designated representative</w:t>
            </w:r>
          </w:p>
        </w:tc>
        <w:tc>
          <w:tcPr>
            <w:tcW w:w="4448" w:type="dxa"/>
          </w:tcPr>
          <w:p w14:paraId="66E2CF7F" w14:textId="77777777" w:rsidR="00E47B96" w:rsidRPr="00886D56" w:rsidRDefault="00E47B96" w:rsidP="00E47B96">
            <w:pPr>
              <w:tabs>
                <w:tab w:val="clear" w:pos="576"/>
                <w:tab w:val="clear" w:pos="1008"/>
                <w:tab w:val="clear" w:pos="1440"/>
                <w:tab w:val="clear" w:pos="1872"/>
                <w:tab w:val="clear" w:pos="2304"/>
                <w:tab w:val="clear" w:pos="2736"/>
              </w:tabs>
              <w:jc w:val="center"/>
              <w:rPr>
                <w:rFonts w:cs="Times New Roman"/>
                <w:bCs/>
                <w:szCs w:val="24"/>
              </w:rPr>
            </w:pPr>
            <w:r w:rsidRPr="00886D56">
              <w:t>N/A</w:t>
            </w:r>
          </w:p>
        </w:tc>
        <w:tc>
          <w:tcPr>
            <w:tcW w:w="2543" w:type="dxa"/>
          </w:tcPr>
          <w:p w14:paraId="38CCF02B" w14:textId="637F9450" w:rsidR="00E47B96" w:rsidRPr="00886D56" w:rsidRDefault="00E47B96" w:rsidP="00E47B96">
            <w:pPr>
              <w:tabs>
                <w:tab w:val="clear" w:pos="576"/>
                <w:tab w:val="clear" w:pos="1008"/>
                <w:tab w:val="clear" w:pos="1440"/>
                <w:tab w:val="clear" w:pos="1872"/>
                <w:tab w:val="clear" w:pos="2304"/>
                <w:tab w:val="clear" w:pos="2736"/>
              </w:tabs>
              <w:jc w:val="right"/>
              <w:rPr>
                <w:rFonts w:cs="Times New Roman"/>
                <w:b/>
                <w:sz w:val="20"/>
              </w:rPr>
            </w:pPr>
            <w:proofErr w:type="spellStart"/>
            <w:r w:rsidRPr="00886D56">
              <w:rPr>
                <w:b/>
                <w:sz w:val="20"/>
              </w:rPr>
              <w:t>Représentant</w:t>
            </w:r>
            <w:proofErr w:type="spellEnd"/>
            <w:r w:rsidRPr="00886D56">
              <w:rPr>
                <w:b/>
                <w:sz w:val="20"/>
              </w:rPr>
              <w:t>(e) désigné(e)</w:t>
            </w:r>
          </w:p>
        </w:tc>
      </w:tr>
      <w:tr w:rsidR="00E47B96" w:rsidRPr="00886D56" w14:paraId="54A1D830" w14:textId="292666DB" w:rsidTr="00E47B96">
        <w:trPr>
          <w:cantSplit/>
          <w:trHeight w:val="567"/>
          <w:jc w:val="center"/>
        </w:trPr>
        <w:tc>
          <w:tcPr>
            <w:tcW w:w="2542" w:type="dxa"/>
          </w:tcPr>
          <w:p w14:paraId="1D998A57" w14:textId="77777777" w:rsidR="00E47B96" w:rsidRPr="00886D56" w:rsidRDefault="00E47B96" w:rsidP="00E47B96">
            <w:pPr>
              <w:tabs>
                <w:tab w:val="clear" w:pos="576"/>
                <w:tab w:val="clear" w:pos="1008"/>
                <w:tab w:val="clear" w:pos="1440"/>
                <w:tab w:val="clear" w:pos="1872"/>
                <w:tab w:val="clear" w:pos="2304"/>
                <w:tab w:val="clear" w:pos="2736"/>
              </w:tabs>
              <w:jc w:val="left"/>
              <w:rPr>
                <w:rFonts w:cs="Times New Roman"/>
                <w:b/>
                <w:sz w:val="20"/>
              </w:rPr>
            </w:pPr>
          </w:p>
        </w:tc>
        <w:tc>
          <w:tcPr>
            <w:tcW w:w="4448" w:type="dxa"/>
          </w:tcPr>
          <w:p w14:paraId="265CF88F" w14:textId="77777777" w:rsidR="00E47B96" w:rsidRPr="00886D56" w:rsidRDefault="00E47B96" w:rsidP="00E47B96">
            <w:pPr>
              <w:tabs>
                <w:tab w:val="clear" w:pos="576"/>
                <w:tab w:val="clear" w:pos="1008"/>
                <w:tab w:val="clear" w:pos="1440"/>
                <w:tab w:val="clear" w:pos="1872"/>
                <w:tab w:val="clear" w:pos="2304"/>
                <w:tab w:val="clear" w:pos="2736"/>
              </w:tabs>
              <w:jc w:val="center"/>
              <w:rPr>
                <w:rFonts w:cs="Times New Roman"/>
                <w:szCs w:val="24"/>
              </w:rPr>
            </w:pPr>
          </w:p>
        </w:tc>
        <w:tc>
          <w:tcPr>
            <w:tcW w:w="2543" w:type="dxa"/>
          </w:tcPr>
          <w:p w14:paraId="4144B31B" w14:textId="77777777" w:rsidR="00E47B96" w:rsidRPr="00886D56" w:rsidRDefault="00E47B96" w:rsidP="00E47B96">
            <w:pPr>
              <w:tabs>
                <w:tab w:val="clear" w:pos="576"/>
                <w:tab w:val="clear" w:pos="1008"/>
                <w:tab w:val="clear" w:pos="1440"/>
                <w:tab w:val="clear" w:pos="1872"/>
                <w:tab w:val="clear" w:pos="2304"/>
                <w:tab w:val="clear" w:pos="2736"/>
              </w:tabs>
              <w:jc w:val="right"/>
              <w:rPr>
                <w:rFonts w:cs="Times New Roman"/>
                <w:b/>
                <w:sz w:val="20"/>
              </w:rPr>
            </w:pPr>
          </w:p>
        </w:tc>
      </w:tr>
      <w:tr w:rsidR="00E47B96" w:rsidRPr="00886D56" w14:paraId="799E15D0" w14:textId="0397DA98" w:rsidTr="00E47B96">
        <w:trPr>
          <w:cantSplit/>
          <w:trHeight w:val="567"/>
          <w:jc w:val="center"/>
        </w:trPr>
        <w:tc>
          <w:tcPr>
            <w:tcW w:w="2542" w:type="dxa"/>
          </w:tcPr>
          <w:p w14:paraId="5FEF83F3" w14:textId="6579EA9F" w:rsidR="00E47B96" w:rsidRPr="00886D56" w:rsidRDefault="00E47B96" w:rsidP="00E47B96">
            <w:pPr>
              <w:tabs>
                <w:tab w:val="clear" w:pos="576"/>
                <w:tab w:val="clear" w:pos="1008"/>
                <w:tab w:val="clear" w:pos="1440"/>
                <w:tab w:val="clear" w:pos="1872"/>
                <w:tab w:val="clear" w:pos="2304"/>
                <w:tab w:val="clear" w:pos="2736"/>
              </w:tabs>
              <w:jc w:val="left"/>
              <w:rPr>
                <w:rFonts w:cs="Times New Roman"/>
                <w:b/>
                <w:sz w:val="20"/>
              </w:rPr>
            </w:pPr>
            <w:r w:rsidRPr="00886D56">
              <w:rPr>
                <w:b/>
                <w:sz w:val="20"/>
              </w:rPr>
              <w:t>Counsel for the Minister</w:t>
            </w:r>
          </w:p>
        </w:tc>
        <w:tc>
          <w:tcPr>
            <w:tcW w:w="4448" w:type="dxa"/>
          </w:tcPr>
          <w:p w14:paraId="02A5EB4E" w14:textId="77777777" w:rsidR="00E47B96" w:rsidRPr="00886D56" w:rsidRDefault="00E47B96" w:rsidP="00E47B96">
            <w:pPr>
              <w:tabs>
                <w:tab w:val="clear" w:pos="576"/>
                <w:tab w:val="clear" w:pos="1008"/>
                <w:tab w:val="clear" w:pos="1440"/>
                <w:tab w:val="clear" w:pos="1872"/>
                <w:tab w:val="clear" w:pos="2304"/>
                <w:tab w:val="clear" w:pos="2736"/>
              </w:tabs>
              <w:jc w:val="center"/>
              <w:rPr>
                <w:rFonts w:cs="Times New Roman"/>
                <w:bCs/>
                <w:szCs w:val="24"/>
              </w:rPr>
            </w:pPr>
            <w:r w:rsidRPr="00886D56">
              <w:t>N/A</w:t>
            </w:r>
          </w:p>
        </w:tc>
        <w:tc>
          <w:tcPr>
            <w:tcW w:w="2543" w:type="dxa"/>
          </w:tcPr>
          <w:p w14:paraId="73A9AD24" w14:textId="3C77EC59" w:rsidR="00E47B96" w:rsidRPr="00886D56" w:rsidRDefault="00E47B96" w:rsidP="00E47B96">
            <w:pPr>
              <w:tabs>
                <w:tab w:val="clear" w:pos="576"/>
                <w:tab w:val="clear" w:pos="1008"/>
                <w:tab w:val="clear" w:pos="1440"/>
                <w:tab w:val="clear" w:pos="1872"/>
                <w:tab w:val="clear" w:pos="2304"/>
                <w:tab w:val="clear" w:pos="2736"/>
              </w:tabs>
              <w:jc w:val="right"/>
              <w:rPr>
                <w:rFonts w:cs="Times New Roman"/>
                <w:b/>
                <w:sz w:val="20"/>
              </w:rPr>
            </w:pPr>
            <w:r w:rsidRPr="00886D56">
              <w:rPr>
                <w:b/>
                <w:sz w:val="20"/>
              </w:rPr>
              <w:t xml:space="preserve">Conseil du </w:t>
            </w:r>
            <w:proofErr w:type="spellStart"/>
            <w:r w:rsidRPr="00886D56">
              <w:rPr>
                <w:b/>
                <w:sz w:val="20"/>
              </w:rPr>
              <w:t>ministre</w:t>
            </w:r>
            <w:proofErr w:type="spellEnd"/>
          </w:p>
        </w:tc>
      </w:tr>
      <w:tr w:rsidR="00E47B96" w:rsidRPr="00886D56" w14:paraId="2AF087AE" w14:textId="4F64398F" w:rsidTr="00E47B96">
        <w:trPr>
          <w:cantSplit/>
          <w:trHeight w:val="567"/>
          <w:jc w:val="center"/>
        </w:trPr>
        <w:tc>
          <w:tcPr>
            <w:tcW w:w="2542" w:type="dxa"/>
          </w:tcPr>
          <w:p w14:paraId="40B7B5FD" w14:textId="77777777" w:rsidR="00E47B96" w:rsidRPr="00886D56" w:rsidRDefault="00E47B96" w:rsidP="00E47B96">
            <w:pPr>
              <w:tabs>
                <w:tab w:val="clear" w:pos="576"/>
                <w:tab w:val="clear" w:pos="1008"/>
                <w:tab w:val="clear" w:pos="1440"/>
                <w:tab w:val="clear" w:pos="1872"/>
                <w:tab w:val="clear" w:pos="2304"/>
                <w:tab w:val="clear" w:pos="2736"/>
              </w:tabs>
              <w:jc w:val="left"/>
              <w:rPr>
                <w:rFonts w:cs="Times New Roman"/>
                <w:b/>
                <w:sz w:val="22"/>
                <w:szCs w:val="22"/>
              </w:rPr>
            </w:pPr>
          </w:p>
        </w:tc>
        <w:tc>
          <w:tcPr>
            <w:tcW w:w="4448" w:type="dxa"/>
          </w:tcPr>
          <w:p w14:paraId="62CD7443" w14:textId="77777777" w:rsidR="00E47B96" w:rsidRPr="00886D56" w:rsidRDefault="00E47B96" w:rsidP="00E47B96">
            <w:pPr>
              <w:tabs>
                <w:tab w:val="clear" w:pos="576"/>
                <w:tab w:val="clear" w:pos="1008"/>
                <w:tab w:val="clear" w:pos="1440"/>
                <w:tab w:val="clear" w:pos="1872"/>
                <w:tab w:val="clear" w:pos="2304"/>
                <w:tab w:val="clear" w:pos="2736"/>
              </w:tabs>
              <w:jc w:val="center"/>
              <w:rPr>
                <w:rFonts w:cs="Times New Roman"/>
                <w:bCs/>
                <w:szCs w:val="24"/>
              </w:rPr>
            </w:pPr>
          </w:p>
        </w:tc>
        <w:tc>
          <w:tcPr>
            <w:tcW w:w="2543" w:type="dxa"/>
          </w:tcPr>
          <w:p w14:paraId="530109FA" w14:textId="77777777" w:rsidR="00E47B96" w:rsidRPr="00886D56" w:rsidRDefault="00E47B96" w:rsidP="00E47B96">
            <w:pPr>
              <w:tabs>
                <w:tab w:val="clear" w:pos="576"/>
                <w:tab w:val="clear" w:pos="1008"/>
                <w:tab w:val="clear" w:pos="1440"/>
                <w:tab w:val="clear" w:pos="1872"/>
                <w:tab w:val="clear" w:pos="2304"/>
                <w:tab w:val="clear" w:pos="2736"/>
              </w:tabs>
              <w:jc w:val="right"/>
              <w:rPr>
                <w:rFonts w:cs="Times New Roman"/>
                <w:b/>
                <w:sz w:val="22"/>
                <w:szCs w:val="22"/>
              </w:rPr>
            </w:pPr>
          </w:p>
        </w:tc>
      </w:tr>
    </w:tbl>
    <w:p w14:paraId="6891E6D0" w14:textId="77777777" w:rsidR="000A1B15" w:rsidRPr="00886D56" w:rsidRDefault="000A1B15" w:rsidP="006D40F3">
      <w:pPr>
        <w:pStyle w:val="Heading1"/>
        <w:jc w:val="left"/>
        <w:rPr>
          <w:noProof/>
        </w:rPr>
      </w:pPr>
      <w:r w:rsidRPr="00886D56">
        <w:br w:type="page"/>
      </w:r>
    </w:p>
    <w:p w14:paraId="4050BA24" w14:textId="77777777" w:rsidR="00CF0584" w:rsidRPr="00886D56" w:rsidRDefault="00CF0584" w:rsidP="000949FF">
      <w:pPr>
        <w:pStyle w:val="CGTG"/>
      </w:pPr>
      <w:bookmarkStart w:id="1" w:name="_Hlk67210897"/>
      <w:r w:rsidRPr="00886D56">
        <w:lastRenderedPageBreak/>
        <w:t>REASONS FOR DECISION</w:t>
      </w:r>
    </w:p>
    <w:p w14:paraId="7401C53A" w14:textId="77777777" w:rsidR="00CF0584" w:rsidRPr="00886D56" w:rsidRDefault="00CF0584" w:rsidP="00DB60DE">
      <w:pPr>
        <w:pStyle w:val="CG1H"/>
        <w:rPr>
          <w:noProof/>
        </w:rPr>
      </w:pPr>
      <w:r w:rsidRPr="00886D56">
        <w:t xml:space="preserve">OVERVIEW </w:t>
      </w:r>
    </w:p>
    <w:p w14:paraId="1EFBE4AF" w14:textId="3B1809B4" w:rsidR="004D22A8" w:rsidRPr="00886D56" w:rsidRDefault="00DB0D5C" w:rsidP="00921A42">
      <w:pPr>
        <w:pStyle w:val="CGPara"/>
        <w:ind w:left="0" w:firstLine="0"/>
        <w:jc w:val="both"/>
      </w:pPr>
      <w:r w:rsidRPr="00886D56">
        <w:t xml:space="preserve">This is the appeal filed by </w:t>
      </w:r>
      <w:r w:rsidR="00AF33B8">
        <w:rPr>
          <w:b/>
        </w:rPr>
        <w:t xml:space="preserve">XXXX </w:t>
      </w:r>
      <w:proofErr w:type="spellStart"/>
      <w:r w:rsidR="00AF33B8">
        <w:rPr>
          <w:b/>
        </w:rPr>
        <w:t>XXXX</w:t>
      </w:r>
      <w:proofErr w:type="spellEnd"/>
      <w:r w:rsidR="00AF33B8">
        <w:rPr>
          <w:b/>
        </w:rPr>
        <w:t xml:space="preserve"> </w:t>
      </w:r>
      <w:proofErr w:type="spellStart"/>
      <w:r w:rsidR="00AF33B8">
        <w:rPr>
          <w:b/>
        </w:rPr>
        <w:t>XXXX</w:t>
      </w:r>
      <w:proofErr w:type="spellEnd"/>
      <w:r w:rsidR="00AF33B8">
        <w:rPr>
          <w:b/>
        </w:rPr>
        <w:t xml:space="preserve"> </w:t>
      </w:r>
      <w:proofErr w:type="spellStart"/>
      <w:r w:rsidR="00AF33B8">
        <w:rPr>
          <w:b/>
        </w:rPr>
        <w:t>XXXX</w:t>
      </w:r>
      <w:proofErr w:type="spellEnd"/>
      <w:r w:rsidRPr="00886D56">
        <w:t xml:space="preserve">, a Cameroonian citizen who fears living in his country </w:t>
      </w:r>
      <w:r w:rsidR="007C6D96" w:rsidRPr="00886D56">
        <w:t xml:space="preserve">because </w:t>
      </w:r>
      <w:r w:rsidRPr="00886D56">
        <w:t xml:space="preserve">of his political opinion. He is claiming refugee protection under section 96 and subsection 97(1) of the </w:t>
      </w:r>
      <w:r w:rsidRPr="00886D56">
        <w:rPr>
          <w:i/>
        </w:rPr>
        <w:t>Immigration and Refugee Protection Act</w:t>
      </w:r>
      <w:r w:rsidRPr="00886D56">
        <w:t> (IRPA).</w:t>
      </w:r>
    </w:p>
    <w:p w14:paraId="0687D0AC" w14:textId="19979977" w:rsidR="00DB0D5C" w:rsidRPr="00886D56" w:rsidRDefault="00DB0D5C" w:rsidP="00921A42">
      <w:pPr>
        <w:pStyle w:val="CGPara"/>
        <w:ind w:left="0" w:firstLine="0"/>
        <w:jc w:val="both"/>
        <w:rPr>
          <w:rStyle w:val="lawlabel"/>
          <w:b w:val="0"/>
          <w:bCs w:val="0"/>
          <w:color w:val="auto"/>
        </w:rPr>
      </w:pPr>
      <w:r w:rsidRPr="00886D56">
        <w:t>The Refugee Protection Division (RPD)</w:t>
      </w:r>
      <w:r w:rsidRPr="00886D56">
        <w:rPr>
          <w:rStyle w:val="lawlabel"/>
          <w:b w:val="0"/>
          <w:color w:val="auto"/>
        </w:rPr>
        <w:t xml:space="preserve"> found that he was not credible.</w:t>
      </w:r>
    </w:p>
    <w:p w14:paraId="54CF79E4" w14:textId="49683454" w:rsidR="00ED584B" w:rsidRPr="00886D56" w:rsidRDefault="00E918DB" w:rsidP="00921A42">
      <w:pPr>
        <w:pStyle w:val="CGPara"/>
        <w:ind w:left="0" w:firstLine="0"/>
        <w:jc w:val="both"/>
      </w:pPr>
      <w:r w:rsidRPr="00886D56">
        <w:t xml:space="preserve">On appeal before the Refugee Appeal Division (RAD), the appellant argues that his counsel before the RPD was disbarred from the </w:t>
      </w:r>
      <w:proofErr w:type="spellStart"/>
      <w:r w:rsidRPr="00886D56">
        <w:t>Barreau</w:t>
      </w:r>
      <w:proofErr w:type="spellEnd"/>
      <w:r w:rsidRPr="00886D56">
        <w:t xml:space="preserve"> du Québec </w:t>
      </w:r>
      <w:r w:rsidR="00453831" w:rsidRPr="00886D56">
        <w:t xml:space="preserve">[Quebec bar] </w:t>
      </w:r>
      <w:r w:rsidRPr="00886D56">
        <w:t xml:space="preserve">and that he represented the appellant </w:t>
      </w:r>
      <w:r w:rsidR="001049A3" w:rsidRPr="00886D56">
        <w:t xml:space="preserve">illegally and incompetently </w:t>
      </w:r>
      <w:r w:rsidRPr="00886D56">
        <w:t xml:space="preserve">before the RPD. This illegal representation allegedly resulted in a breach of the principles of natural justice. </w:t>
      </w:r>
    </w:p>
    <w:p w14:paraId="23358078" w14:textId="4DDDB14C" w:rsidR="009A2966" w:rsidRPr="00886D56" w:rsidRDefault="009A2966" w:rsidP="00921A42">
      <w:pPr>
        <w:pStyle w:val="CGPara"/>
        <w:ind w:left="0" w:firstLine="0"/>
        <w:jc w:val="both"/>
      </w:pPr>
      <w:r w:rsidRPr="00886D56">
        <w:t>The Minister did not intervene in this appeal.</w:t>
      </w:r>
    </w:p>
    <w:p w14:paraId="0349C18D" w14:textId="77777777" w:rsidR="00ED584B" w:rsidRPr="00886D56" w:rsidRDefault="00CF0584" w:rsidP="006E1B94">
      <w:pPr>
        <w:pStyle w:val="CG1H"/>
        <w:jc w:val="both"/>
      </w:pPr>
      <w:r w:rsidRPr="00886D56">
        <w:t>PROCEDURAL BACKGROUND</w:t>
      </w:r>
    </w:p>
    <w:p w14:paraId="5D187E98" w14:textId="02143D05" w:rsidR="00532AC6" w:rsidRPr="00886D56" w:rsidRDefault="00E918DB" w:rsidP="00921A42">
      <w:pPr>
        <w:pStyle w:val="CGPara"/>
        <w:ind w:left="0" w:firstLine="0"/>
        <w:jc w:val="both"/>
      </w:pPr>
      <w:r w:rsidRPr="00886D56">
        <w:t>The RPD rejected Mr. </w:t>
      </w:r>
      <w:r w:rsidR="00AF33B8">
        <w:t xml:space="preserve">XXXX </w:t>
      </w:r>
      <w:proofErr w:type="spellStart"/>
      <w:r w:rsidR="00AF33B8">
        <w:t>XXXX</w:t>
      </w:r>
      <w:proofErr w:type="spellEnd"/>
      <w:r w:rsidRPr="00886D56">
        <w:t xml:space="preserve"> refugee protection claim on November 26, 2019. The appellant instructed his counsel before the RPD to file an appeal before the RAD. Counsel did not file the appeal and did not notify the appellant</w:t>
      </w:r>
      <w:r w:rsidR="00E819E3" w:rsidRPr="00886D56">
        <w:t xml:space="preserve"> of this</w:t>
      </w:r>
      <w:r w:rsidRPr="00886D56">
        <w:t xml:space="preserve">. On </w:t>
      </w:r>
      <w:r w:rsidR="00AF33B8">
        <w:t xml:space="preserve">XXXX </w:t>
      </w:r>
      <w:proofErr w:type="spellStart"/>
      <w:r w:rsidR="00AF33B8">
        <w:t>XXXX</w:t>
      </w:r>
      <w:proofErr w:type="spellEnd"/>
      <w:r w:rsidRPr="00886D56">
        <w:t xml:space="preserve">, 2020, the appellant was summoned by the Canada Border Services Agency (CBSA). During that interview, he found out that the appeal had not been filed and that he would be removed from Canada. The appellant was detained until </w:t>
      </w:r>
      <w:r w:rsidR="00AF33B8">
        <w:t xml:space="preserve">XXXX </w:t>
      </w:r>
      <w:proofErr w:type="spellStart"/>
      <w:r w:rsidR="00AF33B8">
        <w:t>XXXX</w:t>
      </w:r>
      <w:proofErr w:type="spellEnd"/>
      <w:r w:rsidRPr="00886D56">
        <w:t xml:space="preserve">, 2020. On February 28, he consulted a new counsel, who </w:t>
      </w:r>
      <w:r w:rsidR="00B911E6" w:rsidRPr="00886D56">
        <w:t>submitted</w:t>
      </w:r>
      <w:r w:rsidRPr="00886D56">
        <w:t xml:space="preserve"> an urgent application for </w:t>
      </w:r>
      <w:r w:rsidR="00453831" w:rsidRPr="00886D56">
        <w:t xml:space="preserve">an </w:t>
      </w:r>
      <w:r w:rsidRPr="00886D56">
        <w:t xml:space="preserve">extension of time to </w:t>
      </w:r>
      <w:r w:rsidR="00453831" w:rsidRPr="00886D56">
        <w:t xml:space="preserve">file an </w:t>
      </w:r>
      <w:r w:rsidRPr="00886D56">
        <w:t>appeal, along with an appeal</w:t>
      </w:r>
      <w:r w:rsidR="009C12EC" w:rsidRPr="00886D56">
        <w:t>,</w:t>
      </w:r>
      <w:r w:rsidRPr="00886D56">
        <w:t xml:space="preserve"> </w:t>
      </w:r>
      <w:r w:rsidR="0060327F" w:rsidRPr="00886D56">
        <w:t>to</w:t>
      </w:r>
      <w:r w:rsidRPr="00886D56">
        <w:t xml:space="preserve"> the RAD </w:t>
      </w:r>
      <w:r w:rsidR="0060327F" w:rsidRPr="00886D56">
        <w:t>R</w:t>
      </w:r>
      <w:r w:rsidRPr="00886D56">
        <w:t xml:space="preserve">egistry. Due to the </w:t>
      </w:r>
      <w:r w:rsidR="00076FEE" w:rsidRPr="00886D56">
        <w:t xml:space="preserve">tight </w:t>
      </w:r>
      <w:r w:rsidR="007130B1" w:rsidRPr="00886D56">
        <w:t>time frame</w:t>
      </w:r>
      <w:r w:rsidRPr="00886D56">
        <w:t>, the RAD did not receive this urgent application until March 3, two</w:t>
      </w:r>
      <w:r w:rsidR="007130B1" w:rsidRPr="00886D56">
        <w:t> </w:t>
      </w:r>
      <w:r w:rsidR="00DF52DA" w:rsidRPr="00886D56">
        <w:t>business</w:t>
      </w:r>
      <w:r w:rsidRPr="00886D56">
        <w:t xml:space="preserve"> days later. The appellant was deported to Cameroon on </w:t>
      </w:r>
      <w:r w:rsidR="00AF33B8">
        <w:t xml:space="preserve">XXXX </w:t>
      </w:r>
      <w:proofErr w:type="spellStart"/>
      <w:r w:rsidR="00AF33B8">
        <w:t>XXXX</w:t>
      </w:r>
      <w:proofErr w:type="spellEnd"/>
      <w:r w:rsidRPr="00886D56">
        <w:t xml:space="preserve">, 2020. </w:t>
      </w:r>
      <w:r w:rsidR="00822B13" w:rsidRPr="00886D56">
        <w:t xml:space="preserve">Owing </w:t>
      </w:r>
      <w:r w:rsidRPr="00886D56">
        <w:t xml:space="preserve">to administrative errors and difficulties </w:t>
      </w:r>
      <w:r w:rsidR="00E86AF7" w:rsidRPr="00886D56">
        <w:t>relating to</w:t>
      </w:r>
      <w:r w:rsidR="00207EEA" w:rsidRPr="00886D56">
        <w:t xml:space="preserve"> the</w:t>
      </w:r>
      <w:r w:rsidRPr="00886D56">
        <w:t xml:space="preserve"> COVID</w:t>
      </w:r>
      <w:r w:rsidRPr="00886D56">
        <w:noBreakHyphen/>
        <w:t>19</w:t>
      </w:r>
      <w:r w:rsidR="00207EEA" w:rsidRPr="00886D56">
        <w:t xml:space="preserve"> pandemic</w:t>
      </w:r>
      <w:r w:rsidRPr="00886D56">
        <w:t>, it was not until May 11, 2021, that the RAD ruled on and allowed the appellant’s application for</w:t>
      </w:r>
      <w:r w:rsidR="00207EEA" w:rsidRPr="00886D56">
        <w:t xml:space="preserve"> an</w:t>
      </w:r>
      <w:r w:rsidRPr="00886D56">
        <w:t xml:space="preserve"> extension of time filed on February 28, 2020, </w:t>
      </w:r>
      <w:r w:rsidR="00F37411" w:rsidRPr="00886D56">
        <w:t>on the grounds that</w:t>
      </w:r>
      <w:r w:rsidRPr="00886D56">
        <w:t xml:space="preserve"> the appellant </w:t>
      </w:r>
      <w:r w:rsidR="009D5652" w:rsidRPr="00886D56">
        <w:t xml:space="preserve">had </w:t>
      </w:r>
      <w:r w:rsidRPr="00886D56">
        <w:t xml:space="preserve">reasonably explained the delay in filing his appeal, </w:t>
      </w:r>
      <w:r w:rsidR="009D5652" w:rsidRPr="00886D56">
        <w:t xml:space="preserve">had </w:t>
      </w:r>
      <w:r w:rsidRPr="00886D56">
        <w:t xml:space="preserve">acted diligently, and </w:t>
      </w:r>
      <w:r w:rsidR="009D5652" w:rsidRPr="00886D56">
        <w:t xml:space="preserve">had </w:t>
      </w:r>
      <w:r w:rsidRPr="00886D56">
        <w:t>established an arguable appeal alleging the incompetence of his counsel. The appeal was perfected on May 11, 2021.</w:t>
      </w:r>
    </w:p>
    <w:p w14:paraId="4C23520E" w14:textId="156E1317" w:rsidR="00F479BB" w:rsidRPr="00886D56" w:rsidRDefault="00F479BB" w:rsidP="00921A42">
      <w:pPr>
        <w:pStyle w:val="CGPara"/>
        <w:ind w:left="0" w:firstLine="0"/>
        <w:jc w:val="both"/>
        <w:rPr>
          <w:rFonts w:cs="Arial"/>
          <w:spacing w:val="-2"/>
        </w:rPr>
      </w:pPr>
      <w:r w:rsidRPr="00886D56">
        <w:lastRenderedPageBreak/>
        <w:t xml:space="preserve">The appellant’s counsel </w:t>
      </w:r>
      <w:r w:rsidR="0044530E" w:rsidRPr="00886D56">
        <w:t>argues</w:t>
      </w:r>
      <w:r w:rsidRPr="00886D56">
        <w:t xml:space="preserve"> in his additional submissions </w:t>
      </w:r>
      <w:r w:rsidR="00E77ED4" w:rsidRPr="00886D56">
        <w:t>dated</w:t>
      </w:r>
      <w:r w:rsidRPr="00886D56">
        <w:t xml:space="preserve"> July 15, 2021, that </w:t>
      </w:r>
      <w:r w:rsidR="004F3124" w:rsidRPr="00886D56">
        <w:t xml:space="preserve">although the appellant was deported to Cameroon, </w:t>
      </w:r>
      <w:r w:rsidRPr="00886D56">
        <w:t xml:space="preserve">the RAD should </w:t>
      </w:r>
      <w:r w:rsidR="00453831" w:rsidRPr="00886D56">
        <w:t xml:space="preserve">review </w:t>
      </w:r>
      <w:r w:rsidR="004F3124" w:rsidRPr="00886D56">
        <w:t xml:space="preserve">his </w:t>
      </w:r>
      <w:r w:rsidRPr="00886D56">
        <w:t xml:space="preserve">case as if he were in Canada. The </w:t>
      </w:r>
      <w:r w:rsidR="0030354D" w:rsidRPr="00886D56">
        <w:t xml:space="preserve">RAD </w:t>
      </w:r>
      <w:r w:rsidRPr="00886D56">
        <w:t xml:space="preserve">asked </w:t>
      </w:r>
      <w:r w:rsidR="0030354D" w:rsidRPr="00886D56">
        <w:t xml:space="preserve">the Minister </w:t>
      </w:r>
      <w:r w:rsidRPr="00886D56">
        <w:t xml:space="preserve">to </w:t>
      </w:r>
      <w:r w:rsidR="00082635" w:rsidRPr="00886D56">
        <w:t>provide</w:t>
      </w:r>
      <w:r w:rsidRPr="00886D56">
        <w:t xml:space="preserve"> submissions on the issue of jurisdiction, </w:t>
      </w:r>
      <w:r w:rsidR="0030354D" w:rsidRPr="00886D56">
        <w:t xml:space="preserve">but the Minister </w:t>
      </w:r>
      <w:r w:rsidRPr="00886D56">
        <w:t xml:space="preserve">did not intervene in this matter; therefore, there </w:t>
      </w:r>
      <w:r w:rsidR="00D2192E" w:rsidRPr="00886D56">
        <w:t xml:space="preserve">is </w:t>
      </w:r>
      <w:r w:rsidRPr="00886D56">
        <w:t xml:space="preserve">no </w:t>
      </w:r>
      <w:r w:rsidR="00D2192E" w:rsidRPr="00886D56">
        <w:t>representation</w:t>
      </w:r>
      <w:r w:rsidRPr="00886D56">
        <w:t xml:space="preserve"> from the Minister. I</w:t>
      </w:r>
      <w:r w:rsidR="004B4089" w:rsidRPr="00886D56">
        <w:t> </w:t>
      </w:r>
      <w:r w:rsidRPr="00886D56">
        <w:t xml:space="preserve">also note that the Minister received notice of the appellant’s application for </w:t>
      </w:r>
      <w:r w:rsidR="0078644E" w:rsidRPr="00886D56">
        <w:t xml:space="preserve">an </w:t>
      </w:r>
      <w:r w:rsidRPr="00886D56">
        <w:t xml:space="preserve">extension of time to </w:t>
      </w:r>
      <w:r w:rsidR="00B061AD" w:rsidRPr="00886D56">
        <w:t xml:space="preserve">file </w:t>
      </w:r>
      <w:r w:rsidR="00B20F04" w:rsidRPr="00886D56">
        <w:t>the</w:t>
      </w:r>
      <w:r w:rsidR="00B061AD" w:rsidRPr="00886D56">
        <w:t xml:space="preserve"> </w:t>
      </w:r>
      <w:r w:rsidRPr="00886D56">
        <w:t>appeal, as well as a notice stating that a</w:t>
      </w:r>
      <w:r w:rsidR="00C8432B" w:rsidRPr="00886D56">
        <w:t>n oral</w:t>
      </w:r>
      <w:r w:rsidRPr="00886D56">
        <w:t xml:space="preserve"> hearing was </w:t>
      </w:r>
      <w:r w:rsidR="00B6636A" w:rsidRPr="00886D56">
        <w:t>to be</w:t>
      </w:r>
      <w:r w:rsidRPr="00886D56">
        <w:t xml:space="preserve"> held and </w:t>
      </w:r>
      <w:r w:rsidR="00B061AD" w:rsidRPr="00886D56">
        <w:t xml:space="preserve">outlining </w:t>
      </w:r>
      <w:r w:rsidRPr="00886D56">
        <w:t xml:space="preserve">the credibility issues </w:t>
      </w:r>
      <w:r w:rsidR="004E6911" w:rsidRPr="00886D56">
        <w:t>that gave rise</w:t>
      </w:r>
      <w:r w:rsidRPr="00886D56">
        <w:t xml:space="preserve"> to this hearing. </w:t>
      </w:r>
    </w:p>
    <w:p w14:paraId="1FCE3718" w14:textId="073E23E0" w:rsidR="00AF23CC" w:rsidRPr="00886D56" w:rsidRDefault="00DE2EF1" w:rsidP="00921A42">
      <w:pPr>
        <w:pStyle w:val="CGPara"/>
        <w:ind w:left="0" w:firstLine="0"/>
        <w:jc w:val="both"/>
        <w:rPr>
          <w:rFonts w:cs="Arial"/>
          <w:spacing w:val="-2"/>
        </w:rPr>
      </w:pPr>
      <w:r w:rsidRPr="00886D56">
        <w:t xml:space="preserve">The notice required by the Federal Court’s decision in </w:t>
      </w:r>
      <w:r w:rsidRPr="00886D56">
        <w:rPr>
          <w:i/>
        </w:rPr>
        <w:t>Alazar</w:t>
      </w:r>
      <w:r w:rsidR="00DF1103" w:rsidRPr="00886D56">
        <w:rPr>
          <w:rStyle w:val="EndnoteReference"/>
        </w:rPr>
        <w:endnoteReference w:id="2"/>
      </w:r>
      <w:r w:rsidRPr="00886D56">
        <w:t xml:space="preserve"> was not sent to the Minister’s counsel in this case because, in my view, the issue is not new. In fact, the issue of the RAD’s jurisdiction to </w:t>
      </w:r>
      <w:r w:rsidR="00796836" w:rsidRPr="00886D56">
        <w:t>decide</w:t>
      </w:r>
      <w:r w:rsidRPr="00886D56">
        <w:t xml:space="preserve"> Mr. </w:t>
      </w:r>
      <w:r w:rsidR="00AF33B8">
        <w:t xml:space="preserve">XXXX </w:t>
      </w:r>
      <w:proofErr w:type="spellStart"/>
      <w:r w:rsidR="00AF33B8">
        <w:t>XXXX</w:t>
      </w:r>
      <w:proofErr w:type="spellEnd"/>
      <w:r w:rsidRPr="00886D56">
        <w:t xml:space="preserve"> appeal after </w:t>
      </w:r>
      <w:r w:rsidR="00BE01EC" w:rsidRPr="00886D56">
        <w:t>he was removed</w:t>
      </w:r>
      <w:r w:rsidRPr="00886D56">
        <w:t xml:space="preserve"> to Cameroon was raised in his memorand</w:t>
      </w:r>
      <w:r w:rsidR="00651D4F" w:rsidRPr="00886D56">
        <w:t>a</w:t>
      </w:r>
      <w:r w:rsidRPr="00886D56">
        <w:t xml:space="preserve"> that were filed with the RAD. I</w:t>
      </w:r>
      <w:r w:rsidR="00F110A1" w:rsidRPr="00886D56">
        <w:t> </w:t>
      </w:r>
      <w:r w:rsidRPr="00886D56">
        <w:t>note that the Minister was notified of the jurisdiction</w:t>
      </w:r>
      <w:r w:rsidR="0084528F" w:rsidRPr="00886D56">
        <w:t>al</w:t>
      </w:r>
      <w:r w:rsidRPr="00886D56">
        <w:t xml:space="preserve"> issue in Mr. </w:t>
      </w:r>
      <w:r w:rsidR="00AF33B8">
        <w:t xml:space="preserve">XXXX </w:t>
      </w:r>
      <w:proofErr w:type="spellStart"/>
      <w:r w:rsidR="00AF33B8">
        <w:t>XXXX</w:t>
      </w:r>
      <w:proofErr w:type="spellEnd"/>
      <w:r w:rsidRPr="00886D56">
        <w:t xml:space="preserve"> case on </w:t>
      </w:r>
      <w:proofErr w:type="gramStart"/>
      <w:r w:rsidRPr="00886D56">
        <w:t>November 6, 2020, and</w:t>
      </w:r>
      <w:proofErr w:type="gramEnd"/>
      <w:r w:rsidRPr="00886D56">
        <w:t xml:space="preserve"> did not intervene. </w:t>
      </w:r>
    </w:p>
    <w:p w14:paraId="7B00BE69" w14:textId="4BD6B2CC" w:rsidR="00F0151D" w:rsidRPr="00886D56" w:rsidRDefault="00BE6C27" w:rsidP="006E1B94">
      <w:pPr>
        <w:pStyle w:val="CG1H"/>
        <w:tabs>
          <w:tab w:val="left" w:pos="360"/>
        </w:tabs>
        <w:jc w:val="both"/>
      </w:pPr>
      <w:r w:rsidRPr="00886D56">
        <w:t>I.</w:t>
      </w:r>
      <w:r w:rsidRPr="00886D56">
        <w:tab/>
        <w:t>THE REFUGEE APPEAL DIVISION HAS JURISDICTION TO HEAR THE APPEAL</w:t>
      </w:r>
    </w:p>
    <w:p w14:paraId="100FC6AB" w14:textId="77777777" w:rsidR="00F654A7" w:rsidRPr="00886D56" w:rsidRDefault="005B4052" w:rsidP="00494D8D">
      <w:pPr>
        <w:pStyle w:val="CG2H"/>
        <w:keepNext/>
        <w:jc w:val="both"/>
        <w:rPr>
          <w:rFonts w:ascii="Times New Roman" w:hAnsi="Times New Roman"/>
          <w:caps/>
          <w:spacing w:val="-2"/>
          <w:szCs w:val="28"/>
        </w:rPr>
      </w:pPr>
      <w:r w:rsidRPr="00886D56">
        <w:t>ANALYSIS OF JURISDICTION</w:t>
      </w:r>
    </w:p>
    <w:p w14:paraId="4B610D81" w14:textId="73EDE886" w:rsidR="00CA77DE" w:rsidRPr="00886D56" w:rsidRDefault="00F44EE5" w:rsidP="00921A42">
      <w:pPr>
        <w:pStyle w:val="CGPara"/>
        <w:ind w:left="0" w:firstLine="0"/>
        <w:jc w:val="both"/>
      </w:pPr>
      <w:r w:rsidRPr="00886D56">
        <w:t>To begin</w:t>
      </w:r>
      <w:r w:rsidR="0091154E" w:rsidRPr="00886D56">
        <w:t>, I</w:t>
      </w:r>
      <w:r w:rsidRPr="00886D56">
        <w:t xml:space="preserve"> will </w:t>
      </w:r>
      <w:r w:rsidR="0091154E" w:rsidRPr="00886D56">
        <w:t>point out that one of the IRPA’s objectives is to save lives.</w:t>
      </w:r>
      <w:r w:rsidR="0091154E" w:rsidRPr="00886D56">
        <w:rPr>
          <w:rStyle w:val="EndnoteReference"/>
        </w:rPr>
        <w:endnoteReference w:id="3"/>
      </w:r>
      <w:r w:rsidR="0091154E" w:rsidRPr="00886D56">
        <w:t xml:space="preserve"> It should also be noted that the IRPA is silent on the issue of the RAD’s jurisdiction to </w:t>
      </w:r>
      <w:r w:rsidR="00796836" w:rsidRPr="00886D56">
        <w:t>decide</w:t>
      </w:r>
      <w:r w:rsidR="0091154E" w:rsidRPr="00886D56">
        <w:t xml:space="preserve"> an appeal </w:t>
      </w:r>
      <w:r w:rsidR="001E4812" w:rsidRPr="00886D56">
        <w:t>after</w:t>
      </w:r>
      <w:r w:rsidR="0091154E" w:rsidRPr="00886D56">
        <w:t xml:space="preserve"> </w:t>
      </w:r>
      <w:r w:rsidR="00AB494F" w:rsidRPr="00886D56">
        <w:t>the</w:t>
      </w:r>
      <w:r w:rsidR="0091154E" w:rsidRPr="00886D56">
        <w:t xml:space="preserve"> appellant has been deported and is no longer in Canada. The case law is not clear on this issue either. The appellant was removed from Canada and therefore left Canada involuntarily because his counsel failed to file a notice of appeal that would have statutorily stayed the enforcement of the removal order.</w:t>
      </w:r>
      <w:r w:rsidR="009A2966" w:rsidRPr="00886D56">
        <w:rPr>
          <w:rStyle w:val="EndnoteReference"/>
        </w:rPr>
        <w:endnoteReference w:id="4"/>
      </w:r>
      <w:r w:rsidR="0091154E" w:rsidRPr="00886D56">
        <w:t xml:space="preserve"> Prior to his removal, the appellant filed </w:t>
      </w:r>
      <w:r w:rsidR="003047C4" w:rsidRPr="00886D56">
        <w:t>an application</w:t>
      </w:r>
      <w:r w:rsidR="0091154E" w:rsidRPr="00886D56">
        <w:t xml:space="preserve"> for </w:t>
      </w:r>
      <w:r w:rsidR="00B061AD" w:rsidRPr="00886D56">
        <w:t xml:space="preserve">an </w:t>
      </w:r>
      <w:r w:rsidR="0091154E" w:rsidRPr="00886D56">
        <w:t xml:space="preserve">extension of time to </w:t>
      </w:r>
      <w:r w:rsidR="00B061AD" w:rsidRPr="00886D56">
        <w:t xml:space="preserve">file an </w:t>
      </w:r>
      <w:r w:rsidR="0091154E" w:rsidRPr="00886D56">
        <w:t xml:space="preserve">appeal, along with a notice of appeal. </w:t>
      </w:r>
      <w:r w:rsidR="00F17066" w:rsidRPr="00886D56">
        <w:t>In the absence of</w:t>
      </w:r>
      <w:r w:rsidR="0091154E" w:rsidRPr="00886D56">
        <w:t xml:space="preserve"> legislative provision</w:t>
      </w:r>
      <w:r w:rsidR="00B061AD" w:rsidRPr="00886D56">
        <w:t>s</w:t>
      </w:r>
      <w:r w:rsidR="0091154E" w:rsidRPr="00886D56">
        <w:t xml:space="preserve"> or </w:t>
      </w:r>
      <w:r w:rsidR="007F7E40" w:rsidRPr="00886D56">
        <w:t>case law</w:t>
      </w:r>
      <w:r w:rsidR="0091154E" w:rsidRPr="00886D56">
        <w:t xml:space="preserve"> </w:t>
      </w:r>
      <w:r w:rsidR="0063569E" w:rsidRPr="00886D56">
        <w:t>speaking to</w:t>
      </w:r>
      <w:r w:rsidR="0091154E" w:rsidRPr="00886D56">
        <w:t xml:space="preserve"> the issue, I</w:t>
      </w:r>
      <w:r w:rsidRPr="00886D56">
        <w:t> </w:t>
      </w:r>
      <w:r w:rsidR="0091154E" w:rsidRPr="00886D56">
        <w:t xml:space="preserve">examined, by analogy, the Federal Court’s jurisprudence regarding the mootness of an application for judicial review when a claimant is no longer in Canada.  </w:t>
      </w:r>
    </w:p>
    <w:p w14:paraId="0F1D2703" w14:textId="2D12462E" w:rsidR="00E025B2" w:rsidRPr="00886D56" w:rsidRDefault="001F4216" w:rsidP="00270071">
      <w:pPr>
        <w:pStyle w:val="CG2H"/>
        <w:keepNext/>
      </w:pPr>
      <w:r w:rsidRPr="00886D56">
        <w:t>C</w:t>
      </w:r>
      <w:r w:rsidR="001E6294" w:rsidRPr="00886D56">
        <w:t xml:space="preserve">ase law on the mootness of a proceeding </w:t>
      </w:r>
    </w:p>
    <w:p w14:paraId="215C0983" w14:textId="1E78C0F9" w:rsidR="00AF4977" w:rsidRPr="00886D56" w:rsidRDefault="0055430C" w:rsidP="00921A42">
      <w:pPr>
        <w:pStyle w:val="CGPara"/>
        <w:ind w:left="0" w:firstLine="0"/>
        <w:jc w:val="both"/>
      </w:pPr>
      <w:r w:rsidRPr="00886D56">
        <w:t xml:space="preserve">Most of the case law </w:t>
      </w:r>
      <w:r w:rsidR="006628A1" w:rsidRPr="00886D56">
        <w:t>pertaining to</w:t>
      </w:r>
      <w:r w:rsidRPr="00886D56">
        <w:t xml:space="preserve"> mootness in immigration </w:t>
      </w:r>
      <w:r w:rsidR="00CD5B79" w:rsidRPr="00886D56">
        <w:t>matters</w:t>
      </w:r>
      <w:r w:rsidRPr="00886D56">
        <w:t xml:space="preserve"> </w:t>
      </w:r>
      <w:r w:rsidR="00A05720" w:rsidRPr="00886D56">
        <w:t xml:space="preserve">deals with </w:t>
      </w:r>
      <w:r w:rsidR="00B061AD" w:rsidRPr="00886D56">
        <w:t>p</w:t>
      </w:r>
      <w:r w:rsidRPr="00886D56">
        <w:t>re</w:t>
      </w:r>
      <w:r w:rsidR="009568AA" w:rsidRPr="00886D56">
        <w:t>‑</w:t>
      </w:r>
      <w:r w:rsidR="00B061AD" w:rsidRPr="00886D56">
        <w:t>r</w:t>
      </w:r>
      <w:r w:rsidRPr="00886D56">
        <w:t xml:space="preserve">emoval </w:t>
      </w:r>
      <w:r w:rsidR="00B061AD" w:rsidRPr="00886D56">
        <w:t>r</w:t>
      </w:r>
      <w:r w:rsidRPr="00886D56">
        <w:t xml:space="preserve">isk </w:t>
      </w:r>
      <w:r w:rsidR="00B061AD" w:rsidRPr="00886D56">
        <w:t>a</w:t>
      </w:r>
      <w:r w:rsidRPr="00886D56">
        <w:t>ssessment</w:t>
      </w:r>
      <w:r w:rsidR="00A05720" w:rsidRPr="00886D56">
        <w:t>s</w:t>
      </w:r>
      <w:r w:rsidRPr="00886D56">
        <w:t> (PRRA</w:t>
      </w:r>
      <w:r w:rsidR="00A05720" w:rsidRPr="00886D56">
        <w:t>s</w:t>
      </w:r>
      <w:r w:rsidRPr="00886D56">
        <w:t xml:space="preserve">). The case law </w:t>
      </w:r>
      <w:r w:rsidR="00DC5389" w:rsidRPr="00886D56">
        <w:t>can be distinguished</w:t>
      </w:r>
      <w:r w:rsidRPr="00886D56">
        <w:t xml:space="preserve"> from the appellant’s case</w:t>
      </w:r>
      <w:r w:rsidR="005F5057" w:rsidRPr="00886D56">
        <w:t xml:space="preserve">, </w:t>
      </w:r>
      <w:proofErr w:type="gramStart"/>
      <w:r w:rsidR="005F5057" w:rsidRPr="00886D56">
        <w:t>in particular</w:t>
      </w:r>
      <w:r w:rsidRPr="00886D56">
        <w:t xml:space="preserve"> because</w:t>
      </w:r>
      <w:proofErr w:type="gramEnd"/>
      <w:r w:rsidRPr="00886D56">
        <w:t xml:space="preserve"> a PRRA is intended to assess the risk of</w:t>
      </w:r>
      <w:r w:rsidR="00AF11AB" w:rsidRPr="00886D56">
        <w:t xml:space="preserve"> a</w:t>
      </w:r>
      <w:r w:rsidRPr="00886D56">
        <w:t xml:space="preserve"> </w:t>
      </w:r>
      <w:r w:rsidRPr="00886D56">
        <w:rPr>
          <w:rStyle w:val="citationcar"/>
          <w:i/>
          <w:iCs/>
        </w:rPr>
        <w:t>removal</w:t>
      </w:r>
      <w:r w:rsidRPr="00886D56">
        <w:t xml:space="preserve"> itself, and a new PRRA following a </w:t>
      </w:r>
      <w:r w:rsidRPr="00886D56">
        <w:lastRenderedPageBreak/>
        <w:t xml:space="preserve">removal will rarely have any tangible </w:t>
      </w:r>
      <w:r w:rsidR="009C68E4" w:rsidRPr="00886D56">
        <w:t>impact</w:t>
      </w:r>
      <w:r w:rsidRPr="00886D56">
        <w:t xml:space="preserve"> on the issue</w:t>
      </w:r>
      <w:r w:rsidR="00E614E1" w:rsidRPr="00886D56">
        <w:t xml:space="preserve"> in dispute</w:t>
      </w:r>
      <w:r w:rsidRPr="00886D56">
        <w:t xml:space="preserve">, unlike </w:t>
      </w:r>
      <w:r w:rsidR="009D7883" w:rsidRPr="00886D56">
        <w:t xml:space="preserve">in </w:t>
      </w:r>
      <w:r w:rsidRPr="00886D56">
        <w:t>the case of a refugee protection claimant who was unable to pursue his appeal rights.</w:t>
      </w:r>
    </w:p>
    <w:p w14:paraId="5181AFDA" w14:textId="059DACE8" w:rsidR="00CF7601" w:rsidRPr="00886D56" w:rsidRDefault="006A2DF3" w:rsidP="00921A42">
      <w:pPr>
        <w:pStyle w:val="CGPara"/>
        <w:ind w:left="0" w:firstLine="0"/>
        <w:jc w:val="both"/>
      </w:pPr>
      <w:r w:rsidRPr="00886D56">
        <w:t xml:space="preserve">In fact, the Federal Court’s case law makes a distinction between a person who is outside Canada and is claiming refugee protection, and a person who has already had their status determined but </w:t>
      </w:r>
      <w:r w:rsidR="00654C59" w:rsidRPr="00886D56">
        <w:t>has been</w:t>
      </w:r>
      <w:r w:rsidRPr="00886D56">
        <w:t xml:space="preserve"> deported. In </w:t>
      </w:r>
      <w:r w:rsidRPr="00886D56">
        <w:rPr>
          <w:i/>
        </w:rPr>
        <w:t>Freitas</w:t>
      </w:r>
      <w:r w:rsidRPr="00886D56">
        <w:t>,</w:t>
      </w:r>
      <w:r w:rsidR="00CF7601" w:rsidRPr="00886D56">
        <w:rPr>
          <w:rStyle w:val="EndnoteReference"/>
        </w:rPr>
        <w:endnoteReference w:id="5"/>
      </w:r>
      <w:r w:rsidRPr="00886D56">
        <w:t xml:space="preserve"> the claimant had been deported and was outside Canada. The Federal Court concluded that the appeal was not moot in th</w:t>
      </w:r>
      <w:r w:rsidR="000D6308" w:rsidRPr="00886D56">
        <w:t>o</w:t>
      </w:r>
      <w:r w:rsidRPr="00886D56">
        <w:t xml:space="preserve">se circumstances. The Court’s conclusion was partly based on Canada’s international obligations, the IRPA’s objectives, and the fact that the claimant had been deported to Venezuela, his country of nationality, following an </w:t>
      </w:r>
      <w:r w:rsidR="00831DDA" w:rsidRPr="00886D56">
        <w:t>incorrect</w:t>
      </w:r>
      <w:r w:rsidRPr="00886D56">
        <w:t xml:space="preserve"> decision rendered by the RPD (the CRDD at that time) regarding the claimant’s exclusion under Article 1F of the Convention. In th</w:t>
      </w:r>
      <w:r w:rsidR="00685B6F" w:rsidRPr="00886D56">
        <w:t>at</w:t>
      </w:r>
      <w:r w:rsidRPr="00886D56">
        <w:t xml:space="preserve"> case, the failed refugee protection claimant </w:t>
      </w:r>
      <w:r w:rsidR="005762C5" w:rsidRPr="00886D56">
        <w:t>had been</w:t>
      </w:r>
      <w:r w:rsidRPr="00886D56">
        <w:t xml:space="preserve"> deported from Canada</w:t>
      </w:r>
      <w:r w:rsidR="005762C5" w:rsidRPr="00886D56">
        <w:t>,</w:t>
      </w:r>
      <w:r w:rsidRPr="00886D56">
        <w:t xml:space="preserve"> but the Court concluded that deportation </w:t>
      </w:r>
      <w:r w:rsidR="001F6098" w:rsidRPr="00886D56">
        <w:t>did</w:t>
      </w:r>
      <w:r w:rsidRPr="00886D56">
        <w:t xml:space="preserve"> not deprive him of his right to </w:t>
      </w:r>
      <w:r w:rsidR="00FD6673" w:rsidRPr="00886D56">
        <w:t>pursue both the</w:t>
      </w:r>
      <w:r w:rsidRPr="00886D56">
        <w:t xml:space="preserve"> judicial review and </w:t>
      </w:r>
      <w:r w:rsidR="00FD6673" w:rsidRPr="00886D56">
        <w:t xml:space="preserve">his </w:t>
      </w:r>
      <w:r w:rsidRPr="00886D56">
        <w:t xml:space="preserve">claim </w:t>
      </w:r>
      <w:r w:rsidR="00FD6673" w:rsidRPr="00886D56">
        <w:t xml:space="preserve">for </w:t>
      </w:r>
      <w:r w:rsidRPr="00886D56">
        <w:t>refugee protection once the Court set aside the RPD’s determination</w:t>
      </w:r>
      <w:r w:rsidRPr="00886D56">
        <w:rPr>
          <w:i/>
        </w:rPr>
        <w:t>.</w:t>
      </w:r>
      <w:r w:rsidRPr="00886D56">
        <w:t xml:space="preserve"> Like Mr. </w:t>
      </w:r>
      <w:r w:rsidR="00AF33B8">
        <w:t xml:space="preserve">XXXX </w:t>
      </w:r>
      <w:proofErr w:type="spellStart"/>
      <w:r w:rsidR="00AF33B8">
        <w:t>XXXX</w:t>
      </w:r>
      <w:proofErr w:type="spellEnd"/>
      <w:r w:rsidRPr="00886D56">
        <w:t xml:space="preserve">, the appellant in </w:t>
      </w:r>
      <w:r w:rsidRPr="00886D56">
        <w:rPr>
          <w:i/>
        </w:rPr>
        <w:t>Freitas</w:t>
      </w:r>
      <w:r w:rsidRPr="00886D56">
        <w:t xml:space="preserve"> </w:t>
      </w:r>
      <w:r w:rsidR="00906F5D" w:rsidRPr="00886D56">
        <w:t>had been</w:t>
      </w:r>
      <w:r w:rsidRPr="00886D56">
        <w:t xml:space="preserve"> involuntarily deported despite his intention to pursue his appeal. </w:t>
      </w:r>
    </w:p>
    <w:p w14:paraId="09F11DBF" w14:textId="4E3EB906" w:rsidR="00793526" w:rsidRPr="00886D56" w:rsidRDefault="00793526" w:rsidP="00921A42">
      <w:pPr>
        <w:pStyle w:val="CGPara"/>
        <w:ind w:left="0" w:firstLine="0"/>
        <w:jc w:val="both"/>
      </w:pPr>
      <w:r w:rsidRPr="00886D56">
        <w:t xml:space="preserve">In </w:t>
      </w:r>
      <w:r w:rsidRPr="00886D56">
        <w:rPr>
          <w:i/>
        </w:rPr>
        <w:t>Molnar</w:t>
      </w:r>
      <w:r w:rsidRPr="00886D56">
        <w:t>,</w:t>
      </w:r>
      <w:r w:rsidRPr="00886D56">
        <w:rPr>
          <w:rStyle w:val="EndnoteReference"/>
          <w:color w:val="000000"/>
          <w:sz w:val="27"/>
          <w:szCs w:val="27"/>
        </w:rPr>
        <w:endnoteReference w:id="6"/>
      </w:r>
      <w:r w:rsidRPr="00886D56">
        <w:t xml:space="preserve"> in 2015, the Federal Court confirmed the Court’s approach in </w:t>
      </w:r>
      <w:r w:rsidRPr="00886D56">
        <w:rPr>
          <w:i/>
        </w:rPr>
        <w:t>Freitas</w:t>
      </w:r>
      <w:r w:rsidRPr="00886D56">
        <w:t xml:space="preserve"> (decided under the </w:t>
      </w:r>
      <w:r w:rsidR="007E0A8F" w:rsidRPr="00886D56">
        <w:t>old Act</w:t>
      </w:r>
      <w:r w:rsidRPr="00886D56">
        <w:t xml:space="preserve">) and </w:t>
      </w:r>
      <w:r w:rsidRPr="00886D56">
        <w:rPr>
          <w:i/>
        </w:rPr>
        <w:t>Rosa</w:t>
      </w:r>
      <w:r w:rsidRPr="00886D56">
        <w:t>,</w:t>
      </w:r>
      <w:r w:rsidR="00AD66FF" w:rsidRPr="00886D56">
        <w:rPr>
          <w:rStyle w:val="EndnoteReference"/>
          <w:iCs/>
        </w:rPr>
        <w:endnoteReference w:id="7"/>
      </w:r>
      <w:r w:rsidRPr="00886D56">
        <w:t xml:space="preserve"> while reiterating the importance of the IRPA’s underlying objectives, including </w:t>
      </w:r>
      <w:r w:rsidR="007E1EED" w:rsidRPr="00886D56">
        <w:t>granting</w:t>
      </w:r>
      <w:r w:rsidRPr="00886D56">
        <w:t xml:space="preserve"> fair </w:t>
      </w:r>
      <w:r w:rsidR="007E1EED" w:rsidRPr="00886D56">
        <w:t xml:space="preserve">consideration to those </w:t>
      </w:r>
      <w:r w:rsidR="00216DAD" w:rsidRPr="00886D56">
        <w:t>fleeing</w:t>
      </w:r>
      <w:r w:rsidRPr="00886D56">
        <w:t xml:space="preserve"> persecution, offer</w:t>
      </w:r>
      <w:r w:rsidR="007E1EED" w:rsidRPr="00886D56">
        <w:t>ing</w:t>
      </w:r>
      <w:r w:rsidRPr="00886D56">
        <w:t xml:space="preserve"> </w:t>
      </w:r>
      <w:r w:rsidR="007E1EED" w:rsidRPr="00886D56">
        <w:t>a safe haven</w:t>
      </w:r>
      <w:r w:rsidRPr="00886D56">
        <w:t xml:space="preserve"> to </w:t>
      </w:r>
      <w:r w:rsidR="007E1EED" w:rsidRPr="00886D56">
        <w:t>persons</w:t>
      </w:r>
      <w:r w:rsidRPr="00886D56">
        <w:t xml:space="preserve"> who </w:t>
      </w:r>
      <w:r w:rsidR="007E1EED" w:rsidRPr="00886D56">
        <w:t>are able to demonstrate that they are</w:t>
      </w:r>
      <w:r w:rsidRPr="00886D56">
        <w:t xml:space="preserve"> Convention refugees, and </w:t>
      </w:r>
      <w:r w:rsidR="007E1EED" w:rsidRPr="00886D56">
        <w:t>establishing</w:t>
      </w:r>
      <w:r w:rsidRPr="00886D56">
        <w:t xml:space="preserve"> fair and efficient proce</w:t>
      </w:r>
      <w:r w:rsidR="007E1EED" w:rsidRPr="00886D56">
        <w:t xml:space="preserve">dures </w:t>
      </w:r>
      <w:r w:rsidRPr="00886D56">
        <w:t xml:space="preserve">that </w:t>
      </w:r>
      <w:r w:rsidR="007E1EED" w:rsidRPr="00886D56">
        <w:t xml:space="preserve">maintain </w:t>
      </w:r>
      <w:r w:rsidRPr="00886D56">
        <w:t xml:space="preserve">the integrity of the Canadian refugee protection </w:t>
      </w:r>
      <w:r w:rsidR="007E1EED" w:rsidRPr="00886D56">
        <w:t>system</w:t>
      </w:r>
      <w:r w:rsidRPr="00886D56">
        <w:t xml:space="preserve">, </w:t>
      </w:r>
      <w:r w:rsidR="007E1EED" w:rsidRPr="00886D56">
        <w:t>while upholding Canada’s respect for</w:t>
      </w:r>
      <w:r w:rsidRPr="00886D56">
        <w:t xml:space="preserve"> the </w:t>
      </w:r>
      <w:r w:rsidR="007E1EED" w:rsidRPr="00886D56">
        <w:t xml:space="preserve">human rights and </w:t>
      </w:r>
      <w:r w:rsidRPr="00886D56">
        <w:t xml:space="preserve">fundamental freedoms of </w:t>
      </w:r>
      <w:r w:rsidR="007E1EED" w:rsidRPr="00886D56">
        <w:t xml:space="preserve">all </w:t>
      </w:r>
      <w:r w:rsidRPr="00886D56">
        <w:t>human being</w:t>
      </w:r>
      <w:r w:rsidR="007E1EED" w:rsidRPr="00886D56">
        <w:t>s</w:t>
      </w:r>
      <w:r w:rsidRPr="00886D56">
        <w:t>. I</w:t>
      </w:r>
      <w:r w:rsidR="00BF3161" w:rsidRPr="00886D56">
        <w:t> </w:t>
      </w:r>
      <w:r w:rsidRPr="00886D56">
        <w:t xml:space="preserve">note, however, the Federal Court of Appeal’s comments in </w:t>
      </w:r>
      <w:proofErr w:type="spellStart"/>
      <w:r w:rsidRPr="00886D56">
        <w:rPr>
          <w:i/>
        </w:rPr>
        <w:t>Kreishan</w:t>
      </w:r>
      <w:proofErr w:type="spellEnd"/>
      <w:r w:rsidR="006A5058" w:rsidRPr="00886D56">
        <w:rPr>
          <w:rStyle w:val="EndnoteReference"/>
          <w:iCs/>
        </w:rPr>
        <w:endnoteReference w:id="8"/>
      </w:r>
      <w:r w:rsidRPr="00886D56">
        <w:t xml:space="preserve"> regarding the exceptional nature of </w:t>
      </w:r>
      <w:r w:rsidRPr="00886D56">
        <w:rPr>
          <w:i/>
        </w:rPr>
        <w:t>Freitas</w:t>
      </w:r>
      <w:r w:rsidRPr="00886D56">
        <w:t xml:space="preserve">. These cases </w:t>
      </w:r>
      <w:r w:rsidR="00B90A1E" w:rsidRPr="00886D56">
        <w:t>were referenced again</w:t>
      </w:r>
      <w:r w:rsidRPr="00886D56">
        <w:t xml:space="preserve"> in </w:t>
      </w:r>
      <w:proofErr w:type="spellStart"/>
      <w:r w:rsidRPr="00886D56">
        <w:rPr>
          <w:i/>
        </w:rPr>
        <w:t>Mrda</w:t>
      </w:r>
      <w:proofErr w:type="spellEnd"/>
      <w:r w:rsidR="00AD66FF" w:rsidRPr="00886D56">
        <w:rPr>
          <w:rStyle w:val="EndnoteReference"/>
          <w:iCs/>
        </w:rPr>
        <w:endnoteReference w:id="9"/>
      </w:r>
      <w:r w:rsidRPr="00886D56">
        <w:rPr>
          <w:i/>
        </w:rPr>
        <w:t> </w:t>
      </w:r>
      <w:r w:rsidRPr="00886D56">
        <w:t xml:space="preserve">(2016), which involved failed refugee protection claimants who </w:t>
      </w:r>
      <w:r w:rsidR="00295D34" w:rsidRPr="00886D56">
        <w:t>had been</w:t>
      </w:r>
      <w:r w:rsidRPr="00886D56">
        <w:t xml:space="preserve"> deported to </w:t>
      </w:r>
      <w:r w:rsidR="006E14CE" w:rsidRPr="00886D56">
        <w:t xml:space="preserve">either </w:t>
      </w:r>
      <w:r w:rsidRPr="00886D56">
        <w:t>Serbia</w:t>
      </w:r>
      <w:r w:rsidR="006E14CE" w:rsidRPr="00886D56">
        <w:t xml:space="preserve"> or Croatia</w:t>
      </w:r>
      <w:r w:rsidRPr="00886D56">
        <w:t xml:space="preserve">. In that case, the </w:t>
      </w:r>
      <w:r w:rsidR="00CA671A" w:rsidRPr="00886D56">
        <w:t>judge</w:t>
      </w:r>
      <w:r w:rsidRPr="00886D56">
        <w:t xml:space="preserve"> noted the appellants’ continued interest in their judicial review following their deportation, contrary to the </w:t>
      </w:r>
      <w:r w:rsidR="00E31904" w:rsidRPr="00886D56">
        <w:t>applicant</w:t>
      </w:r>
      <w:r w:rsidRPr="00886D56">
        <w:t xml:space="preserve"> in </w:t>
      </w:r>
      <w:proofErr w:type="spellStart"/>
      <w:r w:rsidRPr="00886D56">
        <w:rPr>
          <w:i/>
        </w:rPr>
        <w:t>Harvan</w:t>
      </w:r>
      <w:proofErr w:type="spellEnd"/>
      <w:r w:rsidRPr="00886D56">
        <w:t>,</w:t>
      </w:r>
      <w:r w:rsidR="00042FF3" w:rsidRPr="00886D56">
        <w:rPr>
          <w:rStyle w:val="EndnoteReference"/>
          <w:color w:val="000000"/>
        </w:rPr>
        <w:endnoteReference w:id="10"/>
      </w:r>
      <w:r w:rsidRPr="00886D56">
        <w:t xml:space="preserve"> </w:t>
      </w:r>
      <w:r w:rsidR="0035092C" w:rsidRPr="00886D56">
        <w:t xml:space="preserve">in which </w:t>
      </w:r>
      <w:r w:rsidRPr="00886D56">
        <w:t xml:space="preserve">the </w:t>
      </w:r>
      <w:r w:rsidR="0035092C" w:rsidRPr="00886D56">
        <w:t xml:space="preserve">judge </w:t>
      </w:r>
      <w:r w:rsidRPr="00886D56">
        <w:t xml:space="preserve">concluded that the issue had disappeared and that the case had become moot </w:t>
      </w:r>
      <w:r w:rsidR="00D61774" w:rsidRPr="00886D56">
        <w:t>given</w:t>
      </w:r>
      <w:r w:rsidRPr="00886D56">
        <w:t xml:space="preserve"> the lack of any communication or participation on the part of the </w:t>
      </w:r>
      <w:r w:rsidR="00CF7E7D" w:rsidRPr="00886D56">
        <w:t xml:space="preserve">applicant </w:t>
      </w:r>
      <w:r w:rsidRPr="00886D56">
        <w:t>following his removal, which</w:t>
      </w:r>
      <w:proofErr w:type="gramStart"/>
      <w:r w:rsidRPr="00886D56">
        <w:t>, in itself, distinguishes</w:t>
      </w:r>
      <w:proofErr w:type="gramEnd"/>
      <w:r w:rsidRPr="00886D56">
        <w:t xml:space="preserve"> </w:t>
      </w:r>
      <w:proofErr w:type="spellStart"/>
      <w:r w:rsidRPr="00886D56">
        <w:rPr>
          <w:i/>
        </w:rPr>
        <w:t>Harvan</w:t>
      </w:r>
      <w:proofErr w:type="spellEnd"/>
      <w:r w:rsidRPr="00886D56">
        <w:t xml:space="preserve"> from this appeal. Along the same lines, the Court also dismissed applications for judicial review </w:t>
      </w:r>
      <w:r w:rsidR="00CF7E7D" w:rsidRPr="00886D56">
        <w:t xml:space="preserve">filed </w:t>
      </w:r>
      <w:r w:rsidRPr="00886D56">
        <w:t xml:space="preserve">by </w:t>
      </w:r>
      <w:r w:rsidR="00CF7E7D" w:rsidRPr="00886D56">
        <w:t>applicants</w:t>
      </w:r>
      <w:r w:rsidRPr="00886D56">
        <w:t xml:space="preserve"> who returned to their country voluntarily.</w:t>
      </w:r>
      <w:r w:rsidR="009C46A0" w:rsidRPr="00886D56">
        <w:rPr>
          <w:rStyle w:val="EndnoteReference"/>
          <w:color w:val="000000"/>
        </w:rPr>
        <w:endnoteReference w:id="11"/>
      </w:r>
    </w:p>
    <w:p w14:paraId="347775CB" w14:textId="66D2E527" w:rsidR="00F531CE" w:rsidRPr="00886D56" w:rsidRDefault="009C46A0" w:rsidP="00921A42">
      <w:pPr>
        <w:pStyle w:val="CGPara"/>
        <w:ind w:left="0" w:firstLine="0"/>
        <w:jc w:val="both"/>
      </w:pPr>
      <w:r w:rsidRPr="00886D56">
        <w:t>Therefore, I</w:t>
      </w:r>
      <w:r w:rsidR="00CA6B6B" w:rsidRPr="00886D56">
        <w:t> </w:t>
      </w:r>
      <w:r w:rsidRPr="00886D56">
        <w:t xml:space="preserve">draw the following conclusions from my review of the Federal Court’s jurisprudence. The determination of refugee protection does not necessarily become moot </w:t>
      </w:r>
      <w:r w:rsidR="00E13217" w:rsidRPr="00886D56">
        <w:t>once</w:t>
      </w:r>
      <w:r w:rsidRPr="00886D56">
        <w:t xml:space="preserve"> the appellants </w:t>
      </w:r>
      <w:r w:rsidR="0074444A" w:rsidRPr="00886D56">
        <w:t xml:space="preserve">have been </w:t>
      </w:r>
      <w:r w:rsidRPr="00886D56">
        <w:t xml:space="preserve">deported from Canada, </w:t>
      </w:r>
      <w:proofErr w:type="gramStart"/>
      <w:r w:rsidRPr="00886D56">
        <w:t>whether or not</w:t>
      </w:r>
      <w:proofErr w:type="gramEnd"/>
      <w:r w:rsidRPr="00886D56">
        <w:t xml:space="preserve"> they </w:t>
      </w:r>
      <w:r w:rsidR="0074444A" w:rsidRPr="00886D56">
        <w:t xml:space="preserve">have been </w:t>
      </w:r>
      <w:r w:rsidRPr="00886D56">
        <w:t>deported to their country of citizenship, when certain factors are in place. The following factors are determinative in the Federal Court’s jurisprudence:</w:t>
      </w:r>
    </w:p>
    <w:p w14:paraId="172843B7" w14:textId="49C9BC0A" w:rsidR="000B5598" w:rsidRPr="00886D56" w:rsidRDefault="00C01DEA" w:rsidP="003E53D8">
      <w:pPr>
        <w:pStyle w:val="CGANa"/>
      </w:pPr>
      <w:r w:rsidRPr="00886D56">
        <w:t>A refugee protection claim was made in Canada</w:t>
      </w:r>
      <w:r w:rsidR="00796836" w:rsidRPr="00886D56">
        <w:t>.</w:t>
      </w:r>
    </w:p>
    <w:p w14:paraId="70ED6FE6" w14:textId="5B3FA65F" w:rsidR="00873B16" w:rsidRPr="00886D56" w:rsidRDefault="00912312" w:rsidP="003E53D8">
      <w:pPr>
        <w:pStyle w:val="CGANa"/>
      </w:pPr>
      <w:r w:rsidRPr="00886D56">
        <w:t>The departure was involuntary</w:t>
      </w:r>
      <w:r w:rsidR="00796836" w:rsidRPr="00886D56">
        <w:t>.</w:t>
      </w:r>
      <w:r w:rsidRPr="00886D56">
        <w:t xml:space="preserve"> </w:t>
      </w:r>
    </w:p>
    <w:p w14:paraId="519321B1" w14:textId="33DE6314" w:rsidR="000B5598" w:rsidRPr="00886D56" w:rsidRDefault="008F4F53" w:rsidP="003E53D8">
      <w:pPr>
        <w:pStyle w:val="CGANa"/>
      </w:pPr>
      <w:r w:rsidRPr="00886D56">
        <w:t>The case is arguable</w:t>
      </w:r>
      <w:r w:rsidR="00796836" w:rsidRPr="00886D56">
        <w:t>.</w:t>
      </w:r>
      <w:r w:rsidRPr="00886D56">
        <w:t xml:space="preserve">  </w:t>
      </w:r>
    </w:p>
    <w:p w14:paraId="4B2DCF57" w14:textId="758BC490" w:rsidR="00876A27" w:rsidRPr="00886D56" w:rsidRDefault="000B5598" w:rsidP="003E53D8">
      <w:pPr>
        <w:pStyle w:val="CGANa"/>
      </w:pPr>
      <w:r w:rsidRPr="00886D56">
        <w:t>The person has taken steps to exercise their rights</w:t>
      </w:r>
      <w:r w:rsidR="00796836" w:rsidRPr="00886D56">
        <w:t>.</w:t>
      </w:r>
    </w:p>
    <w:p w14:paraId="799DF651" w14:textId="5CBA138E" w:rsidR="00F531CE" w:rsidRPr="00886D56" w:rsidRDefault="00C01DEA" w:rsidP="003E53D8">
      <w:pPr>
        <w:pStyle w:val="CGANa"/>
      </w:pPr>
      <w:r w:rsidRPr="00886D56">
        <w:t xml:space="preserve">The person’s behaviour is consistent with the existence of an ongoing issue, even though they are no longer in Canada. </w:t>
      </w:r>
    </w:p>
    <w:p w14:paraId="555F46B6" w14:textId="2AFFB4FB" w:rsidR="00F531CE" w:rsidRPr="00886D56" w:rsidRDefault="00F531CE" w:rsidP="004F29F3">
      <w:pPr>
        <w:pStyle w:val="CG2H"/>
        <w:keepNext/>
      </w:pPr>
      <w:r w:rsidRPr="00886D56">
        <w:t>Mr. </w:t>
      </w:r>
      <w:r w:rsidR="00AF33B8">
        <w:t xml:space="preserve">XXXX </w:t>
      </w:r>
      <w:proofErr w:type="spellStart"/>
      <w:r w:rsidR="00AF33B8">
        <w:t>XXXX</w:t>
      </w:r>
      <w:proofErr w:type="spellEnd"/>
      <w:r w:rsidRPr="00886D56">
        <w:t xml:space="preserve"> appeal is not </w:t>
      </w:r>
      <w:proofErr w:type="gramStart"/>
      <w:r w:rsidRPr="00886D56">
        <w:t>moot</w:t>
      </w:r>
      <w:proofErr w:type="gramEnd"/>
      <w:r w:rsidRPr="00886D56">
        <w:t xml:space="preserve"> and the Refugee Appeal Division has jurisdiction to </w:t>
      </w:r>
      <w:r w:rsidR="00796836" w:rsidRPr="00886D56">
        <w:t>decide</w:t>
      </w:r>
      <w:r w:rsidRPr="00886D56">
        <w:t xml:space="preserve"> the appeal</w:t>
      </w:r>
    </w:p>
    <w:p w14:paraId="0C5367C8" w14:textId="11E63AB8" w:rsidR="00F531CE" w:rsidRPr="00886D56" w:rsidRDefault="00F531CE" w:rsidP="00921A42">
      <w:pPr>
        <w:pStyle w:val="CGPara"/>
        <w:ind w:left="0" w:firstLine="0"/>
        <w:jc w:val="both"/>
      </w:pPr>
      <w:r w:rsidRPr="00886D56">
        <w:t>In the case</w:t>
      </w:r>
      <w:r w:rsidR="00796836" w:rsidRPr="00886D56">
        <w:t xml:space="preserve"> at hand</w:t>
      </w:r>
      <w:r w:rsidRPr="00886D56">
        <w:t xml:space="preserve">, the appellant’s representative did not file an appeal </w:t>
      </w:r>
      <w:r w:rsidR="00796836" w:rsidRPr="00886D56">
        <w:t xml:space="preserve">with </w:t>
      </w:r>
      <w:r w:rsidRPr="00886D56">
        <w:t>the RAD and did not inform the appellant</w:t>
      </w:r>
      <w:r w:rsidR="00415CAC" w:rsidRPr="00886D56">
        <w:t xml:space="preserve"> of this</w:t>
      </w:r>
      <w:r w:rsidRPr="00886D56">
        <w:t xml:space="preserve">. Therefore, the appellant found himself in a situation </w:t>
      </w:r>
      <w:r w:rsidR="004C1F0E" w:rsidRPr="00886D56">
        <w:t>in which</w:t>
      </w:r>
      <w:r w:rsidRPr="00886D56">
        <w:t xml:space="preserve"> </w:t>
      </w:r>
      <w:r w:rsidR="006B7085" w:rsidRPr="00886D56">
        <w:t>his time frame</w:t>
      </w:r>
      <w:r w:rsidRPr="00886D56">
        <w:t xml:space="preserve"> to </w:t>
      </w:r>
      <w:r w:rsidR="006B7085" w:rsidRPr="00886D56">
        <w:t xml:space="preserve">file an </w:t>
      </w:r>
      <w:r w:rsidRPr="00886D56">
        <w:t xml:space="preserve">appeal </w:t>
      </w:r>
      <w:r w:rsidR="006B7085" w:rsidRPr="00886D56">
        <w:t xml:space="preserve">had expired </w:t>
      </w:r>
      <w:r w:rsidRPr="00886D56">
        <w:t xml:space="preserve">and </w:t>
      </w:r>
      <w:r w:rsidR="00A90A91" w:rsidRPr="00886D56">
        <w:t xml:space="preserve">he </w:t>
      </w:r>
      <w:r w:rsidRPr="00886D56">
        <w:t>did not benefit from the stay set out in the</w:t>
      </w:r>
      <w:r w:rsidRPr="00886D56">
        <w:rPr>
          <w:i/>
        </w:rPr>
        <w:t xml:space="preserve"> </w:t>
      </w:r>
      <w:r w:rsidRPr="00886D56">
        <w:t xml:space="preserve">IRPA regarding the enforcement of </w:t>
      </w:r>
      <w:r w:rsidR="004C1F0E" w:rsidRPr="00886D56">
        <w:t>a</w:t>
      </w:r>
      <w:r w:rsidRPr="00886D56">
        <w:t xml:space="preserve"> removal order that had become </w:t>
      </w:r>
      <w:r w:rsidR="00796836" w:rsidRPr="00886D56">
        <w:t>enforceable</w:t>
      </w:r>
      <w:r w:rsidRPr="00886D56">
        <w:t>. Mr. </w:t>
      </w:r>
      <w:r w:rsidR="00AF33B8">
        <w:t xml:space="preserve">XXXX </w:t>
      </w:r>
      <w:proofErr w:type="spellStart"/>
      <w:r w:rsidR="00AF33B8">
        <w:t>XXXX</w:t>
      </w:r>
      <w:proofErr w:type="spellEnd"/>
      <w:r w:rsidRPr="00886D56">
        <w:t xml:space="preserve"> was involuntarily deported from Canada and his appeal is arguable. As soon as Mr. </w:t>
      </w:r>
      <w:r w:rsidR="00AF33B8">
        <w:t xml:space="preserve">XXXX </w:t>
      </w:r>
      <w:proofErr w:type="spellStart"/>
      <w:r w:rsidR="00AF33B8">
        <w:t>XXXX</w:t>
      </w:r>
      <w:proofErr w:type="spellEnd"/>
      <w:r w:rsidRPr="00886D56">
        <w:t xml:space="preserve"> realized that he had been represented </w:t>
      </w:r>
      <w:r w:rsidR="00ED07D8" w:rsidRPr="00886D56">
        <w:t xml:space="preserve">illegally </w:t>
      </w:r>
      <w:r w:rsidRPr="00886D56">
        <w:t xml:space="preserve">by </w:t>
      </w:r>
      <w:r w:rsidR="009C7A2C" w:rsidRPr="00886D56">
        <w:t xml:space="preserve">someone </w:t>
      </w:r>
      <w:r w:rsidRPr="00886D56">
        <w:t xml:space="preserve">who </w:t>
      </w:r>
      <w:r w:rsidR="009C7A2C" w:rsidRPr="00886D56">
        <w:t xml:space="preserve">had </w:t>
      </w:r>
      <w:r w:rsidRPr="00886D56">
        <w:t xml:space="preserve">presented himself as </w:t>
      </w:r>
      <w:r w:rsidR="009C7A2C" w:rsidRPr="00886D56">
        <w:t xml:space="preserve">a lawyer </w:t>
      </w:r>
      <w:r w:rsidRPr="00886D56">
        <w:t xml:space="preserve">and who </w:t>
      </w:r>
      <w:r w:rsidR="009C7A2C" w:rsidRPr="00886D56">
        <w:t xml:space="preserve">had </w:t>
      </w:r>
      <w:r w:rsidRPr="00886D56">
        <w:t>not file</w:t>
      </w:r>
      <w:r w:rsidR="009C7A2C" w:rsidRPr="00886D56">
        <w:t>d</w:t>
      </w:r>
      <w:r w:rsidRPr="00886D56">
        <w:t xml:space="preserve"> a notice of appeal, he retained new counsel, sent an urgent letter to the RAD </w:t>
      </w:r>
      <w:r w:rsidR="0072084D" w:rsidRPr="00886D56">
        <w:t>R</w:t>
      </w:r>
      <w:r w:rsidRPr="00886D56">
        <w:t xml:space="preserve">egistry </w:t>
      </w:r>
      <w:r w:rsidR="0072084D" w:rsidRPr="00886D56">
        <w:t>prior to</w:t>
      </w:r>
      <w:r w:rsidRPr="00886D56">
        <w:t xml:space="preserve"> his removal, and diligently </w:t>
      </w:r>
      <w:r w:rsidR="0072084D" w:rsidRPr="00886D56">
        <w:t>pursued</w:t>
      </w:r>
      <w:r w:rsidRPr="00886D56">
        <w:t xml:space="preserve"> his appeal before the RAD, </w:t>
      </w:r>
      <w:proofErr w:type="gramStart"/>
      <w:r w:rsidRPr="00886D56">
        <w:t>despite the fact that</w:t>
      </w:r>
      <w:proofErr w:type="gramEnd"/>
      <w:r w:rsidRPr="00886D56">
        <w:t xml:space="preserve"> he was now in Cameroon. </w:t>
      </w:r>
    </w:p>
    <w:p w14:paraId="55851DBE" w14:textId="3EBCE755" w:rsidR="004F0449" w:rsidRPr="00886D56" w:rsidRDefault="004F0449" w:rsidP="00921A42">
      <w:pPr>
        <w:pStyle w:val="CGPara"/>
        <w:ind w:left="0" w:firstLine="0"/>
        <w:jc w:val="both"/>
      </w:pPr>
      <w:r w:rsidRPr="00886D56">
        <w:t>I</w:t>
      </w:r>
      <w:r w:rsidR="004D2AE9" w:rsidRPr="00886D56">
        <w:t> </w:t>
      </w:r>
      <w:r w:rsidRPr="00886D56">
        <w:t xml:space="preserve">will therefore render a decision in this appeal as though the appellant were in Canada, as </w:t>
      </w:r>
      <w:r w:rsidR="004D2AE9" w:rsidRPr="00886D56">
        <w:t>recommended</w:t>
      </w:r>
      <w:r w:rsidRPr="00886D56">
        <w:t xml:space="preserve"> in </w:t>
      </w:r>
      <w:r w:rsidRPr="00886D56">
        <w:rPr>
          <w:i/>
        </w:rPr>
        <w:t>Freitas</w:t>
      </w:r>
      <w:r w:rsidRPr="00886D56">
        <w:t>.</w:t>
      </w:r>
    </w:p>
    <w:p w14:paraId="6ED2F6C2" w14:textId="1B4ABBCE" w:rsidR="004F0449" w:rsidRPr="00886D56" w:rsidRDefault="004F0449" w:rsidP="00921A42">
      <w:pPr>
        <w:pStyle w:val="CGPara"/>
        <w:ind w:left="0" w:firstLine="0"/>
        <w:jc w:val="both"/>
      </w:pPr>
      <w:r w:rsidRPr="00886D56">
        <w:t>I</w:t>
      </w:r>
      <w:r w:rsidR="004D2AE9" w:rsidRPr="00886D56">
        <w:t> </w:t>
      </w:r>
      <w:r w:rsidRPr="00886D56">
        <w:t xml:space="preserve">conclude that </w:t>
      </w:r>
      <w:r w:rsidR="00796836" w:rsidRPr="00886D56">
        <w:t>(I</w:t>
      </w:r>
      <w:r w:rsidRPr="00886D56">
        <w:t xml:space="preserve">) the RAD </w:t>
      </w:r>
      <w:r w:rsidR="006428BB" w:rsidRPr="00886D56">
        <w:t>has</w:t>
      </w:r>
      <w:r w:rsidRPr="00886D56">
        <w:t xml:space="preserve"> jurisdiction to hear the appeal despite the fact that the appellant is in Cameroon; </w:t>
      </w:r>
      <w:r w:rsidR="00796836" w:rsidRPr="00886D56">
        <w:t>(II</w:t>
      </w:r>
      <w:r w:rsidRPr="00886D56">
        <w:t xml:space="preserve">) some of the evidence presented on appeal is admissible; </w:t>
      </w:r>
      <w:r w:rsidR="00796836" w:rsidRPr="00886D56">
        <w:t>(III</w:t>
      </w:r>
      <w:r w:rsidRPr="00886D56">
        <w:t xml:space="preserve">) there </w:t>
      </w:r>
      <w:r w:rsidR="00551CD7" w:rsidRPr="00886D56">
        <w:t xml:space="preserve">are grounds </w:t>
      </w:r>
      <w:r w:rsidRPr="00886D56">
        <w:t xml:space="preserve">to hold an oral hearing; </w:t>
      </w:r>
      <w:r w:rsidR="00796836" w:rsidRPr="00886D56">
        <w:t>(IV</w:t>
      </w:r>
      <w:r w:rsidRPr="00886D56">
        <w:t xml:space="preserve">) there was a breach of the principles of natural justice and a breach of procedural fairness </w:t>
      </w:r>
      <w:r w:rsidR="001766CE" w:rsidRPr="00886D56">
        <w:t>in light of the</w:t>
      </w:r>
      <w:r w:rsidRPr="00886D56">
        <w:t xml:space="preserve"> representation </w:t>
      </w:r>
      <w:r w:rsidR="00551CD7" w:rsidRPr="00886D56">
        <w:t>by</w:t>
      </w:r>
      <w:r w:rsidRPr="00886D56">
        <w:t xml:space="preserve"> an unauthorized representative who tainted the proceeding</w:t>
      </w:r>
      <w:r w:rsidR="00551CD7" w:rsidRPr="00886D56">
        <w:t>s</w:t>
      </w:r>
      <w:r w:rsidRPr="00886D56">
        <w:t xml:space="preserve"> and the RPD’s determination; and </w:t>
      </w:r>
      <w:r w:rsidR="00796836" w:rsidRPr="00886D56">
        <w:t>(V</w:t>
      </w:r>
      <w:r w:rsidRPr="00886D56">
        <w:t xml:space="preserve">) based on the evidence and testimony </w:t>
      </w:r>
      <w:r w:rsidR="006174B8" w:rsidRPr="00886D56">
        <w:t xml:space="preserve">provided </w:t>
      </w:r>
      <w:r w:rsidRPr="00886D56">
        <w:t>during the hearing</w:t>
      </w:r>
      <w:r w:rsidR="006174B8" w:rsidRPr="00886D56">
        <w:t xml:space="preserve"> before the RAD</w:t>
      </w:r>
      <w:r w:rsidRPr="00886D56">
        <w:t xml:space="preserve">, as well as the recent documentary evidence on Cameroon, the appellant </w:t>
      </w:r>
      <w:r w:rsidR="00D22222" w:rsidRPr="00886D56">
        <w:t xml:space="preserve">has </w:t>
      </w:r>
      <w:r w:rsidRPr="00886D56">
        <w:t>established that he is a refugee within the meaning of section 96 of the IRPA.</w:t>
      </w:r>
    </w:p>
    <w:p w14:paraId="7A445572" w14:textId="009BEC69" w:rsidR="00B06EEE" w:rsidRPr="00886D56" w:rsidRDefault="004F0449" w:rsidP="00921A42">
      <w:pPr>
        <w:pStyle w:val="CGPara"/>
        <w:ind w:left="0" w:firstLine="0"/>
        <w:jc w:val="both"/>
        <w:rPr>
          <w:rStyle w:val="lawlabel"/>
          <w:b w:val="0"/>
          <w:bCs w:val="0"/>
        </w:rPr>
      </w:pPr>
      <w:r w:rsidRPr="00886D56">
        <w:t>In the following paragraphs, I</w:t>
      </w:r>
      <w:r w:rsidR="00D22222" w:rsidRPr="00886D56">
        <w:t> </w:t>
      </w:r>
      <w:r w:rsidRPr="00886D56">
        <w:t xml:space="preserve">will explain why </w:t>
      </w:r>
      <w:r w:rsidR="00D22222" w:rsidRPr="00886D56">
        <w:t xml:space="preserve">I have </w:t>
      </w:r>
      <w:r w:rsidRPr="00886D56">
        <w:t>reached these conclusions. The appeal is allowed.</w:t>
      </w:r>
    </w:p>
    <w:p w14:paraId="2D68185F" w14:textId="30CA5573" w:rsidR="00B06EEE" w:rsidRPr="00886D56" w:rsidRDefault="00B06EEE" w:rsidP="00B06EEE">
      <w:pPr>
        <w:pStyle w:val="CG1H"/>
      </w:pPr>
      <w:r w:rsidRPr="00886D56">
        <w:t xml:space="preserve">II. NEW EVIDENCE PRESENTED </w:t>
      </w:r>
      <w:r w:rsidRPr="00886D56">
        <w:rPr>
          <w:rStyle w:val="lawlabel"/>
          <w:b/>
          <w:color w:val="auto"/>
        </w:rPr>
        <w:t>ON APPEAL</w:t>
      </w:r>
    </w:p>
    <w:p w14:paraId="0D7BD2DA" w14:textId="75B9ABB6" w:rsidR="00B06EEE" w:rsidRPr="00886D56" w:rsidRDefault="00FC4E9D" w:rsidP="00B06EEE">
      <w:pPr>
        <w:pStyle w:val="CG2H"/>
        <w:keepNext/>
      </w:pPr>
      <w:r w:rsidRPr="00886D56">
        <w:t>E</w:t>
      </w:r>
      <w:r w:rsidR="00B06EEE" w:rsidRPr="00886D56">
        <w:t xml:space="preserve">vidence presented by the appellant </w:t>
      </w:r>
    </w:p>
    <w:p w14:paraId="6C4FB4C4" w14:textId="78923255" w:rsidR="00C23081" w:rsidRPr="00886D56" w:rsidRDefault="00C23081" w:rsidP="00C23081">
      <w:pPr>
        <w:pStyle w:val="CGPara"/>
        <w:tabs>
          <w:tab w:val="left" w:pos="720"/>
          <w:tab w:val="num" w:pos="862"/>
        </w:tabs>
        <w:ind w:left="0" w:firstLine="0"/>
        <w:rPr>
          <w:rFonts w:cs="Arial"/>
          <w:spacing w:val="-2"/>
        </w:rPr>
      </w:pPr>
      <w:bookmarkStart w:id="2" w:name="_Hlk69204689"/>
      <w:r w:rsidRPr="00886D56">
        <w:t>The RAD may allow new evidence (</w:t>
      </w:r>
      <w:proofErr w:type="spellStart"/>
      <w:r w:rsidRPr="00886D56">
        <w:t>i</w:t>
      </w:r>
      <w:proofErr w:type="spellEnd"/>
      <w:r w:rsidRPr="00886D56">
        <w:t>) that arose after the rejection of the claim, (ii) that was not reasonably available before the RPD rendered its decision, or (iii) that the appellants could not reasonably have been expected in the circumstances to have presented at the time of the rejection.</w:t>
      </w:r>
      <w:r w:rsidRPr="00886D56">
        <w:rPr>
          <w:rStyle w:val="EndnoteReference"/>
        </w:rPr>
        <w:endnoteReference w:id="12"/>
      </w:r>
      <w:r w:rsidRPr="00886D56">
        <w:t xml:space="preserve"> New evidence that meets at least one of these </w:t>
      </w:r>
      <w:r w:rsidR="002C6E12" w:rsidRPr="00886D56">
        <w:t>criteria</w:t>
      </w:r>
      <w:r w:rsidRPr="00886D56">
        <w:t xml:space="preserve"> must </w:t>
      </w:r>
      <w:r w:rsidR="008A7531" w:rsidRPr="00886D56">
        <w:t xml:space="preserve">then </w:t>
      </w:r>
      <w:r w:rsidRPr="00886D56">
        <w:t xml:space="preserve">comply with the three jurisprudential </w:t>
      </w:r>
      <w:r w:rsidR="00973571" w:rsidRPr="00886D56">
        <w:t xml:space="preserve">criteria </w:t>
      </w:r>
      <w:r w:rsidRPr="00886D56">
        <w:t>of relevance, credibility and newness.</w:t>
      </w:r>
      <w:r w:rsidRPr="00886D56">
        <w:rPr>
          <w:rStyle w:val="EndnoteReference"/>
        </w:rPr>
        <w:endnoteReference w:id="13"/>
      </w:r>
      <w:bookmarkEnd w:id="2"/>
    </w:p>
    <w:p w14:paraId="6DF36437" w14:textId="475DF1F6" w:rsidR="002C1CF6" w:rsidRPr="00886D56" w:rsidRDefault="00EB1CA8" w:rsidP="00921A42">
      <w:pPr>
        <w:pStyle w:val="CGPara"/>
        <w:ind w:left="0" w:firstLine="0"/>
        <w:jc w:val="both"/>
      </w:pPr>
      <w:r w:rsidRPr="00886D56">
        <w:t>The appellant filed new evidence and requested an oral hearing. He initially submitted new evidence with his memorandum (items 1 to</w:t>
      </w:r>
      <w:r w:rsidR="00952D96" w:rsidRPr="00886D56">
        <w:t> </w:t>
      </w:r>
      <w:r w:rsidRPr="00886D56">
        <w:t>4), then submitted additional documents under rule 29 (items 5 to</w:t>
      </w:r>
      <w:r w:rsidR="00891395" w:rsidRPr="00886D56">
        <w:t> </w:t>
      </w:r>
      <w:r w:rsidRPr="00886D56">
        <w:t>22).</w:t>
      </w:r>
    </w:p>
    <w:p w14:paraId="0A3034D7" w14:textId="247C0726" w:rsidR="002C1CF6" w:rsidRPr="00886D56" w:rsidRDefault="00A007F2" w:rsidP="00921A42">
      <w:pPr>
        <w:pStyle w:val="CGPara"/>
        <w:ind w:left="0" w:firstLine="0"/>
        <w:jc w:val="both"/>
      </w:pPr>
      <w:r w:rsidRPr="00886D56">
        <w:t>The following</w:t>
      </w:r>
      <w:r w:rsidR="002C1CF6" w:rsidRPr="00886D56">
        <w:t xml:space="preserve"> new evidence </w:t>
      </w:r>
      <w:r w:rsidRPr="00886D56">
        <w:t xml:space="preserve">was </w:t>
      </w:r>
      <w:r w:rsidR="002C1CF6" w:rsidRPr="00886D56">
        <w:t xml:space="preserve">presented on appeal: </w:t>
      </w:r>
    </w:p>
    <w:p w14:paraId="44948324" w14:textId="29E0C478" w:rsidR="002C1CF6" w:rsidRPr="00886D56" w:rsidRDefault="00B20D1E" w:rsidP="00C54E97">
      <w:pPr>
        <w:pStyle w:val="CGAN1"/>
        <w:jc w:val="both"/>
        <w:rPr>
          <w:rFonts w:cs="Times New Roman"/>
        </w:rPr>
      </w:pPr>
      <w:r w:rsidRPr="00886D56">
        <w:t>Appellant’s affidavit signed on March 2, 2020</w:t>
      </w:r>
    </w:p>
    <w:p w14:paraId="6A00DCAF" w14:textId="0CEE042F" w:rsidR="002C1CF6" w:rsidRPr="00886D56" w:rsidRDefault="00B20D1E" w:rsidP="00C54E97">
      <w:pPr>
        <w:pStyle w:val="CGAN1"/>
        <w:jc w:val="both"/>
        <w:rPr>
          <w:rFonts w:cs="Times New Roman"/>
          <w:color w:val="333333"/>
          <w:shd w:val="clear" w:color="auto" w:fill="FFFFFF"/>
        </w:rPr>
      </w:pPr>
      <w:r w:rsidRPr="00886D56">
        <w:t xml:space="preserve">Statement </w:t>
      </w:r>
      <w:r w:rsidR="00210184" w:rsidRPr="00886D56">
        <w:t>concerning the</w:t>
      </w:r>
      <w:r w:rsidRPr="00886D56">
        <w:t xml:space="preserve"> facts </w:t>
      </w:r>
      <w:r w:rsidR="00210184" w:rsidRPr="00886D56">
        <w:t xml:space="preserve">underlying </w:t>
      </w:r>
      <w:r w:rsidRPr="00886D56">
        <w:t>his refugee protection claim, signed by the appellant on March 2, 2020</w:t>
      </w:r>
    </w:p>
    <w:p w14:paraId="0612A7EC" w14:textId="426BB42A" w:rsidR="002C1CF6" w:rsidRPr="00886D56" w:rsidRDefault="00B20D1E" w:rsidP="00C54E97">
      <w:pPr>
        <w:pStyle w:val="CGAN1"/>
        <w:jc w:val="both"/>
        <w:rPr>
          <w:rFonts w:cs="Times New Roman"/>
          <w:color w:val="333333"/>
          <w:shd w:val="clear" w:color="auto" w:fill="FFFFFF"/>
        </w:rPr>
      </w:pPr>
      <w:r w:rsidRPr="00886D56">
        <w:t xml:space="preserve">Appellant’s complaint to the </w:t>
      </w:r>
      <w:proofErr w:type="spellStart"/>
      <w:r w:rsidRPr="00886D56">
        <w:t>Barreau</w:t>
      </w:r>
      <w:proofErr w:type="spellEnd"/>
      <w:r w:rsidR="0047625F" w:rsidRPr="00886D56">
        <w:t xml:space="preserve"> </w:t>
      </w:r>
      <w:r w:rsidRPr="00886D56">
        <w:t>du</w:t>
      </w:r>
      <w:r w:rsidR="0047625F" w:rsidRPr="00886D56">
        <w:t xml:space="preserve"> </w:t>
      </w:r>
      <w:r w:rsidRPr="00886D56">
        <w:t xml:space="preserve">Québec against </w:t>
      </w:r>
      <w:r w:rsidR="00AF33B8">
        <w:t xml:space="preserve">XXXX </w:t>
      </w:r>
      <w:proofErr w:type="spellStart"/>
      <w:r w:rsidR="00AF33B8">
        <w:t>XXXX</w:t>
      </w:r>
      <w:proofErr w:type="spellEnd"/>
      <w:r w:rsidRPr="00886D56">
        <w:t xml:space="preserve"> dated March 2, 2020</w:t>
      </w:r>
    </w:p>
    <w:p w14:paraId="6A44DA41" w14:textId="2A7DA48E" w:rsidR="00FF0632" w:rsidRPr="00886D56" w:rsidRDefault="00FF0632" w:rsidP="00C54E97">
      <w:pPr>
        <w:pStyle w:val="CGAN1"/>
        <w:jc w:val="both"/>
        <w:rPr>
          <w:rFonts w:cs="Times New Roman"/>
          <w:color w:val="333333"/>
          <w:shd w:val="clear" w:color="auto" w:fill="FFFFFF"/>
        </w:rPr>
      </w:pPr>
      <w:r w:rsidRPr="00886D56">
        <w:t>Amnesty International article dated February 21, 2019, and Human Rights Watch article dated March 7, 2019</w:t>
      </w:r>
    </w:p>
    <w:p w14:paraId="4CE4287C" w14:textId="53E73E02" w:rsidR="004F0449" w:rsidRPr="00886D56" w:rsidRDefault="005B4052" w:rsidP="00921A42">
      <w:pPr>
        <w:pStyle w:val="CGPara"/>
        <w:ind w:left="0" w:firstLine="0"/>
        <w:jc w:val="both"/>
        <w:rPr>
          <w:shd w:val="clear" w:color="auto" w:fill="FFFFFF"/>
        </w:rPr>
      </w:pPr>
      <w:r w:rsidRPr="00886D56">
        <w:t xml:space="preserve">With respect to these items, the memorandum fails to comply with subparagraph 3(3)(g)(iii), because it </w:t>
      </w:r>
      <w:r w:rsidR="00973571" w:rsidRPr="00886D56">
        <w:t>does not</w:t>
      </w:r>
      <w:r w:rsidRPr="00886D56">
        <w:t xml:space="preserve"> explain how </w:t>
      </w:r>
      <w:r w:rsidRPr="00886D56">
        <w:rPr>
          <w:shd w:val="clear" w:color="auto" w:fill="FFFFFF"/>
        </w:rPr>
        <w:t>the documentary evidence in question meets the requirements of subsection 110(4) of the IRPA. Nonetheless, I</w:t>
      </w:r>
      <w:r w:rsidR="004775E6" w:rsidRPr="00886D56">
        <w:rPr>
          <w:shd w:val="clear" w:color="auto" w:fill="FFFFFF"/>
        </w:rPr>
        <w:t> </w:t>
      </w:r>
      <w:r w:rsidRPr="00886D56">
        <w:rPr>
          <w:shd w:val="clear" w:color="auto" w:fill="FFFFFF"/>
        </w:rPr>
        <w:t xml:space="preserve">have sufficient information </w:t>
      </w:r>
      <w:r w:rsidR="005E7BC0" w:rsidRPr="00886D56">
        <w:rPr>
          <w:shd w:val="clear" w:color="auto" w:fill="FFFFFF"/>
        </w:rPr>
        <w:t>i</w:t>
      </w:r>
      <w:r w:rsidRPr="00886D56">
        <w:rPr>
          <w:shd w:val="clear" w:color="auto" w:fill="FFFFFF"/>
        </w:rPr>
        <w:t xml:space="preserve">n the record to address the admissibility of the new evidence without </w:t>
      </w:r>
      <w:r w:rsidR="00973571" w:rsidRPr="00886D56">
        <w:rPr>
          <w:shd w:val="clear" w:color="auto" w:fill="FFFFFF"/>
        </w:rPr>
        <w:t>submissions</w:t>
      </w:r>
      <w:r w:rsidR="005E7BC0" w:rsidRPr="00886D56">
        <w:rPr>
          <w:shd w:val="clear" w:color="auto" w:fill="FFFFFF"/>
        </w:rPr>
        <w:t>,</w:t>
      </w:r>
      <w:r w:rsidR="00973571" w:rsidRPr="00886D56">
        <w:rPr>
          <w:shd w:val="clear" w:color="auto" w:fill="FFFFFF"/>
        </w:rPr>
        <w:t xml:space="preserve"> </w:t>
      </w:r>
      <w:r w:rsidRPr="00886D56">
        <w:rPr>
          <w:shd w:val="clear" w:color="auto" w:fill="FFFFFF"/>
        </w:rPr>
        <w:t>and I</w:t>
      </w:r>
      <w:r w:rsidR="005E7BC0" w:rsidRPr="00886D56">
        <w:rPr>
          <w:shd w:val="clear" w:color="auto" w:fill="FFFFFF"/>
        </w:rPr>
        <w:t> </w:t>
      </w:r>
      <w:r w:rsidRPr="00886D56">
        <w:rPr>
          <w:shd w:val="clear" w:color="auto" w:fill="FFFFFF"/>
        </w:rPr>
        <w:t>relieve the appellant of this procedural defect.</w:t>
      </w:r>
    </w:p>
    <w:p w14:paraId="3EBB285A" w14:textId="762663AD" w:rsidR="002C1CF6" w:rsidRPr="00886D56" w:rsidRDefault="001C672B" w:rsidP="00921A42">
      <w:pPr>
        <w:pStyle w:val="CGPara"/>
        <w:ind w:left="0" w:firstLine="0"/>
        <w:jc w:val="both"/>
      </w:pPr>
      <w:r w:rsidRPr="00886D56">
        <w:t>T</w:t>
      </w:r>
      <w:r w:rsidR="002C1CF6" w:rsidRPr="00886D56">
        <w:t xml:space="preserve">he </w:t>
      </w:r>
      <w:r w:rsidRPr="00886D56">
        <w:t xml:space="preserve">following </w:t>
      </w:r>
      <w:r w:rsidR="002C1CF6" w:rsidRPr="00886D56">
        <w:t xml:space="preserve">new evidence </w:t>
      </w:r>
      <w:r w:rsidR="00A95BB2" w:rsidRPr="00886D56">
        <w:t xml:space="preserve">was </w:t>
      </w:r>
      <w:r w:rsidR="002C1CF6" w:rsidRPr="00886D56">
        <w:t xml:space="preserve">contained in the application filed under rule 29: </w:t>
      </w:r>
    </w:p>
    <w:p w14:paraId="41F8068D" w14:textId="3EEBD646" w:rsidR="00FF0632" w:rsidRPr="00886D56" w:rsidRDefault="00CA46BF" w:rsidP="006A183A">
      <w:pPr>
        <w:pStyle w:val="CGAN1"/>
        <w:jc w:val="both"/>
      </w:pPr>
      <w:r w:rsidRPr="00886D56">
        <w:t>An email from the appellant’s counsel to Mr. </w:t>
      </w:r>
      <w:r w:rsidR="00AF33B8">
        <w:t>XXXX</w:t>
      </w:r>
      <w:r w:rsidRPr="00886D56">
        <w:t xml:space="preserve"> dated October 13, 2021, informing him of the complaint filed with the </w:t>
      </w:r>
      <w:proofErr w:type="spellStart"/>
      <w:r w:rsidRPr="00886D56">
        <w:t>Barreau</w:t>
      </w:r>
      <w:proofErr w:type="spellEnd"/>
    </w:p>
    <w:p w14:paraId="606626D5" w14:textId="6AEB3859" w:rsidR="00FF0632" w:rsidRPr="00886D56" w:rsidRDefault="00B20D1E" w:rsidP="006A183A">
      <w:pPr>
        <w:pStyle w:val="CGAN1"/>
        <w:jc w:val="both"/>
      </w:pPr>
      <w:r w:rsidRPr="00886D56">
        <w:t xml:space="preserve">An acknowledgment of receipt of the complaint from the </w:t>
      </w:r>
      <w:proofErr w:type="spellStart"/>
      <w:r w:rsidRPr="00886D56">
        <w:t>Barreau</w:t>
      </w:r>
      <w:proofErr w:type="spellEnd"/>
      <w:r w:rsidRPr="00886D56">
        <w:t> du Québec, dated March 17, 2020</w:t>
      </w:r>
    </w:p>
    <w:p w14:paraId="64E4A722" w14:textId="144C3048" w:rsidR="00A46E46" w:rsidRPr="00886D56" w:rsidRDefault="00B20D1E" w:rsidP="006A183A">
      <w:pPr>
        <w:pStyle w:val="CGAN1"/>
        <w:jc w:val="both"/>
      </w:pPr>
      <w:r w:rsidRPr="00886D56">
        <w:t xml:space="preserve">Subpoena from the </w:t>
      </w:r>
      <w:proofErr w:type="spellStart"/>
      <w:r w:rsidRPr="00886D56">
        <w:t>Barreau</w:t>
      </w:r>
      <w:proofErr w:type="spellEnd"/>
      <w:r w:rsidRPr="00886D56">
        <w:t xml:space="preserve"> du Québec concerning </w:t>
      </w:r>
      <w:r w:rsidR="00AF33B8">
        <w:t xml:space="preserve">XXXX </w:t>
      </w:r>
      <w:proofErr w:type="spellStart"/>
      <w:r w:rsidR="00AF33B8">
        <w:t>XXXX</w:t>
      </w:r>
      <w:proofErr w:type="spellEnd"/>
      <w:r w:rsidRPr="00886D56">
        <w:t>, dated March 30, 2021</w:t>
      </w:r>
    </w:p>
    <w:p w14:paraId="2EAD06C6" w14:textId="6E7D3185" w:rsidR="00A46E46" w:rsidRPr="00BD44CE" w:rsidRDefault="00C253D4" w:rsidP="006A183A">
      <w:pPr>
        <w:pStyle w:val="CGAN1"/>
        <w:jc w:val="both"/>
      </w:pPr>
      <w:r w:rsidRPr="00BD44CE">
        <w:t>Superior</w:t>
      </w:r>
      <w:r w:rsidR="00A76489" w:rsidRPr="00BD44CE">
        <w:t xml:space="preserve"> </w:t>
      </w:r>
      <w:r w:rsidRPr="00BD44CE">
        <w:t>Court</w:t>
      </w:r>
      <w:r w:rsidR="00A76489" w:rsidRPr="00BD44CE">
        <w:t xml:space="preserve"> </w:t>
      </w:r>
      <w:r w:rsidRPr="00BD44CE">
        <w:t xml:space="preserve">of Québec decision dated June 4, </w:t>
      </w:r>
      <w:proofErr w:type="gramStart"/>
      <w:r w:rsidRPr="00BD44CE">
        <w:t>2019</w:t>
      </w:r>
      <w:proofErr w:type="gramEnd"/>
      <w:r w:rsidR="002E0EFA" w:rsidRPr="00BD44CE">
        <w:t xml:space="preserve"> in</w:t>
      </w:r>
      <w:r w:rsidRPr="00BD44CE">
        <w:t xml:space="preserve"> </w:t>
      </w:r>
      <w:proofErr w:type="spellStart"/>
      <w:r w:rsidR="00AF33B8">
        <w:rPr>
          <w:i/>
        </w:rPr>
        <w:t>XXXX</w:t>
      </w:r>
      <w:r w:rsidRPr="003A77A9">
        <w:rPr>
          <w:i/>
        </w:rPr>
        <w:t>v</w:t>
      </w:r>
      <w:proofErr w:type="spellEnd"/>
      <w:r w:rsidRPr="003A77A9">
        <w:rPr>
          <w:i/>
        </w:rPr>
        <w:t>.</w:t>
      </w:r>
      <w:r w:rsidRPr="00BD44CE">
        <w:rPr>
          <w:i/>
        </w:rPr>
        <w:t xml:space="preserve"> </w:t>
      </w:r>
      <w:proofErr w:type="spellStart"/>
      <w:r w:rsidRPr="00BD44CE">
        <w:rPr>
          <w:i/>
        </w:rPr>
        <w:t>Barreau</w:t>
      </w:r>
      <w:proofErr w:type="spellEnd"/>
      <w:r w:rsidR="00A76489" w:rsidRPr="00BD44CE">
        <w:rPr>
          <w:i/>
        </w:rPr>
        <w:t xml:space="preserve"> </w:t>
      </w:r>
      <w:r w:rsidRPr="00BD44CE">
        <w:rPr>
          <w:i/>
        </w:rPr>
        <w:t>de</w:t>
      </w:r>
      <w:r w:rsidR="00A76489" w:rsidRPr="00BD44CE">
        <w:rPr>
          <w:i/>
        </w:rPr>
        <w:t xml:space="preserve"> </w:t>
      </w:r>
      <w:r w:rsidRPr="00BD44CE">
        <w:rPr>
          <w:i/>
        </w:rPr>
        <w:t>Montréal</w:t>
      </w:r>
    </w:p>
    <w:p w14:paraId="54E852AD" w14:textId="15D26FD8" w:rsidR="00A46E46" w:rsidRPr="00886D56" w:rsidRDefault="00C253D4" w:rsidP="006A183A">
      <w:pPr>
        <w:pStyle w:val="CGAN1"/>
        <w:jc w:val="both"/>
      </w:pPr>
      <w:r w:rsidRPr="00886D56">
        <w:t>Court</w:t>
      </w:r>
      <w:r w:rsidR="00A76489" w:rsidRPr="00886D56">
        <w:t xml:space="preserve"> </w:t>
      </w:r>
      <w:r w:rsidRPr="00886D56">
        <w:t>of</w:t>
      </w:r>
      <w:r w:rsidR="00A76489" w:rsidRPr="00886D56">
        <w:t xml:space="preserve"> </w:t>
      </w:r>
      <w:r w:rsidRPr="00886D56">
        <w:t>Québec decision</w:t>
      </w:r>
      <w:r w:rsidR="002E0EFA" w:rsidRPr="00886D56">
        <w:t xml:space="preserve"> in</w:t>
      </w:r>
      <w:r w:rsidRPr="00886D56">
        <w:t xml:space="preserve"> </w:t>
      </w:r>
      <w:r w:rsidRPr="003A77A9">
        <w:rPr>
          <w:i/>
        </w:rPr>
        <w:t xml:space="preserve">R v. </w:t>
      </w:r>
      <w:r w:rsidR="00AF33B8">
        <w:rPr>
          <w:i/>
        </w:rPr>
        <w:t>XXXX</w:t>
      </w:r>
      <w:r w:rsidR="004F0449" w:rsidRPr="00886D56">
        <w:rPr>
          <w:rStyle w:val="EndnoteReference"/>
        </w:rPr>
        <w:endnoteReference w:id="14"/>
      </w:r>
    </w:p>
    <w:p w14:paraId="49E73585" w14:textId="3A653EBC" w:rsidR="00A46E46" w:rsidRPr="000917C3" w:rsidRDefault="00C253D4" w:rsidP="006A183A">
      <w:pPr>
        <w:pStyle w:val="CGAN1"/>
        <w:jc w:val="both"/>
        <w:rPr>
          <w:lang w:val="fr-CA"/>
        </w:rPr>
      </w:pPr>
      <w:r w:rsidRPr="000917C3">
        <w:rPr>
          <w:lang w:val="fr-CA"/>
        </w:rPr>
        <w:t xml:space="preserve">Blog article (SOQUIJ) </w:t>
      </w:r>
      <w:proofErr w:type="spellStart"/>
      <w:r w:rsidR="00886D56" w:rsidRPr="000917C3">
        <w:rPr>
          <w:lang w:val="fr-CA"/>
        </w:rPr>
        <w:t>dated</w:t>
      </w:r>
      <w:proofErr w:type="spellEnd"/>
      <w:r w:rsidR="00886D56" w:rsidRPr="000917C3">
        <w:rPr>
          <w:lang w:val="fr-CA"/>
        </w:rPr>
        <w:t xml:space="preserve"> </w:t>
      </w:r>
      <w:r w:rsidRPr="000917C3">
        <w:rPr>
          <w:lang w:val="fr-CA"/>
        </w:rPr>
        <w:t xml:space="preserve">March 25, 2021, </w:t>
      </w:r>
      <w:r w:rsidRPr="000917C3">
        <w:rPr>
          <w:i/>
          <w:lang w:val="fr-CA"/>
        </w:rPr>
        <w:t>La pratique illégale du droit, un sujet qui demeure d’actualité</w:t>
      </w:r>
      <w:r w:rsidRPr="000917C3">
        <w:rPr>
          <w:lang w:val="fr-CA"/>
        </w:rPr>
        <w:t xml:space="preserve"> [the </w:t>
      </w:r>
      <w:proofErr w:type="spellStart"/>
      <w:r w:rsidRPr="000917C3">
        <w:rPr>
          <w:lang w:val="fr-CA"/>
        </w:rPr>
        <w:t>illegal</w:t>
      </w:r>
      <w:proofErr w:type="spellEnd"/>
      <w:r w:rsidRPr="000917C3">
        <w:rPr>
          <w:lang w:val="fr-CA"/>
        </w:rPr>
        <w:t xml:space="preserve"> practice of </w:t>
      </w:r>
      <w:proofErr w:type="spellStart"/>
      <w:r w:rsidRPr="000917C3">
        <w:rPr>
          <w:lang w:val="fr-CA"/>
        </w:rPr>
        <w:t>law</w:t>
      </w:r>
      <w:proofErr w:type="spellEnd"/>
      <w:r w:rsidRPr="000917C3">
        <w:rPr>
          <w:lang w:val="fr-CA"/>
        </w:rPr>
        <w:t xml:space="preserve">, a topic </w:t>
      </w:r>
      <w:proofErr w:type="spellStart"/>
      <w:r w:rsidRPr="000917C3">
        <w:rPr>
          <w:lang w:val="fr-CA"/>
        </w:rPr>
        <w:t>that</w:t>
      </w:r>
      <w:proofErr w:type="spellEnd"/>
      <w:r w:rsidRPr="000917C3">
        <w:rPr>
          <w:lang w:val="fr-CA"/>
        </w:rPr>
        <w:t xml:space="preserve"> </w:t>
      </w:r>
      <w:proofErr w:type="spellStart"/>
      <w:r w:rsidRPr="000917C3">
        <w:rPr>
          <w:lang w:val="fr-CA"/>
        </w:rPr>
        <w:t>remains</w:t>
      </w:r>
      <w:proofErr w:type="spellEnd"/>
      <w:r w:rsidRPr="000917C3">
        <w:rPr>
          <w:lang w:val="fr-CA"/>
        </w:rPr>
        <w:t xml:space="preserve"> relevant]</w:t>
      </w:r>
    </w:p>
    <w:p w14:paraId="1AA521DD" w14:textId="68C8B76A" w:rsidR="0023489A" w:rsidRPr="00886D56" w:rsidRDefault="00C253D4" w:rsidP="006A183A">
      <w:pPr>
        <w:pStyle w:val="CGAN1"/>
        <w:jc w:val="both"/>
      </w:pPr>
      <w:r w:rsidRPr="00886D56">
        <w:t>Letter from the appellant dated October 5, 2021, regarding his living conditions in Cameroon</w:t>
      </w:r>
    </w:p>
    <w:p w14:paraId="3BF392DF" w14:textId="793155DE" w:rsidR="0023489A" w:rsidRPr="00886D56" w:rsidRDefault="00C253D4" w:rsidP="006A183A">
      <w:pPr>
        <w:pStyle w:val="CGAN1"/>
        <w:jc w:val="both"/>
      </w:pPr>
      <w:r w:rsidRPr="00886D56">
        <w:t xml:space="preserve">Letter from </w:t>
      </w:r>
      <w:r w:rsidR="00AF33B8">
        <w:t xml:space="preserve">XXXX </w:t>
      </w:r>
      <w:proofErr w:type="spellStart"/>
      <w:r w:rsidR="00AF33B8">
        <w:t>XXXX</w:t>
      </w:r>
      <w:proofErr w:type="spellEnd"/>
      <w:r w:rsidR="00AF33B8">
        <w:t xml:space="preserve"> </w:t>
      </w:r>
      <w:proofErr w:type="spellStart"/>
      <w:r w:rsidR="00AF33B8">
        <w:t>XXXX</w:t>
      </w:r>
      <w:proofErr w:type="spellEnd"/>
      <w:r w:rsidRPr="00886D56">
        <w:t xml:space="preserve"> dated October 8, 2021, regarding the appellant’s living conditions in Cameroon and the police search for the appellant</w:t>
      </w:r>
    </w:p>
    <w:p w14:paraId="4FDAE057" w14:textId="58AD8136" w:rsidR="0023489A" w:rsidRPr="00886D56" w:rsidRDefault="00C253D4" w:rsidP="006A183A">
      <w:pPr>
        <w:pStyle w:val="CGAN1"/>
        <w:jc w:val="both"/>
      </w:pPr>
      <w:r w:rsidRPr="00886D56">
        <w:t xml:space="preserve">Letter from </w:t>
      </w:r>
      <w:r w:rsidR="00AF33B8">
        <w:t xml:space="preserve">XXXX </w:t>
      </w:r>
      <w:proofErr w:type="spellStart"/>
      <w:r w:rsidR="00AF33B8">
        <w:t>XXXX</w:t>
      </w:r>
      <w:proofErr w:type="spellEnd"/>
      <w:r w:rsidR="00AF33B8">
        <w:t xml:space="preserve"> </w:t>
      </w:r>
      <w:proofErr w:type="spellStart"/>
      <w:r w:rsidR="00AF33B8">
        <w:t>XXXX</w:t>
      </w:r>
      <w:proofErr w:type="spellEnd"/>
      <w:r w:rsidRPr="00886D56">
        <w:t xml:space="preserve"> dated October 6, 2021, regarding the appellant’s detention upon returning to Cameroon and the police search for the appellant</w:t>
      </w:r>
    </w:p>
    <w:p w14:paraId="22D354FE" w14:textId="09190096" w:rsidR="0023489A" w:rsidRPr="00886D56" w:rsidRDefault="005B78A3" w:rsidP="006A183A">
      <w:pPr>
        <w:pStyle w:val="CGAN1"/>
        <w:jc w:val="both"/>
      </w:pPr>
      <w:r w:rsidRPr="00886D56">
        <w:t xml:space="preserve">Letter from </w:t>
      </w:r>
      <w:r w:rsidR="00AF33B8">
        <w:t xml:space="preserve">XXXX </w:t>
      </w:r>
      <w:proofErr w:type="spellStart"/>
      <w:r w:rsidR="00AF33B8">
        <w:t>XXXX</w:t>
      </w:r>
      <w:proofErr w:type="spellEnd"/>
      <w:r w:rsidR="00AF33B8">
        <w:t xml:space="preserve"> </w:t>
      </w:r>
      <w:proofErr w:type="spellStart"/>
      <w:r w:rsidR="00AF33B8">
        <w:t>XXXX</w:t>
      </w:r>
      <w:proofErr w:type="spellEnd"/>
      <w:r w:rsidR="00AF33B8">
        <w:t xml:space="preserve"> </w:t>
      </w:r>
      <w:proofErr w:type="spellStart"/>
      <w:r w:rsidR="00AF33B8">
        <w:t>XXXX</w:t>
      </w:r>
      <w:proofErr w:type="spellEnd"/>
      <w:r w:rsidRPr="00886D56">
        <w:t xml:space="preserve"> dated October 4, 2021, regarding the police search for the appellant</w:t>
      </w:r>
    </w:p>
    <w:p w14:paraId="7FEE7552" w14:textId="4BE8F681" w:rsidR="0023489A" w:rsidRPr="00886D56" w:rsidRDefault="00C253D4" w:rsidP="006A183A">
      <w:pPr>
        <w:pStyle w:val="CGAN1"/>
        <w:jc w:val="both"/>
      </w:pPr>
      <w:r w:rsidRPr="00886D56">
        <w:t xml:space="preserve">Letter from </w:t>
      </w:r>
      <w:r w:rsidR="00AF33B8">
        <w:t xml:space="preserve">XXXX </w:t>
      </w:r>
      <w:proofErr w:type="spellStart"/>
      <w:r w:rsidR="00AF33B8">
        <w:t>XXXX</w:t>
      </w:r>
      <w:proofErr w:type="spellEnd"/>
      <w:r w:rsidR="00AF33B8">
        <w:t xml:space="preserve"> </w:t>
      </w:r>
      <w:proofErr w:type="spellStart"/>
      <w:r w:rsidR="00AF33B8">
        <w:t>XXXX</w:t>
      </w:r>
      <w:proofErr w:type="spellEnd"/>
      <w:r w:rsidRPr="00886D56">
        <w:t xml:space="preserve"> dated October 5, 2021, regarding the police search for the appellant and his living conditions in Cameroon</w:t>
      </w:r>
    </w:p>
    <w:p w14:paraId="10927B7D" w14:textId="18C8695B" w:rsidR="0023489A" w:rsidRPr="00886D56" w:rsidRDefault="005B78A3" w:rsidP="006A183A">
      <w:pPr>
        <w:pStyle w:val="CGAN1"/>
        <w:jc w:val="both"/>
      </w:pPr>
      <w:r w:rsidRPr="00886D56">
        <w:t>Medical report and prescriptions, October 15, 2021</w:t>
      </w:r>
    </w:p>
    <w:p w14:paraId="630A1367" w14:textId="5D5930E4" w:rsidR="00DE58C1" w:rsidRPr="00886D56" w:rsidRDefault="00C253D4" w:rsidP="006A183A">
      <w:pPr>
        <w:pStyle w:val="CGAN1"/>
        <w:jc w:val="both"/>
      </w:pPr>
      <w:r w:rsidRPr="00886D56">
        <w:t>Letter from Reverend </w:t>
      </w:r>
      <w:r w:rsidR="00AF33B8">
        <w:t xml:space="preserve">XXXX </w:t>
      </w:r>
      <w:proofErr w:type="spellStart"/>
      <w:r w:rsidR="00AF33B8">
        <w:t>XXXX</w:t>
      </w:r>
      <w:proofErr w:type="spellEnd"/>
      <w:r w:rsidR="00AF33B8">
        <w:t xml:space="preserve"> </w:t>
      </w:r>
      <w:proofErr w:type="spellStart"/>
      <w:r w:rsidR="00AF33B8">
        <w:t>XXXX</w:t>
      </w:r>
      <w:proofErr w:type="spellEnd"/>
      <w:r w:rsidRPr="00886D56">
        <w:t xml:space="preserve"> dated October 13, 2021, regarding the appellant’s life in Cameroon</w:t>
      </w:r>
    </w:p>
    <w:p w14:paraId="7759941B" w14:textId="6A29CBB4" w:rsidR="00DE58C1" w:rsidRPr="00886D56" w:rsidRDefault="00C253D4" w:rsidP="006A183A">
      <w:pPr>
        <w:pStyle w:val="CGAN1"/>
        <w:jc w:val="both"/>
      </w:pPr>
      <w:r w:rsidRPr="00886D56">
        <w:t>Letter from Reverend </w:t>
      </w:r>
      <w:r w:rsidR="00AF33B8">
        <w:t xml:space="preserve">XXXX </w:t>
      </w:r>
      <w:proofErr w:type="spellStart"/>
      <w:r w:rsidR="00AF33B8">
        <w:t>XXXX</w:t>
      </w:r>
      <w:proofErr w:type="spellEnd"/>
      <w:r w:rsidRPr="00886D56">
        <w:t xml:space="preserve"> dated October 21, 2021</w:t>
      </w:r>
    </w:p>
    <w:p w14:paraId="3A3DDB57" w14:textId="0BA19384" w:rsidR="00DE58C1" w:rsidRPr="00886D56" w:rsidRDefault="00863E61" w:rsidP="006A183A">
      <w:pPr>
        <w:pStyle w:val="CGAN1"/>
        <w:jc w:val="both"/>
      </w:pPr>
      <w:bookmarkStart w:id="3" w:name="_Hlk94266379"/>
      <w:r w:rsidRPr="00886D56">
        <w:t>United Nations Report – Convention against Torture and Other Cruel, Inhuman or Degrading Treatment or Punishment, dated December 18, 2017, on Cameroon</w:t>
      </w:r>
    </w:p>
    <w:p w14:paraId="4DEC5177" w14:textId="50A4D47E" w:rsidR="00DE58C1" w:rsidRPr="00886D56" w:rsidRDefault="00863E61" w:rsidP="006A183A">
      <w:pPr>
        <w:pStyle w:val="CGAN1"/>
        <w:jc w:val="both"/>
      </w:pPr>
      <w:r w:rsidRPr="00886D56">
        <w:t>International Covenant on Civil and Political Rights, November 30, 2017</w:t>
      </w:r>
    </w:p>
    <w:p w14:paraId="15786ACA" w14:textId="5E78D6AE" w:rsidR="00DE58C1" w:rsidRPr="00886D56" w:rsidRDefault="00863E61" w:rsidP="006A183A">
      <w:pPr>
        <w:pStyle w:val="CGAN1"/>
        <w:jc w:val="both"/>
      </w:pPr>
      <w:r w:rsidRPr="00886D56">
        <w:t>Article from a website, Amnesty International, Cameroon 2020 (not dated)</w:t>
      </w:r>
    </w:p>
    <w:p w14:paraId="71D63063" w14:textId="5CD0B7DC" w:rsidR="00863E61" w:rsidRPr="00886D56" w:rsidRDefault="00863E61" w:rsidP="006A183A">
      <w:pPr>
        <w:pStyle w:val="CGAN1"/>
        <w:jc w:val="both"/>
      </w:pPr>
      <w:r w:rsidRPr="00886D56">
        <w:t>Article from a website, Human Rights Watch, September 22, 2021</w:t>
      </w:r>
    </w:p>
    <w:bookmarkEnd w:id="3"/>
    <w:p w14:paraId="0263A2BC" w14:textId="3AF0DB72" w:rsidR="00A82A6A" w:rsidRPr="00886D56" w:rsidRDefault="008D4088" w:rsidP="00921A42">
      <w:pPr>
        <w:pStyle w:val="CGPara"/>
        <w:ind w:left="0" w:firstLine="0"/>
        <w:jc w:val="both"/>
      </w:pPr>
      <w:r w:rsidRPr="00886D56">
        <w:t>After considering the new evidence presented on appeal (items 1 to</w:t>
      </w:r>
      <w:r w:rsidR="00926911">
        <w:t> </w:t>
      </w:r>
      <w:r w:rsidRPr="00886D56">
        <w:t>4), I</w:t>
      </w:r>
      <w:r w:rsidR="00926911">
        <w:t> </w:t>
      </w:r>
      <w:proofErr w:type="gramStart"/>
      <w:r w:rsidRPr="00886D56">
        <w:t>am of the opinion that</w:t>
      </w:r>
      <w:proofErr w:type="gramEnd"/>
      <w:r w:rsidRPr="00886D56">
        <w:t xml:space="preserve"> documents 1 and</w:t>
      </w:r>
      <w:r w:rsidR="00926911">
        <w:t> </w:t>
      </w:r>
      <w:r w:rsidRPr="00886D56">
        <w:t xml:space="preserve">3 arose after the RPD rendered its decision. They concern events that arose after the appellant found out that he was being represented by an individual who </w:t>
      </w:r>
      <w:r w:rsidR="0020520A">
        <w:t>was practising</w:t>
      </w:r>
      <w:r w:rsidRPr="00886D56">
        <w:t xml:space="preserve"> law </w:t>
      </w:r>
      <w:r w:rsidR="0020520A">
        <w:t xml:space="preserve">illegally </w:t>
      </w:r>
      <w:r w:rsidRPr="00886D56">
        <w:t xml:space="preserve">and who </w:t>
      </w:r>
      <w:r w:rsidR="00330E41">
        <w:t xml:space="preserve">had </w:t>
      </w:r>
      <w:r w:rsidRPr="00886D56">
        <w:t xml:space="preserve">failed to file a notice of appeal </w:t>
      </w:r>
      <w:r w:rsidR="00973571" w:rsidRPr="00886D56">
        <w:t xml:space="preserve">against </w:t>
      </w:r>
      <w:r w:rsidRPr="00886D56">
        <w:t xml:space="preserve">the RPD’s decision. </w:t>
      </w:r>
      <w:r w:rsidR="00841607">
        <w:t>Clearly</w:t>
      </w:r>
      <w:r w:rsidRPr="00886D56">
        <w:t>, th</w:t>
      </w:r>
      <w:r w:rsidR="00973571" w:rsidRPr="00886D56">
        <w:t>is</w:t>
      </w:r>
      <w:r w:rsidRPr="00886D56">
        <w:t xml:space="preserve"> evidence w</w:t>
      </w:r>
      <w:r w:rsidR="00973571" w:rsidRPr="00886D56">
        <w:t>as</w:t>
      </w:r>
      <w:r w:rsidRPr="00886D56">
        <w:t xml:space="preserve"> not available at the time of the decision, as </w:t>
      </w:r>
      <w:r w:rsidR="00973571" w:rsidRPr="00886D56">
        <w:t>it was</w:t>
      </w:r>
      <w:r w:rsidRPr="00886D56">
        <w:t xml:space="preserve"> unknown to the appellant prior to February 25, 2020. As a result, </w:t>
      </w:r>
      <w:r w:rsidR="00973571" w:rsidRPr="00886D56">
        <w:t xml:space="preserve">it </w:t>
      </w:r>
      <w:r w:rsidRPr="00886D56">
        <w:t xml:space="preserve">could not have been presented prior to the RPD’s decision. The evidence is new, </w:t>
      </w:r>
      <w:proofErr w:type="gramStart"/>
      <w:r w:rsidRPr="00886D56">
        <w:t>credible</w:t>
      </w:r>
      <w:proofErr w:type="gramEnd"/>
      <w:r w:rsidRPr="00886D56">
        <w:t xml:space="preserve"> and relevant to the central issue of this appeal, </w:t>
      </w:r>
      <w:r w:rsidR="00405A7B">
        <w:t>that is</w:t>
      </w:r>
      <w:r w:rsidRPr="00886D56">
        <w:t xml:space="preserve">, the breach of natural justice that resulted from the appellant’s representation before the RPD. </w:t>
      </w:r>
    </w:p>
    <w:p w14:paraId="710122D1" w14:textId="2F6BDF97" w:rsidR="004A6FEC" w:rsidRPr="00886D56" w:rsidRDefault="00A82A6A" w:rsidP="00832EA6">
      <w:pPr>
        <w:pStyle w:val="CGPara"/>
        <w:ind w:left="0" w:firstLine="0"/>
        <w:jc w:val="both"/>
      </w:pPr>
      <w:r w:rsidRPr="00886D56">
        <w:t>Items 2 and</w:t>
      </w:r>
      <w:r w:rsidR="009D3D22">
        <w:t> </w:t>
      </w:r>
      <w:r w:rsidRPr="00886D56">
        <w:t xml:space="preserve">4 do not meet the legislative requirements of subsection 110(4) of the IRPA and will not be admitted as new evidence. The content of the appellant’s statement (item 2) </w:t>
      </w:r>
      <w:r w:rsidR="00E72CA7">
        <w:t>concerns</w:t>
      </w:r>
      <w:r w:rsidRPr="00886D56">
        <w:t xml:space="preserve"> information that arose prior to the rejection of the refugee protection claim. It is a rewording of the appellant’s Basis of Claim Form. The internet articles </w:t>
      </w:r>
      <w:r w:rsidR="00DB20A9">
        <w:t>in</w:t>
      </w:r>
      <w:r w:rsidRPr="00886D56">
        <w:t xml:space="preserve"> item 4 are two news articles on the situation in Cameroon that predate the dismissal of the appeal and that were written and available before the rejection of the claim. These articles could reasonably have been filed </w:t>
      </w:r>
      <w:r w:rsidR="00973571" w:rsidRPr="00886D56">
        <w:t xml:space="preserve">prior to </w:t>
      </w:r>
      <w:r w:rsidRPr="00886D56">
        <w:t>the RPD’s decision. I</w:t>
      </w:r>
      <w:r w:rsidR="00A36E87">
        <w:t> </w:t>
      </w:r>
      <w:r w:rsidRPr="00886D56">
        <w:t xml:space="preserve">am therefore of the opinion that items 2 and 4 are not new.  </w:t>
      </w:r>
    </w:p>
    <w:p w14:paraId="5701A678" w14:textId="541A346F" w:rsidR="006C47BC" w:rsidRPr="00886D56" w:rsidRDefault="004A6FEC" w:rsidP="0010184E">
      <w:pPr>
        <w:pStyle w:val="CGPara"/>
        <w:ind w:left="0" w:firstLine="0"/>
        <w:jc w:val="both"/>
        <w:rPr>
          <w:sz w:val="20"/>
        </w:rPr>
      </w:pPr>
      <w:r w:rsidRPr="00886D56">
        <w:t xml:space="preserve">The new evidence </w:t>
      </w:r>
      <w:r w:rsidR="00E23BB4">
        <w:t>in</w:t>
      </w:r>
      <w:r w:rsidRPr="00886D56">
        <w:t xml:space="preserve"> items 5 to</w:t>
      </w:r>
      <w:r w:rsidR="00E23BB4">
        <w:t> </w:t>
      </w:r>
      <w:r w:rsidRPr="00886D56">
        <w:t>22 was submitted by the appellant after the perfection of his appeal. I</w:t>
      </w:r>
      <w:r w:rsidR="00D77B9F">
        <w:t> </w:t>
      </w:r>
      <w:r w:rsidRPr="00886D56">
        <w:t xml:space="preserve">therefore considered the factors set out in subrule 29(4) of the </w:t>
      </w:r>
      <w:r w:rsidRPr="00886D56">
        <w:rPr>
          <w:i/>
        </w:rPr>
        <w:t>Refugee Appeal Division Rules</w:t>
      </w:r>
      <w:r w:rsidRPr="00886D56">
        <w:t xml:space="preserve"> (RAD Rules). </w:t>
      </w:r>
      <w:r w:rsidR="00DC51A4">
        <w:t>Here</w:t>
      </w:r>
      <w:r w:rsidRPr="00886D56">
        <w:t xml:space="preserve"> again, the appellant did not </w:t>
      </w:r>
      <w:r w:rsidR="00615280" w:rsidRPr="00886D56">
        <w:t>file any motion</w:t>
      </w:r>
      <w:r w:rsidRPr="00886D56">
        <w:t xml:space="preserve"> or written submissions regarding the admissibility of the new evidence, as required by the RAD Rules.</w:t>
      </w:r>
      <w:r w:rsidR="00E527D2" w:rsidRPr="00886D56">
        <w:rPr>
          <w:rStyle w:val="EndnoteReference"/>
        </w:rPr>
        <w:endnoteReference w:id="15"/>
      </w:r>
      <w:r w:rsidRPr="00886D56">
        <w:t xml:space="preserve"> </w:t>
      </w:r>
      <w:r w:rsidR="00DC51A4">
        <w:t xml:space="preserve">On the basis of </w:t>
      </w:r>
      <w:r w:rsidRPr="00886D56">
        <w:t>the record, I</w:t>
      </w:r>
      <w:r w:rsidR="00DC51A4">
        <w:t> </w:t>
      </w:r>
      <w:r w:rsidRPr="00886D56">
        <w:t xml:space="preserve">am able to rule on the admissibility of the evidence without additional submissions and </w:t>
      </w:r>
      <w:r w:rsidR="00FF76AF">
        <w:t xml:space="preserve">I therefore </w:t>
      </w:r>
      <w:r w:rsidRPr="00886D56">
        <w:t>relieve the appellant of the prescribed procedure. With respect to the relevance and probative value of these items, documents 5, 6, 7 and</w:t>
      </w:r>
      <w:r w:rsidR="00D9511D">
        <w:t> </w:t>
      </w:r>
      <w:r w:rsidRPr="00886D56">
        <w:t>9 are relevant to the appellant’s allegation that there was a breach of natural justice that resulted in a breach of procedural fairness because his representative was not practising law</w:t>
      </w:r>
      <w:r w:rsidR="004B51E7" w:rsidRPr="004B51E7">
        <w:t xml:space="preserve"> </w:t>
      </w:r>
      <w:r w:rsidR="004B51E7" w:rsidRPr="00886D56">
        <w:t>legally</w:t>
      </w:r>
      <w:r w:rsidRPr="00886D56">
        <w:t xml:space="preserve">. Item 8 is a Superior Court decision </w:t>
      </w:r>
      <w:r w:rsidR="004B51E7">
        <w:t xml:space="preserve">in the case </w:t>
      </w:r>
      <w:r w:rsidRPr="00886D56">
        <w:t>between Mr. </w:t>
      </w:r>
      <w:r w:rsidR="00AF33B8">
        <w:t>XXXX</w:t>
      </w:r>
      <w:r w:rsidRPr="00886D56">
        <w:t xml:space="preserve"> and the </w:t>
      </w:r>
      <w:proofErr w:type="spellStart"/>
      <w:r w:rsidRPr="00886D56">
        <w:t>Barreau</w:t>
      </w:r>
      <w:proofErr w:type="spellEnd"/>
      <w:r w:rsidRPr="00886D56">
        <w:t xml:space="preserve"> de Montréal </w:t>
      </w:r>
      <w:r w:rsidR="00615280" w:rsidRPr="00886D56">
        <w:t xml:space="preserve">[Montréal bar] </w:t>
      </w:r>
      <w:r w:rsidRPr="00886D56">
        <w:t xml:space="preserve">that </w:t>
      </w:r>
      <w:r w:rsidR="003B1CA7">
        <w:t xml:space="preserve">did </w:t>
      </w:r>
      <w:r w:rsidRPr="00886D56">
        <w:t>not involve the appellant. The Court’s decision in another case involving Mr. </w:t>
      </w:r>
      <w:r w:rsidR="00AF33B8">
        <w:t>XXXX</w:t>
      </w:r>
      <w:r w:rsidRPr="00886D56">
        <w:t xml:space="preserve"> is not relevant or probative in Mr. </w:t>
      </w:r>
      <w:r w:rsidR="00AF33B8">
        <w:t xml:space="preserve">XXXX </w:t>
      </w:r>
      <w:proofErr w:type="spellStart"/>
      <w:r w:rsidR="00AF33B8">
        <w:t>XXXX</w:t>
      </w:r>
      <w:proofErr w:type="spellEnd"/>
      <w:r w:rsidRPr="00886D56">
        <w:t xml:space="preserve"> appeal. Item 10 is a </w:t>
      </w:r>
      <w:r w:rsidR="009852C2">
        <w:t>blog</w:t>
      </w:r>
      <w:r w:rsidRPr="00886D56">
        <w:t xml:space="preserve"> article </w:t>
      </w:r>
      <w:r w:rsidR="00D31DBE">
        <w:t>on</w:t>
      </w:r>
      <w:r w:rsidRPr="00886D56">
        <w:t xml:space="preserve"> the illegal practice of law. The existence of this practice is not </w:t>
      </w:r>
      <w:r w:rsidR="00DD4C83">
        <w:t>in dispute</w:t>
      </w:r>
      <w:r w:rsidRPr="00886D56">
        <w:t xml:space="preserve"> in this appeal</w:t>
      </w:r>
      <w:r w:rsidR="00C73333" w:rsidRPr="00886D56">
        <w:t>,</w:t>
      </w:r>
      <w:r w:rsidRPr="00886D56">
        <w:t xml:space="preserve"> and I</w:t>
      </w:r>
      <w:r w:rsidR="00E113D6">
        <w:t> </w:t>
      </w:r>
      <w:r w:rsidRPr="00886D56">
        <w:t>consider the article to be irrelevant to the central issues of the appeal. Items 19 to</w:t>
      </w:r>
      <w:r w:rsidR="00547669">
        <w:t> </w:t>
      </w:r>
      <w:r w:rsidRPr="00886D56">
        <w:t xml:space="preserve">22 are part of the RPD record and are included in the National Documentation Package (NDP) on Cameroon. </w:t>
      </w:r>
      <w:r w:rsidR="00F97074">
        <w:t>T</w:t>
      </w:r>
      <w:r w:rsidRPr="00886D56">
        <w:t xml:space="preserve">hey are </w:t>
      </w:r>
      <w:r w:rsidR="00F97074">
        <w:t xml:space="preserve">therefore </w:t>
      </w:r>
      <w:r w:rsidRPr="00886D56">
        <w:t xml:space="preserve">already part of the appeal record and do not constitute new evidence. They are not admitted as new evidence </w:t>
      </w:r>
      <w:r w:rsidR="00154620">
        <w:t>in the</w:t>
      </w:r>
      <w:r w:rsidRPr="00886D56">
        <w:t xml:space="preserve"> appeal. </w:t>
      </w:r>
    </w:p>
    <w:p w14:paraId="3F7A685B" w14:textId="1AC6BAC9" w:rsidR="0023489A" w:rsidRPr="00886D56" w:rsidRDefault="006C47BC" w:rsidP="001A2ED4">
      <w:pPr>
        <w:pStyle w:val="CGPara"/>
        <w:ind w:left="0" w:firstLine="0"/>
        <w:jc w:val="both"/>
      </w:pPr>
      <w:r w:rsidRPr="00886D56">
        <w:t xml:space="preserve">  The </w:t>
      </w:r>
      <w:r w:rsidR="00696ADD">
        <w:t>requests concerning</w:t>
      </w:r>
      <w:r w:rsidRPr="00886D56">
        <w:t xml:space="preserve"> items 8, 10</w:t>
      </w:r>
      <w:r w:rsidR="008B0018" w:rsidRPr="00886D56">
        <w:t xml:space="preserve"> and</w:t>
      </w:r>
      <w:r w:rsidRPr="00886D56">
        <w:t xml:space="preserve"> 19 to</w:t>
      </w:r>
      <w:r w:rsidR="00022866">
        <w:t> </w:t>
      </w:r>
      <w:r w:rsidRPr="00886D56">
        <w:t xml:space="preserve">22 are not </w:t>
      </w:r>
      <w:r w:rsidR="00635D2D">
        <w:t>allowed</w:t>
      </w:r>
      <w:r w:rsidR="00022866">
        <w:t xml:space="preserve"> </w:t>
      </w:r>
      <w:r w:rsidRPr="00886D56">
        <w:t>and the</w:t>
      </w:r>
      <w:r w:rsidR="00022866">
        <w:t xml:space="preserve">se items </w:t>
      </w:r>
      <w:r w:rsidRPr="00886D56">
        <w:t xml:space="preserve">are therefore not admitted. </w:t>
      </w:r>
    </w:p>
    <w:p w14:paraId="6DEA4AD6" w14:textId="3AD15E56" w:rsidR="005F5086" w:rsidRPr="00886D56" w:rsidRDefault="004A6FEC" w:rsidP="00E36F95">
      <w:pPr>
        <w:pStyle w:val="CGPara"/>
        <w:ind w:left="0" w:firstLine="0"/>
        <w:jc w:val="both"/>
      </w:pPr>
      <w:r w:rsidRPr="00886D56">
        <w:t xml:space="preserve">Items 11 to 15 </w:t>
      </w:r>
      <w:r w:rsidR="00487BBE">
        <w:t>consist</w:t>
      </w:r>
      <w:r w:rsidRPr="00886D56">
        <w:t xml:space="preserve"> of relevant and probative written testimony regarding the appellant’s fear, his life as a fugitive, and the efforts of the Cameroonian police and government agents to </w:t>
      </w:r>
      <w:r w:rsidR="00310D59">
        <w:t>find him</w:t>
      </w:r>
      <w:r w:rsidRPr="00886D56">
        <w:t>. These issues are central to this appeal. The appellant’s living conditions in Cameroon were obviously not known when he filed his appeal, prior to his removal to Cameroon. These documents could not have been presented with the appellant’s record. Items 16 and</w:t>
      </w:r>
      <w:r w:rsidR="0053041D">
        <w:t> </w:t>
      </w:r>
      <w:r w:rsidRPr="00886D56">
        <w:t xml:space="preserve">17 provide new information regarding the psychological and medical condition of the appellant, who is living in hiding. This information is relevant, although its weight remains to be established. Item 18 is a reference and support letter from the appellant’s pastor in Montréal confirming the appellant’s good reputation within his religious community. It is not relevant to the issues to be determined </w:t>
      </w:r>
      <w:r w:rsidR="00A50BF9">
        <w:t>in the</w:t>
      </w:r>
      <w:r w:rsidRPr="00886D56">
        <w:t xml:space="preserve"> appeal. Therefore, the </w:t>
      </w:r>
      <w:r w:rsidR="00680FBF">
        <w:t>request concerning</w:t>
      </w:r>
      <w:r w:rsidRPr="00886D56">
        <w:t xml:space="preserve"> item 18 is rejected, and</w:t>
      </w:r>
      <w:r w:rsidR="00680FBF">
        <w:t xml:space="preserve"> this</w:t>
      </w:r>
      <w:r w:rsidRPr="00886D56">
        <w:t xml:space="preserve"> item</w:t>
      </w:r>
      <w:r w:rsidR="00680FBF">
        <w:t xml:space="preserve"> </w:t>
      </w:r>
      <w:r w:rsidRPr="00886D56">
        <w:t>is not admissible. With respect to whether the appellant could reasonably have been expected to have presented these documents with the appeal record, I</w:t>
      </w:r>
      <w:r w:rsidR="00EB7878">
        <w:t> </w:t>
      </w:r>
      <w:proofErr w:type="gramStart"/>
      <w:r w:rsidRPr="00886D56">
        <w:t>am of the opinion that</w:t>
      </w:r>
      <w:proofErr w:type="gramEnd"/>
      <w:r w:rsidRPr="00886D56">
        <w:t>, since documents 5 to</w:t>
      </w:r>
      <w:r w:rsidR="00E37DDA">
        <w:t> </w:t>
      </w:r>
      <w:r w:rsidRPr="00886D56">
        <w:t xml:space="preserve">17 concern events that arose after the appeal was perfected, the appellant could not have submitted them with the original version of the appeal record. </w:t>
      </w:r>
    </w:p>
    <w:p w14:paraId="64910AAD" w14:textId="048F2142" w:rsidR="00E527D2" w:rsidRPr="00886D56" w:rsidRDefault="004A6FEC" w:rsidP="008567F8">
      <w:pPr>
        <w:pStyle w:val="CGPara"/>
        <w:ind w:left="0" w:firstLine="0"/>
        <w:jc w:val="both"/>
      </w:pPr>
      <w:r w:rsidRPr="00886D56">
        <w:t xml:space="preserve"> After assessing the factors set out in rule 29, I</w:t>
      </w:r>
      <w:r w:rsidR="00A96228">
        <w:t> </w:t>
      </w:r>
      <w:proofErr w:type="gramStart"/>
      <w:r w:rsidRPr="00886D56">
        <w:t>am of the opinion that</w:t>
      </w:r>
      <w:proofErr w:type="gramEnd"/>
      <w:r w:rsidRPr="00886D56">
        <w:t xml:space="preserve"> all of the evidence submitted after the appeal was perfected, with the exception of items 8, 10 and</w:t>
      </w:r>
      <w:r w:rsidR="00A96228">
        <w:t> </w:t>
      </w:r>
      <w:r w:rsidRPr="00886D56">
        <w:t>18, meets the requirements of rule 29. Therefore, the application to use these documents is allowed. After considering the requirements set out in subsection 110(4) of the IRPA, I</w:t>
      </w:r>
      <w:r w:rsidR="00DD5981">
        <w:t> </w:t>
      </w:r>
      <w:proofErr w:type="gramStart"/>
      <w:r w:rsidRPr="00886D56">
        <w:t>am of the opinion that</w:t>
      </w:r>
      <w:proofErr w:type="gramEnd"/>
      <w:r w:rsidRPr="00886D56">
        <w:t>, for the reasons I</w:t>
      </w:r>
      <w:r w:rsidR="00DD5981">
        <w:t> </w:t>
      </w:r>
      <w:r w:rsidRPr="00886D56">
        <w:t>have described, all of the above documents</w:t>
      </w:r>
      <w:r w:rsidR="00E7196D">
        <w:t xml:space="preserve">, with the exception of </w:t>
      </w:r>
      <w:r w:rsidRPr="00886D56">
        <w:t>items 8 and 10</w:t>
      </w:r>
      <w:r w:rsidR="00E7196D">
        <w:t>,</w:t>
      </w:r>
      <w:r w:rsidRPr="00886D56">
        <w:t xml:space="preserve"> arose after the rejection of the appellant’s refugee protection claim. With respect to the factors set out in </w:t>
      </w:r>
      <w:r w:rsidRPr="00886D56">
        <w:rPr>
          <w:i/>
        </w:rPr>
        <w:t>Singh</w:t>
      </w:r>
      <w:r w:rsidRPr="00886D56">
        <w:t>, I</w:t>
      </w:r>
      <w:r w:rsidR="00A96228">
        <w:t> </w:t>
      </w:r>
      <w:proofErr w:type="gramStart"/>
      <w:r w:rsidRPr="00886D56">
        <w:t>am of the opinion that</w:t>
      </w:r>
      <w:proofErr w:type="gramEnd"/>
      <w:r w:rsidRPr="00886D56">
        <w:t xml:space="preserve"> the evidence is relevant because, in general, it is central to the appellant’s allegation regarding his fear of persecution by extremists. I</w:t>
      </w:r>
      <w:r w:rsidR="00DD5981">
        <w:t> </w:t>
      </w:r>
      <w:r w:rsidRPr="00886D56">
        <w:t xml:space="preserve">also find that the </w:t>
      </w:r>
      <w:r w:rsidR="00E8151D">
        <w:t>appearance</w:t>
      </w:r>
      <w:r w:rsidRPr="00886D56">
        <w:t xml:space="preserve"> of the documents does not raise any credibility concerns: item 1 is </w:t>
      </w:r>
      <w:proofErr w:type="gramStart"/>
      <w:r w:rsidRPr="00886D56">
        <w:t>a sworn affidavit</w:t>
      </w:r>
      <w:proofErr w:type="gramEnd"/>
      <w:r w:rsidRPr="00886D56">
        <w:t>, items 3, 5, 6, 7 and</w:t>
      </w:r>
      <w:r w:rsidR="00DD5981">
        <w:t> </w:t>
      </w:r>
      <w:r w:rsidRPr="00886D56">
        <w:t>9 are formal or official documents conce</w:t>
      </w:r>
      <w:r w:rsidR="00624C8E" w:rsidRPr="00886D56">
        <w:t>r</w:t>
      </w:r>
      <w:r w:rsidRPr="00886D56">
        <w:t>ning the disciplinary complaint against Mr. </w:t>
      </w:r>
      <w:r w:rsidR="00AF33B8">
        <w:t xml:space="preserve">XXXX </w:t>
      </w:r>
      <w:proofErr w:type="spellStart"/>
      <w:r w:rsidR="00AF33B8">
        <w:t>XXXX</w:t>
      </w:r>
      <w:proofErr w:type="spellEnd"/>
      <w:r w:rsidRPr="00886D56">
        <w:t xml:space="preserve"> and items 11 to</w:t>
      </w:r>
      <w:r w:rsidR="00DD5981">
        <w:t> </w:t>
      </w:r>
      <w:r w:rsidRPr="00886D56">
        <w:t>16 and</w:t>
      </w:r>
      <w:r w:rsidR="00DD5981">
        <w:t> </w:t>
      </w:r>
      <w:r w:rsidRPr="00886D56">
        <w:t xml:space="preserve">18 are signed and dated statements from members of the appellant’s family and community. These </w:t>
      </w:r>
      <w:r w:rsidR="00C73333" w:rsidRPr="00886D56">
        <w:t xml:space="preserve">affiants </w:t>
      </w:r>
      <w:r w:rsidRPr="00886D56">
        <w:t xml:space="preserve">provided identification documents with their statements. </w:t>
      </w:r>
      <w:proofErr w:type="gramStart"/>
      <w:r w:rsidRPr="00886D56">
        <w:t>All of</w:t>
      </w:r>
      <w:proofErr w:type="gramEnd"/>
      <w:r w:rsidRPr="00886D56">
        <w:t xml:space="preserve"> the items are relevant </w:t>
      </w:r>
      <w:r w:rsidR="00632896">
        <w:t xml:space="preserve">either </w:t>
      </w:r>
      <w:r w:rsidRPr="00886D56">
        <w:t xml:space="preserve">to the issue </w:t>
      </w:r>
      <w:r w:rsidR="00632896">
        <w:t>of</w:t>
      </w:r>
      <w:r w:rsidRPr="00886D56">
        <w:t xml:space="preserve"> the actions of the appellant’s counsel or </w:t>
      </w:r>
      <w:r w:rsidR="00EA4FBF">
        <w:t xml:space="preserve">to </w:t>
      </w:r>
      <w:r w:rsidRPr="00886D56">
        <w:t xml:space="preserve">the risk to the appellant’s life since </w:t>
      </w:r>
      <w:r w:rsidR="00EA4FBF">
        <w:t>his return</w:t>
      </w:r>
      <w:r w:rsidRPr="00886D56">
        <w:t xml:space="preserve"> to Cameroon. These issues are new and did not exist at the time of the RPD’s decision. I</w:t>
      </w:r>
      <w:r w:rsidR="00DD5981">
        <w:t> </w:t>
      </w:r>
      <w:r w:rsidR="00676CE9">
        <w:t xml:space="preserve">will </w:t>
      </w:r>
      <w:r w:rsidRPr="00886D56">
        <w:t>therefore admit items 1, 3, 5, 6, 7, 9 and 11 to</w:t>
      </w:r>
      <w:r w:rsidR="00DD5981">
        <w:t> </w:t>
      </w:r>
      <w:r w:rsidRPr="00886D56">
        <w:t>17.</w:t>
      </w:r>
    </w:p>
    <w:p w14:paraId="7B79BE3B" w14:textId="0007C04F" w:rsidR="004D22A8" w:rsidRPr="00886D56" w:rsidRDefault="004D22A8" w:rsidP="00BD20EF">
      <w:pPr>
        <w:pStyle w:val="CG1H"/>
        <w:tabs>
          <w:tab w:val="left" w:pos="540"/>
        </w:tabs>
      </w:pPr>
      <w:r w:rsidRPr="00886D56">
        <w:t xml:space="preserve">III. </w:t>
      </w:r>
      <w:r w:rsidRPr="00886D56">
        <w:tab/>
        <w:t>ORAL HEARING BEFORE THE REFUGEE APPEAL DIVISION</w:t>
      </w:r>
    </w:p>
    <w:p w14:paraId="46E01C45" w14:textId="2B7AF7D0" w:rsidR="004D22A8" w:rsidRPr="00886D56" w:rsidRDefault="008D05A0" w:rsidP="000C397D">
      <w:pPr>
        <w:pStyle w:val="CGPara"/>
        <w:ind w:left="0" w:firstLine="0"/>
        <w:jc w:val="both"/>
        <w:rPr>
          <w:color w:val="333333"/>
        </w:rPr>
      </w:pPr>
      <w:r w:rsidRPr="00886D56">
        <w:t xml:space="preserve">The appellant requested an oral hearing before the RAD. The onus rests with the RAD to determine </w:t>
      </w:r>
      <w:proofErr w:type="gramStart"/>
      <w:r w:rsidRPr="00886D56">
        <w:t>whether or not</w:t>
      </w:r>
      <w:proofErr w:type="gramEnd"/>
      <w:r w:rsidRPr="00886D56">
        <w:t xml:space="preserve"> the </w:t>
      </w:r>
      <w:r w:rsidR="001334B7" w:rsidRPr="00886D56">
        <w:t xml:space="preserve">criteria </w:t>
      </w:r>
      <w:r w:rsidRPr="00886D56">
        <w:t>under subsection 110(6) of the IRPA have been met.</w:t>
      </w:r>
      <w:r w:rsidR="004D22A8" w:rsidRPr="00886D56">
        <w:rPr>
          <w:rStyle w:val="EndnoteReference"/>
        </w:rPr>
        <w:endnoteReference w:id="16"/>
      </w:r>
      <w:r w:rsidRPr="00886D56">
        <w:t xml:space="preserve"> In my opinion, the evidence that I</w:t>
      </w:r>
      <w:r w:rsidR="00E839C5">
        <w:t> </w:t>
      </w:r>
      <w:r w:rsidR="00A752EC">
        <w:t xml:space="preserve">have </w:t>
      </w:r>
      <w:r w:rsidR="001334B7" w:rsidRPr="00886D56">
        <w:t xml:space="preserve">found to be </w:t>
      </w:r>
      <w:r w:rsidRPr="00886D56">
        <w:t xml:space="preserve">admissible, in particular the appellant’s statement </w:t>
      </w:r>
      <w:r w:rsidR="00C215B4">
        <w:t>dated</w:t>
      </w:r>
      <w:r w:rsidRPr="00886D56">
        <w:t xml:space="preserve"> October 5, 2021, and that of his brother, </w:t>
      </w:r>
      <w:r w:rsidR="00AF33B8">
        <w:t xml:space="preserve">XXXX </w:t>
      </w:r>
      <w:proofErr w:type="spellStart"/>
      <w:r w:rsidR="00AF33B8">
        <w:t>XXXX</w:t>
      </w:r>
      <w:proofErr w:type="spellEnd"/>
      <w:r w:rsidR="00AF33B8">
        <w:t xml:space="preserve"> </w:t>
      </w:r>
      <w:proofErr w:type="spellStart"/>
      <w:r w:rsidR="00AF33B8">
        <w:t>XXXX</w:t>
      </w:r>
      <w:proofErr w:type="spellEnd"/>
      <w:r w:rsidRPr="00886D56">
        <w:t xml:space="preserve">, raises issues that are central to the decision in this appeal. The credibility of the affidavits is an important issue in terms of making a finding regarding the appellant’s overall credibility, and the credibility of his allegations concerning </w:t>
      </w:r>
      <w:r w:rsidR="008804C9">
        <w:t>the</w:t>
      </w:r>
      <w:r w:rsidRPr="00886D56">
        <w:t xml:space="preserve"> risk </w:t>
      </w:r>
      <w:r w:rsidR="008804C9">
        <w:t xml:space="preserve">he faces </w:t>
      </w:r>
      <w:r w:rsidRPr="00886D56">
        <w:t>since return</w:t>
      </w:r>
      <w:r w:rsidR="008804C9">
        <w:t xml:space="preserve">ing </w:t>
      </w:r>
      <w:r w:rsidRPr="00886D56">
        <w:t>to Cameroon. If the evidence in these affidavits is credible, it will be central to deciding the risk the appellant faces in Cameroon and would justify allowing or rejecting the refugee protection claim. The affidavits justify holding an oral hearing before the RAD.</w:t>
      </w:r>
      <w:r w:rsidR="004D22A8" w:rsidRPr="00886D56">
        <w:rPr>
          <w:rStyle w:val="EndnoteReference"/>
        </w:rPr>
        <w:endnoteReference w:id="17"/>
      </w:r>
      <w:r w:rsidRPr="00886D56">
        <w:t xml:space="preserve"> An oral hearing was held on December 3, 2021. The Minister was notified of the oral hearing but did not participate.</w:t>
      </w:r>
    </w:p>
    <w:p w14:paraId="1EA94CA6" w14:textId="77959E31" w:rsidR="004D22A8" w:rsidRPr="00886D56" w:rsidRDefault="004D22A8" w:rsidP="00456F93">
      <w:pPr>
        <w:pStyle w:val="CG1H"/>
      </w:pPr>
      <w:r w:rsidRPr="00886D56">
        <w:t>ANALYSIS OF THE APPEAL</w:t>
      </w:r>
    </w:p>
    <w:p w14:paraId="35953559" w14:textId="2BF920BC" w:rsidR="00166B62" w:rsidRPr="00886D56" w:rsidRDefault="004D22A8" w:rsidP="009D79F5">
      <w:pPr>
        <w:pStyle w:val="CGPara"/>
        <w:ind w:left="0" w:firstLine="0"/>
        <w:jc w:val="both"/>
      </w:pPr>
      <w:r w:rsidRPr="00886D56">
        <w:t xml:space="preserve">The role of the RAD is not to conduct a </w:t>
      </w:r>
      <w:r w:rsidRPr="00886D56">
        <w:rPr>
          <w:i/>
          <w:iCs/>
        </w:rPr>
        <w:t>de novo</w:t>
      </w:r>
      <w:r w:rsidRPr="00886D56">
        <w:t xml:space="preserve"> consideration of a claim for refugee protection</w:t>
      </w:r>
      <w:r w:rsidR="006B124B">
        <w:t>,</w:t>
      </w:r>
      <w:r w:rsidRPr="00886D56">
        <w:t xml:space="preserve"> but rather to determine whether the RPD erred as alleged.</w:t>
      </w:r>
      <w:r w:rsidRPr="00886D56">
        <w:rPr>
          <w:vertAlign w:val="superscript"/>
        </w:rPr>
        <w:endnoteReference w:id="18"/>
      </w:r>
      <w:r w:rsidRPr="00886D56">
        <w:t xml:space="preserve"> I</w:t>
      </w:r>
      <w:r w:rsidR="00F44903">
        <w:t> </w:t>
      </w:r>
      <w:r w:rsidRPr="00886D56">
        <w:t>conducted my own analysis of the record applying the correctness</w:t>
      </w:r>
      <w:r w:rsidR="001C0CBC">
        <w:t xml:space="preserve"> standard</w:t>
      </w:r>
      <w:r w:rsidRPr="00886D56">
        <w:t>.</w:t>
      </w:r>
      <w:r w:rsidRPr="00886D56">
        <w:rPr>
          <w:vertAlign w:val="superscript"/>
        </w:rPr>
        <w:endnoteReference w:id="19"/>
      </w:r>
      <w:r w:rsidRPr="00886D56">
        <w:t xml:space="preserve"> In his memorandum,</w:t>
      </w:r>
      <w:r w:rsidR="002C457A" w:rsidRPr="00886D56">
        <w:rPr>
          <w:vertAlign w:val="superscript"/>
        </w:rPr>
        <w:endnoteReference w:id="20"/>
      </w:r>
      <w:r w:rsidRPr="00886D56">
        <w:t xml:space="preserve"> the appellant states that he was represented </w:t>
      </w:r>
      <w:r w:rsidR="00276014" w:rsidRPr="00886D56">
        <w:t xml:space="preserve">incompetently and illegally </w:t>
      </w:r>
      <w:r w:rsidRPr="00886D56">
        <w:t xml:space="preserve">by </w:t>
      </w:r>
      <w:r w:rsidRPr="00311BEE">
        <w:t>Mr. </w:t>
      </w:r>
      <w:r w:rsidR="00AF33B8">
        <w:t>XXXX</w:t>
      </w:r>
      <w:r w:rsidRPr="00886D56">
        <w:t xml:space="preserve"> because </w:t>
      </w:r>
      <w:r w:rsidR="00CE10E9" w:rsidRPr="00886D56">
        <w:t>(</w:t>
      </w:r>
      <w:r w:rsidRPr="00886D56">
        <w:t>a) </w:t>
      </w:r>
      <w:r w:rsidR="00CE10E9" w:rsidRPr="00886D56">
        <w:t>t</w:t>
      </w:r>
      <w:r w:rsidRPr="00886D56">
        <w:t xml:space="preserve">he </w:t>
      </w:r>
      <w:r w:rsidR="00CE10E9" w:rsidRPr="00886D56">
        <w:t xml:space="preserve">latter </w:t>
      </w:r>
      <w:r w:rsidRPr="00886D56">
        <w:t xml:space="preserve">accepted fees before the Immigration and Refugee Board of Canada (IRB) </w:t>
      </w:r>
      <w:r w:rsidR="001C2BE6">
        <w:t>when</w:t>
      </w:r>
      <w:r w:rsidRPr="00886D56">
        <w:t xml:space="preserve"> he </w:t>
      </w:r>
      <w:r w:rsidR="001C2BE6">
        <w:t xml:space="preserve">had been </w:t>
      </w:r>
      <w:r w:rsidRPr="00886D56">
        <w:t xml:space="preserve">disbarred, </w:t>
      </w:r>
      <w:r w:rsidR="00CE10E9" w:rsidRPr="00886D56">
        <w:t>(</w:t>
      </w:r>
      <w:r w:rsidRPr="00886D56">
        <w:t xml:space="preserve">b) he failed to file a notice of appeal when the appellant instructed him to do so, and </w:t>
      </w:r>
      <w:r w:rsidR="00CE10E9" w:rsidRPr="00886D56">
        <w:t>(</w:t>
      </w:r>
      <w:r w:rsidRPr="00886D56">
        <w:t xml:space="preserve">c) he failed to adequately represent </w:t>
      </w:r>
      <w:r w:rsidR="00471941">
        <w:t>the appellant’s</w:t>
      </w:r>
      <w:r w:rsidR="00C73333" w:rsidRPr="00886D56">
        <w:t xml:space="preserve"> </w:t>
      </w:r>
      <w:r w:rsidRPr="00886D56">
        <w:t xml:space="preserve">case before the RPD. The appellant also states that </w:t>
      </w:r>
      <w:r w:rsidR="00CE10E9" w:rsidRPr="00886D56">
        <w:t>(</w:t>
      </w:r>
      <w:r w:rsidRPr="00886D56">
        <w:t xml:space="preserve">d) his removal violated the </w:t>
      </w:r>
      <w:r w:rsidRPr="00886D56">
        <w:rPr>
          <w:i/>
          <w:iCs/>
        </w:rPr>
        <w:t>Canadian Charter of Rights and Freedoms</w:t>
      </w:r>
      <w:r w:rsidRPr="00886D56">
        <w:t>. I</w:t>
      </w:r>
      <w:r w:rsidR="009C36D3">
        <w:t> </w:t>
      </w:r>
      <w:r w:rsidRPr="00886D56">
        <w:t>will not address the constitutional</w:t>
      </w:r>
      <w:r w:rsidR="00652756">
        <w:t xml:space="preserve">ity </w:t>
      </w:r>
      <w:r w:rsidRPr="00886D56">
        <w:t>of the appellant’s removal, as the RAD does not have jurisdiction to rule on the removal order. I</w:t>
      </w:r>
      <w:r w:rsidR="009C36D3">
        <w:t> </w:t>
      </w:r>
      <w:r w:rsidRPr="00886D56">
        <w:t>conclude that Mr. </w:t>
      </w:r>
      <w:r w:rsidR="00AF33B8">
        <w:t>XXXX</w:t>
      </w:r>
      <w:r w:rsidRPr="00886D56">
        <w:t xml:space="preserve"> was remunerated in this case. He </w:t>
      </w:r>
      <w:r w:rsidR="00EA11A7">
        <w:t>was</w:t>
      </w:r>
      <w:r w:rsidRPr="00886D56">
        <w:t xml:space="preserve"> not </w:t>
      </w:r>
      <w:r w:rsidR="00EA11A7">
        <w:t xml:space="preserve">authorized to </w:t>
      </w:r>
      <w:r w:rsidRPr="00886D56">
        <w:t>act as a paid representative before the RPD. He identified himself to the appellant as M</w:t>
      </w:r>
      <w:r w:rsidR="00B57991" w:rsidRPr="00167120">
        <w:rPr>
          <w:vertAlign w:val="superscript"/>
        </w:rPr>
        <w:t>e</w:t>
      </w:r>
      <w:r w:rsidRPr="00886D56">
        <w:t> </w:t>
      </w:r>
      <w:r w:rsidR="00AF33B8">
        <w:t>XXXX</w:t>
      </w:r>
      <w:r w:rsidRPr="00886D56">
        <w:t xml:space="preserve"> </w:t>
      </w:r>
      <w:r w:rsidR="00E33FF3">
        <w:t>(</w:t>
      </w:r>
      <w:r w:rsidR="00B57991">
        <w:t xml:space="preserve">that is, as </w:t>
      </w:r>
      <w:r w:rsidRPr="00886D56">
        <w:t>a lawyer</w:t>
      </w:r>
      <w:r w:rsidR="00E33FF3">
        <w:t>)</w:t>
      </w:r>
      <w:r w:rsidRPr="00886D56">
        <w:t>, and his representation was inadequate. For these reasons, I</w:t>
      </w:r>
      <w:r w:rsidR="00DC452D">
        <w:t> </w:t>
      </w:r>
      <w:r w:rsidRPr="00886D56">
        <w:t xml:space="preserve">conclude that the proceeding and hearing before the RPD </w:t>
      </w:r>
      <w:r w:rsidR="00D4089F">
        <w:t>were</w:t>
      </w:r>
      <w:r w:rsidRPr="00886D56">
        <w:t xml:space="preserve"> tainted, resulting in a breach of the principles of natural justice. Furthermore, while I</w:t>
      </w:r>
      <w:r w:rsidR="00DC452D">
        <w:t> </w:t>
      </w:r>
      <w:r w:rsidRPr="00886D56">
        <w:t xml:space="preserve">consider that a breach of natural justice </w:t>
      </w:r>
      <w:r w:rsidR="00290163">
        <w:t xml:space="preserve">warranting the RAD’s intervention </w:t>
      </w:r>
      <w:r w:rsidR="00D635AB">
        <w:t>vitiate</w:t>
      </w:r>
      <w:r w:rsidR="00055252">
        <w:t>s</w:t>
      </w:r>
      <w:r w:rsidR="00D635AB">
        <w:t xml:space="preserve"> both</w:t>
      </w:r>
      <w:r w:rsidRPr="00886D56">
        <w:t xml:space="preserve"> the proceeding before the RPD and </w:t>
      </w:r>
      <w:r w:rsidR="00D635AB">
        <w:t xml:space="preserve">its </w:t>
      </w:r>
      <w:r w:rsidRPr="00886D56">
        <w:t>decision, I</w:t>
      </w:r>
      <w:r w:rsidR="00DC452D">
        <w:t> </w:t>
      </w:r>
      <w:r w:rsidRPr="00886D56">
        <w:t>wish to add that Mr. </w:t>
      </w:r>
      <w:r w:rsidR="00AF33B8">
        <w:t>XXXX</w:t>
      </w:r>
      <w:r w:rsidRPr="00886D56">
        <w:t xml:space="preserve">’s </w:t>
      </w:r>
      <w:r w:rsidR="007F6355">
        <w:t>failures</w:t>
      </w:r>
      <w:r w:rsidRPr="00886D56">
        <w:t xml:space="preserve"> </w:t>
      </w:r>
      <w:r w:rsidR="007F6355">
        <w:t xml:space="preserve">in </w:t>
      </w:r>
      <w:r w:rsidRPr="00886D56">
        <w:t xml:space="preserve">the RAD record caused </w:t>
      </w:r>
      <w:r w:rsidR="00C24F2F">
        <w:t xml:space="preserve">significant harm to </w:t>
      </w:r>
      <w:r w:rsidRPr="00886D56">
        <w:t xml:space="preserve">the appellant. </w:t>
      </w:r>
    </w:p>
    <w:p w14:paraId="7F9D9333" w14:textId="59FA403D" w:rsidR="00B21D84" w:rsidRPr="00886D56" w:rsidRDefault="00914C21" w:rsidP="0006593B">
      <w:pPr>
        <w:pStyle w:val="CG2H"/>
        <w:keepNext/>
      </w:pPr>
      <w:r w:rsidRPr="00886D56">
        <w:t>IV. There was a breach of the principles of natural justice before the Refugee Protection Division</w:t>
      </w:r>
    </w:p>
    <w:p w14:paraId="3B214007" w14:textId="77777777" w:rsidR="00166B62" w:rsidRPr="00886D56" w:rsidRDefault="00166B62" w:rsidP="00B2047C">
      <w:pPr>
        <w:pStyle w:val="CG3H"/>
      </w:pPr>
      <w:r w:rsidRPr="00886D56">
        <w:t>The Practice Notice – Allegations Against Former Counsel does not apply</w:t>
      </w:r>
    </w:p>
    <w:p w14:paraId="05A231A0" w14:textId="51912FB6" w:rsidR="00166B62" w:rsidRPr="00886D56" w:rsidRDefault="00166B62" w:rsidP="007A2235">
      <w:pPr>
        <w:pStyle w:val="CGPara"/>
        <w:ind w:left="0" w:firstLine="0"/>
        <w:jc w:val="both"/>
      </w:pPr>
      <w:r w:rsidRPr="00886D56">
        <w:t xml:space="preserve">The IRB has a practice notice that allows counsel to respond to allegations of incompetence. The purpose of the practice notice is to support the administration of justice and procedural justice. The practice notice states that a party must give notice to their former counsel </w:t>
      </w:r>
      <w:r w:rsidR="007E1650">
        <w:t>of</w:t>
      </w:r>
      <w:r w:rsidRPr="00886D56">
        <w:t xml:space="preserve"> the allegations of incompetenc</w:t>
      </w:r>
      <w:r w:rsidR="00CE10E9" w:rsidRPr="00886D56">
        <w:t>e</w:t>
      </w:r>
      <w:r w:rsidRPr="00886D56">
        <w:t xml:space="preserve"> </w:t>
      </w:r>
      <w:proofErr w:type="gramStart"/>
      <w:r w:rsidRPr="00886D56">
        <w:t>so as to</w:t>
      </w:r>
      <w:proofErr w:type="gramEnd"/>
      <w:r w:rsidRPr="00886D56">
        <w:t xml:space="preserve"> give them an opportunity to respond.</w:t>
      </w:r>
      <w:r w:rsidRPr="00886D56">
        <w:rPr>
          <w:vertAlign w:val="superscript"/>
        </w:rPr>
        <w:endnoteReference w:id="21"/>
      </w:r>
    </w:p>
    <w:p w14:paraId="3A567BE0" w14:textId="64C97C6C" w:rsidR="00166B62" w:rsidRPr="00886D56" w:rsidRDefault="00E93816" w:rsidP="008734BE">
      <w:pPr>
        <w:pStyle w:val="CGPara"/>
        <w:ind w:left="0" w:firstLine="0"/>
        <w:jc w:val="both"/>
      </w:pPr>
      <w:r w:rsidRPr="00886D56">
        <w:t>The practice notice does not apply to Mr. </w:t>
      </w:r>
      <w:r w:rsidR="00AF33B8">
        <w:t xml:space="preserve">XXXX </w:t>
      </w:r>
      <w:proofErr w:type="spellStart"/>
      <w:r w:rsidR="00AF33B8">
        <w:t>XXXX</w:t>
      </w:r>
      <w:proofErr w:type="spellEnd"/>
      <w:r w:rsidRPr="00886D56">
        <w:t xml:space="preserve"> It applies </w:t>
      </w:r>
      <w:r w:rsidR="00587ACE">
        <w:t xml:space="preserve">in cases </w:t>
      </w:r>
      <w:r w:rsidRPr="00886D56">
        <w:t>where the person’s former counsel is a lawyer, immigration consultant, or other person who is entitled to represent a person for a fee or other consideration at an IRB proceeding.</w:t>
      </w:r>
      <w:r w:rsidR="00166B62" w:rsidRPr="00886D56">
        <w:rPr>
          <w:vertAlign w:val="superscript"/>
        </w:rPr>
        <w:endnoteReference w:id="22"/>
      </w:r>
      <w:r w:rsidRPr="00886D56">
        <w:t xml:space="preserve"> However, Mr. </w:t>
      </w:r>
      <w:r w:rsidR="00AF33B8">
        <w:t>XXXX</w:t>
      </w:r>
      <w:r w:rsidRPr="00886D56">
        <w:t xml:space="preserve"> was an unauthorized paid representative. </w:t>
      </w:r>
    </w:p>
    <w:p w14:paraId="2BEFAEC7" w14:textId="5041E34D" w:rsidR="00166B62" w:rsidRPr="00886D56" w:rsidRDefault="00166B62" w:rsidP="0013237A">
      <w:pPr>
        <w:pStyle w:val="CGPara"/>
        <w:ind w:left="0" w:firstLine="0"/>
        <w:jc w:val="both"/>
      </w:pPr>
      <w:r w:rsidRPr="00886D56">
        <w:t xml:space="preserve">However, in the spirit of the practice notice and to promote procedural fairness, the RAD followed the procedure in the practice notice. </w:t>
      </w:r>
      <w:r w:rsidR="00BD390F">
        <w:t>Therefore, i</w:t>
      </w:r>
      <w:r w:rsidR="0024085F" w:rsidRPr="00886D56">
        <w:t xml:space="preserve">n the decision </w:t>
      </w:r>
      <w:r w:rsidR="00871E2A" w:rsidRPr="00886D56">
        <w:t>dated May 11, 2021</w:t>
      </w:r>
      <w:r w:rsidR="00871E2A">
        <w:t xml:space="preserve">, </w:t>
      </w:r>
      <w:r w:rsidR="00343C95">
        <w:t xml:space="preserve">concerning </w:t>
      </w:r>
      <w:r w:rsidR="0024085F" w:rsidRPr="00886D56">
        <w:t xml:space="preserve">the extension of time to file </w:t>
      </w:r>
      <w:r w:rsidR="00871E2A">
        <w:t xml:space="preserve">the </w:t>
      </w:r>
      <w:r w:rsidR="0024085F" w:rsidRPr="00886D56">
        <w:t>appeal</w:t>
      </w:r>
      <w:r w:rsidR="00871E2A">
        <w:t>,</w:t>
      </w:r>
      <w:r w:rsidR="0024085F" w:rsidRPr="00886D56">
        <w:t xml:space="preserve"> </w:t>
      </w:r>
      <w:r w:rsidR="006B54F5">
        <w:t>t</w:t>
      </w:r>
      <w:r w:rsidRPr="00886D56">
        <w:t>he appellant was instructed to notify Mr. </w:t>
      </w:r>
      <w:r w:rsidR="00AF33B8">
        <w:t>XXXX</w:t>
      </w:r>
      <w:r w:rsidRPr="00886D56">
        <w:t xml:space="preserve"> of the allegations. The appellant followed the instructions he was given and sent the allegations and his memorandum to Mr. </w:t>
      </w:r>
      <w:r w:rsidR="00AF33B8">
        <w:t>XXXX</w:t>
      </w:r>
      <w:r w:rsidRPr="00886D56">
        <w:t xml:space="preserve"> on October 13, 2021.</w:t>
      </w:r>
      <w:r w:rsidRPr="00886D56">
        <w:rPr>
          <w:vertAlign w:val="superscript"/>
        </w:rPr>
        <w:endnoteReference w:id="23"/>
      </w:r>
      <w:r w:rsidRPr="00886D56">
        <w:t xml:space="preserve"> Mr. </w:t>
      </w:r>
      <w:r w:rsidR="00AF33B8">
        <w:t>XXXX</w:t>
      </w:r>
      <w:r w:rsidRPr="00886D56">
        <w:t xml:space="preserve"> </w:t>
      </w:r>
      <w:r w:rsidR="00845CB5">
        <w:t xml:space="preserve">has </w:t>
      </w:r>
      <w:r w:rsidRPr="00886D56">
        <w:t>not respond</w:t>
      </w:r>
      <w:r w:rsidR="00845CB5">
        <w:t>ed</w:t>
      </w:r>
      <w:r w:rsidRPr="00886D56">
        <w:t>. I</w:t>
      </w:r>
      <w:r w:rsidR="005E10D0">
        <w:t> </w:t>
      </w:r>
      <w:r w:rsidRPr="00886D56">
        <w:t xml:space="preserve">also note that the allegations were the subject of a complaint to the </w:t>
      </w:r>
      <w:proofErr w:type="spellStart"/>
      <w:r w:rsidRPr="00886D56">
        <w:t>Barreau</w:t>
      </w:r>
      <w:proofErr w:type="spellEnd"/>
      <w:r w:rsidRPr="00886D56">
        <w:t xml:space="preserve"> and </w:t>
      </w:r>
      <w:r w:rsidR="008157EF">
        <w:t xml:space="preserve">that </w:t>
      </w:r>
      <w:r w:rsidRPr="00886D56">
        <w:t xml:space="preserve">a trial </w:t>
      </w:r>
      <w:r w:rsidR="008157EF">
        <w:t xml:space="preserve">was </w:t>
      </w:r>
      <w:r w:rsidRPr="00886D56">
        <w:t>held on August 31 and September 1, 2 and</w:t>
      </w:r>
      <w:r w:rsidR="005E10D0">
        <w:t> </w:t>
      </w:r>
      <w:r w:rsidRPr="00886D56">
        <w:t xml:space="preserve">3 in Montréal (decision </w:t>
      </w:r>
      <w:r w:rsidR="005B5A91">
        <w:t>dated</w:t>
      </w:r>
      <w:r w:rsidRPr="00886D56">
        <w:t xml:space="preserve"> </w:t>
      </w:r>
      <w:r w:rsidR="00AF33B8">
        <w:t xml:space="preserve">XXXX </w:t>
      </w:r>
      <w:proofErr w:type="spellStart"/>
      <w:r w:rsidR="00AF33B8">
        <w:t>XXXX</w:t>
      </w:r>
      <w:proofErr w:type="spellEnd"/>
      <w:r w:rsidRPr="00886D56">
        <w:t>, 2021). Mr. </w:t>
      </w:r>
      <w:r w:rsidR="00AF33B8">
        <w:t>XXXX</w:t>
      </w:r>
      <w:r w:rsidRPr="00886D56">
        <w:t xml:space="preserve"> was undoubtedly aware of the allegations against him, but </w:t>
      </w:r>
      <w:r w:rsidR="00E1295D">
        <w:t>he</w:t>
      </w:r>
      <w:r w:rsidRPr="00886D56">
        <w:t xml:space="preserve"> did not respond until the RAD gave him another opportunity to comment on the Court</w:t>
      </w:r>
      <w:r w:rsidR="005E10D0">
        <w:t xml:space="preserve"> </w:t>
      </w:r>
      <w:r w:rsidRPr="00886D56">
        <w:t>of</w:t>
      </w:r>
      <w:r w:rsidR="005E10D0">
        <w:t xml:space="preserve"> </w:t>
      </w:r>
      <w:r w:rsidRPr="00886D56">
        <w:t xml:space="preserve">Québec decision via a letter dated December 8, 2021 (reply </w:t>
      </w:r>
      <w:r w:rsidR="00E1295D">
        <w:t>dated</w:t>
      </w:r>
      <w:r w:rsidRPr="00886D56">
        <w:t xml:space="preserve"> December 20, 2021).</w:t>
      </w:r>
    </w:p>
    <w:p w14:paraId="74298C8A" w14:textId="1A116C73" w:rsidR="00166B62" w:rsidRPr="00886D56" w:rsidRDefault="00166B62" w:rsidP="00B2047C">
      <w:pPr>
        <w:pStyle w:val="CG3H"/>
      </w:pPr>
      <w:r w:rsidRPr="00886D56">
        <w:t>Mr. </w:t>
      </w:r>
      <w:r w:rsidR="00AF33B8">
        <w:t>XXXX</w:t>
      </w:r>
      <w:r w:rsidRPr="00886D56">
        <w:t xml:space="preserve"> was not authorized to represent the appellant before the Refugee Protection Division</w:t>
      </w:r>
    </w:p>
    <w:p w14:paraId="67E7EAA2" w14:textId="66C5F1E1" w:rsidR="0035711D" w:rsidRPr="00886D56" w:rsidRDefault="004D22A8" w:rsidP="00A45BDD">
      <w:pPr>
        <w:pStyle w:val="CGPara"/>
        <w:ind w:left="0" w:firstLine="0"/>
        <w:jc w:val="both"/>
      </w:pPr>
      <w:r w:rsidRPr="00886D56">
        <w:t>Under the IRPA,</w:t>
      </w:r>
      <w:r w:rsidR="00821D8A" w:rsidRPr="00886D56">
        <w:rPr>
          <w:vertAlign w:val="superscript"/>
        </w:rPr>
        <w:endnoteReference w:id="24"/>
      </w:r>
      <w:r w:rsidRPr="00886D56">
        <w:t xml:space="preserve"> </w:t>
      </w:r>
      <w:r w:rsidR="0084606F">
        <w:t xml:space="preserve">the </w:t>
      </w:r>
      <w:r w:rsidRPr="00886D56">
        <w:t xml:space="preserve">persons who may represent or advise </w:t>
      </w:r>
      <w:r w:rsidR="00822BEB">
        <w:t xml:space="preserve">others </w:t>
      </w:r>
      <w:r w:rsidRPr="00886D56">
        <w:t>before the IRB include lawyer</w:t>
      </w:r>
      <w:r w:rsidR="00CE00D2">
        <w:t>s</w:t>
      </w:r>
      <w:r w:rsidRPr="00886D56">
        <w:t xml:space="preserve"> who </w:t>
      </w:r>
      <w:r w:rsidR="00CE00D2">
        <w:t xml:space="preserve">are </w:t>
      </w:r>
      <w:r w:rsidRPr="00886D56">
        <w:t>member</w:t>
      </w:r>
      <w:r w:rsidR="00CE00D2">
        <w:t>s</w:t>
      </w:r>
      <w:r w:rsidRPr="00886D56">
        <w:t xml:space="preserve"> in good standing of a law society of a province, notar</w:t>
      </w:r>
      <w:r w:rsidR="00CE00D2">
        <w:t>ies</w:t>
      </w:r>
      <w:r w:rsidRPr="00886D56">
        <w:t xml:space="preserve"> who </w:t>
      </w:r>
      <w:r w:rsidR="00CE00D2">
        <w:t>are</w:t>
      </w:r>
      <w:r w:rsidRPr="00886D56">
        <w:t xml:space="preserve"> member</w:t>
      </w:r>
      <w:r w:rsidR="00CE00D2">
        <w:t>s</w:t>
      </w:r>
      <w:r w:rsidRPr="00886D56">
        <w:t xml:space="preserve"> in good standing of the Chambre des </w:t>
      </w:r>
      <w:proofErr w:type="spellStart"/>
      <w:r w:rsidRPr="00886D56">
        <w:t>notaires</w:t>
      </w:r>
      <w:proofErr w:type="spellEnd"/>
      <w:r w:rsidRPr="00886D56">
        <w:t xml:space="preserve"> du Québec</w:t>
      </w:r>
      <w:r w:rsidR="00F80C73" w:rsidRPr="00886D56">
        <w:t xml:space="preserve"> [order of notaries of Quebec]</w:t>
      </w:r>
      <w:r w:rsidRPr="00886D56">
        <w:t xml:space="preserve">, </w:t>
      </w:r>
      <w:r w:rsidRPr="00886D56">
        <w:rPr>
          <w:rStyle w:val="Hyperlink"/>
          <w:color w:val="000000" w:themeColor="text1"/>
          <w:u w:val="none"/>
        </w:rPr>
        <w:t>student</w:t>
      </w:r>
      <w:r w:rsidR="00CE00D2">
        <w:rPr>
          <w:rStyle w:val="Hyperlink"/>
          <w:color w:val="000000" w:themeColor="text1"/>
          <w:u w:val="none"/>
        </w:rPr>
        <w:t>s</w:t>
      </w:r>
      <w:r w:rsidR="00C80AF3">
        <w:rPr>
          <w:rStyle w:val="Hyperlink"/>
          <w:color w:val="000000" w:themeColor="text1"/>
          <w:u w:val="none"/>
        </w:rPr>
        <w:t>‑</w:t>
      </w:r>
      <w:r w:rsidRPr="00886D56">
        <w:rPr>
          <w:rStyle w:val="Hyperlink"/>
          <w:color w:val="000000" w:themeColor="text1"/>
          <w:u w:val="none"/>
        </w:rPr>
        <w:t>at</w:t>
      </w:r>
      <w:r w:rsidR="00C80AF3">
        <w:rPr>
          <w:rStyle w:val="Hyperlink"/>
          <w:color w:val="000000" w:themeColor="text1"/>
          <w:u w:val="none"/>
        </w:rPr>
        <w:t>‑</w:t>
      </w:r>
      <w:r w:rsidRPr="00886D56">
        <w:rPr>
          <w:rStyle w:val="Hyperlink"/>
          <w:color w:val="000000" w:themeColor="text1"/>
          <w:u w:val="none"/>
        </w:rPr>
        <w:t>law acting under the supervision of a lawyer or notary</w:t>
      </w:r>
      <w:r w:rsidR="00CF3803">
        <w:rPr>
          <w:color w:val="000000" w:themeColor="text1"/>
        </w:rPr>
        <w:t>;</w:t>
      </w:r>
      <w:r w:rsidRPr="00886D56">
        <w:t xml:space="preserve"> any other member</w:t>
      </w:r>
      <w:r w:rsidR="00432D5A">
        <w:t>s</w:t>
      </w:r>
      <w:r w:rsidRPr="00886D56">
        <w:t xml:space="preserve"> in good standing of a law society of a province or the Chambre des </w:t>
      </w:r>
      <w:proofErr w:type="spellStart"/>
      <w:r w:rsidRPr="00886D56">
        <w:t>notaires</w:t>
      </w:r>
      <w:proofErr w:type="spellEnd"/>
      <w:r w:rsidRPr="00886D56">
        <w:t xml:space="preserve"> du Québec, including paralegal</w:t>
      </w:r>
      <w:r w:rsidR="0033715C">
        <w:t>s</w:t>
      </w:r>
      <w:r w:rsidR="00CF3803">
        <w:t>;</w:t>
      </w:r>
      <w:r w:rsidRPr="00886D56">
        <w:t xml:space="preserve"> and member</w:t>
      </w:r>
      <w:r w:rsidR="00DE0384">
        <w:t>s</w:t>
      </w:r>
      <w:r w:rsidRPr="00886D56">
        <w:t xml:space="preserve"> in good standing of the College, as defined in section 2 of the </w:t>
      </w:r>
      <w:hyperlink r:id="rId12" w:history="1">
        <w:r w:rsidRPr="00886D56">
          <w:rPr>
            <w:rStyle w:val="Hyperlink"/>
            <w:i/>
            <w:color w:val="000000" w:themeColor="text1"/>
          </w:rPr>
          <w:t>College of Immigration and Citizenship Consultants Act</w:t>
        </w:r>
      </w:hyperlink>
      <w:r w:rsidR="00F80C73" w:rsidRPr="00886D56">
        <w:rPr>
          <w:rStyle w:val="Hyperlink"/>
          <w:iCs/>
          <w:color w:val="000000" w:themeColor="text1"/>
          <w:u w:val="none"/>
        </w:rPr>
        <w:t>.</w:t>
      </w:r>
    </w:p>
    <w:p w14:paraId="1B06E543" w14:textId="6C1FC845" w:rsidR="00514868" w:rsidRPr="00886D56" w:rsidRDefault="0069574B" w:rsidP="00B6783C">
      <w:pPr>
        <w:pStyle w:val="CGPara"/>
        <w:ind w:left="0" w:firstLine="0"/>
        <w:jc w:val="both"/>
        <w:rPr>
          <w:i/>
          <w:iCs/>
        </w:rPr>
      </w:pPr>
      <w:r w:rsidRPr="00886D56">
        <w:t>The persons listed in the paragraph </w:t>
      </w:r>
      <w:r w:rsidR="008B6D67">
        <w:t xml:space="preserve">above </w:t>
      </w:r>
      <w:r w:rsidRPr="00886D56">
        <w:t xml:space="preserve">may represent individuals before the IRB for </w:t>
      </w:r>
      <w:r w:rsidR="00F80C73" w:rsidRPr="00886D56">
        <w:t>a fee</w:t>
      </w:r>
      <w:r w:rsidRPr="00886D56">
        <w:t xml:space="preserve">. A limited category of </w:t>
      </w:r>
      <w:r w:rsidR="002D4DCC">
        <w:t xml:space="preserve">people </w:t>
      </w:r>
      <w:r w:rsidRPr="00886D56">
        <w:t xml:space="preserve">may also represent </w:t>
      </w:r>
      <w:r w:rsidR="002D4DCC">
        <w:t>others</w:t>
      </w:r>
      <w:r w:rsidR="00D10067">
        <w:t xml:space="preserve"> </w:t>
      </w:r>
      <w:r w:rsidRPr="00886D56">
        <w:t xml:space="preserve">on a </w:t>
      </w:r>
      <w:r w:rsidRPr="00886D56">
        <w:rPr>
          <w:i/>
          <w:iCs/>
        </w:rPr>
        <w:t>pro bono</w:t>
      </w:r>
      <w:r w:rsidRPr="00886D56">
        <w:t xml:space="preserve"> basis without </w:t>
      </w:r>
      <w:r w:rsidR="00F80C73" w:rsidRPr="00886D56">
        <w:t>a fee</w:t>
      </w:r>
      <w:r w:rsidR="00CC4B3B" w:rsidRPr="00886D56">
        <w:t>,</w:t>
      </w:r>
      <w:r w:rsidRPr="00886D56">
        <w:t xml:space="preserve"> </w:t>
      </w:r>
      <w:r w:rsidR="00CC4B3B" w:rsidRPr="00886D56">
        <w:t>f</w:t>
      </w:r>
      <w:r w:rsidR="00973587" w:rsidRPr="00886D56">
        <w:t>or example</w:t>
      </w:r>
      <w:r w:rsidR="00B8703B">
        <w:t>,</w:t>
      </w:r>
      <w:r w:rsidR="00973587" w:rsidRPr="00886D56">
        <w:t xml:space="preserve"> </w:t>
      </w:r>
      <w:r w:rsidRPr="00886D56">
        <w:t xml:space="preserve">family members, a community </w:t>
      </w:r>
      <w:proofErr w:type="gramStart"/>
      <w:r w:rsidRPr="00886D56">
        <w:t>group</w:t>
      </w:r>
      <w:proofErr w:type="gramEnd"/>
      <w:r w:rsidRPr="00886D56">
        <w:t xml:space="preserve"> or a member of a religious establishment. Although the legislation does not define unpaid representatives, I</w:t>
      </w:r>
      <w:r w:rsidR="00DF7DC3">
        <w:t> </w:t>
      </w:r>
      <w:r w:rsidR="00F928C3">
        <w:t>conclude</w:t>
      </w:r>
      <w:r w:rsidRPr="00886D56">
        <w:t xml:space="preserve"> that the list </w:t>
      </w:r>
      <w:r w:rsidR="00CE6CC9" w:rsidRPr="00886D56">
        <w:t xml:space="preserve">in subsection 91(2) of the IRPA </w:t>
      </w:r>
      <w:r w:rsidRPr="00886D56">
        <w:t xml:space="preserve">of persons who may represent individuals is exhaustive. A representative who is not included </w:t>
      </w:r>
      <w:r w:rsidR="00CE6CC9">
        <w:t xml:space="preserve">in that list </w:t>
      </w:r>
      <w:r w:rsidR="00973587" w:rsidRPr="00886D56">
        <w:t>cannot charge a fee</w:t>
      </w:r>
      <w:r w:rsidRPr="00886D56">
        <w:t xml:space="preserve">. This interpretation is consistent with the </w:t>
      </w:r>
      <w:r w:rsidRPr="00886D56">
        <w:rPr>
          <w:i/>
        </w:rPr>
        <w:t>Policy for Handling Immigration and Refugee Board of Canada Complaints Regarding Unauthorized, Paid Representatives</w:t>
      </w:r>
      <w:r w:rsidRPr="00886D56">
        <w:rPr>
          <w:iCs/>
        </w:rPr>
        <w:t>,</w:t>
      </w:r>
      <w:r w:rsidR="00630521" w:rsidRPr="00886D56">
        <w:rPr>
          <w:rStyle w:val="EndnoteReference"/>
          <w:iCs/>
          <w:color w:val="333333"/>
        </w:rPr>
        <w:endnoteReference w:id="25"/>
      </w:r>
      <w:r w:rsidRPr="00886D56">
        <w:t xml:space="preserve"> which states that an unpaid representative is anyone who does not charge a fee or </w:t>
      </w:r>
      <w:r w:rsidR="00973587" w:rsidRPr="00886D56">
        <w:t xml:space="preserve">is </w:t>
      </w:r>
      <w:r w:rsidRPr="00886D56">
        <w:t xml:space="preserve">not receiving other consideration for representing, </w:t>
      </w:r>
      <w:proofErr w:type="gramStart"/>
      <w:r w:rsidRPr="00886D56">
        <w:t>advising</w:t>
      </w:r>
      <w:proofErr w:type="gramEnd"/>
      <w:r w:rsidRPr="00886D56">
        <w:t xml:space="preserve"> or consulting with a person who is the subject of a proceeding before the IRB, also known as a </w:t>
      </w:r>
      <w:r w:rsidRPr="00886D56">
        <w:rPr>
          <w:i/>
          <w:iCs/>
        </w:rPr>
        <w:t>pro bono</w:t>
      </w:r>
      <w:r w:rsidRPr="00886D56">
        <w:t xml:space="preserve"> representative. A representative who receives any payment for these services at any time </w:t>
      </w:r>
      <w:proofErr w:type="gramStart"/>
      <w:r w:rsidRPr="00886D56">
        <w:t>is considered to be</w:t>
      </w:r>
      <w:proofErr w:type="gramEnd"/>
      <w:r w:rsidRPr="00886D56">
        <w:t xml:space="preserve"> a paid representative under subsection 91(2) of the IRPA.</w:t>
      </w:r>
    </w:p>
    <w:p w14:paraId="7D8E5A75" w14:textId="64F09566" w:rsidR="005A34DA" w:rsidRPr="00886D56" w:rsidRDefault="00595915" w:rsidP="00336D33">
      <w:pPr>
        <w:pStyle w:val="CGPara"/>
        <w:ind w:left="0" w:firstLine="0"/>
        <w:jc w:val="both"/>
      </w:pPr>
      <w:r w:rsidRPr="00886D56">
        <w:t xml:space="preserve">The appellant </w:t>
      </w:r>
      <w:r w:rsidR="003422A3">
        <w:t>argues</w:t>
      </w:r>
      <w:r w:rsidRPr="00886D56">
        <w:t xml:space="preserve"> that Mr. </w:t>
      </w:r>
      <w:r w:rsidR="00AF33B8">
        <w:t>XXXX</w:t>
      </w:r>
      <w:r w:rsidRPr="00886D56">
        <w:t xml:space="preserve"> was paid and </w:t>
      </w:r>
      <w:r w:rsidR="002B52D7">
        <w:t xml:space="preserve">states </w:t>
      </w:r>
      <w:r w:rsidRPr="00886D56">
        <w:t xml:space="preserve">in his </w:t>
      </w:r>
      <w:proofErr w:type="gramStart"/>
      <w:r w:rsidRPr="00886D56">
        <w:t>sworn affidavit</w:t>
      </w:r>
      <w:proofErr w:type="gramEnd"/>
      <w:r w:rsidR="001538D2" w:rsidRPr="00886D56">
        <w:rPr>
          <w:rStyle w:val="EndnoteReference"/>
        </w:rPr>
        <w:endnoteReference w:id="26"/>
      </w:r>
      <w:r w:rsidRPr="00886D56">
        <w:t xml:space="preserve"> that Mr. </w:t>
      </w:r>
      <w:r w:rsidR="00AF33B8">
        <w:t>XXXX</w:t>
      </w:r>
      <w:r w:rsidRPr="00886D56">
        <w:t xml:space="preserve"> was paid $1,000.00 to represent him in his refugee protection claim before the RPD. </w:t>
      </w:r>
    </w:p>
    <w:p w14:paraId="134F6566" w14:textId="3AEAC790" w:rsidR="004A23E4" w:rsidRPr="00886D56" w:rsidRDefault="00001B3E" w:rsidP="00EA7662">
      <w:pPr>
        <w:pStyle w:val="CGPara"/>
        <w:ind w:left="0" w:firstLine="0"/>
        <w:jc w:val="both"/>
        <w:rPr>
          <w:i/>
          <w:iCs/>
        </w:rPr>
      </w:pPr>
      <w:r w:rsidRPr="00886D56">
        <w:t xml:space="preserve">In the Court of Québec judgment </w:t>
      </w:r>
      <w:r w:rsidR="00696004">
        <w:t>dated</w:t>
      </w:r>
      <w:r w:rsidRPr="00886D56">
        <w:t xml:space="preserve"> </w:t>
      </w:r>
      <w:r w:rsidR="00AF33B8">
        <w:t xml:space="preserve">XXXX </w:t>
      </w:r>
      <w:proofErr w:type="spellStart"/>
      <w:r w:rsidR="00AF33B8">
        <w:t>XXXX</w:t>
      </w:r>
      <w:proofErr w:type="spellEnd"/>
      <w:r w:rsidRPr="00886D56">
        <w:t>, 2021,</w:t>
      </w:r>
      <w:r w:rsidR="00084327" w:rsidRPr="00886D56">
        <w:rPr>
          <w:rStyle w:val="EndnoteReference"/>
        </w:rPr>
        <w:endnoteReference w:id="27"/>
      </w:r>
      <w:r w:rsidRPr="00886D56">
        <w:t xml:space="preserve"> the Court found Mr. </w:t>
      </w:r>
      <w:r w:rsidR="00AF33B8">
        <w:t>XXXX</w:t>
      </w:r>
      <w:r w:rsidRPr="00886D56">
        <w:t xml:space="preserve"> guilty of unauthorized professional practice of law in his representation of Mr. </w:t>
      </w:r>
      <w:r w:rsidR="00AF33B8">
        <w:t xml:space="preserve">XXXX </w:t>
      </w:r>
      <w:proofErr w:type="spellStart"/>
      <w:r w:rsidR="00AF33B8">
        <w:t>XXXX</w:t>
      </w:r>
      <w:proofErr w:type="spellEnd"/>
      <w:r w:rsidRPr="00886D56">
        <w:t xml:space="preserve"> refugee protection claim before the </w:t>
      </w:r>
      <w:proofErr w:type="gramStart"/>
      <w:r w:rsidR="00696004">
        <w:t>RPD,</w:t>
      </w:r>
      <w:r w:rsidRPr="00886D56">
        <w:t xml:space="preserve"> but</w:t>
      </w:r>
      <w:proofErr w:type="gramEnd"/>
      <w:r w:rsidRPr="00886D56">
        <w:t xml:space="preserve"> </w:t>
      </w:r>
      <w:r w:rsidR="00E607F5">
        <w:t>did not comment</w:t>
      </w:r>
      <w:r w:rsidRPr="00886D56">
        <w:t xml:space="preserve"> on the issue of the appellant’s payment of fees to Mr. </w:t>
      </w:r>
      <w:r w:rsidR="00AF33B8">
        <w:t>XXXX</w:t>
      </w:r>
      <w:r w:rsidRPr="00886D56">
        <w:t>. I</w:t>
      </w:r>
      <w:r w:rsidR="00775BD7">
        <w:t> </w:t>
      </w:r>
      <w:r w:rsidRPr="00886D56">
        <w:t>note, however, that the prosecution’s charges involving other individuals who appeared before the IRB</w:t>
      </w:r>
      <w:r w:rsidR="00837891" w:rsidRPr="00886D56">
        <w:rPr>
          <w:rStyle w:val="EndnoteReference"/>
        </w:rPr>
        <w:endnoteReference w:id="28"/>
      </w:r>
      <w:r w:rsidRPr="00886D56">
        <w:t xml:space="preserve"> confirmed a payment of fees by th</w:t>
      </w:r>
      <w:r w:rsidR="00FA0D41">
        <w:t>o</w:t>
      </w:r>
      <w:r w:rsidRPr="00886D56">
        <w:t xml:space="preserve">se individuals. </w:t>
      </w:r>
    </w:p>
    <w:p w14:paraId="6ACE2612" w14:textId="244951E9" w:rsidR="00011164" w:rsidRPr="00886D56" w:rsidRDefault="00011164" w:rsidP="00B2047C">
      <w:pPr>
        <w:pStyle w:val="CG3H"/>
      </w:pPr>
      <w:r w:rsidRPr="00886D56">
        <w:t>Mr. </w:t>
      </w:r>
      <w:r w:rsidR="00AF33B8">
        <w:t>XXXX</w:t>
      </w:r>
      <w:r w:rsidRPr="00886D56">
        <w:t>’s response</w:t>
      </w:r>
    </w:p>
    <w:p w14:paraId="1948C51A" w14:textId="1B99A5A4" w:rsidR="00084327" w:rsidRPr="00886D56" w:rsidRDefault="00084327" w:rsidP="00EA7662">
      <w:pPr>
        <w:pStyle w:val="CGPara"/>
        <w:ind w:left="0" w:firstLine="0"/>
        <w:jc w:val="both"/>
      </w:pPr>
      <w:r w:rsidRPr="00886D56">
        <w:t>I</w:t>
      </w:r>
      <w:r w:rsidR="00627583">
        <w:t> </w:t>
      </w:r>
      <w:r w:rsidRPr="00886D56">
        <w:t>do not accept Mr. </w:t>
      </w:r>
      <w:r w:rsidR="00AF33B8">
        <w:t>XXXX</w:t>
      </w:r>
      <w:r w:rsidRPr="00886D56">
        <w:t xml:space="preserve">s submissions </w:t>
      </w:r>
      <w:proofErr w:type="gramStart"/>
      <w:r w:rsidRPr="00886D56">
        <w:t>for the reasons</w:t>
      </w:r>
      <w:r w:rsidR="00627583">
        <w:t xml:space="preserve"> that</w:t>
      </w:r>
      <w:proofErr w:type="gramEnd"/>
      <w:r w:rsidR="00627583">
        <w:t xml:space="preserve"> follow</w:t>
      </w:r>
      <w:r w:rsidRPr="00886D56">
        <w:t>.</w:t>
      </w:r>
    </w:p>
    <w:p w14:paraId="27578393" w14:textId="535EF4EF" w:rsidR="00CF6FD5" w:rsidRPr="00886D56" w:rsidRDefault="004D3545" w:rsidP="00EA7662">
      <w:pPr>
        <w:pStyle w:val="CGPara"/>
        <w:ind w:left="0" w:firstLine="0"/>
        <w:jc w:val="both"/>
      </w:pPr>
      <w:r w:rsidRPr="00886D56">
        <w:t>Mr. </w:t>
      </w:r>
      <w:r w:rsidR="00AF33B8">
        <w:t>XXXX</w:t>
      </w:r>
      <w:r w:rsidRPr="00886D56">
        <w:t xml:space="preserve"> was notified of the appellant’s allegations against him in May 2021 and, in December 2021, he was asked to comment on the Court’s judgment regarding Mr. </w:t>
      </w:r>
      <w:r w:rsidR="00AF33B8">
        <w:t xml:space="preserve">XXXX </w:t>
      </w:r>
      <w:proofErr w:type="spellStart"/>
      <w:r w:rsidR="00AF33B8">
        <w:t>XXXX</w:t>
      </w:r>
      <w:proofErr w:type="spellEnd"/>
      <w:r w:rsidRPr="00886D56">
        <w:t xml:space="preserve"> case. In his response, he states that he did not identify himself as a lawyer to Mr. </w:t>
      </w:r>
      <w:r w:rsidR="00AF33B8">
        <w:t xml:space="preserve">XXXX </w:t>
      </w:r>
      <w:proofErr w:type="spellStart"/>
      <w:r w:rsidR="00AF33B8">
        <w:t>XXXX</w:t>
      </w:r>
      <w:proofErr w:type="spellEnd"/>
      <w:r w:rsidRPr="00886D56">
        <w:t xml:space="preserve"> or his family</w:t>
      </w:r>
      <w:r w:rsidR="00973587" w:rsidRPr="00886D56">
        <w:t>;</w:t>
      </w:r>
      <w:r w:rsidRPr="00886D56">
        <w:t xml:space="preserve"> </w:t>
      </w:r>
      <w:r w:rsidR="00973587" w:rsidRPr="00886D56">
        <w:t>he does not address</w:t>
      </w:r>
      <w:r w:rsidRPr="00886D56">
        <w:t xml:space="preserve"> the issue of </w:t>
      </w:r>
      <w:r w:rsidR="00973587" w:rsidRPr="00886D56">
        <w:t>a fee</w:t>
      </w:r>
      <w:r w:rsidRPr="00886D56">
        <w:t>. In his comments, Mr. </w:t>
      </w:r>
      <w:r w:rsidR="00AF33B8">
        <w:t>XXXX</w:t>
      </w:r>
      <w:r w:rsidRPr="00886D56">
        <w:t xml:space="preserve"> states that he is concerned about fraud in the immigration system and wants to expose the fraud committed by the appellant and his brother (his former clients).</w:t>
      </w:r>
    </w:p>
    <w:p w14:paraId="19B801F4" w14:textId="040F3CE7" w:rsidR="00CF6FD5" w:rsidRPr="00886D56" w:rsidRDefault="00DB6F47" w:rsidP="009D5C02">
      <w:pPr>
        <w:pStyle w:val="CGPara"/>
        <w:ind w:left="0" w:firstLine="0"/>
        <w:jc w:val="both"/>
      </w:pPr>
      <w:r w:rsidRPr="00886D56">
        <w:t xml:space="preserve">The panel </w:t>
      </w:r>
      <w:r w:rsidR="0087646F">
        <w:t>finds</w:t>
      </w:r>
      <w:r w:rsidRPr="00886D56">
        <w:t xml:space="preserve"> it remarkable that Mr. </w:t>
      </w:r>
      <w:r w:rsidR="00AF33B8">
        <w:t>XXXX</w:t>
      </w:r>
      <w:r w:rsidRPr="00886D56">
        <w:t xml:space="preserve"> would respond to an allegation of illegal conduct with more illegal conduct, namely, reporting his client’s fraud without regard for the confidentiality of the discussions between him</w:t>
      </w:r>
      <w:r w:rsidR="00616A88">
        <w:t>self</w:t>
      </w:r>
      <w:r w:rsidRPr="00886D56">
        <w:t xml:space="preserve"> and his former clients. He also explains that the appellant’s sister </w:t>
      </w:r>
      <w:r w:rsidR="00616A88">
        <w:t>is aware of</w:t>
      </w:r>
      <w:r w:rsidRPr="00886D56">
        <w:t xml:space="preserve"> her brothers’ fraud, and he bases his accusations on the fact that </w:t>
      </w:r>
      <w:r w:rsidR="00245E80">
        <w:t>many</w:t>
      </w:r>
      <w:r w:rsidRPr="00886D56">
        <w:t xml:space="preserve"> documents from Cameroon are fraudulent. Mr. </w:t>
      </w:r>
      <w:r w:rsidR="00AF33B8">
        <w:t>XXXX</w:t>
      </w:r>
      <w:r w:rsidRPr="00886D56">
        <w:t xml:space="preserve"> concerns regarding the integrity of the immigration system are not credible. It was only after </w:t>
      </w:r>
      <w:r w:rsidR="00B52799">
        <w:t xml:space="preserve">the </w:t>
      </w:r>
      <w:r w:rsidR="00B52799" w:rsidRPr="00886D56">
        <w:t xml:space="preserve">Court of Québec </w:t>
      </w:r>
      <w:r w:rsidR="00B52799">
        <w:t xml:space="preserve">rendered </w:t>
      </w:r>
      <w:r w:rsidRPr="00886D56">
        <w:t xml:space="preserve">a judgment and a guilty verdict that he reported </w:t>
      </w:r>
      <w:r w:rsidR="00447D43">
        <w:t xml:space="preserve">the fraud </w:t>
      </w:r>
      <w:r w:rsidR="00415E69">
        <w:t xml:space="preserve">allegedly </w:t>
      </w:r>
      <w:r w:rsidR="00447D43">
        <w:t xml:space="preserve">committed by </w:t>
      </w:r>
      <w:r w:rsidRPr="00886D56">
        <w:t>Mr. </w:t>
      </w:r>
      <w:r w:rsidR="00AF33B8">
        <w:t xml:space="preserve">XXXX </w:t>
      </w:r>
      <w:proofErr w:type="spellStart"/>
      <w:r w:rsidR="00AF33B8">
        <w:t>XXXX</w:t>
      </w:r>
      <w:proofErr w:type="spellEnd"/>
      <w:r w:rsidRPr="00886D56">
        <w:t xml:space="preserve"> and his brother, </w:t>
      </w:r>
      <w:r w:rsidR="00973587" w:rsidRPr="00886D56">
        <w:t xml:space="preserve">and after </w:t>
      </w:r>
      <w:r w:rsidRPr="00886D56">
        <w:t>the family testif</w:t>
      </w:r>
      <w:r w:rsidR="00973587" w:rsidRPr="00886D56">
        <w:t>ied</w:t>
      </w:r>
      <w:r w:rsidRPr="00886D56">
        <w:t xml:space="preserve"> against Mr. </w:t>
      </w:r>
      <w:r w:rsidR="00AF33B8">
        <w:t>XXXX</w:t>
      </w:r>
      <w:r w:rsidRPr="00886D56">
        <w:t xml:space="preserve"> before the Court of Québec in </w:t>
      </w:r>
      <w:r w:rsidR="003B70E5">
        <w:t>that</w:t>
      </w:r>
      <w:r w:rsidRPr="00886D56">
        <w:t xml:space="preserve"> case. </w:t>
      </w:r>
      <w:r w:rsidR="003B70E5">
        <w:t>I </w:t>
      </w:r>
      <w:r w:rsidRPr="00886D56">
        <w:t xml:space="preserve">also note that, if </w:t>
      </w:r>
      <w:r w:rsidR="003B70E5">
        <w:t xml:space="preserve">there was indeed </w:t>
      </w:r>
      <w:r w:rsidRPr="00886D56">
        <w:t>fraud, Mr. </w:t>
      </w:r>
      <w:r w:rsidR="00AF33B8">
        <w:t>XXXX</w:t>
      </w:r>
      <w:r w:rsidRPr="00886D56">
        <w:t xml:space="preserve"> </w:t>
      </w:r>
      <w:r w:rsidR="00085482">
        <w:t xml:space="preserve">apparently </w:t>
      </w:r>
      <w:r w:rsidRPr="00886D56">
        <w:t>represented Mr. </w:t>
      </w:r>
      <w:r w:rsidR="00AF33B8">
        <w:t xml:space="preserve">XXXX </w:t>
      </w:r>
      <w:proofErr w:type="spellStart"/>
      <w:r w:rsidR="00AF33B8">
        <w:t>XXXX</w:t>
      </w:r>
      <w:proofErr w:type="spellEnd"/>
      <w:r w:rsidRPr="00886D56">
        <w:t xml:space="preserve"> </w:t>
      </w:r>
      <w:r w:rsidR="00085482">
        <w:t xml:space="preserve">in </w:t>
      </w:r>
      <w:r w:rsidRPr="00886D56">
        <w:t xml:space="preserve">full knowledge of </w:t>
      </w:r>
      <w:r w:rsidR="00785E93">
        <w:t>this</w:t>
      </w:r>
      <w:r w:rsidRPr="00886D56">
        <w:t xml:space="preserve">. </w:t>
      </w:r>
    </w:p>
    <w:p w14:paraId="453DE791" w14:textId="15B9BFA5" w:rsidR="00CF6FD5" w:rsidRPr="00886D56" w:rsidRDefault="009D10B9" w:rsidP="00FC209D">
      <w:pPr>
        <w:pStyle w:val="CGPara"/>
        <w:ind w:left="0" w:firstLine="0"/>
        <w:jc w:val="both"/>
      </w:pPr>
      <w:r w:rsidRPr="00886D56">
        <w:t>Mr. </w:t>
      </w:r>
      <w:r w:rsidR="00AF33B8">
        <w:t>XXXX</w:t>
      </w:r>
      <w:r w:rsidRPr="00886D56">
        <w:t xml:space="preserve"> states that the appellant’s family knew that he </w:t>
      </w:r>
      <w:r w:rsidR="00790D42">
        <w:t>had</w:t>
      </w:r>
      <w:r w:rsidRPr="00886D56">
        <w:t xml:space="preserve"> not </w:t>
      </w:r>
      <w:r w:rsidR="00D56679">
        <w:t xml:space="preserve">presented </w:t>
      </w:r>
      <w:r w:rsidRPr="00886D56">
        <w:t xml:space="preserve">himself as a lawyer and that he </w:t>
      </w:r>
      <w:r w:rsidR="00D56679">
        <w:t xml:space="preserve">had </w:t>
      </w:r>
      <w:r w:rsidRPr="00886D56">
        <w:t xml:space="preserve">acted on a </w:t>
      </w:r>
      <w:r w:rsidRPr="00886D56">
        <w:rPr>
          <w:i/>
          <w:iCs/>
        </w:rPr>
        <w:t>pro bono</w:t>
      </w:r>
      <w:r w:rsidRPr="00886D56">
        <w:t xml:space="preserve"> basis. He refers the panel to the representation form filed with the RPD. Upon verification, I</w:t>
      </w:r>
      <w:r w:rsidR="00D56679">
        <w:t> </w:t>
      </w:r>
      <w:r w:rsidRPr="00886D56">
        <w:t>note that the appellant and Mr. </w:t>
      </w:r>
      <w:r w:rsidR="00AF33B8">
        <w:t>XXXX</w:t>
      </w:r>
      <w:r w:rsidRPr="00886D56">
        <w:t xml:space="preserve"> did </w:t>
      </w:r>
      <w:r w:rsidR="00D56679">
        <w:t xml:space="preserve">indeed </w:t>
      </w:r>
      <w:r w:rsidRPr="00886D56">
        <w:t>sign a statement on the day of the RPD hearing (November 9, 2019) to the effect that the representative was not being paid. The appellant also signed an affidavit on March 2, 2020, in which he contradicts this and states that he paid Mr. </w:t>
      </w:r>
      <w:r w:rsidR="00AF33B8">
        <w:t>XXXX</w:t>
      </w:r>
      <w:r w:rsidRPr="00886D56">
        <w:t xml:space="preserve"> $1,000. I</w:t>
      </w:r>
      <w:r w:rsidR="007D0ED8">
        <w:t> </w:t>
      </w:r>
      <w:r w:rsidRPr="00886D56">
        <w:t xml:space="preserve">have listened to the RPD hearing and </w:t>
      </w:r>
      <w:r w:rsidR="00041D1E">
        <w:t>I </w:t>
      </w:r>
      <w:r w:rsidRPr="00886D56">
        <w:t xml:space="preserve">note that the RPD member reviewed the </w:t>
      </w:r>
      <w:r w:rsidRPr="00886D56">
        <w:rPr>
          <w:i/>
          <w:iCs/>
        </w:rPr>
        <w:t>Policy for Handling Immigration and Refugee Board of Canada Complaints Regarding Unauthorized, Paid Representatives</w:t>
      </w:r>
      <w:r w:rsidRPr="00886D56">
        <w:t xml:space="preserve"> and </w:t>
      </w:r>
      <w:r w:rsidR="00773355">
        <w:t>verified</w:t>
      </w:r>
      <w:r w:rsidRPr="00886D56">
        <w:t xml:space="preserve"> certain </w:t>
      </w:r>
      <w:r w:rsidR="00773355">
        <w:t xml:space="preserve">points </w:t>
      </w:r>
      <w:r w:rsidRPr="00886D56">
        <w:t>with Mr. </w:t>
      </w:r>
      <w:r w:rsidR="00AF33B8">
        <w:t xml:space="preserve">XXXX </w:t>
      </w:r>
      <w:proofErr w:type="spellStart"/>
      <w:r w:rsidR="00AF33B8">
        <w:t>XXXX</w:t>
      </w:r>
      <w:proofErr w:type="spellEnd"/>
      <w:r w:rsidRPr="00886D56">
        <w:t xml:space="preserve"> and Mr. </w:t>
      </w:r>
      <w:r w:rsidR="00AF33B8">
        <w:t>XXXX</w:t>
      </w:r>
      <w:r w:rsidRPr="00886D56">
        <w:t xml:space="preserve">. At the start of the hearing, the RPD member asked the appellant whether he was </w:t>
      </w:r>
      <w:r w:rsidR="00F531F9">
        <w:t xml:space="preserve">being </w:t>
      </w:r>
      <w:r w:rsidRPr="00886D56">
        <w:t>represented by Mr. </w:t>
      </w:r>
      <w:r w:rsidR="00AF33B8">
        <w:t>XXXX</w:t>
      </w:r>
      <w:r w:rsidRPr="00886D56">
        <w:t xml:space="preserve">, whose name did not appear </w:t>
      </w:r>
      <w:r w:rsidR="00973587" w:rsidRPr="00886D56">
        <w:t>o</w:t>
      </w:r>
      <w:r w:rsidRPr="00886D56">
        <w:t>n the record. Mr. </w:t>
      </w:r>
      <w:r w:rsidR="00AF33B8">
        <w:t xml:space="preserve">XXXX </w:t>
      </w:r>
      <w:proofErr w:type="spellStart"/>
      <w:r w:rsidR="00AF33B8">
        <w:t>XXXX</w:t>
      </w:r>
      <w:proofErr w:type="spellEnd"/>
      <w:r w:rsidRPr="00886D56">
        <w:t xml:space="preserve"> replied spontaneously and at once that his sister, who knows Mr. </w:t>
      </w:r>
      <w:r w:rsidR="00AF33B8">
        <w:t>XXXX</w:t>
      </w:r>
      <w:r w:rsidRPr="00886D56">
        <w:t>, had recommended him as a representative. He confirmed that Mr. </w:t>
      </w:r>
      <w:r w:rsidR="00AF33B8">
        <w:t>XXXX</w:t>
      </w:r>
      <w:r w:rsidRPr="00886D56">
        <w:t xml:space="preserve"> was his counsel and work</w:t>
      </w:r>
      <w:r w:rsidR="001819B8">
        <w:t>ed</w:t>
      </w:r>
      <w:r w:rsidRPr="00886D56">
        <w:t xml:space="preserve"> on a </w:t>
      </w:r>
      <w:r w:rsidRPr="00886D56">
        <w:rPr>
          <w:i/>
          <w:iCs/>
        </w:rPr>
        <w:t>pro bono</w:t>
      </w:r>
      <w:r w:rsidRPr="00886D56">
        <w:t xml:space="preserve"> basis. The claimant sometimes referred to Mr. </w:t>
      </w:r>
      <w:r w:rsidR="00AF33B8">
        <w:t>XXXX</w:t>
      </w:r>
      <w:r w:rsidRPr="00886D56">
        <w:t xml:space="preserve"> as Mr. </w:t>
      </w:r>
      <w:r w:rsidR="00AF33B8">
        <w:t>XXXX</w:t>
      </w:r>
      <w:r w:rsidRPr="00886D56">
        <w:t xml:space="preserve"> and, at other times, as Maître </w:t>
      </w:r>
      <w:r w:rsidR="00AF33B8">
        <w:t>XXXX</w:t>
      </w:r>
      <w:r w:rsidRPr="00886D56">
        <w:t>, which led the member to ask Mr. </w:t>
      </w:r>
      <w:r w:rsidR="00AF33B8">
        <w:t>XXXX</w:t>
      </w:r>
      <w:r w:rsidRPr="00886D56">
        <w:t xml:space="preserve"> if he </w:t>
      </w:r>
      <w:r w:rsidR="00FB5B8A" w:rsidRPr="00886D56">
        <w:t xml:space="preserve">was </w:t>
      </w:r>
      <w:r w:rsidRPr="00886D56">
        <w:t>a lawyer. Mr. </w:t>
      </w:r>
      <w:r w:rsidR="00AF33B8">
        <w:t>XXXX</w:t>
      </w:r>
      <w:r w:rsidRPr="00886D56">
        <w:t xml:space="preserve"> replied that he </w:t>
      </w:r>
      <w:r w:rsidRPr="00886D56">
        <w:rPr>
          <w:b/>
          <w:bCs/>
        </w:rPr>
        <w:t>had been</w:t>
      </w:r>
      <w:r w:rsidRPr="00886D56">
        <w:t xml:space="preserve"> a lawyer but no longer was. The member then asked Mr. </w:t>
      </w:r>
      <w:r w:rsidR="00AF33B8">
        <w:t>XXXX</w:t>
      </w:r>
      <w:r w:rsidRPr="00886D56">
        <w:t xml:space="preserve"> </w:t>
      </w:r>
      <w:r w:rsidR="00F154CE">
        <w:t>on what authority</w:t>
      </w:r>
      <w:r w:rsidRPr="00886D56">
        <w:t xml:space="preserve"> he was representing the claimant, to which Mr. </w:t>
      </w:r>
      <w:r w:rsidR="00AF33B8">
        <w:t>XXXX</w:t>
      </w:r>
      <w:r w:rsidRPr="00886D56">
        <w:t xml:space="preserve"> </w:t>
      </w:r>
      <w:r w:rsidR="001D0BF0">
        <w:t>replied</w:t>
      </w:r>
      <w:r w:rsidRPr="00886D56">
        <w:t xml:space="preserve"> that he </w:t>
      </w:r>
      <w:r w:rsidR="001D0BF0">
        <w:t>had been</w:t>
      </w:r>
      <w:r w:rsidRPr="00886D56">
        <w:t xml:space="preserve"> inspired by the generosity of his parents and </w:t>
      </w:r>
      <w:r w:rsidR="001D0BF0">
        <w:t>a</w:t>
      </w:r>
      <w:r w:rsidRPr="00886D56">
        <w:t xml:space="preserve"> desire to volunteer. I</w:t>
      </w:r>
      <w:r w:rsidR="001D0BF0">
        <w:t> </w:t>
      </w:r>
      <w:r w:rsidR="00FB5B8A" w:rsidRPr="00886D56">
        <w:t xml:space="preserve">give </w:t>
      </w:r>
      <w:r w:rsidRPr="00886D56">
        <w:t>little weight to these questions and responses.</w:t>
      </w:r>
    </w:p>
    <w:p w14:paraId="37121C1A" w14:textId="7BC72E2B" w:rsidR="00A54704" w:rsidRPr="00886D56" w:rsidRDefault="001D0BF0" w:rsidP="00F03868">
      <w:pPr>
        <w:pStyle w:val="CGPara"/>
        <w:ind w:left="0" w:firstLine="0"/>
        <w:jc w:val="both"/>
      </w:pPr>
      <w:r>
        <w:t>To begin with</w:t>
      </w:r>
      <w:r w:rsidR="00BC17D6" w:rsidRPr="00886D56">
        <w:t>, neither Mr. </w:t>
      </w:r>
      <w:r w:rsidR="00AF33B8">
        <w:t xml:space="preserve">XXXX </w:t>
      </w:r>
      <w:proofErr w:type="spellStart"/>
      <w:r w:rsidR="00AF33B8">
        <w:t>XXXX</w:t>
      </w:r>
      <w:proofErr w:type="spellEnd"/>
      <w:r w:rsidR="00BC17D6" w:rsidRPr="00886D56">
        <w:t xml:space="preserve"> nor Mr. </w:t>
      </w:r>
      <w:r w:rsidR="00AF33B8">
        <w:t>XXXX</w:t>
      </w:r>
      <w:r w:rsidR="00BC17D6" w:rsidRPr="00886D56">
        <w:t xml:space="preserve"> were under oath at the time of th</w:t>
      </w:r>
      <w:r w:rsidR="00C0591C">
        <w:t xml:space="preserve">is </w:t>
      </w:r>
      <w:r w:rsidR="00BC17D6" w:rsidRPr="00886D56">
        <w:t xml:space="preserve">discussion. </w:t>
      </w:r>
      <w:r w:rsidR="008E537F">
        <w:t>Moreover</w:t>
      </w:r>
      <w:r w:rsidR="00BC17D6" w:rsidRPr="00886D56">
        <w:t>, the member’s questions were superficial</w:t>
      </w:r>
      <w:r w:rsidR="009D0AB5">
        <w:t xml:space="preserve"> formalities </w:t>
      </w:r>
      <w:r w:rsidR="00BC17D6" w:rsidRPr="00886D56">
        <w:t>and not very thorough. They did not confront Mr. </w:t>
      </w:r>
      <w:r w:rsidR="00AF33B8">
        <w:t>XXXX</w:t>
      </w:r>
      <w:r w:rsidR="00BC17D6" w:rsidRPr="00886D56">
        <w:t xml:space="preserve"> </w:t>
      </w:r>
      <w:r w:rsidR="00574607">
        <w:t>in any way</w:t>
      </w:r>
      <w:r w:rsidR="00BC17D6" w:rsidRPr="00886D56">
        <w:t xml:space="preserve"> and were asked in such a way that they did not seriously test the truthfulness of the responses and would not compel an individual to tell the truth in any way. It would have been preferable for Mr. </w:t>
      </w:r>
      <w:r w:rsidR="00AF33B8">
        <w:t xml:space="preserve">XXXX </w:t>
      </w:r>
      <w:proofErr w:type="spellStart"/>
      <w:r w:rsidR="00AF33B8">
        <w:t>XXXX</w:t>
      </w:r>
      <w:proofErr w:type="spellEnd"/>
      <w:r w:rsidR="00BC17D6" w:rsidRPr="00886D56">
        <w:t xml:space="preserve"> and his representative to have been under oath and questioned in such a way as to truly shed light on the issue of </w:t>
      </w:r>
      <w:r w:rsidR="00FB5B8A" w:rsidRPr="00886D56">
        <w:t xml:space="preserve">a fee </w:t>
      </w:r>
      <w:r w:rsidR="00BC17D6" w:rsidRPr="00886D56">
        <w:t>while testing the truthfulness of their responses. That said, in my opinion, Mr. </w:t>
      </w:r>
      <w:r w:rsidR="00AF33B8">
        <w:t xml:space="preserve">XXXX </w:t>
      </w:r>
      <w:proofErr w:type="spellStart"/>
      <w:r w:rsidR="00AF33B8">
        <w:t>XXXX</w:t>
      </w:r>
      <w:proofErr w:type="spellEnd"/>
      <w:r w:rsidR="00BC17D6" w:rsidRPr="00886D56">
        <w:t xml:space="preserve"> response was memorized. I</w:t>
      </w:r>
      <w:r w:rsidR="00FA2F02">
        <w:t xml:space="preserve"> find </w:t>
      </w:r>
      <w:r w:rsidR="00BC17D6" w:rsidRPr="00886D56">
        <w:t>it surprising and not very credible that Mr. </w:t>
      </w:r>
      <w:r w:rsidR="00AF33B8">
        <w:t xml:space="preserve">XXXX </w:t>
      </w:r>
      <w:proofErr w:type="spellStart"/>
      <w:r w:rsidR="00AF33B8">
        <w:t>XXXX</w:t>
      </w:r>
      <w:proofErr w:type="spellEnd"/>
      <w:r w:rsidR="00BC17D6" w:rsidRPr="00886D56">
        <w:t xml:space="preserve"> spontaneously answered that Mr. </w:t>
      </w:r>
      <w:r w:rsidR="00AF33B8">
        <w:t>XXXX</w:t>
      </w:r>
      <w:r w:rsidR="00BC17D6" w:rsidRPr="00886D56">
        <w:t xml:space="preserve"> was his representative and, in the same breath, that he represented him on a </w:t>
      </w:r>
      <w:r w:rsidR="00BC17D6" w:rsidRPr="00886D56">
        <w:rPr>
          <w:i/>
          <w:iCs/>
        </w:rPr>
        <w:t>pro bono</w:t>
      </w:r>
      <w:r w:rsidR="00BC17D6" w:rsidRPr="00886D56">
        <w:t xml:space="preserve"> basis </w:t>
      </w:r>
      <w:r w:rsidR="00EC4CB0">
        <w:t>when</w:t>
      </w:r>
      <w:r w:rsidR="00BC17D6" w:rsidRPr="00886D56">
        <w:t xml:space="preserve"> the member </w:t>
      </w:r>
      <w:r w:rsidR="00EC4CB0">
        <w:t xml:space="preserve">had not asked </w:t>
      </w:r>
      <w:r w:rsidR="00BC17D6" w:rsidRPr="00886D56">
        <w:t xml:space="preserve">about </w:t>
      </w:r>
      <w:r w:rsidR="00FB5B8A" w:rsidRPr="00886D56">
        <w:t>a fee</w:t>
      </w:r>
      <w:r w:rsidR="00BC17D6" w:rsidRPr="00886D56">
        <w:t xml:space="preserve">. </w:t>
      </w:r>
    </w:p>
    <w:p w14:paraId="46354026" w14:textId="47DC276A" w:rsidR="00A54704" w:rsidRPr="00886D56" w:rsidRDefault="004D034A" w:rsidP="00AF2A9E">
      <w:pPr>
        <w:pStyle w:val="CGPara"/>
        <w:ind w:left="0" w:firstLine="0"/>
        <w:jc w:val="both"/>
      </w:pPr>
      <w:r w:rsidRPr="00886D56">
        <w:t xml:space="preserve">In my opinion, the unsolicited details about the </w:t>
      </w:r>
      <w:r w:rsidRPr="00886D56">
        <w:rPr>
          <w:i/>
          <w:iCs/>
        </w:rPr>
        <w:t>pro bono</w:t>
      </w:r>
      <w:r w:rsidRPr="00886D56">
        <w:t xml:space="preserve"> nature of the representation </w:t>
      </w:r>
      <w:r w:rsidR="00FB5B8A" w:rsidRPr="00886D56">
        <w:t xml:space="preserve">are </w:t>
      </w:r>
      <w:r w:rsidRPr="00886D56">
        <w:t>not details that ar</w:t>
      </w:r>
      <w:r w:rsidR="00F258C9">
        <w:t>i</w:t>
      </w:r>
      <w:r w:rsidRPr="00886D56">
        <w:t>se naturally from the question but instead reflect a learned and memorized response. For these reasons, I</w:t>
      </w:r>
      <w:r w:rsidR="006C032B">
        <w:t> </w:t>
      </w:r>
      <w:r w:rsidRPr="00886D56">
        <w:t>find, on a balance of probabilities, that the representation form signed on the day of the hearing and the answers provided by Mr. </w:t>
      </w:r>
      <w:r w:rsidR="00AF33B8">
        <w:t>XXXX</w:t>
      </w:r>
      <w:r w:rsidRPr="00886D56">
        <w:t xml:space="preserve"> and the appellant at the hearing are not credible, </w:t>
      </w:r>
      <w:r w:rsidR="006C032B">
        <w:t>we</w:t>
      </w:r>
      <w:r w:rsidRPr="00886D56">
        <w:t>re memorized and are likely untrue. I</w:t>
      </w:r>
      <w:r w:rsidR="001D2423">
        <w:t> </w:t>
      </w:r>
      <w:r w:rsidRPr="00886D56">
        <w:t xml:space="preserve">therefore </w:t>
      </w:r>
      <w:r w:rsidR="00FB5B8A" w:rsidRPr="00886D56">
        <w:t xml:space="preserve">give </w:t>
      </w:r>
      <w:r w:rsidRPr="00886D56">
        <w:t>greater weight to the appellant’s affidavit, in which he states under oath that he paid Mr. </w:t>
      </w:r>
      <w:r w:rsidR="00AF33B8">
        <w:t>XXXX</w:t>
      </w:r>
      <w:r w:rsidRPr="00886D56">
        <w:t xml:space="preserve"> the sum of $1,000.</w:t>
      </w:r>
    </w:p>
    <w:p w14:paraId="19E3DD2B" w14:textId="4EE96D61" w:rsidR="00F5444E" w:rsidRPr="00886D56" w:rsidRDefault="004D034A" w:rsidP="00C848E9">
      <w:pPr>
        <w:pStyle w:val="CGPara"/>
        <w:ind w:left="0" w:firstLine="0"/>
        <w:jc w:val="both"/>
      </w:pPr>
      <w:r w:rsidRPr="00886D56">
        <w:t>Last</w:t>
      </w:r>
      <w:r w:rsidR="001063F9">
        <w:t>ly</w:t>
      </w:r>
      <w:r w:rsidRPr="00886D56">
        <w:t>, Mr. </w:t>
      </w:r>
      <w:r w:rsidR="00AF33B8">
        <w:t>XXXX</w:t>
      </w:r>
      <w:r w:rsidRPr="00886D56">
        <w:t xml:space="preserve"> states that the appellant’s sister knew that he was not a lawyer. I</w:t>
      </w:r>
      <w:r w:rsidR="001063F9">
        <w:t> </w:t>
      </w:r>
      <w:r w:rsidRPr="00886D56">
        <w:t>consider it unlikely that the appellant’s sister, who worked with Mr. </w:t>
      </w:r>
      <w:r w:rsidR="00AF33B8">
        <w:t>XXXX</w:t>
      </w:r>
      <w:r w:rsidRPr="00886D56">
        <w:t xml:space="preserve"> at </w:t>
      </w:r>
      <w:r w:rsidR="00AF33B8">
        <w:t xml:space="preserve">XXXX </w:t>
      </w:r>
      <w:proofErr w:type="spellStart"/>
      <w:r w:rsidR="00AF33B8">
        <w:t>XXXX</w:t>
      </w:r>
      <w:proofErr w:type="spellEnd"/>
      <w:r w:rsidR="00AF33B8">
        <w:t xml:space="preserve"> </w:t>
      </w:r>
      <w:proofErr w:type="spellStart"/>
      <w:r w:rsidR="00AF33B8">
        <w:t>XXXX</w:t>
      </w:r>
      <w:proofErr w:type="spellEnd"/>
      <w:r w:rsidRPr="00886D56">
        <w:t xml:space="preserve"> for many years, would </w:t>
      </w:r>
      <w:r w:rsidR="002D3564">
        <w:t>be</w:t>
      </w:r>
      <w:r w:rsidRPr="00886D56">
        <w:t xml:space="preserve"> mistaken regarding the fact that he was being referred to as “Maître” and was therefore </w:t>
      </w:r>
      <w:r w:rsidR="002D3564">
        <w:t xml:space="preserve">presenting </w:t>
      </w:r>
      <w:r w:rsidRPr="00886D56">
        <w:t>himself as a lawyer. The Court of Québec did not accept Mr. </w:t>
      </w:r>
      <w:r w:rsidR="00AF33B8">
        <w:t>XXXX</w:t>
      </w:r>
      <w:r w:rsidRPr="00886D56">
        <w:t xml:space="preserve">’s testimony </w:t>
      </w:r>
      <w:r w:rsidR="00850C20">
        <w:t>on this subject</w:t>
      </w:r>
      <w:r w:rsidRPr="00886D56">
        <w:t>, and I</w:t>
      </w:r>
      <w:r w:rsidR="002237B9">
        <w:t> </w:t>
      </w:r>
      <w:r w:rsidRPr="00886D56">
        <w:t>do not accept it either. I</w:t>
      </w:r>
      <w:r w:rsidR="00850C20">
        <w:t> </w:t>
      </w:r>
      <w:r w:rsidRPr="00886D56">
        <w:t>do not believe Mr. </w:t>
      </w:r>
      <w:r w:rsidR="00AF33B8">
        <w:t>XXXX</w:t>
      </w:r>
      <w:r w:rsidRPr="00886D56">
        <w:t>.</w:t>
      </w:r>
    </w:p>
    <w:p w14:paraId="377A5490" w14:textId="4E2292BB" w:rsidR="007C1442" w:rsidRPr="00886D56" w:rsidRDefault="007C1442" w:rsidP="00B2047C">
      <w:pPr>
        <w:pStyle w:val="CG3H"/>
      </w:pPr>
      <w:r w:rsidRPr="00886D56">
        <w:t xml:space="preserve">Conclusions, breach of </w:t>
      </w:r>
      <w:r w:rsidRPr="00886D56">
        <w:rPr>
          <w:rStyle w:val="CG3HCar"/>
          <w:i/>
        </w:rPr>
        <w:t>natural</w:t>
      </w:r>
      <w:r w:rsidRPr="00886D56">
        <w:t xml:space="preserve"> justice</w:t>
      </w:r>
    </w:p>
    <w:p w14:paraId="137B942F" w14:textId="17D652A0" w:rsidR="00A2346B" w:rsidRPr="00886D56" w:rsidRDefault="008A38B0" w:rsidP="009246BA">
      <w:pPr>
        <w:pStyle w:val="CGPara"/>
        <w:ind w:left="0" w:firstLine="0"/>
        <w:jc w:val="both"/>
      </w:pPr>
      <w:r w:rsidRPr="00886D56">
        <w:t>Mr. </w:t>
      </w:r>
      <w:r w:rsidR="00AF33B8">
        <w:t>XXXX</w:t>
      </w:r>
      <w:r w:rsidRPr="00886D56">
        <w:t>, who presented himself as Maître </w:t>
      </w:r>
      <w:r w:rsidR="00AF33B8">
        <w:t>XXXX</w:t>
      </w:r>
      <w:r w:rsidRPr="00886D56">
        <w:t>, was paid by the appellant’s family to represent the appellant before the RPD, despite having been disbarred since 1998.</w:t>
      </w:r>
      <w:r w:rsidR="007A4BF1" w:rsidRPr="00886D56">
        <w:rPr>
          <w:rStyle w:val="EndnoteReference"/>
        </w:rPr>
        <w:endnoteReference w:id="29"/>
      </w:r>
      <w:r w:rsidRPr="00886D56">
        <w:t xml:space="preserve"> He is not an immigration consultant and held no professional status that would allow him to accept fees. He had no authority to represent the appellant before the RPD. In fact, by representing the appellant, Mr. </w:t>
      </w:r>
      <w:r w:rsidR="00AF33B8">
        <w:t>XXXX</w:t>
      </w:r>
      <w:r w:rsidRPr="00886D56">
        <w:t xml:space="preserve"> </w:t>
      </w:r>
      <w:r w:rsidR="00DA7F97">
        <w:t>contravened</w:t>
      </w:r>
      <w:r w:rsidRPr="00886D56">
        <w:t xml:space="preserve"> the IRPA:</w:t>
      </w:r>
      <w:r w:rsidR="00D33100" w:rsidRPr="00886D56">
        <w:rPr>
          <w:rStyle w:val="EndnoteReference"/>
          <w:iCs/>
        </w:rPr>
        <w:endnoteReference w:id="30"/>
      </w:r>
    </w:p>
    <w:p w14:paraId="52279489" w14:textId="6B877CBB" w:rsidR="00DA75F4" w:rsidRPr="00886D56" w:rsidRDefault="00DA75F4" w:rsidP="007D7B8B">
      <w:pPr>
        <w:pStyle w:val="CGCIT1"/>
        <w:jc w:val="both"/>
        <w:rPr>
          <w:color w:val="auto"/>
        </w:rPr>
      </w:pPr>
      <w:r w:rsidRPr="00886D56">
        <w:rPr>
          <w:b/>
          <w:color w:val="auto"/>
        </w:rPr>
        <w:t>91(1</w:t>
      </w:r>
      <w:r w:rsidRPr="00886D56">
        <w:rPr>
          <w:color w:val="auto"/>
        </w:rPr>
        <w:t xml:space="preserve">) Subject to this section, no person shall knowingly, </w:t>
      </w:r>
      <w:proofErr w:type="gramStart"/>
      <w:r w:rsidRPr="00886D56">
        <w:rPr>
          <w:color w:val="auto"/>
        </w:rPr>
        <w:t>directly</w:t>
      </w:r>
      <w:proofErr w:type="gramEnd"/>
      <w:r w:rsidRPr="00886D56">
        <w:rPr>
          <w:color w:val="auto"/>
        </w:rPr>
        <w:t xml:space="preserve"> or indirectly, represent or advise a person for consideration — or offer to do so — in connection with the submission of an expression of interest under subsection 10.1(3) or a proceeding or application under this </w:t>
      </w:r>
      <w:r w:rsidRPr="00026247">
        <w:rPr>
          <w:color w:val="auto"/>
        </w:rPr>
        <w:t>Act</w:t>
      </w:r>
      <w:r w:rsidRPr="00886D56">
        <w:rPr>
          <w:color w:val="auto"/>
        </w:rPr>
        <w:t>.</w:t>
      </w:r>
    </w:p>
    <w:p w14:paraId="003C20E4" w14:textId="0204924C" w:rsidR="00E42D60" w:rsidRPr="00886D56" w:rsidRDefault="00624C8E" w:rsidP="007D7B8B">
      <w:pPr>
        <w:pStyle w:val="CGCIT1"/>
        <w:jc w:val="both"/>
        <w:rPr>
          <w:bCs w:val="0"/>
          <w:color w:val="auto"/>
        </w:rPr>
      </w:pPr>
      <w:r w:rsidRPr="00886D56">
        <w:rPr>
          <w:color w:val="auto"/>
        </w:rPr>
        <w:t>…</w:t>
      </w:r>
    </w:p>
    <w:p w14:paraId="61F33CA4" w14:textId="77777777" w:rsidR="00040FC1" w:rsidRPr="00886D56" w:rsidRDefault="00040FC1" w:rsidP="007D7B8B">
      <w:pPr>
        <w:pStyle w:val="CGCIT1"/>
        <w:jc w:val="both"/>
        <w:rPr>
          <w:b/>
          <w:color w:val="auto"/>
          <w:sz w:val="22"/>
        </w:rPr>
      </w:pPr>
      <w:r w:rsidRPr="00886D56">
        <w:rPr>
          <w:b/>
          <w:color w:val="auto"/>
          <w:sz w:val="22"/>
        </w:rPr>
        <w:t>Penalties</w:t>
      </w:r>
    </w:p>
    <w:p w14:paraId="4B6A51B2" w14:textId="0F44AB7C" w:rsidR="00040FC1" w:rsidRPr="00886D56" w:rsidRDefault="00040FC1" w:rsidP="007D7B8B">
      <w:pPr>
        <w:pStyle w:val="CGCIT1"/>
        <w:jc w:val="both"/>
        <w:rPr>
          <w:color w:val="auto"/>
        </w:rPr>
      </w:pPr>
      <w:r w:rsidRPr="00886D56">
        <w:rPr>
          <w:b/>
          <w:color w:val="auto"/>
        </w:rPr>
        <w:t>(9)</w:t>
      </w:r>
      <w:r w:rsidRPr="00886D56">
        <w:rPr>
          <w:color w:val="auto"/>
        </w:rPr>
        <w:t xml:space="preserve"> Every person who contravenes subsection (1) commits an offence and is liable</w:t>
      </w:r>
    </w:p>
    <w:p w14:paraId="48CCE5A4" w14:textId="4C9BA020" w:rsidR="00040FC1" w:rsidRPr="00886D56" w:rsidRDefault="00E327CD" w:rsidP="007D7B8B">
      <w:pPr>
        <w:pStyle w:val="CGCIT1"/>
        <w:jc w:val="both"/>
        <w:rPr>
          <w:color w:val="auto"/>
        </w:rPr>
      </w:pPr>
      <w:r>
        <w:rPr>
          <w:color w:val="auto"/>
        </w:rPr>
        <w:t>(</w:t>
      </w:r>
      <w:r w:rsidR="00040FC1" w:rsidRPr="00886D56">
        <w:rPr>
          <w:color w:val="auto"/>
        </w:rPr>
        <w:t xml:space="preserve">a) on conviction on indictment, to a fine of not more than $200,000 or to imprisonment for a term of not more than two years, or to both; </w:t>
      </w:r>
      <w:proofErr w:type="gramStart"/>
      <w:r w:rsidR="00040FC1" w:rsidRPr="00886D56">
        <w:rPr>
          <w:color w:val="auto"/>
        </w:rPr>
        <w:t>or</w:t>
      </w:r>
      <w:proofErr w:type="gramEnd"/>
    </w:p>
    <w:p w14:paraId="7792A575" w14:textId="095ABBCD" w:rsidR="00040FC1" w:rsidRPr="00886D56" w:rsidRDefault="00E327CD" w:rsidP="007D7B8B">
      <w:pPr>
        <w:pStyle w:val="CGCIT1"/>
        <w:jc w:val="both"/>
        <w:rPr>
          <w:color w:val="auto"/>
        </w:rPr>
      </w:pPr>
      <w:r>
        <w:rPr>
          <w:color w:val="auto"/>
        </w:rPr>
        <w:t>(</w:t>
      </w:r>
      <w:r w:rsidR="00040FC1" w:rsidRPr="00886D56">
        <w:rPr>
          <w:color w:val="auto"/>
        </w:rPr>
        <w:t>b) on summary conviction, to a fine of not more than $40,000 or to imprisonment for a term of not more than six months, or to both.</w:t>
      </w:r>
    </w:p>
    <w:p w14:paraId="5291BB27" w14:textId="07E40CE8" w:rsidR="0085396F" w:rsidRPr="00886D56" w:rsidRDefault="00FC4A7B" w:rsidP="00BA5C37">
      <w:pPr>
        <w:pStyle w:val="CGPara"/>
        <w:ind w:left="0" w:firstLine="0"/>
        <w:jc w:val="both"/>
      </w:pPr>
      <w:r w:rsidRPr="00886D56">
        <w:t>By representing the appellant in this manner, Mr. </w:t>
      </w:r>
      <w:r w:rsidR="00AF33B8">
        <w:t>XXXX</w:t>
      </w:r>
      <w:r w:rsidRPr="00886D56">
        <w:t xml:space="preserve"> was an impostor in the appellant’s </w:t>
      </w:r>
      <w:r w:rsidR="001A0D0F" w:rsidRPr="00886D56">
        <w:t xml:space="preserve">case </w:t>
      </w:r>
      <w:r w:rsidRPr="00886D56">
        <w:t xml:space="preserve">before the RPD and </w:t>
      </w:r>
      <w:r w:rsidR="00D80435">
        <w:t>acted illegally</w:t>
      </w:r>
      <w:r w:rsidRPr="00886D56">
        <w:t xml:space="preserve">. This inadequate and illegal representation </w:t>
      </w:r>
      <w:r w:rsidR="00A67A0E">
        <w:t>vitiates</w:t>
      </w:r>
      <w:r w:rsidRPr="00886D56">
        <w:t xml:space="preserve"> the entire proceeding, as well as the hearing before the RPD, and result</w:t>
      </w:r>
      <w:r w:rsidR="00B45B0F">
        <w:t>s</w:t>
      </w:r>
      <w:r w:rsidRPr="00886D56">
        <w:t xml:space="preserve"> in a breach of natural justice and procedural fairness, which constitutes an error that justifies the RAD’s intervention. </w:t>
      </w:r>
    </w:p>
    <w:p w14:paraId="3E8C58AA" w14:textId="517A05AE" w:rsidR="009B33DB" w:rsidRPr="00886D56" w:rsidRDefault="003B67BB" w:rsidP="009B33DB">
      <w:pPr>
        <w:pStyle w:val="CGPara"/>
        <w:ind w:left="0" w:firstLine="0"/>
        <w:jc w:val="both"/>
      </w:pPr>
      <w:r w:rsidRPr="00886D56">
        <w:t xml:space="preserve">Despite my </w:t>
      </w:r>
      <w:r w:rsidR="00B45B0F">
        <w:t>foregoing</w:t>
      </w:r>
      <w:r w:rsidRPr="00886D56">
        <w:t xml:space="preserve"> conclusion </w:t>
      </w:r>
      <w:r w:rsidR="00D631CA">
        <w:t>that</w:t>
      </w:r>
      <w:r w:rsidRPr="00886D56">
        <w:t xml:space="preserve"> the RAD’s intervention</w:t>
      </w:r>
      <w:r w:rsidR="00D631CA">
        <w:t xml:space="preserve"> is warranted</w:t>
      </w:r>
      <w:r w:rsidRPr="00886D56">
        <w:t>, I</w:t>
      </w:r>
      <w:r w:rsidR="00B45B0F">
        <w:t> </w:t>
      </w:r>
      <w:r w:rsidR="00CC45EF">
        <w:t>find</w:t>
      </w:r>
      <w:r w:rsidRPr="00886D56">
        <w:t xml:space="preserve"> it important to </w:t>
      </w:r>
      <w:r w:rsidR="001A0D0F" w:rsidRPr="00886D56">
        <w:t xml:space="preserve">note </w:t>
      </w:r>
      <w:r w:rsidRPr="00886D56">
        <w:t xml:space="preserve">the </w:t>
      </w:r>
      <w:r w:rsidR="00CC45EF">
        <w:t>harm</w:t>
      </w:r>
      <w:r w:rsidRPr="00886D56">
        <w:t xml:space="preserve"> suffered by the appellant </w:t>
      </w:r>
      <w:proofErr w:type="gramStart"/>
      <w:r w:rsidRPr="00886D56">
        <w:t>as a result of</w:t>
      </w:r>
      <w:proofErr w:type="gramEnd"/>
      <w:r w:rsidRPr="00886D56">
        <w:t xml:space="preserve"> Mr. </w:t>
      </w:r>
      <w:r w:rsidR="00AF33B8">
        <w:t>XXXX</w:t>
      </w:r>
      <w:r w:rsidRPr="00886D56">
        <w:t xml:space="preserve">’s </w:t>
      </w:r>
      <w:r w:rsidR="00B65B1A">
        <w:t>failure to act</w:t>
      </w:r>
      <w:r w:rsidRPr="00886D56">
        <w:t xml:space="preserve"> </w:t>
      </w:r>
      <w:r w:rsidR="00377E86">
        <w:t xml:space="preserve">before </w:t>
      </w:r>
      <w:r w:rsidRPr="00886D56">
        <w:t xml:space="preserve">the RAD. </w:t>
      </w:r>
      <w:r w:rsidR="00C056A2">
        <w:t xml:space="preserve">The record indicates that </w:t>
      </w:r>
      <w:r w:rsidRPr="00886D56">
        <w:t>the RPD rejected Mr. </w:t>
      </w:r>
      <w:r w:rsidR="00AF33B8">
        <w:t xml:space="preserve">XXXX </w:t>
      </w:r>
      <w:proofErr w:type="spellStart"/>
      <w:r w:rsidR="00AF33B8">
        <w:t>XXXX</w:t>
      </w:r>
      <w:proofErr w:type="spellEnd"/>
      <w:r w:rsidRPr="00886D56">
        <w:t xml:space="preserve"> refugee protection claim on November 26, 2019. The appellant instructed his counsel before the RPD to file an appeal before the RAD. The notice of appeal can be filed by sending a form that requires basic information, such as the appellant’s name, date of birth, file number and address, along with </w:t>
      </w:r>
      <w:r w:rsidR="00433AC1">
        <w:t xml:space="preserve">counsel’s </w:t>
      </w:r>
      <w:r w:rsidRPr="00886D56">
        <w:t xml:space="preserve">names and addresses. This step is initially sufficient to preserve the right </w:t>
      </w:r>
      <w:r w:rsidR="008132EA">
        <w:t>of</w:t>
      </w:r>
      <w:r w:rsidRPr="00886D56">
        <w:t xml:space="preserve"> appeal of a failed refugee </w:t>
      </w:r>
      <w:r w:rsidR="001A0D0F" w:rsidRPr="00886D56">
        <w:t xml:space="preserve">protection </w:t>
      </w:r>
      <w:r w:rsidRPr="00886D56">
        <w:t>claimant before the RPD. Mr. </w:t>
      </w:r>
      <w:r w:rsidR="00AF33B8">
        <w:t>XXXX</w:t>
      </w:r>
      <w:r w:rsidRPr="00886D56">
        <w:t xml:space="preserve"> did not complete or </w:t>
      </w:r>
      <w:r w:rsidR="009927A5">
        <w:t>submit</w:t>
      </w:r>
      <w:r w:rsidRPr="00886D56">
        <w:t xml:space="preserve"> this notice, nor did he notify Mr. </w:t>
      </w:r>
      <w:r w:rsidR="00AF33B8">
        <w:t xml:space="preserve">XXXX </w:t>
      </w:r>
      <w:proofErr w:type="spellStart"/>
      <w:r w:rsidR="00AF33B8">
        <w:t>XXXX</w:t>
      </w:r>
      <w:proofErr w:type="spellEnd"/>
      <w:r w:rsidRPr="00886D56">
        <w:t xml:space="preserve"> that he did not intend to</w:t>
      </w:r>
      <w:r w:rsidR="00B7796E">
        <w:t xml:space="preserve"> do so</w:t>
      </w:r>
      <w:r w:rsidRPr="00886D56">
        <w:t xml:space="preserve">. It should also be noted that, </w:t>
      </w:r>
      <w:r w:rsidR="0006096D">
        <w:t>if no</w:t>
      </w:r>
      <w:r w:rsidRPr="00886D56">
        <w:t xml:space="preserve"> notice of appeal </w:t>
      </w:r>
      <w:r w:rsidR="0006096D">
        <w:t>has been</w:t>
      </w:r>
      <w:r w:rsidRPr="00886D56">
        <w:t xml:space="preserve"> filed with the RAD, there is no stay of removal; therefore, failed refugee protection claimants before the RPD </w:t>
      </w:r>
      <w:r w:rsidR="0026071E">
        <w:t>may</w:t>
      </w:r>
      <w:r w:rsidRPr="00886D56">
        <w:t xml:space="preserve"> be summoned by the CBSA to prepare for departure from Canada. Th</w:t>
      </w:r>
      <w:r w:rsidR="00592931">
        <w:t>is</w:t>
      </w:r>
      <w:r w:rsidRPr="00886D56">
        <w:t xml:space="preserve"> is precisely what happened to the appellant</w:t>
      </w:r>
      <w:r w:rsidR="00592931">
        <w:t xml:space="preserve">; </w:t>
      </w:r>
      <w:r w:rsidRPr="00886D56">
        <w:t xml:space="preserve">on </w:t>
      </w:r>
      <w:r w:rsidR="00AF33B8">
        <w:t xml:space="preserve">XXXX </w:t>
      </w:r>
      <w:proofErr w:type="spellStart"/>
      <w:r w:rsidR="00AF33B8">
        <w:t>XXXX</w:t>
      </w:r>
      <w:proofErr w:type="spellEnd"/>
      <w:r w:rsidRPr="00886D56">
        <w:t xml:space="preserve">, 2020, the appellant was summoned by the CBSA and detained until </w:t>
      </w:r>
      <w:r w:rsidR="00AF33B8">
        <w:t xml:space="preserve">XXXX </w:t>
      </w:r>
      <w:proofErr w:type="spellStart"/>
      <w:r w:rsidR="00AF33B8">
        <w:t>XXXX</w:t>
      </w:r>
      <w:proofErr w:type="spellEnd"/>
      <w:r w:rsidRPr="00886D56">
        <w:t xml:space="preserve">, 2020. The appellant was deported to Cameroon on </w:t>
      </w:r>
      <w:r w:rsidR="00AF33B8">
        <w:t xml:space="preserve">XXXX </w:t>
      </w:r>
      <w:proofErr w:type="spellStart"/>
      <w:r w:rsidR="00AF33B8">
        <w:t>XXXX</w:t>
      </w:r>
      <w:proofErr w:type="spellEnd"/>
      <w:r w:rsidRPr="00886D56">
        <w:t xml:space="preserve">, 2020. </w:t>
      </w:r>
      <w:r w:rsidR="001C4B7E">
        <w:t>T</w:t>
      </w:r>
      <w:r w:rsidRPr="00886D56">
        <w:t>he Court of Qu</w:t>
      </w:r>
      <w:r w:rsidR="00624C8E" w:rsidRPr="00886D56">
        <w:t>é</w:t>
      </w:r>
      <w:r w:rsidRPr="00886D56">
        <w:t xml:space="preserve">bec </w:t>
      </w:r>
      <w:r w:rsidR="001C4B7E">
        <w:t xml:space="preserve">sentenced </w:t>
      </w:r>
      <w:r w:rsidR="001C4B7E" w:rsidRPr="00886D56">
        <w:t>Mr. </w:t>
      </w:r>
      <w:r w:rsidR="00AF33B8">
        <w:t>XXXX</w:t>
      </w:r>
      <w:r w:rsidR="001C4B7E" w:rsidRPr="00886D56">
        <w:t xml:space="preserve"> </w:t>
      </w:r>
      <w:r w:rsidRPr="00886D56">
        <w:t>to pay a $10,000 fine for the charge</w:t>
      </w:r>
      <w:r w:rsidR="00835826" w:rsidRPr="00886D56">
        <w:rPr>
          <w:rStyle w:val="EndnoteReference"/>
        </w:rPr>
        <w:endnoteReference w:id="31"/>
      </w:r>
      <w:r w:rsidRPr="00886D56">
        <w:t xml:space="preserve"> involving Mr. </w:t>
      </w:r>
      <w:r w:rsidR="00AF33B8">
        <w:t xml:space="preserve">XXXX </w:t>
      </w:r>
      <w:proofErr w:type="spellStart"/>
      <w:r w:rsidR="00AF33B8">
        <w:t>XXXX</w:t>
      </w:r>
      <w:proofErr w:type="spellEnd"/>
      <w:r w:rsidRPr="00886D56">
        <w:t>.</w:t>
      </w:r>
    </w:p>
    <w:p w14:paraId="5D255FC0" w14:textId="0B582DF2" w:rsidR="005D0510" w:rsidRPr="00886D56" w:rsidRDefault="00585F72" w:rsidP="009B33DB">
      <w:pPr>
        <w:pStyle w:val="CGPara"/>
        <w:ind w:left="0" w:firstLine="0"/>
        <w:jc w:val="both"/>
      </w:pPr>
      <w:r w:rsidRPr="00886D56">
        <w:t>In my view, Mr. </w:t>
      </w:r>
      <w:r w:rsidR="00AF33B8">
        <w:t>XXXX</w:t>
      </w:r>
      <w:r w:rsidRPr="00886D56">
        <w:t xml:space="preserve">’s failure </w:t>
      </w:r>
      <w:r w:rsidR="00A02BDC">
        <w:t>to act</w:t>
      </w:r>
      <w:r w:rsidRPr="00886D56">
        <w:t xml:space="preserve"> caused significant </w:t>
      </w:r>
      <w:r w:rsidR="00A02BDC">
        <w:t xml:space="preserve">harm </w:t>
      </w:r>
      <w:r w:rsidRPr="00886D56">
        <w:t xml:space="preserve">to the appellant, namely, the loss of his stay of removal, as well as </w:t>
      </w:r>
      <w:r w:rsidR="00885BEA">
        <w:t>the</w:t>
      </w:r>
      <w:r w:rsidRPr="00886D56">
        <w:t xml:space="preserve"> removal </w:t>
      </w:r>
      <w:r w:rsidR="00885BEA">
        <w:t xml:space="preserve">itself, </w:t>
      </w:r>
      <w:r w:rsidRPr="00886D56">
        <w:t>and compromise</w:t>
      </w:r>
      <w:r w:rsidR="00285AD5">
        <w:t>d</w:t>
      </w:r>
      <w:r w:rsidRPr="00886D56">
        <w:t xml:space="preserve"> his right to appeal the RPD’s decision. The result is a risk to the appellant and a denial of </w:t>
      </w:r>
      <w:r w:rsidR="00C76E83">
        <w:t xml:space="preserve">his </w:t>
      </w:r>
      <w:r w:rsidRPr="00886D56">
        <w:t>fundamental human rights.</w:t>
      </w:r>
    </w:p>
    <w:p w14:paraId="5FC36C20" w14:textId="5A08C033" w:rsidR="00717A6F" w:rsidRPr="00886D56" w:rsidRDefault="00914C21" w:rsidP="00E7656B">
      <w:pPr>
        <w:pStyle w:val="CG1H"/>
      </w:pPr>
      <w:r w:rsidRPr="00886D56">
        <w:t xml:space="preserve">V. RISK ANALYSIS </w:t>
      </w:r>
    </w:p>
    <w:p w14:paraId="1E6FFE7C" w14:textId="4876A6F5" w:rsidR="00717A6F" w:rsidRPr="00886D56" w:rsidRDefault="006F169E" w:rsidP="006258EE">
      <w:pPr>
        <w:pStyle w:val="CGPara"/>
        <w:ind w:left="0" w:firstLine="0"/>
        <w:jc w:val="both"/>
      </w:pPr>
      <w:r w:rsidRPr="00886D56">
        <w:t xml:space="preserve">The appellant’s record is </w:t>
      </w:r>
      <w:proofErr w:type="gramStart"/>
      <w:r w:rsidRPr="00886D56">
        <w:t>similar to</w:t>
      </w:r>
      <w:proofErr w:type="gramEnd"/>
      <w:r w:rsidRPr="00886D56">
        <w:t xml:space="preserve"> that of a person claiming refugee protection following events that occurred in </w:t>
      </w:r>
      <w:r w:rsidR="008746EC">
        <w:t xml:space="preserve">their </w:t>
      </w:r>
      <w:r w:rsidRPr="00886D56">
        <w:t xml:space="preserve">home country since </w:t>
      </w:r>
      <w:r w:rsidR="008746EC">
        <w:t>their departure</w:t>
      </w:r>
      <w:r w:rsidRPr="00886D56">
        <w:t>,</w:t>
      </w:r>
      <w:r w:rsidR="004D22A8" w:rsidRPr="00886D56">
        <w:rPr>
          <w:rStyle w:val="EndnoteReference"/>
        </w:rPr>
        <w:endnoteReference w:id="32"/>
      </w:r>
      <w:r w:rsidRPr="00886D56">
        <w:t xml:space="preserve"> or as a result of a significant increase in pre-existing factors since</w:t>
      </w:r>
      <w:r w:rsidR="0049208D">
        <w:t xml:space="preserve"> their departure</w:t>
      </w:r>
      <w:r w:rsidRPr="00886D56">
        <w:t>.</w:t>
      </w:r>
      <w:r w:rsidR="004D22A8" w:rsidRPr="00886D56">
        <w:rPr>
          <w:rStyle w:val="EndnoteReference"/>
        </w:rPr>
        <w:endnoteReference w:id="33"/>
      </w:r>
      <w:r w:rsidRPr="00886D56">
        <w:t xml:space="preserve"> </w:t>
      </w:r>
    </w:p>
    <w:p w14:paraId="003FFCF1" w14:textId="6C2CF274" w:rsidR="00131049" w:rsidRPr="00886D56" w:rsidRDefault="00717A6F" w:rsidP="00D13236">
      <w:pPr>
        <w:pStyle w:val="CGPara"/>
        <w:ind w:left="0" w:firstLine="0"/>
        <w:jc w:val="both"/>
      </w:pPr>
      <w:r w:rsidRPr="00886D56">
        <w:t>The appellant alleges that he fears the state by reason of his political opposition to the Cameroonian government. He testified that he founded a youth combat troupe named “Troupe </w:t>
      </w:r>
      <w:r w:rsidR="00AF33B8">
        <w:t xml:space="preserve">XXXX </w:t>
      </w:r>
      <w:proofErr w:type="spellStart"/>
      <w:r w:rsidR="00AF33B8">
        <w:t>XXXX</w:t>
      </w:r>
      <w:proofErr w:type="spellEnd"/>
      <w:r w:rsidRPr="00886D56">
        <w:t xml:space="preserve">.” On the day the </w:t>
      </w:r>
      <w:r w:rsidR="00913F9D">
        <w:t xml:space="preserve">13‑person </w:t>
      </w:r>
      <w:r w:rsidRPr="00886D56">
        <w:t xml:space="preserve">troupe </w:t>
      </w:r>
      <w:r w:rsidR="00913F9D">
        <w:t xml:space="preserve">was founded </w:t>
      </w:r>
      <w:r w:rsidRPr="00886D56">
        <w:t>(</w:t>
      </w:r>
      <w:r w:rsidR="00AF33B8">
        <w:t xml:space="preserve">XXXX </w:t>
      </w:r>
      <w:proofErr w:type="spellStart"/>
      <w:r w:rsidR="00AF33B8">
        <w:t>XXXX</w:t>
      </w:r>
      <w:proofErr w:type="spellEnd"/>
      <w:r w:rsidRPr="00886D56">
        <w:t>, 2018), he was appointed commander</w:t>
      </w:r>
      <w:r w:rsidR="0049262C" w:rsidRPr="00886D56">
        <w:t>,</w:t>
      </w:r>
      <w:r w:rsidRPr="00886D56">
        <w:t xml:space="preserve"> and two days later, he was arrested, detained, </w:t>
      </w:r>
      <w:proofErr w:type="gramStart"/>
      <w:r w:rsidRPr="00886D56">
        <w:t>beaten</w:t>
      </w:r>
      <w:proofErr w:type="gramEnd"/>
      <w:r w:rsidRPr="00886D56">
        <w:t xml:space="preserve"> and threatened </w:t>
      </w:r>
      <w:r w:rsidR="005232C9">
        <w:t xml:space="preserve">with death </w:t>
      </w:r>
      <w:r w:rsidR="0049262C" w:rsidRPr="00886D56">
        <w:t>because</w:t>
      </w:r>
      <w:r w:rsidRPr="00886D56">
        <w:t xml:space="preserve"> of his opposition to the government. </w:t>
      </w:r>
    </w:p>
    <w:p w14:paraId="5B1DFD12" w14:textId="530C1045" w:rsidR="00131049" w:rsidRPr="00886D56" w:rsidRDefault="00717A6F" w:rsidP="00051DE9">
      <w:pPr>
        <w:pStyle w:val="CGPara"/>
        <w:ind w:left="0" w:firstLine="0"/>
        <w:jc w:val="both"/>
      </w:pPr>
      <w:r w:rsidRPr="00886D56">
        <w:t xml:space="preserve">The appellant was eventually released </w:t>
      </w:r>
      <w:r w:rsidR="0049262C" w:rsidRPr="00886D56">
        <w:t xml:space="preserve">after </w:t>
      </w:r>
      <w:r w:rsidRPr="00886D56">
        <w:t xml:space="preserve">his uncle </w:t>
      </w:r>
      <w:r w:rsidR="0049262C" w:rsidRPr="00886D56">
        <w:t>paid</w:t>
      </w:r>
      <w:r w:rsidRPr="00886D56">
        <w:t xml:space="preserve"> a bribe. The appellant claims that he remained in hiding from the day of his release until he left for Canada on </w:t>
      </w:r>
      <w:r w:rsidR="00AF33B8">
        <w:t xml:space="preserve">XXXX </w:t>
      </w:r>
      <w:proofErr w:type="spellStart"/>
      <w:r w:rsidR="00AF33B8">
        <w:t>XXXX</w:t>
      </w:r>
      <w:proofErr w:type="spellEnd"/>
      <w:r w:rsidRPr="00886D56">
        <w:t xml:space="preserve">, 2018 (he had already obtained a visa on </w:t>
      </w:r>
      <w:r w:rsidR="00AF33B8">
        <w:t xml:space="preserve">XXXX </w:t>
      </w:r>
      <w:proofErr w:type="spellStart"/>
      <w:r w:rsidR="00AF33B8">
        <w:t>XXXX</w:t>
      </w:r>
      <w:proofErr w:type="spellEnd"/>
      <w:r w:rsidRPr="00886D56">
        <w:t xml:space="preserve">, 2018). He remained in Canada until </w:t>
      </w:r>
      <w:r w:rsidR="00AF33B8">
        <w:t xml:space="preserve">XXXX </w:t>
      </w:r>
      <w:proofErr w:type="spellStart"/>
      <w:r w:rsidR="00AF33B8">
        <w:t>XXXX</w:t>
      </w:r>
      <w:proofErr w:type="spellEnd"/>
      <w:r w:rsidRPr="00886D56">
        <w:t xml:space="preserve">, 2020, </w:t>
      </w:r>
      <w:r w:rsidR="00E248B7">
        <w:t xml:space="preserve">when </w:t>
      </w:r>
      <w:r w:rsidRPr="00886D56">
        <w:t>he was deported. During his oral hearing before the RAD on December 3, 2021, the appellant testified</w:t>
      </w:r>
      <w:r w:rsidR="00BB7B0F">
        <w:t xml:space="preserve"> </w:t>
      </w:r>
      <w:proofErr w:type="gramStart"/>
      <w:r w:rsidR="00BB7B0F">
        <w:t xml:space="preserve">in particular </w:t>
      </w:r>
      <w:r w:rsidRPr="00886D56">
        <w:t>about</w:t>
      </w:r>
      <w:proofErr w:type="gramEnd"/>
      <w:r w:rsidRPr="00886D56">
        <w:t xml:space="preserve"> his arrest and detention upon arriving in Cameroon on </w:t>
      </w:r>
      <w:r w:rsidR="00AF33B8">
        <w:t xml:space="preserve">XXXX </w:t>
      </w:r>
      <w:proofErr w:type="spellStart"/>
      <w:r w:rsidR="00AF33B8">
        <w:t>XXXX</w:t>
      </w:r>
      <w:proofErr w:type="spellEnd"/>
      <w:r w:rsidR="00AF33B8">
        <w:t xml:space="preserve"> </w:t>
      </w:r>
      <w:proofErr w:type="spellStart"/>
      <w:r w:rsidR="00AF33B8">
        <w:t>XXXX</w:t>
      </w:r>
      <w:proofErr w:type="spellEnd"/>
      <w:r w:rsidRPr="00886D56">
        <w:t xml:space="preserve"> 2020, about the abuse he suffered in detention, and the fact that he was beaten for tarnishing the image of Cameroon according to the police. He also testified about the bribe that was demanded for his release, his living conditions since returning to Cameroon, and </w:t>
      </w:r>
      <w:r w:rsidR="00CC2AA8">
        <w:t xml:space="preserve">the </w:t>
      </w:r>
      <w:r w:rsidR="00867DA3">
        <w:t xml:space="preserve">need </w:t>
      </w:r>
      <w:r w:rsidR="00210974">
        <w:t xml:space="preserve">to keep </w:t>
      </w:r>
      <w:r w:rsidR="00416A55">
        <w:t xml:space="preserve">relocating </w:t>
      </w:r>
      <w:r w:rsidRPr="00886D56">
        <w:t>to avoid being tracked down by the police. The appellant’s brother, Mr. </w:t>
      </w:r>
      <w:r w:rsidR="00AF33B8">
        <w:t>XXXX</w:t>
      </w:r>
      <w:r w:rsidRPr="00886D56">
        <w:t xml:space="preserve">, also testified about the bribe, the exchange of money and the details </w:t>
      </w:r>
      <w:r w:rsidR="002A6379">
        <w:t>of</w:t>
      </w:r>
      <w:r w:rsidRPr="00886D56">
        <w:t xml:space="preserve"> the appellant</w:t>
      </w:r>
      <w:r w:rsidR="002A6379">
        <w:t xml:space="preserve">’s </w:t>
      </w:r>
      <w:r w:rsidR="0049262C" w:rsidRPr="00886D56">
        <w:t>release</w:t>
      </w:r>
      <w:r w:rsidRPr="00886D56">
        <w:t xml:space="preserve">, </w:t>
      </w:r>
      <w:r w:rsidR="00A570E6">
        <w:t xml:space="preserve">as well as </w:t>
      </w:r>
      <w:r w:rsidRPr="00886D56">
        <w:t>the appellant</w:t>
      </w:r>
      <w:r w:rsidR="001621CB">
        <w:t>’s</w:t>
      </w:r>
      <w:r w:rsidRPr="00886D56">
        <w:t xml:space="preserve"> relocati</w:t>
      </w:r>
      <w:r w:rsidR="001621CB">
        <w:t>ons</w:t>
      </w:r>
      <w:r w:rsidRPr="00886D56">
        <w:t xml:space="preserve"> throughout Cameroon and </w:t>
      </w:r>
      <w:r w:rsidR="00A570E6">
        <w:t xml:space="preserve">how </w:t>
      </w:r>
      <w:r w:rsidRPr="00886D56">
        <w:t xml:space="preserve">the police </w:t>
      </w:r>
      <w:r w:rsidR="00A570E6">
        <w:t xml:space="preserve">were </w:t>
      </w:r>
      <w:r w:rsidR="006446B4">
        <w:t>attempting to track him down through</w:t>
      </w:r>
      <w:r w:rsidRPr="00886D56">
        <w:t xml:space="preserve"> his friends and family.</w:t>
      </w:r>
    </w:p>
    <w:p w14:paraId="32A3DBF8" w14:textId="4E9AE820" w:rsidR="00131049" w:rsidRPr="00886D56" w:rsidRDefault="00131049" w:rsidP="00B00D92">
      <w:pPr>
        <w:pStyle w:val="CG2H"/>
        <w:keepNext/>
      </w:pPr>
      <w:r w:rsidRPr="00886D56">
        <w:t>Since his return to Cameroon</w:t>
      </w:r>
    </w:p>
    <w:p w14:paraId="56C7314F" w14:textId="01991A34" w:rsidR="00131049" w:rsidRPr="00886D56" w:rsidRDefault="00717A6F" w:rsidP="00380C2A">
      <w:pPr>
        <w:pStyle w:val="CGPara"/>
        <w:ind w:left="0" w:firstLine="0"/>
        <w:jc w:val="both"/>
      </w:pPr>
      <w:r w:rsidRPr="00886D56">
        <w:t xml:space="preserve">Upon arriving at the airport in Douala, he was taken to the police station </w:t>
      </w:r>
      <w:r w:rsidR="00FF517A" w:rsidRPr="00886D56">
        <w:t xml:space="preserve">at </w:t>
      </w:r>
      <w:r w:rsidRPr="00886D56">
        <w:t xml:space="preserve">the airport where he was asked to remove his shoes and belt. He </w:t>
      </w:r>
      <w:r w:rsidR="00022C78">
        <w:t>stated</w:t>
      </w:r>
      <w:r w:rsidRPr="00886D56">
        <w:t xml:space="preserve"> </w:t>
      </w:r>
      <w:r w:rsidR="00022C78">
        <w:t xml:space="preserve">that </w:t>
      </w:r>
      <w:r w:rsidRPr="00886D56">
        <w:t xml:space="preserve">he was held in the airport cell for two days and beaten: he was struck in the abdomen and back and slapped in the face. He was threatened and was reportedly told that he would suffer and be tortured for tarnishing the image of Cameroon’s government. The police officers demanded the sum of </w:t>
      </w:r>
      <w:r w:rsidR="00AF33B8">
        <w:t xml:space="preserve">XXXX </w:t>
      </w:r>
      <w:proofErr w:type="spellStart"/>
      <w:r w:rsidR="00AF33B8">
        <w:t>XXXX</w:t>
      </w:r>
      <w:proofErr w:type="spellEnd"/>
      <w:r w:rsidR="00AF33B8">
        <w:t xml:space="preserve"> </w:t>
      </w:r>
      <w:proofErr w:type="spellStart"/>
      <w:r w:rsidR="00AF33B8">
        <w:t>XXXX</w:t>
      </w:r>
      <w:proofErr w:type="spellEnd"/>
      <w:r w:rsidR="00AF33B8">
        <w:t xml:space="preserve"> </w:t>
      </w:r>
      <w:proofErr w:type="spellStart"/>
      <w:r w:rsidR="00AF33B8">
        <w:t>XXXX</w:t>
      </w:r>
      <w:proofErr w:type="spellEnd"/>
      <w:r w:rsidR="00AF33B8">
        <w:t xml:space="preserve"> </w:t>
      </w:r>
      <w:proofErr w:type="spellStart"/>
      <w:r w:rsidR="00AF33B8">
        <w:t>XXXX</w:t>
      </w:r>
      <w:proofErr w:type="spellEnd"/>
      <w:r w:rsidRPr="00886D56">
        <w:t> CFA (approximately $</w:t>
      </w:r>
      <w:r w:rsidR="00AF33B8">
        <w:t xml:space="preserve">XXXX </w:t>
      </w:r>
      <w:proofErr w:type="spellStart"/>
      <w:r w:rsidR="00AF33B8">
        <w:t>XXXX</w:t>
      </w:r>
      <w:proofErr w:type="spellEnd"/>
      <w:r w:rsidR="00AF33B8">
        <w:t xml:space="preserve"> </w:t>
      </w:r>
      <w:proofErr w:type="spellStart"/>
      <w:r w:rsidR="00AF33B8">
        <w:t>XXXX</w:t>
      </w:r>
      <w:proofErr w:type="spellEnd"/>
      <w:r w:rsidRPr="00886D56">
        <w:t xml:space="preserve"> CDN) for his release. The appellant’s brother eventually </w:t>
      </w:r>
      <w:r w:rsidR="004179AD">
        <w:t>collected the money</w:t>
      </w:r>
      <w:r w:rsidRPr="00886D56">
        <w:t xml:space="preserve"> and paid the officers.  </w:t>
      </w:r>
    </w:p>
    <w:p w14:paraId="546655F2" w14:textId="32E0AC07" w:rsidR="00C96402" w:rsidRPr="00886D56" w:rsidRDefault="00717A6F" w:rsidP="006F61ED">
      <w:pPr>
        <w:pStyle w:val="CGPara"/>
        <w:ind w:left="0" w:firstLine="0"/>
        <w:jc w:val="both"/>
      </w:pPr>
      <w:r w:rsidRPr="00886D56">
        <w:t>The appellant’s brother was instructed to take the appellant out of the capital</w:t>
      </w:r>
      <w:r w:rsidR="00FF517A" w:rsidRPr="00886D56">
        <w:t>,</w:t>
      </w:r>
      <w:r w:rsidRPr="00886D56">
        <w:t xml:space="preserve"> and on </w:t>
      </w:r>
      <w:r w:rsidR="00AF33B8">
        <w:t xml:space="preserve">XXXX </w:t>
      </w:r>
      <w:proofErr w:type="spellStart"/>
      <w:r w:rsidR="00AF33B8">
        <w:t>XXXX</w:t>
      </w:r>
      <w:proofErr w:type="spellEnd"/>
      <w:r w:rsidRPr="00886D56">
        <w:t xml:space="preserve">, 2020, the appellant was therefore taken to his village to live with his older brother, where he </w:t>
      </w:r>
      <w:r w:rsidR="00FF517A" w:rsidRPr="00886D56">
        <w:t xml:space="preserve">stayed </w:t>
      </w:r>
      <w:r w:rsidRPr="00886D56">
        <w:t xml:space="preserve">for four months. However, he had to leave the village because his older brother </w:t>
      </w:r>
      <w:r w:rsidR="00AF33B8">
        <w:t xml:space="preserve">XXXX </w:t>
      </w:r>
      <w:proofErr w:type="spellStart"/>
      <w:r w:rsidR="00AF33B8">
        <w:t>XXXX</w:t>
      </w:r>
      <w:proofErr w:type="spellEnd"/>
      <w:r w:rsidR="002C13FC">
        <w:t xml:space="preserve"> and </w:t>
      </w:r>
      <w:r w:rsidRPr="00886D56">
        <w:t xml:space="preserve">could not </w:t>
      </w:r>
      <w:r w:rsidR="00674FCA">
        <w:t>provide</w:t>
      </w:r>
      <w:r w:rsidRPr="00886D56">
        <w:t xml:space="preserve"> </w:t>
      </w:r>
      <w:r w:rsidR="002C13FC">
        <w:t xml:space="preserve">sufficient </w:t>
      </w:r>
      <w:r w:rsidRPr="00886D56">
        <w:t>security</w:t>
      </w:r>
      <w:r w:rsidR="002C13FC">
        <w:t xml:space="preserve"> for him</w:t>
      </w:r>
      <w:r w:rsidRPr="00886D56">
        <w:t>.</w:t>
      </w:r>
    </w:p>
    <w:p w14:paraId="1CE7CB9A" w14:textId="2833A7D9" w:rsidR="00C96402" w:rsidRPr="00886D56" w:rsidRDefault="00717A6F" w:rsidP="0085223D">
      <w:pPr>
        <w:pStyle w:val="CGPara"/>
        <w:ind w:left="0" w:firstLine="0"/>
        <w:jc w:val="both"/>
      </w:pPr>
      <w:r w:rsidRPr="00886D56">
        <w:t xml:space="preserve">The appellant relocated to the village of </w:t>
      </w:r>
      <w:r w:rsidR="00AF33B8">
        <w:t>XXXX</w:t>
      </w:r>
      <w:r w:rsidRPr="00886D56">
        <w:t>, then to another village approximately an eight</w:t>
      </w:r>
      <w:r w:rsidR="00624C8E" w:rsidRPr="00886D56">
        <w:t>-</w:t>
      </w:r>
      <w:r w:rsidRPr="00886D56">
        <w:t xml:space="preserve">hour drive from </w:t>
      </w:r>
      <w:r w:rsidR="00AF33B8">
        <w:t>XXXX</w:t>
      </w:r>
      <w:r w:rsidRPr="00886D56">
        <w:t>, to the home of his aunt and her husband. That is where the appellant is currently hiding. He is cut off from everything, including his child, and states that his physical and psychological health is deteriorating, which his doctor confirms in a medical note filed in evidence.</w:t>
      </w:r>
      <w:r w:rsidR="00E1510D" w:rsidRPr="00886D56">
        <w:rPr>
          <w:rStyle w:val="EndnoteReference"/>
        </w:rPr>
        <w:endnoteReference w:id="34"/>
      </w:r>
      <w:r w:rsidRPr="00886D56">
        <w:t xml:space="preserve"> I</w:t>
      </w:r>
      <w:r w:rsidR="00B156E5">
        <w:t> </w:t>
      </w:r>
      <w:r w:rsidRPr="00886D56">
        <w:t xml:space="preserve">note that, while it is not an official medical report, the doctor’s notes are sufficiently credible for me to </w:t>
      </w:r>
      <w:r w:rsidR="00FF517A" w:rsidRPr="00886D56">
        <w:t xml:space="preserve">give </w:t>
      </w:r>
      <w:r w:rsidRPr="00886D56">
        <w:t xml:space="preserve">the document some weight. </w:t>
      </w:r>
    </w:p>
    <w:p w14:paraId="581FDD1A" w14:textId="587E20A2" w:rsidR="00C96402" w:rsidRPr="00886D56" w:rsidRDefault="00717A6F" w:rsidP="00BD3AF6">
      <w:pPr>
        <w:pStyle w:val="CGPara"/>
        <w:ind w:left="0" w:firstLine="0"/>
        <w:jc w:val="both"/>
      </w:pPr>
      <w:r w:rsidRPr="00886D56">
        <w:t xml:space="preserve">The appellant receives occasional visits from family members. His sister, who visits him to bring him groceries, informed the appellant that she is still receiving threats from police officers who are looking for him. The appellant also testified that the police </w:t>
      </w:r>
      <w:r w:rsidR="00B156E5">
        <w:t xml:space="preserve">have </w:t>
      </w:r>
      <w:r w:rsidRPr="00886D56">
        <w:t>approach</w:t>
      </w:r>
      <w:r w:rsidR="00FF517A" w:rsidRPr="00886D56">
        <w:t>ed</w:t>
      </w:r>
      <w:r w:rsidRPr="00886D56">
        <w:t xml:space="preserve"> his friends look</w:t>
      </w:r>
      <w:r w:rsidR="00FF517A" w:rsidRPr="00886D56">
        <w:t>ing</w:t>
      </w:r>
      <w:r w:rsidRPr="00886D56">
        <w:t xml:space="preserve"> for him. The appellant’s sister and </w:t>
      </w:r>
      <w:r w:rsidR="008A39F6">
        <w:t>his</w:t>
      </w:r>
      <w:r w:rsidRPr="00886D56">
        <w:t xml:space="preserve"> friend </w:t>
      </w:r>
      <w:r w:rsidR="00B84CBA">
        <w:t>submitted</w:t>
      </w:r>
      <w:r w:rsidRPr="00886D56">
        <w:t xml:space="preserve"> letters confirming </w:t>
      </w:r>
      <w:r w:rsidR="00692E3F">
        <w:t>this</w:t>
      </w:r>
      <w:r w:rsidRPr="00886D56">
        <w:t>.</w:t>
      </w:r>
      <w:r w:rsidR="00006E84" w:rsidRPr="00886D56">
        <w:rPr>
          <w:rStyle w:val="EndnoteReference"/>
        </w:rPr>
        <w:endnoteReference w:id="35"/>
      </w:r>
    </w:p>
    <w:p w14:paraId="53E9360B" w14:textId="43BEA879" w:rsidR="00C96402" w:rsidRPr="00886D56" w:rsidRDefault="00717A6F" w:rsidP="00297130">
      <w:pPr>
        <w:pStyle w:val="CGPara"/>
        <w:ind w:left="0" w:firstLine="0"/>
        <w:jc w:val="both"/>
      </w:pPr>
      <w:r w:rsidRPr="00886D56">
        <w:t xml:space="preserve">The appellant states that he has not heard from his wife, </w:t>
      </w:r>
      <w:r w:rsidR="00A31B31">
        <w:t>as</w:t>
      </w:r>
      <w:r w:rsidRPr="00886D56">
        <w:t xml:space="preserve"> she also left the country </w:t>
      </w:r>
      <w:proofErr w:type="gramStart"/>
      <w:r w:rsidR="00B84CBA">
        <w:t>as a result</w:t>
      </w:r>
      <w:r w:rsidR="00FF517A" w:rsidRPr="00886D56">
        <w:t xml:space="preserve"> </w:t>
      </w:r>
      <w:r w:rsidRPr="00886D56">
        <w:t>of</w:t>
      </w:r>
      <w:proofErr w:type="gramEnd"/>
      <w:r w:rsidRPr="00886D56">
        <w:t xml:space="preserve"> the appellant’s actions.</w:t>
      </w:r>
    </w:p>
    <w:p w14:paraId="5D9C6745" w14:textId="00CBA2A5" w:rsidR="00006E84" w:rsidRPr="00886D56" w:rsidRDefault="00717A6F" w:rsidP="009E42E8">
      <w:pPr>
        <w:pStyle w:val="CGPara"/>
        <w:ind w:left="0" w:firstLine="0"/>
        <w:jc w:val="both"/>
      </w:pPr>
      <w:r w:rsidRPr="00886D56">
        <w:t xml:space="preserve">The appellant’s brother testified. </w:t>
      </w:r>
      <w:r w:rsidR="00AF33B8">
        <w:t xml:space="preserve">XXXX </w:t>
      </w:r>
      <w:proofErr w:type="spellStart"/>
      <w:r w:rsidR="00AF33B8">
        <w:t>XXXX</w:t>
      </w:r>
      <w:proofErr w:type="spellEnd"/>
      <w:r w:rsidR="00AF33B8">
        <w:t xml:space="preserve"> </w:t>
      </w:r>
      <w:proofErr w:type="spellStart"/>
      <w:r w:rsidR="00AF33B8">
        <w:t>XXXX</w:t>
      </w:r>
      <w:proofErr w:type="spellEnd"/>
      <w:r w:rsidR="00AF33B8">
        <w:t xml:space="preserve"> </w:t>
      </w:r>
      <w:proofErr w:type="spellStart"/>
      <w:r w:rsidR="00AF33B8">
        <w:t>XXXX</w:t>
      </w:r>
      <w:proofErr w:type="spellEnd"/>
      <w:r w:rsidR="00AF33B8">
        <w:t xml:space="preserve"> </w:t>
      </w:r>
      <w:proofErr w:type="spellStart"/>
      <w:r w:rsidR="00AF33B8">
        <w:t>XXXX</w:t>
      </w:r>
      <w:proofErr w:type="spellEnd"/>
      <w:r w:rsidR="00AF33B8">
        <w:t xml:space="preserve"> </w:t>
      </w:r>
      <w:proofErr w:type="spellStart"/>
      <w:r w:rsidR="00AF33B8">
        <w:t>XXXX</w:t>
      </w:r>
      <w:proofErr w:type="spellEnd"/>
      <w:r w:rsidRPr="00886D56">
        <w:t xml:space="preserve"> confirmed that he found the money </w:t>
      </w:r>
      <w:r w:rsidR="00FF517A" w:rsidRPr="00886D56">
        <w:t xml:space="preserve">required </w:t>
      </w:r>
      <w:r w:rsidRPr="00886D56">
        <w:t>for the appellant</w:t>
      </w:r>
      <w:r w:rsidR="00FF517A" w:rsidRPr="00886D56">
        <w:t xml:space="preserve"> to be</w:t>
      </w:r>
      <w:r w:rsidRPr="00886D56">
        <w:t xml:space="preserve"> release</w:t>
      </w:r>
      <w:r w:rsidR="00FF517A" w:rsidRPr="00886D56">
        <w:t>d</w:t>
      </w:r>
      <w:r w:rsidRPr="00886D56">
        <w:t xml:space="preserve"> </w:t>
      </w:r>
      <w:r w:rsidR="00FF517A" w:rsidRPr="00886D56">
        <w:t>when he was</w:t>
      </w:r>
      <w:r w:rsidRPr="00886D56">
        <w:t xml:space="preserve"> incarcerat</w:t>
      </w:r>
      <w:r w:rsidR="00FF517A" w:rsidRPr="00886D56">
        <w:t>ed</w:t>
      </w:r>
      <w:r w:rsidRPr="00886D56">
        <w:t xml:space="preserve"> upon his return. He explained that he had met the police officers in a shady neighbourhood and that was when the appellant was handed over to him. He </w:t>
      </w:r>
      <w:r w:rsidR="006A1ADB">
        <w:t xml:space="preserve">saw </w:t>
      </w:r>
      <w:r w:rsidRPr="00886D56">
        <w:t xml:space="preserve">that his brother was traumatized and had been beaten. He confirmed that the appellant </w:t>
      </w:r>
      <w:r w:rsidR="007C5C04">
        <w:t>is living</w:t>
      </w:r>
      <w:r w:rsidRPr="00886D56">
        <w:t xml:space="preserve"> in hiding and that the family </w:t>
      </w:r>
      <w:r w:rsidR="007C5C04">
        <w:t>is living</w:t>
      </w:r>
      <w:r w:rsidRPr="00886D56">
        <w:t xml:space="preserve"> in [translation] “</w:t>
      </w:r>
      <w:r w:rsidR="00A07B16">
        <w:t xml:space="preserve">a state of </w:t>
      </w:r>
      <w:r w:rsidRPr="00886D56">
        <w:t xml:space="preserve">panic.” According to the witness, the appellant is wanted and </w:t>
      </w:r>
      <w:r w:rsidR="0009450B">
        <w:t>cannot possibly live</w:t>
      </w:r>
      <w:r w:rsidRPr="00886D56">
        <w:t xml:space="preserve"> in the capital. The police </w:t>
      </w:r>
      <w:r w:rsidR="00FF517A" w:rsidRPr="00886D56">
        <w:t xml:space="preserve">have </w:t>
      </w:r>
      <w:r w:rsidR="0009450B">
        <w:t>allegedly</w:t>
      </w:r>
      <w:r w:rsidRPr="00886D56">
        <w:t xml:space="preserve"> visited Mr. </w:t>
      </w:r>
      <w:r w:rsidR="00AF33B8">
        <w:t>XXXX</w:t>
      </w:r>
      <w:r w:rsidRPr="00886D56">
        <w:t xml:space="preserve"> four times </w:t>
      </w:r>
      <w:r w:rsidR="00A614EA">
        <w:t>looking</w:t>
      </w:r>
      <w:r w:rsidRPr="00886D56">
        <w:t xml:space="preserve"> for the appellant since his return. The police </w:t>
      </w:r>
      <w:r w:rsidR="00FF7C10">
        <w:t xml:space="preserve">have </w:t>
      </w:r>
      <w:r w:rsidRPr="00886D56">
        <w:t>also visited (at night) the appellant’s sister (</w:t>
      </w:r>
      <w:r w:rsidR="00AF33B8">
        <w:t>XXXX</w:t>
      </w:r>
      <w:r w:rsidRPr="00886D56">
        <w:t>). According to Mr. </w:t>
      </w:r>
      <w:r w:rsidR="00AF33B8">
        <w:t>XXXX</w:t>
      </w:r>
      <w:r w:rsidRPr="00886D56">
        <w:t xml:space="preserve">, the last police visit was in October 2021, when they questioned the appellant’s aunt in </w:t>
      </w:r>
      <w:r w:rsidR="00AF33B8">
        <w:t>XXXX</w:t>
      </w:r>
      <w:r w:rsidRPr="00886D56">
        <w:t>.</w:t>
      </w:r>
    </w:p>
    <w:p w14:paraId="736C38C6" w14:textId="1BEB55B8" w:rsidR="00D51457" w:rsidRPr="00886D56" w:rsidRDefault="006860F4" w:rsidP="0070288D">
      <w:pPr>
        <w:pStyle w:val="CGPara"/>
        <w:ind w:left="0" w:firstLine="0"/>
        <w:jc w:val="both"/>
      </w:pPr>
      <w:r>
        <w:t xml:space="preserve">The appellant fears that if </w:t>
      </w:r>
      <w:r w:rsidR="00D51457" w:rsidRPr="00886D56">
        <w:t>the police</w:t>
      </w:r>
      <w:r>
        <w:t xml:space="preserve"> find him</w:t>
      </w:r>
      <w:r w:rsidR="00D51457" w:rsidRPr="00886D56">
        <w:t xml:space="preserve">, he will be incarcerated in a prison for dissidents where </w:t>
      </w:r>
      <w:r>
        <w:t xml:space="preserve">the </w:t>
      </w:r>
      <w:r w:rsidR="00D51457" w:rsidRPr="00886D56">
        <w:t>conditions are inhumane and that he would suffer severe abuse. The objective documentary evidence corroborates this treatment of dissidents.</w:t>
      </w:r>
      <w:r w:rsidR="00E1510D" w:rsidRPr="00886D56">
        <w:rPr>
          <w:rStyle w:val="EndnoteReference"/>
        </w:rPr>
        <w:endnoteReference w:id="36"/>
      </w:r>
    </w:p>
    <w:p w14:paraId="474B53B7" w14:textId="0FBD0F96" w:rsidR="00006E84" w:rsidRPr="00886D56" w:rsidRDefault="00861C74" w:rsidP="00B00D92">
      <w:pPr>
        <w:pStyle w:val="CG2H"/>
        <w:keepNext/>
        <w:rPr>
          <w:rFonts w:ascii="Times New Roman" w:hAnsi="Times New Roman"/>
        </w:rPr>
      </w:pPr>
      <w:r>
        <w:rPr>
          <w:rFonts w:ascii="Times New Roman" w:hAnsi="Times New Roman"/>
        </w:rPr>
        <w:t>Determination</w:t>
      </w:r>
    </w:p>
    <w:p w14:paraId="65340942" w14:textId="65CF40B8" w:rsidR="00407566" w:rsidRPr="00886D56" w:rsidRDefault="00407566" w:rsidP="00607A61">
      <w:pPr>
        <w:pStyle w:val="CGPara"/>
        <w:ind w:left="0" w:firstLine="0"/>
        <w:jc w:val="both"/>
      </w:pPr>
      <w:r w:rsidRPr="00886D56">
        <w:t xml:space="preserve">The appellant </w:t>
      </w:r>
      <w:r w:rsidR="00C866DA">
        <w:t xml:space="preserve">has </w:t>
      </w:r>
      <w:r w:rsidRPr="00886D56">
        <w:t xml:space="preserve">established his personal identity </w:t>
      </w:r>
      <w:r w:rsidR="00C866DA">
        <w:t>by means of</w:t>
      </w:r>
      <w:r w:rsidRPr="00886D56">
        <w:t xml:space="preserve"> his passport issued by the Cameroonian authorities. </w:t>
      </w:r>
    </w:p>
    <w:p w14:paraId="25A2A1C4" w14:textId="2F68FD6B" w:rsidR="006B3451" w:rsidRPr="00886D56" w:rsidRDefault="006B3451" w:rsidP="00607A61">
      <w:pPr>
        <w:pStyle w:val="CGPara"/>
        <w:ind w:left="0" w:firstLine="0"/>
        <w:jc w:val="both"/>
      </w:pPr>
      <w:r w:rsidRPr="00886D56">
        <w:t xml:space="preserve">He testified candidly during the RAD’s virtual hearing. His testimony was detailed and precise. He clearly explained the abuse he suffered upon his arrival and the reasons given by the police officers who beat him. He provided details of the life he lives as a fugitive to avoid being </w:t>
      </w:r>
      <w:r w:rsidR="004A7900">
        <w:t>found</w:t>
      </w:r>
      <w:r w:rsidRPr="00886D56">
        <w:t xml:space="preserve"> by the authorities. His statements were corroborated by his brother’s testimony. The</w:t>
      </w:r>
      <w:r w:rsidR="00130406">
        <w:t>ir</w:t>
      </w:r>
      <w:r w:rsidRPr="00886D56">
        <w:t xml:space="preserve"> testimony was compatible and consistent with the affidavits they filed on the record. There are also numerous letters from family and friends confirming that the police are looking for the appellant and </w:t>
      </w:r>
      <w:r w:rsidR="00BE31F4">
        <w:t>these</w:t>
      </w:r>
      <w:r w:rsidRPr="00886D56">
        <w:t xml:space="preserve"> are consistent with and support the testimony given by the appellant and his brother. There are also letters from his doctor and </w:t>
      </w:r>
      <w:r w:rsidR="00B668C1">
        <w:t xml:space="preserve">his </w:t>
      </w:r>
      <w:r w:rsidRPr="00886D56">
        <w:t xml:space="preserve">pastor. </w:t>
      </w:r>
      <w:r w:rsidR="00B668C1">
        <w:t>Moreover</w:t>
      </w:r>
      <w:r w:rsidRPr="00886D56">
        <w:t xml:space="preserve">, the appellant’s testimony and documentary evidence are consistent with the NDP. In its entirety, the evidence is </w:t>
      </w:r>
      <w:r w:rsidR="00EF7290" w:rsidRPr="00886D56">
        <w:t>coherent</w:t>
      </w:r>
      <w:r w:rsidRPr="00886D56">
        <w:t xml:space="preserve">, </w:t>
      </w:r>
      <w:proofErr w:type="gramStart"/>
      <w:r w:rsidRPr="00886D56">
        <w:t>credible</w:t>
      </w:r>
      <w:proofErr w:type="gramEnd"/>
      <w:r w:rsidRPr="00886D56">
        <w:t xml:space="preserve"> and </w:t>
      </w:r>
      <w:r w:rsidR="00EF7290" w:rsidRPr="00886D56">
        <w:t>internally consistent</w:t>
      </w:r>
      <w:r w:rsidRPr="00886D56">
        <w:t>. The appellant is credible.</w:t>
      </w:r>
    </w:p>
    <w:p w14:paraId="5FA69C65" w14:textId="300744C0" w:rsidR="008B347F" w:rsidRPr="00886D56" w:rsidRDefault="00407566" w:rsidP="006A6AC3">
      <w:pPr>
        <w:pStyle w:val="CGPara"/>
        <w:ind w:left="0" w:firstLine="0"/>
        <w:jc w:val="both"/>
      </w:pPr>
      <w:r w:rsidRPr="00886D56">
        <w:t xml:space="preserve">The appellant </w:t>
      </w:r>
      <w:r w:rsidR="00B668C1">
        <w:t xml:space="preserve">has </w:t>
      </w:r>
      <w:r w:rsidRPr="00886D56">
        <w:t xml:space="preserve">established that he was arrested and beaten by police officers in Cameroon after </w:t>
      </w:r>
      <w:r w:rsidR="009A0B22">
        <w:t>founding</w:t>
      </w:r>
      <w:r w:rsidRPr="00886D56">
        <w:t xml:space="preserve"> a dissident youth troupe in </w:t>
      </w:r>
      <w:r w:rsidR="00AF33B8">
        <w:t>XXXX</w:t>
      </w:r>
      <w:r w:rsidRPr="00886D56">
        <w:t xml:space="preserve"> 2018. </w:t>
      </w:r>
      <w:r w:rsidR="00104045" w:rsidRPr="00886D56">
        <w:t>H</w:t>
      </w:r>
      <w:r w:rsidRPr="00886D56">
        <w:t xml:space="preserve">e left Cameroon </w:t>
      </w:r>
      <w:r w:rsidR="00104045" w:rsidRPr="00886D56">
        <w:t xml:space="preserve">with a visa </w:t>
      </w:r>
      <w:r w:rsidRPr="00886D56">
        <w:t xml:space="preserve">in </w:t>
      </w:r>
      <w:r w:rsidR="00AF33B8">
        <w:t>XXXX</w:t>
      </w:r>
      <w:r w:rsidRPr="00886D56">
        <w:t xml:space="preserve"> 2018 and claimed refugee protection in Canada. Since his removal to Cameroon, the appellant has been living in hiding. He was released after </w:t>
      </w:r>
      <w:r w:rsidR="00CC70DB">
        <w:t>the</w:t>
      </w:r>
      <w:r w:rsidRPr="00886D56">
        <w:t xml:space="preserve"> police officers</w:t>
      </w:r>
      <w:r w:rsidR="00CC70DB">
        <w:t xml:space="preserve"> were paid a bribe</w:t>
      </w:r>
      <w:r w:rsidRPr="00886D56">
        <w:t xml:space="preserve">; however, the authorities are actively looking for him. The evidence </w:t>
      </w:r>
      <w:r w:rsidR="00104045" w:rsidRPr="00886D56">
        <w:t xml:space="preserve">indicates </w:t>
      </w:r>
      <w:r w:rsidRPr="00886D56">
        <w:t xml:space="preserve">that he is wanted by the police. While the appellant’s fear initially involved a </w:t>
      </w:r>
      <w:r w:rsidR="00104045" w:rsidRPr="00886D56">
        <w:t xml:space="preserve">risk </w:t>
      </w:r>
      <w:r w:rsidRPr="00886D56">
        <w:t xml:space="preserve">to his life </w:t>
      </w:r>
      <w:r w:rsidR="00EF7290" w:rsidRPr="00886D56">
        <w:t>owing to</w:t>
      </w:r>
      <w:r w:rsidRPr="00886D56">
        <w:t xml:space="preserve"> his involvement in the creation of the </w:t>
      </w:r>
      <w:r w:rsidR="00AF33B8">
        <w:t xml:space="preserve">XXXX </w:t>
      </w:r>
      <w:proofErr w:type="spellStart"/>
      <w:r w:rsidR="00AF33B8">
        <w:t>XXXX</w:t>
      </w:r>
      <w:proofErr w:type="spellEnd"/>
      <w:r w:rsidRPr="00886D56">
        <w:t xml:space="preserve"> troupe, the situation </w:t>
      </w:r>
      <w:r w:rsidR="00104045" w:rsidRPr="00886D56">
        <w:t xml:space="preserve">has </w:t>
      </w:r>
      <w:r w:rsidRPr="00886D56">
        <w:t>changed</w:t>
      </w:r>
      <w:r w:rsidR="007815A8">
        <w:t>,</w:t>
      </w:r>
      <w:r w:rsidRPr="00886D56">
        <w:t xml:space="preserve"> and his fear </w:t>
      </w:r>
      <w:r w:rsidR="007815A8">
        <w:t>now</w:t>
      </w:r>
      <w:r w:rsidRPr="00886D56">
        <w:t xml:space="preserve"> </w:t>
      </w:r>
      <w:r w:rsidR="00E47F6F">
        <w:t>encompasses</w:t>
      </w:r>
      <w:r w:rsidR="00C75EE0">
        <w:t xml:space="preserve"> not only </w:t>
      </w:r>
      <w:r w:rsidRPr="00886D56">
        <w:t xml:space="preserve">a </w:t>
      </w:r>
      <w:r w:rsidR="00104045" w:rsidRPr="00886D56">
        <w:t xml:space="preserve">risk </w:t>
      </w:r>
      <w:r w:rsidRPr="00886D56">
        <w:t xml:space="preserve">to his life based on his </w:t>
      </w:r>
      <w:r w:rsidR="00104045" w:rsidRPr="00886D56">
        <w:t>being a dissident</w:t>
      </w:r>
      <w:r w:rsidR="00C75EE0">
        <w:t>,</w:t>
      </w:r>
      <w:r w:rsidR="00104045" w:rsidRPr="00886D56">
        <w:t xml:space="preserve"> but also </w:t>
      </w:r>
      <w:r w:rsidRPr="00886D56">
        <w:t xml:space="preserve">the fact that he filed a refugee protection claim in Canada and made allegations tarnishing the reputation of the Cameroonian government. The appellant’s refugee protection claim reinforces his position as a dissident and undermines Cameroon in the eyes of its government. In my opinion, </w:t>
      </w:r>
      <w:proofErr w:type="gramStart"/>
      <w:r w:rsidRPr="00886D56">
        <w:t>in light of</w:t>
      </w:r>
      <w:proofErr w:type="gramEnd"/>
      <w:r w:rsidRPr="00886D56">
        <w:t xml:space="preserve"> the police officers’ comments that they </w:t>
      </w:r>
      <w:r w:rsidR="00963DCA">
        <w:t>had beaten</w:t>
      </w:r>
      <w:r w:rsidRPr="00886D56">
        <w:t xml:space="preserve"> the appellant for tarnish</w:t>
      </w:r>
      <w:r w:rsidR="00F15FA6">
        <w:t>ing</w:t>
      </w:r>
      <w:r w:rsidRPr="00886D56">
        <w:t xml:space="preserve"> Cameroon’s image abroad, it is now primarily by reason of the appellant’s refugee protection claim that he is wanted by the police in Cameroon. </w:t>
      </w:r>
    </w:p>
    <w:p w14:paraId="3283C418" w14:textId="02B9238E" w:rsidR="0047319E" w:rsidRPr="00886D56" w:rsidRDefault="004D22A8" w:rsidP="00270425">
      <w:pPr>
        <w:pStyle w:val="CGPara"/>
        <w:ind w:left="0" w:firstLine="0"/>
        <w:jc w:val="both"/>
      </w:pPr>
      <w:r w:rsidRPr="00886D56">
        <w:t xml:space="preserve">The documentary evidence includes reports </w:t>
      </w:r>
      <w:r w:rsidR="007F427E">
        <w:t xml:space="preserve">stating </w:t>
      </w:r>
      <w:r w:rsidRPr="00886D56">
        <w:t xml:space="preserve">that Cameroonian authorities blame the diaspora for the outbreaks of violence that have plagued the country and do not hesitate to </w:t>
      </w:r>
      <w:r w:rsidR="008B0E49">
        <w:t>target</w:t>
      </w:r>
      <w:r w:rsidRPr="00886D56">
        <w:t xml:space="preserve"> Cameroonians who oppose the regime abroad.</w:t>
      </w:r>
      <w:r w:rsidR="00767B78" w:rsidRPr="00886D56">
        <w:rPr>
          <w:rStyle w:val="EndnoteReference"/>
        </w:rPr>
        <w:endnoteReference w:id="37"/>
      </w:r>
    </w:p>
    <w:p w14:paraId="1FDBFF74" w14:textId="1D70FF5B" w:rsidR="0041329F" w:rsidRPr="00886D56" w:rsidRDefault="00221888" w:rsidP="00A06A58">
      <w:pPr>
        <w:pStyle w:val="CGPara"/>
        <w:tabs>
          <w:tab w:val="num" w:pos="862"/>
        </w:tabs>
        <w:ind w:left="0" w:firstLine="0"/>
        <w:jc w:val="both"/>
      </w:pPr>
      <w:r w:rsidRPr="00886D56">
        <w:t xml:space="preserve">The same documentary evidence indicates that civilian authorities do not maintain effective control over the security forces and that the socio-political crisis that began in the </w:t>
      </w:r>
      <w:r w:rsidR="007D4252">
        <w:t>n</w:t>
      </w:r>
      <w:r w:rsidRPr="00886D56">
        <w:t xml:space="preserve">orthwest and </w:t>
      </w:r>
      <w:r w:rsidR="007D4252">
        <w:t>s</w:t>
      </w:r>
      <w:r w:rsidRPr="00886D56">
        <w:t xml:space="preserve">outhwest regions </w:t>
      </w:r>
      <w:r w:rsidR="007D4252">
        <w:t xml:space="preserve">of the country </w:t>
      </w:r>
      <w:r w:rsidRPr="00886D56">
        <w:t>in</w:t>
      </w:r>
      <w:r w:rsidR="007D4252">
        <w:t> </w:t>
      </w:r>
      <w:r w:rsidRPr="00886D56">
        <w:t xml:space="preserve">2016 resulted in serious human rights violations and abuses committed by government forces. It confirms that Cameroonian authorities have intensified the crackdown against opponents. The documentary evidence refers to a massive government crackdown on demonstrations and political activities. </w:t>
      </w:r>
    </w:p>
    <w:p w14:paraId="6390CFC8" w14:textId="4A4F2833" w:rsidR="00071929" w:rsidRPr="00886D56" w:rsidRDefault="00CD265D" w:rsidP="00C86F94">
      <w:pPr>
        <w:pStyle w:val="CGPara"/>
        <w:ind w:left="0" w:firstLine="0"/>
        <w:jc w:val="both"/>
      </w:pPr>
      <w:r w:rsidRPr="00886D56">
        <w:t xml:space="preserve">The current president’s regime is clearly intolerant and does not respect the fundamental rights of its citizens. Crackdowns have increased in recent years, limiting the ability of political opponents to operate </w:t>
      </w:r>
      <w:proofErr w:type="gramStart"/>
      <w:r w:rsidRPr="00886D56">
        <w:t>freely</w:t>
      </w:r>
      <w:proofErr w:type="gramEnd"/>
      <w:r w:rsidRPr="00886D56">
        <w:t xml:space="preserve"> and banning private meetings based on restrictions associated with COVID</w:t>
      </w:r>
      <w:r w:rsidRPr="00886D56">
        <w:noBreakHyphen/>
        <w:t>19. Individuals are not free to express or mount dissent against the current regime. Police officers arrest opponents, who are often arrested and incarcerated in unsanitary and overcrowded institutions.</w:t>
      </w:r>
      <w:r w:rsidR="0041329F" w:rsidRPr="00886D56">
        <w:rPr>
          <w:rStyle w:val="EndnoteReference"/>
        </w:rPr>
        <w:endnoteReference w:id="38"/>
      </w:r>
      <w:r w:rsidRPr="00886D56">
        <w:t xml:space="preserve"> </w:t>
      </w:r>
    </w:p>
    <w:p w14:paraId="33DBC326" w14:textId="70FC109E" w:rsidR="0041329F" w:rsidRPr="00886D56" w:rsidRDefault="009C1B98" w:rsidP="00CA6FDE">
      <w:pPr>
        <w:pStyle w:val="CGPara"/>
        <w:ind w:left="0" w:firstLine="0"/>
        <w:jc w:val="both"/>
      </w:pPr>
      <w:r w:rsidRPr="00886D56">
        <w:t>Mr. </w:t>
      </w:r>
      <w:r w:rsidR="00AF33B8">
        <w:t xml:space="preserve">XXXX </w:t>
      </w:r>
      <w:proofErr w:type="spellStart"/>
      <w:r w:rsidR="00AF33B8">
        <w:t>XXXX</w:t>
      </w:r>
      <w:proofErr w:type="spellEnd"/>
      <w:r w:rsidRPr="00886D56">
        <w:t xml:space="preserve"> </w:t>
      </w:r>
      <w:r w:rsidR="001C78F8">
        <w:t xml:space="preserve">has </w:t>
      </w:r>
      <w:r w:rsidRPr="00886D56">
        <w:t xml:space="preserve">established </w:t>
      </w:r>
      <w:r w:rsidR="00584C27">
        <w:t xml:space="preserve">the existence of </w:t>
      </w:r>
      <w:r w:rsidRPr="00886D56">
        <w:t xml:space="preserve">a reasonable </w:t>
      </w:r>
      <w:r w:rsidR="004F5CF0" w:rsidRPr="00886D56">
        <w:t xml:space="preserve">chance </w:t>
      </w:r>
      <w:r w:rsidRPr="00886D56">
        <w:t>or serious possibility of future persecution by reason of his political opinion, in addition to the fact that he tarnished the regime’s image by speaking out against it in his refugee protection claim in Canada.</w:t>
      </w:r>
    </w:p>
    <w:p w14:paraId="754F1349" w14:textId="77777777" w:rsidR="00A67AA5" w:rsidRPr="00886D56" w:rsidRDefault="0047319E" w:rsidP="00A67AA5">
      <w:pPr>
        <w:pStyle w:val="CG2H"/>
        <w:keepNext/>
        <w:rPr>
          <w:rFonts w:ascii="Helvetica" w:hAnsi="Helvetica"/>
        </w:rPr>
      </w:pPr>
      <w:r w:rsidRPr="00886D56">
        <w:t>There is no adequate state protection or internal flight alternative</w:t>
      </w:r>
    </w:p>
    <w:p w14:paraId="13E61FD0" w14:textId="715461B0" w:rsidR="0057113A" w:rsidRPr="00886D56" w:rsidRDefault="00CD265D" w:rsidP="004637DC">
      <w:pPr>
        <w:pStyle w:val="CGPara"/>
        <w:ind w:left="0" w:firstLine="0"/>
        <w:jc w:val="both"/>
        <w:rPr>
          <w:rFonts w:ascii="Helvetica" w:hAnsi="Helvetica"/>
          <w:bCs/>
        </w:rPr>
      </w:pPr>
      <w:r w:rsidRPr="00886D56">
        <w:t xml:space="preserve">The passages from the NDP cited above confirm that </w:t>
      </w:r>
      <w:r w:rsidR="00DC0EF4">
        <w:t xml:space="preserve">the </w:t>
      </w:r>
      <w:r w:rsidRPr="00886D56">
        <w:t xml:space="preserve">security forces and </w:t>
      </w:r>
      <w:r w:rsidR="00DC0EF4">
        <w:t xml:space="preserve">the </w:t>
      </w:r>
      <w:r w:rsidRPr="00886D56">
        <w:t xml:space="preserve">police are closely linked to the government. They participate in cracking down on opponents and act with complete impunity throughout the country. Freedom of expression is restricted, </w:t>
      </w:r>
      <w:r w:rsidR="00DC0EF4">
        <w:t>and</w:t>
      </w:r>
      <w:r w:rsidRPr="00886D56">
        <w:t xml:space="preserve"> journalists and demonstrators are arrested. The creation of opposition parties is greatly </w:t>
      </w:r>
      <w:proofErr w:type="gramStart"/>
      <w:r w:rsidRPr="00886D56">
        <w:t>restricted</w:t>
      </w:r>
      <w:proofErr w:type="gramEnd"/>
      <w:r w:rsidRPr="00886D56">
        <w:t xml:space="preserve"> and their members are arrested by the police.</w:t>
      </w:r>
      <w:r w:rsidR="00C516D6" w:rsidRPr="00886D56">
        <w:rPr>
          <w:rStyle w:val="EndnoteReference"/>
          <w:bCs/>
        </w:rPr>
        <w:endnoteReference w:id="39"/>
      </w:r>
      <w:r w:rsidRPr="00886D56">
        <w:t xml:space="preserve"> The authorities </w:t>
      </w:r>
      <w:r w:rsidR="003E7D0B">
        <w:t xml:space="preserve">have </w:t>
      </w:r>
      <w:r w:rsidRPr="00886D56">
        <w:t xml:space="preserve">continued to crack down on peaceful dissent, banning demonstrations and arbitrarily arresting those who exercise their rights to freedom of expression and peaceful assembly. Amnesty International reports that four members of the Stand Up </w:t>
      </w:r>
      <w:proofErr w:type="gramStart"/>
      <w:r w:rsidRPr="00886D56">
        <w:t>For</w:t>
      </w:r>
      <w:proofErr w:type="gramEnd"/>
      <w:r w:rsidRPr="00886D56">
        <w:t xml:space="preserve"> Cameroon movement, a coalition of political parties, NGOs and others, were arrested by the gendarmerie in Douala after attending a meeting at the Cameroon People’s Party headquarters. They were brought before a military court on false charges of attempted conspiracy, </w:t>
      </w:r>
      <w:proofErr w:type="gramStart"/>
      <w:r w:rsidRPr="00886D56">
        <w:t>revolution</w:t>
      </w:r>
      <w:proofErr w:type="gramEnd"/>
      <w:r w:rsidRPr="00886D56">
        <w:t xml:space="preserve"> and insurrection. The judge ordered their pre-trial detention in New Bell prison</w:t>
      </w:r>
      <w:r w:rsidR="00173084">
        <w:t>,</w:t>
      </w:r>
      <w:r w:rsidRPr="00886D56">
        <w:t xml:space="preserve"> where they remained at the end of the year.</w:t>
      </w:r>
      <w:r w:rsidR="004534FC" w:rsidRPr="00886D56">
        <w:rPr>
          <w:rStyle w:val="EndnoteReference"/>
        </w:rPr>
        <w:endnoteReference w:id="40"/>
      </w:r>
      <w:r w:rsidRPr="00886D56">
        <w:t xml:space="preserve"> The police and </w:t>
      </w:r>
      <w:r w:rsidR="00173084">
        <w:t xml:space="preserve">the </w:t>
      </w:r>
      <w:r w:rsidRPr="00886D56">
        <w:t xml:space="preserve">judicial system are instruments of repression. </w:t>
      </w:r>
    </w:p>
    <w:p w14:paraId="492162E8" w14:textId="7CD8FF8A" w:rsidR="00063333" w:rsidRPr="00886D56" w:rsidRDefault="00063333" w:rsidP="004637DC">
      <w:pPr>
        <w:pStyle w:val="CGPara"/>
        <w:ind w:left="0" w:firstLine="0"/>
        <w:jc w:val="both"/>
        <w:rPr>
          <w:rFonts w:ascii="Helvetica" w:hAnsi="Helvetica"/>
          <w:bCs/>
        </w:rPr>
      </w:pPr>
      <w:r w:rsidRPr="00886D56">
        <w:t xml:space="preserve">The police force and </w:t>
      </w:r>
      <w:r w:rsidR="00173084">
        <w:t xml:space="preserve">the </w:t>
      </w:r>
      <w:r w:rsidRPr="00886D56">
        <w:t>gendarmerie, which are struggling with various political crises in the country, do not have the resources to protect citizens at risk</w:t>
      </w:r>
      <w:r w:rsidR="00173084">
        <w:t>,</w:t>
      </w:r>
      <w:r w:rsidRPr="00886D56">
        <w:t xml:space="preserve"> and police presence is non-existent in many areas of the country.</w:t>
      </w:r>
      <w:r w:rsidR="00320B0D" w:rsidRPr="00886D56">
        <w:rPr>
          <w:rStyle w:val="EndnoteReference"/>
          <w:bCs/>
        </w:rPr>
        <w:endnoteReference w:id="41"/>
      </w:r>
      <w:r w:rsidRPr="00886D56">
        <w:t xml:space="preserve"> In addition, there are reports of widespread corruption and bribery among security forces. Police officers continue to abuse their </w:t>
      </w:r>
      <w:r w:rsidR="000A6E31">
        <w:t>position</w:t>
      </w:r>
      <w:r w:rsidRPr="00886D56">
        <w:t xml:space="preserve"> with complete impunity.</w:t>
      </w:r>
      <w:r w:rsidRPr="00886D56">
        <w:rPr>
          <w:rStyle w:val="EndnoteReference"/>
          <w:bCs/>
        </w:rPr>
        <w:endnoteReference w:id="42"/>
      </w:r>
    </w:p>
    <w:p w14:paraId="41F98923" w14:textId="256D5F3F" w:rsidR="0041329F" w:rsidRPr="00886D56" w:rsidRDefault="00063333" w:rsidP="00063333">
      <w:pPr>
        <w:pStyle w:val="CGPara"/>
        <w:ind w:left="0" w:firstLine="0"/>
        <w:jc w:val="both"/>
        <w:rPr>
          <w:rFonts w:ascii="Helvetica" w:hAnsi="Helvetica"/>
          <w:bCs/>
        </w:rPr>
      </w:pPr>
      <w:r w:rsidRPr="00886D56">
        <w:t>The testimony and letters submitted by the appellant’s family and friends</w:t>
      </w:r>
      <w:r w:rsidRPr="00886D56">
        <w:rPr>
          <w:rStyle w:val="EndnoteReference"/>
          <w:bCs/>
        </w:rPr>
        <w:endnoteReference w:id="43"/>
      </w:r>
      <w:r w:rsidRPr="00886D56">
        <w:t xml:space="preserve"> support the </w:t>
      </w:r>
      <w:r w:rsidR="00C373A3">
        <w:t>claim</w:t>
      </w:r>
      <w:r w:rsidRPr="00886D56">
        <w:t xml:space="preserve"> that the police </w:t>
      </w:r>
      <w:r w:rsidR="00C373A3">
        <w:t xml:space="preserve">are </w:t>
      </w:r>
      <w:r w:rsidRPr="00886D56">
        <w:t>continu</w:t>
      </w:r>
      <w:r w:rsidR="00C373A3">
        <w:t>ing</w:t>
      </w:r>
      <w:r w:rsidRPr="00886D56">
        <w:t xml:space="preserve"> to actively search for the appellant in different areas of the country. I</w:t>
      </w:r>
      <w:r w:rsidR="00C373A3">
        <w:t> </w:t>
      </w:r>
      <w:r w:rsidRPr="00886D56">
        <w:t>am not satisfied that Mr. </w:t>
      </w:r>
      <w:r w:rsidR="00AF33B8">
        <w:t xml:space="preserve">XXXX </w:t>
      </w:r>
      <w:proofErr w:type="spellStart"/>
      <w:r w:rsidR="00AF33B8">
        <w:t>XXXX</w:t>
      </w:r>
      <w:proofErr w:type="spellEnd"/>
      <w:r w:rsidRPr="00886D56">
        <w:t xml:space="preserve"> </w:t>
      </w:r>
      <w:r w:rsidR="00A4582C">
        <w:t>does</w:t>
      </w:r>
      <w:r w:rsidRPr="00886D56">
        <w:t xml:space="preserve"> not </w:t>
      </w:r>
      <w:r w:rsidR="00A4582C">
        <w:t xml:space="preserve">face a </w:t>
      </w:r>
      <w:r w:rsidRPr="00886D56">
        <w:t xml:space="preserve">serious risk of persecution in Cameroon. There is no internal flight alternative (IFA) in Cameroon for a political opponent or an individual </w:t>
      </w:r>
      <w:r w:rsidR="00F55D61">
        <w:t>who</w:t>
      </w:r>
      <w:r w:rsidRPr="00886D56">
        <w:t xml:space="preserve"> is perceived to have tarnished the government’s image</w:t>
      </w:r>
      <w:r w:rsidR="004F5CF0" w:rsidRPr="00886D56">
        <w:t>,</w:t>
      </w:r>
      <w:r w:rsidRPr="00886D56">
        <w:t xml:space="preserve"> and</w:t>
      </w:r>
      <w:r w:rsidR="004F5CF0" w:rsidRPr="00886D56">
        <w:t xml:space="preserve"> the state</w:t>
      </w:r>
      <w:r w:rsidRPr="00886D56">
        <w:t>, as an agent of persecution, will not protect the appellant. I</w:t>
      </w:r>
      <w:r w:rsidR="00F55D61">
        <w:t> </w:t>
      </w:r>
      <w:r w:rsidRPr="00886D56">
        <w:t xml:space="preserve">also note that the appellant </w:t>
      </w:r>
      <w:r w:rsidR="00342474">
        <w:t xml:space="preserve">is living </w:t>
      </w:r>
      <w:r w:rsidRPr="00886D56">
        <w:t xml:space="preserve">in hiding and </w:t>
      </w:r>
      <w:r w:rsidR="00342474">
        <w:t xml:space="preserve">has </w:t>
      </w:r>
      <w:r w:rsidRPr="00886D56">
        <w:t>relocate</w:t>
      </w:r>
      <w:r w:rsidR="00342474">
        <w:t>d</w:t>
      </w:r>
      <w:r w:rsidRPr="00886D56">
        <w:t xml:space="preserve"> frequently. His physical and mental health is deteriorating. In my </w:t>
      </w:r>
      <w:r w:rsidR="00342474">
        <w:t>opinion</w:t>
      </w:r>
      <w:r w:rsidRPr="00886D56">
        <w:t xml:space="preserve">, an IFA would not be reasonable in </w:t>
      </w:r>
      <w:r w:rsidR="00B91249">
        <w:t xml:space="preserve">the appellant’s particular </w:t>
      </w:r>
      <w:r w:rsidRPr="00886D56">
        <w:t>circumstance</w:t>
      </w:r>
      <w:r w:rsidR="00B91249">
        <w:t>s</w:t>
      </w:r>
      <w:r w:rsidRPr="00886D56">
        <w:t xml:space="preserve">. </w:t>
      </w:r>
    </w:p>
    <w:p w14:paraId="1226682F" w14:textId="48301D31" w:rsidR="00914C21" w:rsidRPr="00886D56" w:rsidRDefault="004D22A8" w:rsidP="00AA6066">
      <w:pPr>
        <w:pStyle w:val="CG1H"/>
        <w:rPr>
          <w:rFonts w:ascii="CG Times" w:hAnsi="CG Times"/>
        </w:rPr>
      </w:pPr>
      <w:r w:rsidRPr="00886D56">
        <w:t>CONCLUSION</w:t>
      </w:r>
    </w:p>
    <w:p w14:paraId="5C68C38D" w14:textId="51CAA039" w:rsidR="00914C21" w:rsidRPr="00886D56" w:rsidRDefault="004D22A8" w:rsidP="00A03021">
      <w:pPr>
        <w:pStyle w:val="CGPara"/>
        <w:keepNext/>
        <w:tabs>
          <w:tab w:val="num" w:pos="6958"/>
        </w:tabs>
        <w:ind w:left="0" w:firstLine="0"/>
        <w:jc w:val="both"/>
      </w:pPr>
      <w:r w:rsidRPr="00886D56">
        <w:t xml:space="preserve">For </w:t>
      </w:r>
      <w:r w:rsidR="00E76112">
        <w:t>the foregoing</w:t>
      </w:r>
      <w:r w:rsidRPr="00886D56">
        <w:t xml:space="preserve"> reasons and </w:t>
      </w:r>
      <w:proofErr w:type="gramStart"/>
      <w:r w:rsidRPr="00886D56">
        <w:t>in light of</w:t>
      </w:r>
      <w:proofErr w:type="gramEnd"/>
      <w:r w:rsidRPr="00886D56">
        <w:t xml:space="preserve"> the most recent documentary evidence, I</w:t>
      </w:r>
      <w:r w:rsidR="00E76112">
        <w:t> </w:t>
      </w:r>
      <w:r w:rsidRPr="00886D56">
        <w:t xml:space="preserve">set aside the </w:t>
      </w:r>
      <w:r w:rsidR="00820DD1">
        <w:t xml:space="preserve">RPD’s </w:t>
      </w:r>
      <w:r w:rsidRPr="00886D56">
        <w:t xml:space="preserve">determination and substitute </w:t>
      </w:r>
      <w:r w:rsidR="00137B89" w:rsidRPr="00886D56">
        <w:t>the</w:t>
      </w:r>
      <w:r w:rsidRPr="00886D56">
        <w:t xml:space="preserve"> determination that</w:t>
      </w:r>
      <w:r w:rsidR="006C05AF">
        <w:t>, in my opinion,</w:t>
      </w:r>
      <w:r w:rsidRPr="00886D56">
        <w:t xml:space="preserve"> should have been made, namely, that the appellant is a Convention refugee within the meaning of section 96 of the IRPA.</w:t>
      </w:r>
    </w:p>
    <w:p w14:paraId="086AD55E" w14:textId="03735DB2" w:rsidR="00071929" w:rsidRPr="00886D56" w:rsidRDefault="00914C21" w:rsidP="00AA6066">
      <w:pPr>
        <w:pStyle w:val="CGPara"/>
        <w:keepNext/>
        <w:tabs>
          <w:tab w:val="num" w:pos="6958"/>
        </w:tabs>
        <w:jc w:val="both"/>
      </w:pPr>
      <w:r w:rsidRPr="00886D56">
        <w:t>The appeal is allowed.</w:t>
      </w:r>
    </w:p>
    <w:p w14:paraId="0D80FB5E" w14:textId="77777777" w:rsidR="000271C7" w:rsidRPr="00886D56" w:rsidRDefault="000271C7" w:rsidP="00AA6066">
      <w:pPr>
        <w:pStyle w:val="CGNormal"/>
        <w:keepNext/>
      </w:pPr>
    </w:p>
    <w:tbl>
      <w:tblPr>
        <w:tblW w:w="5000" w:type="pct"/>
        <w:jc w:val="center"/>
        <w:tblLayout w:type="fixed"/>
        <w:tblCellMar>
          <w:left w:w="0" w:type="dxa"/>
          <w:right w:w="0" w:type="dxa"/>
        </w:tblCellMar>
        <w:tblLook w:val="0000" w:firstRow="0" w:lastRow="0" w:firstColumn="0" w:lastColumn="0" w:noHBand="0" w:noVBand="0"/>
      </w:tblPr>
      <w:tblGrid>
        <w:gridCol w:w="4713"/>
        <w:gridCol w:w="4820"/>
      </w:tblGrid>
      <w:tr w:rsidR="00636C4C" w:rsidRPr="00886D56" w14:paraId="2405AA93" w14:textId="77777777" w:rsidTr="004E4DFE">
        <w:trPr>
          <w:trHeight w:hRule="exact" w:val="567"/>
          <w:jc w:val="center"/>
        </w:trPr>
        <w:tc>
          <w:tcPr>
            <w:tcW w:w="4713" w:type="dxa"/>
          </w:tcPr>
          <w:p w14:paraId="28380E81" w14:textId="77777777" w:rsidR="00636C4C" w:rsidRPr="00886D56" w:rsidRDefault="00636C4C" w:rsidP="00AA6066">
            <w:pPr>
              <w:keepNext/>
              <w:contextualSpacing w:val="0"/>
              <w:jc w:val="right"/>
              <w:rPr>
                <w:rFonts w:cs="Times New Roman"/>
                <w:i/>
                <w:iCs/>
              </w:rPr>
            </w:pPr>
            <w:r w:rsidRPr="00886D56">
              <w:rPr>
                <w:i/>
              </w:rPr>
              <w:t>(signed)</w:t>
            </w:r>
          </w:p>
        </w:tc>
        <w:tc>
          <w:tcPr>
            <w:tcW w:w="4820" w:type="dxa"/>
            <w:tcBorders>
              <w:bottom w:val="single" w:sz="6" w:space="0" w:color="auto"/>
            </w:tcBorders>
          </w:tcPr>
          <w:p w14:paraId="09913E0A" w14:textId="1B3FAAED" w:rsidR="00636C4C" w:rsidRPr="00886D56" w:rsidRDefault="004B441D" w:rsidP="00AA6066">
            <w:pPr>
              <w:keepNext/>
              <w:contextualSpacing w:val="0"/>
              <w:jc w:val="center"/>
              <w:rPr>
                <w:rFonts w:cs="Times New Roman"/>
                <w:i/>
                <w:iCs/>
              </w:rPr>
            </w:pPr>
            <w:r w:rsidRPr="00886D56">
              <w:rPr>
                <w:i/>
              </w:rPr>
              <w:t>Roxane Vachon</w:t>
            </w:r>
          </w:p>
        </w:tc>
      </w:tr>
      <w:tr w:rsidR="00636C4C" w:rsidRPr="00886D56" w14:paraId="6526F1CF" w14:textId="77777777" w:rsidTr="004E4DFE">
        <w:trPr>
          <w:trHeight w:hRule="exact" w:val="567"/>
          <w:jc w:val="center"/>
        </w:trPr>
        <w:tc>
          <w:tcPr>
            <w:tcW w:w="4713" w:type="dxa"/>
          </w:tcPr>
          <w:p w14:paraId="086D91F0" w14:textId="77777777" w:rsidR="00636C4C" w:rsidRPr="00886D56" w:rsidRDefault="00636C4C" w:rsidP="00AA6066">
            <w:pPr>
              <w:keepNext/>
              <w:spacing w:after="240"/>
              <w:contextualSpacing w:val="0"/>
              <w:jc w:val="center"/>
              <w:rPr>
                <w:rFonts w:cs="Times New Roman"/>
                <w:sz w:val="22"/>
                <w:szCs w:val="22"/>
              </w:rPr>
            </w:pPr>
          </w:p>
        </w:tc>
        <w:tc>
          <w:tcPr>
            <w:tcW w:w="4820" w:type="dxa"/>
          </w:tcPr>
          <w:p w14:paraId="6E845111" w14:textId="77777777" w:rsidR="00636C4C" w:rsidRPr="00886D56" w:rsidRDefault="00774CD5" w:rsidP="00AA6066">
            <w:pPr>
              <w:keepNext/>
              <w:tabs>
                <w:tab w:val="center" w:pos="2366"/>
              </w:tabs>
              <w:contextualSpacing w:val="0"/>
              <w:jc w:val="center"/>
              <w:rPr>
                <w:rFonts w:cs="Times New Roman"/>
                <w:b/>
                <w:szCs w:val="24"/>
              </w:rPr>
            </w:pPr>
            <w:r w:rsidRPr="00886D56">
              <w:rPr>
                <w:b/>
              </w:rPr>
              <w:t>Roxane Vachon</w:t>
            </w:r>
          </w:p>
        </w:tc>
      </w:tr>
      <w:tr w:rsidR="00636C4C" w:rsidRPr="00886D56" w14:paraId="692811CB" w14:textId="77777777" w:rsidTr="003256BB">
        <w:trPr>
          <w:trHeight w:hRule="exact" w:val="432"/>
          <w:jc w:val="center"/>
        </w:trPr>
        <w:tc>
          <w:tcPr>
            <w:tcW w:w="4713" w:type="dxa"/>
          </w:tcPr>
          <w:p w14:paraId="22177D20" w14:textId="77777777" w:rsidR="00636C4C" w:rsidRPr="00886D56" w:rsidRDefault="00636C4C" w:rsidP="00AA6066">
            <w:pPr>
              <w:keepNext/>
              <w:contextualSpacing w:val="0"/>
              <w:rPr>
                <w:rFonts w:cs="Times New Roman"/>
                <w:sz w:val="22"/>
                <w:szCs w:val="22"/>
              </w:rPr>
            </w:pPr>
          </w:p>
        </w:tc>
        <w:tc>
          <w:tcPr>
            <w:tcW w:w="4820" w:type="dxa"/>
            <w:tcBorders>
              <w:bottom w:val="single" w:sz="6" w:space="0" w:color="auto"/>
            </w:tcBorders>
          </w:tcPr>
          <w:p w14:paraId="7A27EFD1" w14:textId="06AC85BA" w:rsidR="00636C4C" w:rsidRPr="00886D56" w:rsidRDefault="004B441D" w:rsidP="00AA6066">
            <w:pPr>
              <w:keepNext/>
              <w:contextualSpacing w:val="0"/>
              <w:jc w:val="center"/>
              <w:rPr>
                <w:rFonts w:cs="Times New Roman"/>
                <w:b/>
                <w:sz w:val="22"/>
                <w:szCs w:val="22"/>
              </w:rPr>
            </w:pPr>
            <w:r w:rsidRPr="00886D56">
              <w:rPr>
                <w:b/>
                <w:sz w:val="22"/>
              </w:rPr>
              <w:t>February 23, 2022</w:t>
            </w:r>
          </w:p>
        </w:tc>
      </w:tr>
      <w:tr w:rsidR="00636C4C" w:rsidRPr="00886D56" w14:paraId="028852D3" w14:textId="77777777" w:rsidTr="004E4DFE">
        <w:trPr>
          <w:trHeight w:hRule="exact" w:val="567"/>
          <w:jc w:val="center"/>
        </w:trPr>
        <w:tc>
          <w:tcPr>
            <w:tcW w:w="4713" w:type="dxa"/>
          </w:tcPr>
          <w:p w14:paraId="413F961A" w14:textId="77777777" w:rsidR="00636C4C" w:rsidRPr="00886D56" w:rsidRDefault="00636C4C" w:rsidP="00AA6066">
            <w:pPr>
              <w:keepNext/>
              <w:contextualSpacing w:val="0"/>
              <w:rPr>
                <w:rFonts w:cs="Times New Roman"/>
                <w:sz w:val="22"/>
                <w:szCs w:val="22"/>
              </w:rPr>
            </w:pPr>
          </w:p>
        </w:tc>
        <w:tc>
          <w:tcPr>
            <w:tcW w:w="4820" w:type="dxa"/>
          </w:tcPr>
          <w:p w14:paraId="3F6E38DD" w14:textId="77777777" w:rsidR="00636C4C" w:rsidRPr="00886D56" w:rsidRDefault="00636C4C" w:rsidP="00AA6066">
            <w:pPr>
              <w:keepNext/>
              <w:tabs>
                <w:tab w:val="left" w:pos="440"/>
                <w:tab w:val="center" w:pos="2366"/>
              </w:tabs>
              <w:contextualSpacing w:val="0"/>
              <w:jc w:val="center"/>
              <w:rPr>
                <w:rFonts w:cs="Times New Roman"/>
                <w:b/>
                <w:szCs w:val="24"/>
              </w:rPr>
            </w:pPr>
            <w:r w:rsidRPr="00886D56">
              <w:rPr>
                <w:b/>
              </w:rPr>
              <w:t>Date</w:t>
            </w:r>
          </w:p>
        </w:tc>
      </w:tr>
      <w:bookmarkEnd w:id="1"/>
    </w:tbl>
    <w:p w14:paraId="42DE28A4" w14:textId="77777777" w:rsidR="008C78AA" w:rsidRPr="00886D56" w:rsidRDefault="008C78AA">
      <w:pPr>
        <w:tabs>
          <w:tab w:val="clear" w:pos="576"/>
          <w:tab w:val="clear" w:pos="1008"/>
          <w:tab w:val="clear" w:pos="1440"/>
          <w:tab w:val="clear" w:pos="1872"/>
          <w:tab w:val="clear" w:pos="2304"/>
          <w:tab w:val="clear" w:pos="2736"/>
        </w:tabs>
        <w:contextualSpacing w:val="0"/>
        <w:jc w:val="left"/>
        <w:rPr>
          <w:rFonts w:cs="Times New Roman"/>
          <w:highlight w:val="yellow"/>
        </w:rPr>
      </w:pPr>
    </w:p>
    <w:p w14:paraId="5FC9FA10" w14:textId="01000EEC" w:rsidR="00EC0DA4" w:rsidRPr="00886D56" w:rsidRDefault="00BC43F8" w:rsidP="00BC43F8">
      <w:pPr>
        <w:jc w:val="left"/>
      </w:pPr>
      <w:r w:rsidRPr="00886D56">
        <w:t>IRB translation</w:t>
      </w:r>
      <w:r w:rsidR="00750A8A" w:rsidRPr="00886D56">
        <w:br/>
        <w:t>Original language: French</w:t>
      </w:r>
    </w:p>
    <w:sectPr w:rsidR="00EC0DA4" w:rsidRPr="00886D56" w:rsidSect="003256BB">
      <w:headerReference w:type="default" r:id="rId13"/>
      <w:footerReference w:type="default" r:id="rId14"/>
      <w:headerReference w:type="first" r:id="rId15"/>
      <w:footerReference w:type="first" r:id="rId16"/>
      <w:endnotePr>
        <w:numFmt w:val="decimal"/>
      </w:endnotePr>
      <w:pgSz w:w="12240" w:h="15840" w:code="1"/>
      <w:pgMar w:top="1440" w:right="1267" w:bottom="1714" w:left="1440" w:header="720" w:footer="46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A2FFE" w14:textId="77777777" w:rsidR="003D27C4" w:rsidRDefault="003D27C4" w:rsidP="00624215">
      <w:r>
        <w:separator/>
      </w:r>
    </w:p>
  </w:endnote>
  <w:endnote w:type="continuationSeparator" w:id="0">
    <w:p w14:paraId="20583EAA" w14:textId="77777777" w:rsidR="003D27C4" w:rsidRPr="00B80EE3" w:rsidRDefault="003D27C4" w:rsidP="00B80EE3">
      <w:pPr>
        <w:pStyle w:val="Footer"/>
      </w:pPr>
    </w:p>
  </w:endnote>
  <w:endnote w:type="continuationNotice" w:id="1">
    <w:p w14:paraId="70299109" w14:textId="77777777" w:rsidR="003D27C4" w:rsidRPr="00B80EE3" w:rsidRDefault="003D27C4" w:rsidP="00B80EE3">
      <w:pPr>
        <w:pStyle w:val="Footer"/>
      </w:pPr>
    </w:p>
  </w:endnote>
  <w:endnote w:id="2">
    <w:p w14:paraId="586FB9D3" w14:textId="5A39A20A" w:rsidR="00DF1103" w:rsidRPr="004E1015" w:rsidRDefault="00DF1103"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r>
      <w:r w:rsidRPr="004E1015">
        <w:rPr>
          <w:rFonts w:ascii="Times New Roman" w:hAnsi="Times New Roman"/>
          <w:i/>
        </w:rPr>
        <w:t>Canada (Citizenship and Immigration) </w:t>
      </w:r>
      <w:r w:rsidRPr="004E1015">
        <w:rPr>
          <w:rFonts w:ascii="Times New Roman" w:hAnsi="Times New Roman"/>
          <w:i/>
          <w:iCs/>
        </w:rPr>
        <w:t>v.</w:t>
      </w:r>
      <w:r w:rsidRPr="004E1015">
        <w:rPr>
          <w:rFonts w:ascii="Times New Roman" w:hAnsi="Times New Roman"/>
          <w:i/>
        </w:rPr>
        <w:t xml:space="preserve"> Alazar</w:t>
      </w:r>
      <w:r w:rsidRPr="004E1015">
        <w:rPr>
          <w:rFonts w:ascii="Times New Roman" w:hAnsi="Times New Roman"/>
        </w:rPr>
        <w:t>, 2021 FC 637.</w:t>
      </w:r>
    </w:p>
  </w:endnote>
  <w:endnote w:id="3">
    <w:p w14:paraId="4FEF1DC5" w14:textId="079B9C89" w:rsidR="0091154E" w:rsidRPr="004E1015" w:rsidRDefault="0091154E"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 xml:space="preserve">Paragraph 3(2)(a) of the </w:t>
      </w:r>
      <w:r w:rsidRPr="004E1015">
        <w:rPr>
          <w:rFonts w:ascii="Times New Roman" w:hAnsi="Times New Roman"/>
          <w:i/>
          <w:iCs/>
        </w:rPr>
        <w:t>Immigration and Refugee Protection Act</w:t>
      </w:r>
      <w:r w:rsidRPr="004E1015">
        <w:rPr>
          <w:rFonts w:ascii="Times New Roman" w:hAnsi="Times New Roman"/>
        </w:rPr>
        <w:t> (IRPA), S.C.</w:t>
      </w:r>
      <w:r w:rsidRPr="004E1015">
        <w:rPr>
          <w:rFonts w:ascii="Times New Roman" w:hAnsi="Times New Roman"/>
          <w:shd w:val="clear" w:color="auto" w:fill="FFFFFF"/>
        </w:rPr>
        <w:t xml:space="preserve"> 2001, c. 27.</w:t>
      </w:r>
    </w:p>
  </w:endnote>
  <w:endnote w:id="4">
    <w:p w14:paraId="70509218" w14:textId="1E4B2D44" w:rsidR="009A2966" w:rsidRPr="004E1015" w:rsidRDefault="009A2966"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Section 49 of the IRPA, S.C.</w:t>
      </w:r>
      <w:r w:rsidRPr="004E1015">
        <w:rPr>
          <w:rFonts w:ascii="Times New Roman" w:hAnsi="Times New Roman"/>
          <w:shd w:val="clear" w:color="auto" w:fill="FFFFFF"/>
        </w:rPr>
        <w:t xml:space="preserve"> 2001, c. 27.</w:t>
      </w:r>
    </w:p>
  </w:endnote>
  <w:endnote w:id="5">
    <w:p w14:paraId="7744267E" w14:textId="13A29A69" w:rsidR="00CF7601" w:rsidRPr="004E1015" w:rsidRDefault="00CF7601"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r>
      <w:r w:rsidRPr="004E1015">
        <w:rPr>
          <w:rStyle w:val="Emphasis"/>
          <w:rFonts w:ascii="Times New Roman" w:hAnsi="Times New Roman"/>
        </w:rPr>
        <w:t xml:space="preserve">Freitas v. </w:t>
      </w:r>
      <w:r w:rsidRPr="004E1015">
        <w:rPr>
          <w:rFonts w:ascii="Times New Roman" w:hAnsi="Times New Roman"/>
          <w:i/>
          <w:iCs/>
        </w:rPr>
        <w:t>Canada (Minister of Citizenship and Immigration)</w:t>
      </w:r>
      <w:r w:rsidRPr="004E1015">
        <w:rPr>
          <w:rFonts w:ascii="Times New Roman" w:hAnsi="Times New Roman"/>
        </w:rPr>
        <w:t xml:space="preserve">, 1999 CanLII 20463 (FC) [1999], 2 FC 432; para. 24 of </w:t>
      </w:r>
      <w:r w:rsidRPr="004E1015">
        <w:rPr>
          <w:rFonts w:ascii="Times New Roman" w:hAnsi="Times New Roman"/>
          <w:i/>
        </w:rPr>
        <w:t>Molnar </w:t>
      </w:r>
      <w:r w:rsidRPr="004E1015">
        <w:rPr>
          <w:rFonts w:ascii="Times New Roman" w:hAnsi="Times New Roman"/>
          <w:i/>
          <w:iCs/>
        </w:rPr>
        <w:t>v.</w:t>
      </w:r>
      <w:r w:rsidRPr="004E1015">
        <w:rPr>
          <w:rFonts w:ascii="Times New Roman" w:hAnsi="Times New Roman"/>
          <w:i/>
        </w:rPr>
        <w:t xml:space="preserve"> Canada (Citizenship and Immigration)</w:t>
      </w:r>
      <w:r w:rsidRPr="004E1015">
        <w:rPr>
          <w:rFonts w:ascii="Times New Roman" w:hAnsi="Times New Roman"/>
        </w:rPr>
        <w:t xml:space="preserve">, 2015 FC 345, [2015] 4 FCR 679; the Court cites </w:t>
      </w:r>
      <w:r w:rsidRPr="004E1015">
        <w:rPr>
          <w:rFonts w:ascii="Times New Roman" w:hAnsi="Times New Roman"/>
          <w:i/>
        </w:rPr>
        <w:t>Magusic v. Canada (Minister of Citizenship and Immigration)</w:t>
      </w:r>
      <w:r w:rsidRPr="004E1015">
        <w:rPr>
          <w:rFonts w:ascii="Times New Roman" w:hAnsi="Times New Roman"/>
        </w:rPr>
        <w:t>, No. IMM</w:t>
      </w:r>
      <w:r w:rsidRPr="004E1015">
        <w:rPr>
          <w:rFonts w:ascii="Times New Roman" w:hAnsi="Times New Roman"/>
        </w:rPr>
        <w:noBreakHyphen/>
        <w:t>7124</w:t>
      </w:r>
      <w:r w:rsidRPr="004E1015">
        <w:rPr>
          <w:rFonts w:ascii="Times New Roman" w:hAnsi="Times New Roman"/>
        </w:rPr>
        <w:noBreakHyphen/>
        <w:t>13, para. 10, July 22, 2014 (unreported).</w:t>
      </w:r>
    </w:p>
  </w:endnote>
  <w:endnote w:id="6">
    <w:p w14:paraId="48F97E9C" w14:textId="2E9B4079" w:rsidR="00793526" w:rsidRPr="004E1015" w:rsidRDefault="00793526"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r>
      <w:r w:rsidRPr="004E1015">
        <w:rPr>
          <w:rFonts w:ascii="Times New Roman" w:hAnsi="Times New Roman"/>
          <w:i/>
        </w:rPr>
        <w:t>Molnar v. Canada (Citizenship and Immigration)</w:t>
      </w:r>
      <w:r w:rsidRPr="004E1015">
        <w:rPr>
          <w:rFonts w:ascii="Times New Roman" w:hAnsi="Times New Roman"/>
        </w:rPr>
        <w:t xml:space="preserve">, 2015 FC 345, [2015] 4 FCR 679; see also </w:t>
      </w:r>
      <w:r w:rsidRPr="004E1015">
        <w:rPr>
          <w:rFonts w:ascii="Times New Roman" w:hAnsi="Times New Roman"/>
          <w:i/>
        </w:rPr>
        <w:t>Magyar v. Canada (Citizenship and Immigration)</w:t>
      </w:r>
      <w:r w:rsidRPr="00817EA3">
        <w:rPr>
          <w:rFonts w:ascii="Times New Roman" w:hAnsi="Times New Roman"/>
          <w:iCs/>
        </w:rPr>
        <w:t xml:space="preserve">, </w:t>
      </w:r>
      <w:r w:rsidRPr="004E1015">
        <w:rPr>
          <w:rFonts w:ascii="Times New Roman" w:hAnsi="Times New Roman"/>
        </w:rPr>
        <w:t>2015 FC 750.</w:t>
      </w:r>
    </w:p>
  </w:endnote>
  <w:endnote w:id="7">
    <w:p w14:paraId="466F7CEC" w14:textId="5B0009C6" w:rsidR="00AD66FF" w:rsidRPr="004E1015" w:rsidRDefault="00AD66FF" w:rsidP="001840FB">
      <w:pPr>
        <w:pStyle w:val="Heading2"/>
        <w:keepNext w:val="0"/>
        <w:spacing w:before="20" w:after="0"/>
        <w:ind w:left="360" w:hanging="360"/>
        <w:contextualSpacing w:val="0"/>
        <w:rPr>
          <w:rFonts w:ascii="Times New Roman" w:hAnsi="Times New Roman" w:cs="Times New Roman"/>
          <w:b w:val="0"/>
          <w:bCs w:val="0"/>
          <w:spacing w:val="0"/>
          <w:sz w:val="20"/>
          <w:szCs w:val="20"/>
        </w:rPr>
      </w:pPr>
      <w:r w:rsidRPr="004E1015">
        <w:rPr>
          <w:rStyle w:val="EndnoteReference"/>
          <w:rFonts w:ascii="Times New Roman" w:hAnsi="Times New Roman" w:cs="Times New Roman"/>
          <w:sz w:val="20"/>
          <w:szCs w:val="20"/>
        </w:rPr>
        <w:endnoteRef/>
      </w:r>
      <w:r w:rsidRPr="004E1015">
        <w:rPr>
          <w:rFonts w:ascii="Times New Roman" w:hAnsi="Times New Roman" w:cs="Times New Roman"/>
          <w:sz w:val="20"/>
        </w:rPr>
        <w:t xml:space="preserve"> </w:t>
      </w:r>
      <w:r w:rsidRPr="004E1015">
        <w:rPr>
          <w:rFonts w:ascii="Times New Roman" w:hAnsi="Times New Roman" w:cs="Times New Roman"/>
          <w:sz w:val="20"/>
        </w:rPr>
        <w:tab/>
      </w:r>
      <w:r w:rsidRPr="004E1015">
        <w:rPr>
          <w:rFonts w:ascii="Times New Roman" w:hAnsi="Times New Roman" w:cs="Times New Roman"/>
          <w:b w:val="0"/>
          <w:sz w:val="20"/>
        </w:rPr>
        <w:t>Rosa v.</w:t>
      </w:r>
      <w:r w:rsidRPr="004E1015">
        <w:rPr>
          <w:rFonts w:ascii="Times New Roman" w:hAnsi="Times New Roman" w:cs="Times New Roman"/>
          <w:b w:val="0"/>
          <w:i w:val="0"/>
          <w:sz w:val="20"/>
        </w:rPr>
        <w:t xml:space="preserve"> </w:t>
      </w:r>
      <w:r w:rsidRPr="004E1015">
        <w:rPr>
          <w:rFonts w:ascii="Times New Roman" w:hAnsi="Times New Roman" w:cs="Times New Roman"/>
          <w:b w:val="0"/>
          <w:sz w:val="20"/>
        </w:rPr>
        <w:t>Canada (Citizenship and Immigration)</w:t>
      </w:r>
      <w:r w:rsidRPr="004E1015">
        <w:rPr>
          <w:rFonts w:ascii="Times New Roman" w:hAnsi="Times New Roman" w:cs="Times New Roman"/>
          <w:b w:val="0"/>
          <w:i w:val="0"/>
          <w:iCs w:val="0"/>
          <w:sz w:val="20"/>
        </w:rPr>
        <w:t>,</w:t>
      </w:r>
      <w:r w:rsidRPr="004E1015">
        <w:rPr>
          <w:rFonts w:ascii="Times New Roman" w:hAnsi="Times New Roman" w:cs="Times New Roman"/>
          <w:b w:val="0"/>
          <w:sz w:val="20"/>
        </w:rPr>
        <w:t xml:space="preserve"> </w:t>
      </w:r>
      <w:r w:rsidRPr="004E1015">
        <w:rPr>
          <w:rFonts w:ascii="Times New Roman" w:hAnsi="Times New Roman" w:cs="Times New Roman"/>
          <w:b w:val="0"/>
          <w:i w:val="0"/>
          <w:sz w:val="20"/>
        </w:rPr>
        <w:t>2014 FC 1234 (CanLII), [2015] 4 FCR 199</w:t>
      </w:r>
      <w:r w:rsidRPr="004E1015">
        <w:rPr>
          <w:rFonts w:ascii="Times New Roman" w:hAnsi="Times New Roman" w:cs="Times New Roman"/>
          <w:b w:val="0"/>
          <w:sz w:val="20"/>
        </w:rPr>
        <w:t>.</w:t>
      </w:r>
    </w:p>
  </w:endnote>
  <w:endnote w:id="8">
    <w:p w14:paraId="02DCC5EF" w14:textId="5BFAC627" w:rsidR="006A5058" w:rsidRPr="004E1015" w:rsidRDefault="006A5058"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shd w:val="clear" w:color="auto" w:fill="FFFFFF"/>
        </w:rPr>
        <w:tab/>
      </w:r>
      <w:r w:rsidRPr="004E1015">
        <w:rPr>
          <w:rFonts w:ascii="Times New Roman" w:hAnsi="Times New Roman"/>
          <w:i/>
          <w:shd w:val="clear" w:color="auto" w:fill="FFFFFF"/>
        </w:rPr>
        <w:t>Kreishan v. Canada (Citizenship and Immigration)</w:t>
      </w:r>
      <w:r w:rsidRPr="004E1015">
        <w:rPr>
          <w:rFonts w:ascii="Times New Roman" w:hAnsi="Times New Roman"/>
          <w:shd w:val="clear" w:color="auto" w:fill="FFFFFF"/>
        </w:rPr>
        <w:t>, </w:t>
      </w:r>
      <w:r w:rsidRPr="004E1015">
        <w:rPr>
          <w:rStyle w:val="citation"/>
          <w:rFonts w:ascii="Times New Roman" w:hAnsi="Times New Roman"/>
          <w:shd w:val="clear" w:color="auto" w:fill="FFFFFF"/>
        </w:rPr>
        <w:t>2019 FCA 223</w:t>
      </w:r>
      <w:r w:rsidRPr="004E1015">
        <w:rPr>
          <w:rFonts w:ascii="Times New Roman" w:hAnsi="Times New Roman"/>
          <w:shd w:val="clear" w:color="auto" w:fill="FFFFFF"/>
        </w:rPr>
        <w:t xml:space="preserve">, </w:t>
      </w:r>
      <w:r w:rsidRPr="004E1015">
        <w:rPr>
          <w:rStyle w:val="publicationdate"/>
          <w:rFonts w:ascii="Times New Roman" w:hAnsi="Times New Roman"/>
          <w:shd w:val="clear" w:color="auto" w:fill="FFFFFF"/>
        </w:rPr>
        <w:t>2019-08-19</w:t>
      </w:r>
      <w:r w:rsidRPr="004E1015">
        <w:rPr>
          <w:rFonts w:ascii="Times New Roman" w:hAnsi="Times New Roman"/>
          <w:shd w:val="clear" w:color="auto" w:fill="FFFFFF"/>
        </w:rPr>
        <w:t>.</w:t>
      </w:r>
    </w:p>
  </w:endnote>
  <w:endnote w:id="9">
    <w:p w14:paraId="55F82775" w14:textId="6EE035AF" w:rsidR="00AD66FF" w:rsidRPr="004E1015" w:rsidRDefault="00AD66FF"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r>
      <w:r w:rsidRPr="004E1015">
        <w:rPr>
          <w:rFonts w:ascii="Times New Roman" w:hAnsi="Times New Roman"/>
          <w:i/>
        </w:rPr>
        <w:t>Mrda </w:t>
      </w:r>
      <w:r w:rsidRPr="004E1015">
        <w:rPr>
          <w:rFonts w:ascii="Times New Roman" w:hAnsi="Times New Roman"/>
          <w:i/>
          <w:iCs/>
        </w:rPr>
        <w:t>v.</w:t>
      </w:r>
      <w:r w:rsidRPr="004E1015">
        <w:rPr>
          <w:rFonts w:ascii="Times New Roman" w:hAnsi="Times New Roman"/>
          <w:i/>
        </w:rPr>
        <w:t xml:space="preserve"> Canada (Citizenship and Immigration)</w:t>
      </w:r>
      <w:r w:rsidRPr="004E1015">
        <w:rPr>
          <w:rFonts w:ascii="Times New Roman" w:hAnsi="Times New Roman"/>
          <w:iCs/>
        </w:rPr>
        <w:t>,</w:t>
      </w:r>
      <w:r w:rsidRPr="004E1015">
        <w:rPr>
          <w:rFonts w:ascii="Times New Roman" w:hAnsi="Times New Roman"/>
          <w:i/>
        </w:rPr>
        <w:t xml:space="preserve"> </w:t>
      </w:r>
      <w:r w:rsidRPr="004E1015">
        <w:rPr>
          <w:rFonts w:ascii="Times New Roman" w:hAnsi="Times New Roman"/>
        </w:rPr>
        <w:t>2016 FC 49.</w:t>
      </w:r>
    </w:p>
  </w:endnote>
  <w:endnote w:id="10">
    <w:p w14:paraId="2F5739F1" w14:textId="64135037" w:rsidR="00042FF3" w:rsidRPr="004E1015" w:rsidRDefault="00042FF3"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r>
      <w:r w:rsidRPr="004E1015">
        <w:rPr>
          <w:rFonts w:ascii="Times New Roman" w:hAnsi="Times New Roman"/>
          <w:i/>
        </w:rPr>
        <w:t>Harvan </w:t>
      </w:r>
      <w:r w:rsidRPr="004E1015">
        <w:rPr>
          <w:rFonts w:ascii="Times New Roman" w:hAnsi="Times New Roman"/>
          <w:i/>
          <w:iCs/>
        </w:rPr>
        <w:t>v.</w:t>
      </w:r>
      <w:r w:rsidRPr="004E1015">
        <w:rPr>
          <w:rFonts w:ascii="Times New Roman" w:hAnsi="Times New Roman"/>
          <w:i/>
        </w:rPr>
        <w:t xml:space="preserve"> Canada (Citizenship and Immigration)</w:t>
      </w:r>
      <w:r w:rsidRPr="004E1015">
        <w:rPr>
          <w:rFonts w:ascii="Times New Roman" w:hAnsi="Times New Roman"/>
          <w:iCs/>
        </w:rPr>
        <w:t>,</w:t>
      </w:r>
      <w:r w:rsidRPr="004E1015">
        <w:rPr>
          <w:rFonts w:ascii="Times New Roman" w:hAnsi="Times New Roman"/>
          <w:i/>
        </w:rPr>
        <w:t xml:space="preserve"> </w:t>
      </w:r>
      <w:r w:rsidRPr="004E1015">
        <w:rPr>
          <w:rFonts w:ascii="Times New Roman" w:hAnsi="Times New Roman"/>
        </w:rPr>
        <w:t>2015 FC 1026.</w:t>
      </w:r>
    </w:p>
  </w:endnote>
  <w:endnote w:id="11">
    <w:p w14:paraId="1EC7BDE4" w14:textId="357B75A2" w:rsidR="009C46A0" w:rsidRPr="004E1015" w:rsidRDefault="009C46A0" w:rsidP="001840FB">
      <w:pPr>
        <w:spacing w:before="20"/>
        <w:ind w:left="360" w:hanging="360"/>
        <w:contextualSpacing w:val="0"/>
        <w:rPr>
          <w:rFonts w:cs="Times New Roman"/>
          <w:sz w:val="20"/>
        </w:rPr>
      </w:pPr>
      <w:r w:rsidRPr="004E1015">
        <w:rPr>
          <w:rStyle w:val="EndnoteReference"/>
          <w:rFonts w:cs="Times New Roman"/>
          <w:sz w:val="20"/>
        </w:rPr>
        <w:endnoteRef/>
      </w:r>
      <w:r w:rsidRPr="004E1015">
        <w:rPr>
          <w:rFonts w:cs="Times New Roman"/>
          <w:sz w:val="20"/>
        </w:rPr>
        <w:t xml:space="preserve"> </w:t>
      </w:r>
      <w:r w:rsidRPr="004E1015">
        <w:rPr>
          <w:rFonts w:cs="Times New Roman"/>
          <w:sz w:val="20"/>
        </w:rPr>
        <w:tab/>
      </w:r>
      <w:r w:rsidRPr="004E1015">
        <w:rPr>
          <w:rFonts w:cs="Times New Roman"/>
          <w:i/>
          <w:sz w:val="20"/>
        </w:rPr>
        <w:t>Mirzaee v. Canada (Citizenship and Immigration)</w:t>
      </w:r>
      <w:r w:rsidRPr="004E1015">
        <w:rPr>
          <w:rFonts w:cs="Times New Roman"/>
          <w:sz w:val="20"/>
        </w:rPr>
        <w:t>, 2020 FC 972</w:t>
      </w:r>
      <w:r w:rsidR="007F41B3">
        <w:rPr>
          <w:rFonts w:cs="Times New Roman"/>
          <w:sz w:val="20"/>
        </w:rPr>
        <w:t>,</w:t>
      </w:r>
      <w:r w:rsidRPr="004E1015">
        <w:rPr>
          <w:rFonts w:cs="Times New Roman"/>
          <w:sz w:val="20"/>
        </w:rPr>
        <w:t xml:space="preserve"> and </w:t>
      </w:r>
      <w:r w:rsidRPr="004E1015">
        <w:rPr>
          <w:rFonts w:cs="Times New Roman"/>
          <w:i/>
          <w:sz w:val="20"/>
        </w:rPr>
        <w:t>Ruiz Lopez v. Canada (Citizenship and Immigration)</w:t>
      </w:r>
      <w:r w:rsidRPr="007F41B3">
        <w:rPr>
          <w:rFonts w:cs="Times New Roman"/>
          <w:iCs/>
          <w:sz w:val="20"/>
        </w:rPr>
        <w:t xml:space="preserve">, </w:t>
      </w:r>
      <w:r w:rsidRPr="004E1015">
        <w:rPr>
          <w:rFonts w:cs="Times New Roman"/>
          <w:sz w:val="20"/>
        </w:rPr>
        <w:t xml:space="preserve">2021 FC 390. </w:t>
      </w:r>
    </w:p>
  </w:endnote>
  <w:endnote w:id="12">
    <w:p w14:paraId="48D6B505" w14:textId="77D0E2F9" w:rsidR="00C23081" w:rsidRPr="000917C3" w:rsidRDefault="00C23081" w:rsidP="001840FB">
      <w:pPr>
        <w:pStyle w:val="EndnoteText"/>
        <w:spacing w:before="20"/>
        <w:ind w:left="360" w:hanging="360"/>
        <w:rPr>
          <w:rFonts w:ascii="Times New Roman" w:hAnsi="Times New Roman"/>
          <w:lang w:val="fr-CA"/>
        </w:rPr>
      </w:pPr>
      <w:r w:rsidRPr="004E1015">
        <w:rPr>
          <w:rStyle w:val="EndnoteReference"/>
          <w:rFonts w:ascii="Times New Roman" w:hAnsi="Times New Roman"/>
        </w:rPr>
        <w:endnoteRef/>
      </w:r>
      <w:r w:rsidRPr="000917C3">
        <w:rPr>
          <w:rFonts w:ascii="Times New Roman" w:hAnsi="Times New Roman"/>
          <w:lang w:val="fr-CA"/>
        </w:rPr>
        <w:t xml:space="preserve"> </w:t>
      </w:r>
      <w:r w:rsidRPr="000917C3">
        <w:rPr>
          <w:rFonts w:ascii="Times New Roman" w:hAnsi="Times New Roman"/>
          <w:lang w:val="fr-CA"/>
        </w:rPr>
        <w:tab/>
        <w:t xml:space="preserve">IRPA, S.C. 2001, c. 27, subsection 110(4). </w:t>
      </w:r>
    </w:p>
  </w:endnote>
  <w:endnote w:id="13">
    <w:p w14:paraId="6FEB575B" w14:textId="77777777" w:rsidR="00C23081" w:rsidRPr="004E1015" w:rsidRDefault="00C23081"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r>
      <w:r w:rsidRPr="004E1015">
        <w:rPr>
          <w:rFonts w:ascii="Times New Roman" w:hAnsi="Times New Roman"/>
          <w:i/>
        </w:rPr>
        <w:t>Canada (Minister of Citizenship and Immigration) v. Singh</w:t>
      </w:r>
      <w:r w:rsidRPr="004E1015">
        <w:rPr>
          <w:rFonts w:ascii="Times New Roman" w:hAnsi="Times New Roman"/>
          <w:iCs/>
        </w:rPr>
        <w:t>,</w:t>
      </w:r>
      <w:r w:rsidRPr="004E1015">
        <w:rPr>
          <w:rFonts w:ascii="Times New Roman" w:hAnsi="Times New Roman"/>
          <w:i/>
        </w:rPr>
        <w:t xml:space="preserve"> </w:t>
      </w:r>
      <w:r w:rsidRPr="004E1015">
        <w:rPr>
          <w:rFonts w:ascii="Times New Roman" w:hAnsi="Times New Roman"/>
        </w:rPr>
        <w:t>2016 FCA 96.</w:t>
      </w:r>
    </w:p>
  </w:endnote>
  <w:endnote w:id="14">
    <w:p w14:paraId="3E343091" w14:textId="6B571065" w:rsidR="004F0449" w:rsidRPr="004E1015" w:rsidRDefault="004F0449" w:rsidP="001840FB">
      <w:pPr>
        <w:pStyle w:val="BodyText"/>
        <w:kinsoku w:val="0"/>
        <w:overflowPunct w:val="0"/>
        <w:spacing w:before="20" w:after="0"/>
        <w:ind w:left="360" w:hanging="360"/>
        <w:contextualSpacing w:val="0"/>
        <w:rPr>
          <w:rFonts w:cs="Times New Roman"/>
          <w:sz w:val="20"/>
        </w:rPr>
      </w:pPr>
      <w:r w:rsidRPr="004E1015">
        <w:rPr>
          <w:rStyle w:val="EndnoteReference"/>
          <w:rFonts w:cs="Times New Roman"/>
          <w:sz w:val="20"/>
        </w:rPr>
        <w:endnoteRef/>
      </w:r>
      <w:r w:rsidRPr="004E1015">
        <w:rPr>
          <w:rFonts w:cs="Times New Roman"/>
          <w:sz w:val="20"/>
        </w:rPr>
        <w:t xml:space="preserve"> </w:t>
      </w:r>
      <w:r w:rsidRPr="004E1015">
        <w:rPr>
          <w:rFonts w:cs="Times New Roman"/>
          <w:sz w:val="20"/>
        </w:rPr>
        <w:tab/>
      </w:r>
      <w:r w:rsidR="00A63F72">
        <w:rPr>
          <w:rFonts w:cs="Times New Roman"/>
          <w:sz w:val="20"/>
        </w:rPr>
        <w:t>XXXX-XXXX-XXXX-XXXX</w:t>
      </w:r>
      <w:r w:rsidRPr="004E1015">
        <w:rPr>
          <w:rFonts w:cs="Times New Roman"/>
          <w:sz w:val="20"/>
        </w:rPr>
        <w:t xml:space="preserve">; </w:t>
      </w:r>
      <w:r w:rsidR="00A63F72">
        <w:rPr>
          <w:rFonts w:cs="Times New Roman"/>
          <w:sz w:val="20"/>
        </w:rPr>
        <w:t>XXXX-XXXX-XXXX-XXXX</w:t>
      </w:r>
      <w:r w:rsidRPr="004E1015">
        <w:rPr>
          <w:rFonts w:cs="Times New Roman"/>
          <w:sz w:val="20"/>
        </w:rPr>
        <w:t>;</w:t>
      </w:r>
      <w:r w:rsidR="00A63F72" w:rsidRPr="00A63F72">
        <w:rPr>
          <w:rFonts w:cs="Times New Roman"/>
          <w:sz w:val="20"/>
        </w:rPr>
        <w:t xml:space="preserve"> </w:t>
      </w:r>
      <w:r w:rsidR="00A63F72">
        <w:rPr>
          <w:rFonts w:cs="Times New Roman"/>
          <w:sz w:val="20"/>
        </w:rPr>
        <w:t>XXXX-XXXX-XXXX-</w:t>
      </w:r>
      <w:proofErr w:type="gramStart"/>
      <w:r w:rsidR="00A63F72">
        <w:rPr>
          <w:rFonts w:cs="Times New Roman"/>
          <w:sz w:val="20"/>
        </w:rPr>
        <w:t>XXXX</w:t>
      </w:r>
      <w:r w:rsidRPr="004E1015">
        <w:rPr>
          <w:rFonts w:cs="Times New Roman"/>
          <w:sz w:val="20"/>
        </w:rPr>
        <w:t>;</w:t>
      </w:r>
      <w:proofErr w:type="gramEnd"/>
    </w:p>
    <w:p w14:paraId="7337F108" w14:textId="43DDB3BC" w:rsidR="004F0449" w:rsidRPr="004E1015" w:rsidRDefault="003C3FB6" w:rsidP="001840FB">
      <w:pPr>
        <w:pStyle w:val="BodyText"/>
        <w:kinsoku w:val="0"/>
        <w:overflowPunct w:val="0"/>
        <w:spacing w:before="20" w:after="0"/>
        <w:ind w:left="360" w:hanging="360"/>
        <w:contextualSpacing w:val="0"/>
        <w:rPr>
          <w:rFonts w:cs="Times New Roman"/>
          <w:sz w:val="20"/>
        </w:rPr>
      </w:pPr>
      <w:r w:rsidRPr="004E1015">
        <w:rPr>
          <w:rFonts w:cs="Times New Roman"/>
          <w:sz w:val="20"/>
        </w:rPr>
        <w:tab/>
      </w:r>
      <w:r w:rsidR="00A63F72">
        <w:rPr>
          <w:rFonts w:cs="Times New Roman"/>
          <w:sz w:val="20"/>
        </w:rPr>
        <w:t>XXXX-XXXX-XXXX-XXXX</w:t>
      </w:r>
      <w:r w:rsidRPr="004E1015">
        <w:rPr>
          <w:rFonts w:cs="Times New Roman"/>
          <w:sz w:val="20"/>
        </w:rPr>
        <w:t xml:space="preserve">; </w:t>
      </w:r>
      <w:r w:rsidR="00A63F72">
        <w:rPr>
          <w:rFonts w:cs="Times New Roman"/>
          <w:sz w:val="20"/>
        </w:rPr>
        <w:t>XXXX-XXXX-XXXX-XXXX</w:t>
      </w:r>
      <w:r w:rsidRPr="004E1015">
        <w:rPr>
          <w:rFonts w:cs="Times New Roman"/>
          <w:sz w:val="20"/>
        </w:rPr>
        <w:t xml:space="preserve">; </w:t>
      </w:r>
      <w:r w:rsidR="00A63F72">
        <w:rPr>
          <w:rFonts w:cs="Times New Roman"/>
          <w:sz w:val="20"/>
        </w:rPr>
        <w:t>XXXX-XXXX-XXXX-XXXX</w:t>
      </w:r>
      <w:r w:rsidRPr="004E1015">
        <w:rPr>
          <w:rFonts w:cs="Times New Roman"/>
          <w:sz w:val="20"/>
        </w:rPr>
        <w:t>.</w:t>
      </w:r>
    </w:p>
  </w:endnote>
  <w:endnote w:id="15">
    <w:p w14:paraId="3637DDB1" w14:textId="23A054EF" w:rsidR="00E527D2" w:rsidRPr="004E1015" w:rsidRDefault="00E527D2"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 xml:space="preserve">Rule 37 and subrule 29(2), </w:t>
      </w:r>
      <w:r w:rsidRPr="004E1015">
        <w:rPr>
          <w:rFonts w:ascii="Times New Roman" w:hAnsi="Times New Roman"/>
          <w:i/>
        </w:rPr>
        <w:t>Refugee Appeal Division Rules</w:t>
      </w:r>
      <w:r w:rsidRPr="004E1015">
        <w:rPr>
          <w:rFonts w:ascii="Times New Roman" w:hAnsi="Times New Roman"/>
        </w:rPr>
        <w:t>, SOR/2012</w:t>
      </w:r>
      <w:r w:rsidRPr="004E1015">
        <w:rPr>
          <w:rFonts w:ascii="Times New Roman" w:hAnsi="Times New Roman"/>
        </w:rPr>
        <w:noBreakHyphen/>
        <w:t>257.</w:t>
      </w:r>
    </w:p>
  </w:endnote>
  <w:endnote w:id="16">
    <w:p w14:paraId="6B7EFD04" w14:textId="018BBC1F" w:rsidR="004D22A8" w:rsidRPr="004E1015" w:rsidRDefault="004D22A8" w:rsidP="001840FB">
      <w:pPr>
        <w:pStyle w:val="EndnoteText"/>
        <w:spacing w:before="20"/>
        <w:ind w:left="360" w:right="48" w:hanging="360"/>
        <w:jc w:val="both"/>
        <w:rPr>
          <w:rFonts w:ascii="Times New Roman" w:hAnsi="Times New Roman"/>
        </w:rPr>
      </w:pPr>
      <w:r w:rsidRPr="004E1015">
        <w:rPr>
          <w:rStyle w:val="EndnoteReference"/>
          <w:rFonts w:ascii="Times New Roman" w:hAnsi="Times New Roman"/>
        </w:rPr>
        <w:endnoteRef/>
      </w:r>
      <w:r w:rsidRPr="004E1015">
        <w:rPr>
          <w:rFonts w:ascii="Times New Roman" w:hAnsi="Times New Roman"/>
          <w:i/>
        </w:rPr>
        <w:tab/>
        <w:t>Horvath v.</w:t>
      </w:r>
      <w:r w:rsidRPr="004E1015">
        <w:rPr>
          <w:rFonts w:ascii="Times New Roman" w:hAnsi="Times New Roman"/>
        </w:rPr>
        <w:t xml:space="preserve"> </w:t>
      </w:r>
      <w:r w:rsidRPr="004E1015">
        <w:rPr>
          <w:rFonts w:ascii="Times New Roman" w:hAnsi="Times New Roman"/>
          <w:i/>
        </w:rPr>
        <w:t>Canada (Minister of Citizenship and Immigration)</w:t>
      </w:r>
      <w:r w:rsidRPr="004E1015">
        <w:rPr>
          <w:rFonts w:ascii="Times New Roman" w:hAnsi="Times New Roman"/>
        </w:rPr>
        <w:t>, No. IMM</w:t>
      </w:r>
      <w:r w:rsidRPr="004E1015">
        <w:rPr>
          <w:rFonts w:ascii="Times New Roman" w:hAnsi="Times New Roman"/>
        </w:rPr>
        <w:noBreakHyphen/>
        <w:t>3425</w:t>
      </w:r>
      <w:r w:rsidRPr="004E1015">
        <w:rPr>
          <w:rFonts w:ascii="Times New Roman" w:hAnsi="Times New Roman"/>
        </w:rPr>
        <w:noBreakHyphen/>
        <w:t>17, Mosley, February 8, 2018; 2018</w:t>
      </w:r>
      <w:r w:rsidR="0084796E">
        <w:rPr>
          <w:rFonts w:ascii="Times New Roman" w:hAnsi="Times New Roman"/>
        </w:rPr>
        <w:t> </w:t>
      </w:r>
      <w:r w:rsidRPr="004E1015">
        <w:rPr>
          <w:rFonts w:ascii="Times New Roman" w:hAnsi="Times New Roman"/>
        </w:rPr>
        <w:t xml:space="preserve">FC 147, para. 18. </w:t>
      </w:r>
    </w:p>
  </w:endnote>
  <w:endnote w:id="17">
    <w:p w14:paraId="01BD7F96" w14:textId="0F6F4D1B" w:rsidR="004D22A8" w:rsidRPr="004E1015" w:rsidRDefault="004D22A8" w:rsidP="001840FB">
      <w:pPr>
        <w:pStyle w:val="EndnoteText"/>
        <w:spacing w:before="20"/>
        <w:ind w:left="360" w:right="48" w:hanging="360"/>
        <w:jc w:val="both"/>
        <w:rPr>
          <w:rFonts w:ascii="Times New Roman" w:hAnsi="Times New Roman"/>
        </w:rPr>
      </w:pPr>
      <w:r w:rsidRPr="004E1015">
        <w:rPr>
          <w:rStyle w:val="EndnoteReference"/>
          <w:rFonts w:ascii="Times New Roman" w:hAnsi="Times New Roman"/>
        </w:rPr>
        <w:endnoteRef/>
      </w:r>
      <w:r w:rsidRPr="004E1015">
        <w:rPr>
          <w:rFonts w:ascii="Times New Roman" w:hAnsi="Times New Roman"/>
        </w:rPr>
        <w:tab/>
      </w:r>
      <w:r w:rsidRPr="004E1015">
        <w:rPr>
          <w:rFonts w:ascii="Times New Roman" w:hAnsi="Times New Roman"/>
          <w:i/>
        </w:rPr>
        <w:t>Canada (Citizenship and Immigration) v.</w:t>
      </w:r>
      <w:r w:rsidRPr="004E1015">
        <w:rPr>
          <w:rFonts w:ascii="Times New Roman" w:hAnsi="Times New Roman"/>
        </w:rPr>
        <w:t xml:space="preserve"> </w:t>
      </w:r>
      <w:r w:rsidRPr="004E1015">
        <w:rPr>
          <w:rFonts w:ascii="Times New Roman" w:hAnsi="Times New Roman"/>
          <w:i/>
        </w:rPr>
        <w:t>Singh</w:t>
      </w:r>
      <w:r w:rsidRPr="004E1015">
        <w:rPr>
          <w:rFonts w:ascii="Times New Roman" w:hAnsi="Times New Roman"/>
        </w:rPr>
        <w:t>, No. A</w:t>
      </w:r>
      <w:r w:rsidRPr="004E1015">
        <w:rPr>
          <w:rFonts w:ascii="Times New Roman" w:hAnsi="Times New Roman"/>
        </w:rPr>
        <w:noBreakHyphen/>
        <w:t>512</w:t>
      </w:r>
      <w:r w:rsidRPr="004E1015">
        <w:rPr>
          <w:rFonts w:ascii="Times New Roman" w:hAnsi="Times New Roman"/>
        </w:rPr>
        <w:noBreakHyphen/>
        <w:t>14, de Montigny, Gauthier</w:t>
      </w:r>
      <w:r w:rsidR="001A4E4C">
        <w:rPr>
          <w:rFonts w:ascii="Times New Roman" w:hAnsi="Times New Roman"/>
        </w:rPr>
        <w:t>,</w:t>
      </w:r>
      <w:r w:rsidRPr="004E1015">
        <w:rPr>
          <w:rFonts w:ascii="Times New Roman" w:hAnsi="Times New Roman"/>
        </w:rPr>
        <w:t xml:space="preserve"> Nadon, March 29, 2016; 2016 FCA 96, para</w:t>
      </w:r>
      <w:r w:rsidR="00137B89" w:rsidRPr="004E1015">
        <w:rPr>
          <w:rFonts w:ascii="Times New Roman" w:hAnsi="Times New Roman"/>
        </w:rPr>
        <w:t>s</w:t>
      </w:r>
      <w:r w:rsidRPr="004E1015">
        <w:rPr>
          <w:rFonts w:ascii="Times New Roman" w:hAnsi="Times New Roman"/>
        </w:rPr>
        <w:t>. 44 and 71.</w:t>
      </w:r>
    </w:p>
  </w:endnote>
  <w:endnote w:id="18">
    <w:p w14:paraId="5DD45E27" w14:textId="13629A7E" w:rsidR="004D22A8" w:rsidRPr="004E1015" w:rsidRDefault="004D22A8" w:rsidP="001840FB">
      <w:pPr>
        <w:pStyle w:val="EndnoteText"/>
        <w:tabs>
          <w:tab w:val="left" w:pos="567"/>
        </w:tabs>
        <w:spacing w:before="20"/>
        <w:ind w:left="360" w:right="162" w:hanging="360"/>
        <w:jc w:val="both"/>
        <w:rPr>
          <w:rFonts w:ascii="Times New Roman" w:hAnsi="Times New Roman"/>
        </w:rPr>
      </w:pPr>
      <w:r w:rsidRPr="004E1015">
        <w:rPr>
          <w:rStyle w:val="EndnoteReference"/>
          <w:rFonts w:ascii="Times New Roman" w:hAnsi="Times New Roman"/>
        </w:rPr>
        <w:endnoteRef/>
      </w:r>
      <w:r w:rsidRPr="004E1015">
        <w:rPr>
          <w:rFonts w:ascii="Times New Roman" w:hAnsi="Times New Roman"/>
        </w:rPr>
        <w:tab/>
      </w:r>
      <w:r w:rsidRPr="004E1015">
        <w:rPr>
          <w:rFonts w:ascii="Times New Roman" w:hAnsi="Times New Roman"/>
          <w:i/>
        </w:rPr>
        <w:t>Dahal v. Canada (Minister of Citizenship and Immigration)</w:t>
      </w:r>
      <w:r w:rsidRPr="004E1015">
        <w:rPr>
          <w:rFonts w:ascii="Times New Roman" w:hAnsi="Times New Roman"/>
        </w:rPr>
        <w:t>, No. IMM</w:t>
      </w:r>
      <w:r w:rsidRPr="004E1015">
        <w:rPr>
          <w:rFonts w:ascii="Times New Roman" w:hAnsi="Times New Roman"/>
        </w:rPr>
        <w:noBreakHyphen/>
        <w:t>330</w:t>
      </w:r>
      <w:r w:rsidRPr="004E1015">
        <w:rPr>
          <w:rFonts w:ascii="Times New Roman" w:hAnsi="Times New Roman"/>
        </w:rPr>
        <w:noBreakHyphen/>
        <w:t>17, Crampton, December 4, 2017; 2017 FC 1102, para</w:t>
      </w:r>
      <w:r w:rsidR="00137B89" w:rsidRPr="004E1015">
        <w:rPr>
          <w:rFonts w:ascii="Times New Roman" w:hAnsi="Times New Roman"/>
        </w:rPr>
        <w:t>s</w:t>
      </w:r>
      <w:r w:rsidRPr="004E1015">
        <w:rPr>
          <w:rFonts w:ascii="Times New Roman" w:hAnsi="Times New Roman"/>
        </w:rPr>
        <w:t xml:space="preserve">. 30 and 31. </w:t>
      </w:r>
    </w:p>
    <w:p w14:paraId="372CF502" w14:textId="48CD9B08" w:rsidR="004D22A8" w:rsidRPr="004E1015" w:rsidRDefault="004D22A8" w:rsidP="001840FB">
      <w:pPr>
        <w:pStyle w:val="EndnoteText"/>
        <w:tabs>
          <w:tab w:val="left" w:pos="567"/>
        </w:tabs>
        <w:spacing w:before="20"/>
        <w:ind w:left="360" w:right="162" w:hanging="360"/>
        <w:jc w:val="both"/>
        <w:rPr>
          <w:rFonts w:ascii="Times New Roman" w:hAnsi="Times New Roman"/>
        </w:rPr>
      </w:pPr>
      <w:r w:rsidRPr="004E1015">
        <w:rPr>
          <w:rFonts w:ascii="Times New Roman" w:hAnsi="Times New Roman"/>
          <w:i/>
        </w:rPr>
        <w:tab/>
        <w:t>Kanawati</w:t>
      </w:r>
      <w:r w:rsidRPr="004E1015">
        <w:rPr>
          <w:rFonts w:ascii="Times New Roman" w:hAnsi="Times New Roman"/>
          <w:i/>
          <w:iCs/>
        </w:rPr>
        <w:t> v. Canada</w:t>
      </w:r>
      <w:r w:rsidRPr="004E1015">
        <w:rPr>
          <w:rFonts w:ascii="Times New Roman" w:hAnsi="Times New Roman"/>
        </w:rPr>
        <w:t> </w:t>
      </w:r>
      <w:r w:rsidRPr="004E1015">
        <w:rPr>
          <w:rFonts w:ascii="Times New Roman" w:hAnsi="Times New Roman"/>
          <w:i/>
          <w:iCs/>
        </w:rPr>
        <w:t>(Minister of Citizenship and Immigration)</w:t>
      </w:r>
      <w:r w:rsidRPr="004E1015">
        <w:rPr>
          <w:rFonts w:ascii="Times New Roman" w:hAnsi="Times New Roman"/>
        </w:rPr>
        <w:t>, No. IMM</w:t>
      </w:r>
      <w:r w:rsidRPr="004E1015">
        <w:rPr>
          <w:rFonts w:ascii="Times New Roman" w:hAnsi="Times New Roman"/>
        </w:rPr>
        <w:noBreakHyphen/>
        <w:t>6486</w:t>
      </w:r>
      <w:r w:rsidRPr="004E1015">
        <w:rPr>
          <w:rFonts w:ascii="Times New Roman" w:hAnsi="Times New Roman"/>
        </w:rPr>
        <w:noBreakHyphen/>
        <w:t>18, Norris, January 3, 2020; 2020 FC 12, para</w:t>
      </w:r>
      <w:r w:rsidR="00137B89" w:rsidRPr="004E1015">
        <w:rPr>
          <w:rFonts w:ascii="Times New Roman" w:hAnsi="Times New Roman"/>
        </w:rPr>
        <w:t>s</w:t>
      </w:r>
      <w:r w:rsidRPr="004E1015">
        <w:rPr>
          <w:rFonts w:ascii="Times New Roman" w:hAnsi="Times New Roman"/>
        </w:rPr>
        <w:t xml:space="preserve">. 23 and 24. </w:t>
      </w:r>
    </w:p>
  </w:endnote>
  <w:endnote w:id="19">
    <w:p w14:paraId="52C01B5A" w14:textId="6A3C7E7B" w:rsidR="004D22A8" w:rsidRPr="004E1015" w:rsidRDefault="004D22A8" w:rsidP="001840FB">
      <w:pPr>
        <w:pStyle w:val="EndnoteText"/>
        <w:tabs>
          <w:tab w:val="left" w:pos="567"/>
        </w:tabs>
        <w:spacing w:before="20"/>
        <w:ind w:left="360" w:right="162" w:hanging="360"/>
        <w:jc w:val="both"/>
        <w:rPr>
          <w:rFonts w:ascii="Times New Roman" w:hAnsi="Times New Roman"/>
          <w:i/>
        </w:rPr>
      </w:pPr>
      <w:r w:rsidRPr="004E1015">
        <w:rPr>
          <w:rStyle w:val="EndnoteReference"/>
          <w:rFonts w:ascii="Times New Roman" w:hAnsi="Times New Roman"/>
        </w:rPr>
        <w:endnoteRef/>
      </w:r>
      <w:r w:rsidRPr="004E1015">
        <w:rPr>
          <w:rFonts w:ascii="Times New Roman" w:hAnsi="Times New Roman"/>
        </w:rPr>
        <w:tab/>
      </w:r>
      <w:r w:rsidRPr="004E1015">
        <w:rPr>
          <w:rFonts w:ascii="Times New Roman" w:hAnsi="Times New Roman"/>
          <w:i/>
        </w:rPr>
        <w:t>Canada (Citizenship and Immigration) v. Huruglica</w:t>
      </w:r>
      <w:r w:rsidRPr="004E1015">
        <w:rPr>
          <w:rFonts w:ascii="Times New Roman" w:hAnsi="Times New Roman"/>
        </w:rPr>
        <w:t>, No. A</w:t>
      </w:r>
      <w:r w:rsidRPr="004E1015">
        <w:rPr>
          <w:rFonts w:ascii="Times New Roman" w:hAnsi="Times New Roman"/>
        </w:rPr>
        <w:noBreakHyphen/>
        <w:t>470</w:t>
      </w:r>
      <w:r w:rsidRPr="004E1015">
        <w:rPr>
          <w:rFonts w:ascii="Times New Roman" w:hAnsi="Times New Roman"/>
        </w:rPr>
        <w:noBreakHyphen/>
        <w:t>14, Gauthier, Webb</w:t>
      </w:r>
      <w:r w:rsidR="0081777D">
        <w:rPr>
          <w:rFonts w:ascii="Times New Roman" w:hAnsi="Times New Roman"/>
        </w:rPr>
        <w:t>,</w:t>
      </w:r>
      <w:r w:rsidRPr="004E1015">
        <w:rPr>
          <w:rFonts w:ascii="Times New Roman" w:hAnsi="Times New Roman"/>
        </w:rPr>
        <w:t xml:space="preserve"> Near, March 29, 2016; 2016 FCA 93. </w:t>
      </w:r>
    </w:p>
  </w:endnote>
  <w:endnote w:id="20">
    <w:p w14:paraId="0FA977E4" w14:textId="7E618E36" w:rsidR="002C457A" w:rsidRPr="004E1015" w:rsidRDefault="002C457A"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P</w:t>
      </w:r>
      <w:r w:rsidRPr="004E1015">
        <w:rPr>
          <w:rFonts w:ascii="Times New Roman" w:hAnsi="Times New Roman"/>
        </w:rPr>
        <w:noBreakHyphen/>
        <w:t>2, Appellant’s record, appellant’</w:t>
      </w:r>
      <w:r w:rsidR="0081777D">
        <w:rPr>
          <w:rFonts w:ascii="Times New Roman" w:hAnsi="Times New Roman"/>
        </w:rPr>
        <w:t>s</w:t>
      </w:r>
      <w:r w:rsidRPr="004E1015">
        <w:rPr>
          <w:rFonts w:ascii="Times New Roman" w:hAnsi="Times New Roman"/>
        </w:rPr>
        <w:t xml:space="preserve"> memorandum </w:t>
      </w:r>
      <w:r w:rsidR="0081777D">
        <w:rPr>
          <w:rFonts w:ascii="Times New Roman" w:hAnsi="Times New Roman"/>
        </w:rPr>
        <w:t>dated</w:t>
      </w:r>
      <w:r w:rsidRPr="004E1015">
        <w:rPr>
          <w:rFonts w:ascii="Times New Roman" w:hAnsi="Times New Roman"/>
        </w:rPr>
        <w:t xml:space="preserve"> March 20, 2020.</w:t>
      </w:r>
    </w:p>
  </w:endnote>
  <w:endnote w:id="21">
    <w:p w14:paraId="06A5440F" w14:textId="6BB55931" w:rsidR="00166B62" w:rsidRPr="004E1015" w:rsidRDefault="00166B62"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r>
      <w:r w:rsidRPr="004E1015">
        <w:rPr>
          <w:rFonts w:ascii="Times New Roman" w:hAnsi="Times New Roman"/>
          <w:i/>
        </w:rPr>
        <w:t>Satkunanathan </w:t>
      </w:r>
      <w:r w:rsidRPr="004E1015">
        <w:rPr>
          <w:rFonts w:ascii="Times New Roman" w:hAnsi="Times New Roman"/>
          <w:i/>
          <w:iCs/>
        </w:rPr>
        <w:t>v.</w:t>
      </w:r>
      <w:r w:rsidRPr="004E1015">
        <w:rPr>
          <w:rFonts w:ascii="Times New Roman" w:hAnsi="Times New Roman"/>
          <w:i/>
        </w:rPr>
        <w:t xml:space="preserve"> Canada (Citizenship and Immigration)</w:t>
      </w:r>
      <w:r w:rsidRPr="004E1015">
        <w:rPr>
          <w:rFonts w:ascii="Times New Roman" w:hAnsi="Times New Roman"/>
        </w:rPr>
        <w:t>, 2020 FC 470.</w:t>
      </w:r>
    </w:p>
  </w:endnote>
  <w:endnote w:id="22">
    <w:p w14:paraId="0D30A9B3" w14:textId="0D375B28" w:rsidR="00166B62" w:rsidRPr="004E1015" w:rsidRDefault="00166B62"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Practice Notice – Allegations Against Former Counsel, effective September 10, 2018</w:t>
      </w:r>
      <w:r w:rsidR="00D946EF">
        <w:rPr>
          <w:rFonts w:ascii="Times New Roman" w:hAnsi="Times New Roman"/>
        </w:rPr>
        <w:t>, section 4</w:t>
      </w:r>
      <w:r w:rsidRPr="004E1015">
        <w:rPr>
          <w:rFonts w:ascii="Times New Roman" w:hAnsi="Times New Roman"/>
        </w:rPr>
        <w:t>.</w:t>
      </w:r>
    </w:p>
  </w:endnote>
  <w:endnote w:id="23">
    <w:p w14:paraId="1EEAFEFD" w14:textId="38CDCA0A" w:rsidR="00166B62" w:rsidRPr="00A63F72" w:rsidRDefault="00166B62"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P</w:t>
      </w:r>
      <w:r w:rsidRPr="004E1015">
        <w:rPr>
          <w:rFonts w:ascii="Times New Roman" w:hAnsi="Times New Roman"/>
        </w:rPr>
        <w:noBreakHyphen/>
        <w:t>3, Appellant’s additional subm</w:t>
      </w:r>
      <w:r w:rsidR="00BC43F8" w:rsidRPr="004E1015">
        <w:rPr>
          <w:rFonts w:ascii="Times New Roman" w:hAnsi="Times New Roman"/>
        </w:rPr>
        <w:t>issions, documentary evidence, i</w:t>
      </w:r>
      <w:r w:rsidRPr="004E1015">
        <w:rPr>
          <w:rFonts w:ascii="Times New Roman" w:hAnsi="Times New Roman"/>
        </w:rPr>
        <w:t>tem 1, email to Mr. </w:t>
      </w:r>
      <w:r w:rsidR="00A63F72" w:rsidRPr="00A63F72">
        <w:t>XXXX</w:t>
      </w:r>
    </w:p>
  </w:endnote>
  <w:endnote w:id="24">
    <w:p w14:paraId="092117F0" w14:textId="58E70CA5" w:rsidR="00821D8A" w:rsidRPr="004E1015" w:rsidRDefault="00821D8A"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Subsection 91(2) of the</w:t>
      </w:r>
      <w:r w:rsidRPr="004E1015">
        <w:rPr>
          <w:rFonts w:ascii="Times New Roman" w:hAnsi="Times New Roman"/>
          <w:i/>
        </w:rPr>
        <w:t xml:space="preserve"> </w:t>
      </w:r>
      <w:r w:rsidRPr="004E1015">
        <w:rPr>
          <w:rFonts w:ascii="Times New Roman" w:hAnsi="Times New Roman"/>
        </w:rPr>
        <w:t>IRPA, S.C.</w:t>
      </w:r>
      <w:r w:rsidRPr="004E1015">
        <w:rPr>
          <w:rFonts w:ascii="Times New Roman" w:hAnsi="Times New Roman"/>
          <w:shd w:val="clear" w:color="auto" w:fill="FFFFFF"/>
        </w:rPr>
        <w:t xml:space="preserve"> 2001, c. 27;</w:t>
      </w:r>
    </w:p>
  </w:endnote>
  <w:endnote w:id="25">
    <w:p w14:paraId="68DF4CE6" w14:textId="018545F5" w:rsidR="00630521" w:rsidRPr="004E1015" w:rsidRDefault="00624C8E" w:rsidP="00D022C3">
      <w:pPr>
        <w:pStyle w:val="EndnoteText"/>
        <w:spacing w:before="20"/>
        <w:ind w:left="360"/>
        <w:rPr>
          <w:rFonts w:ascii="Times New Roman" w:hAnsi="Times New Roman"/>
        </w:rPr>
      </w:pPr>
      <w:r w:rsidRPr="004E1015">
        <w:rPr>
          <w:rFonts w:ascii="Times New Roman" w:hAnsi="Times New Roman"/>
          <w:i/>
          <w:iCs/>
        </w:rPr>
        <w:t>P</w:t>
      </w:r>
      <w:r w:rsidR="00DE7052" w:rsidRPr="004E1015">
        <w:rPr>
          <w:rFonts w:ascii="Times New Roman" w:hAnsi="Times New Roman"/>
          <w:i/>
          <w:iCs/>
        </w:rPr>
        <w:t>olicy for Handling Immigration and Refugee Board of Canada Complaints Regarding Unauthorized, Paid Representatives</w:t>
      </w:r>
      <w:r w:rsidR="00DE7052" w:rsidRPr="004E1015">
        <w:rPr>
          <w:rFonts w:ascii="Times New Roman" w:hAnsi="Times New Roman"/>
        </w:rPr>
        <w:t>, September 29, 2011.</w:t>
      </w:r>
    </w:p>
  </w:endnote>
  <w:endnote w:id="26">
    <w:p w14:paraId="24BCAA8A" w14:textId="509C0B66" w:rsidR="001538D2" w:rsidRPr="004E1015" w:rsidRDefault="001538D2"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P</w:t>
      </w:r>
      <w:r w:rsidRPr="004E1015">
        <w:rPr>
          <w:rFonts w:ascii="Times New Roman" w:hAnsi="Times New Roman"/>
        </w:rPr>
        <w:noBreakHyphen/>
        <w:t xml:space="preserve">2, Appellant’s record, </w:t>
      </w:r>
      <w:r w:rsidR="00382792">
        <w:rPr>
          <w:rFonts w:ascii="Times New Roman" w:hAnsi="Times New Roman"/>
        </w:rPr>
        <w:t xml:space="preserve">affidavit </w:t>
      </w:r>
      <w:r w:rsidR="004D6C84">
        <w:rPr>
          <w:rFonts w:ascii="Times New Roman" w:hAnsi="Times New Roman"/>
        </w:rPr>
        <w:t xml:space="preserve">of </w:t>
      </w:r>
      <w:r w:rsidR="00A63F72" w:rsidRPr="00A63F72">
        <w:t>XXXX</w:t>
      </w:r>
      <w:r w:rsidR="00A63F72" w:rsidRPr="004E1015">
        <w:rPr>
          <w:rFonts w:ascii="Times New Roman" w:hAnsi="Times New Roman"/>
        </w:rPr>
        <w:t xml:space="preserve"> </w:t>
      </w:r>
      <w:r w:rsidR="00A63F72" w:rsidRPr="00A63F72">
        <w:t>XXXX</w:t>
      </w:r>
      <w:r w:rsidR="00A63F72" w:rsidRPr="004E1015">
        <w:rPr>
          <w:rFonts w:ascii="Times New Roman" w:hAnsi="Times New Roman"/>
        </w:rPr>
        <w:t xml:space="preserve"> </w:t>
      </w:r>
      <w:r w:rsidR="00A63F72" w:rsidRPr="00A63F72">
        <w:t>XXXX</w:t>
      </w:r>
      <w:r w:rsidR="00A63F72" w:rsidRPr="004E1015">
        <w:rPr>
          <w:rFonts w:ascii="Times New Roman" w:hAnsi="Times New Roman"/>
        </w:rPr>
        <w:t xml:space="preserve"> </w:t>
      </w:r>
      <w:r w:rsidR="00A63F72" w:rsidRPr="00A63F72">
        <w:t>XXXX</w:t>
      </w:r>
      <w:r w:rsidR="00A63F72" w:rsidRPr="004E1015">
        <w:rPr>
          <w:rFonts w:ascii="Times New Roman" w:hAnsi="Times New Roman"/>
        </w:rPr>
        <w:t xml:space="preserve"> </w:t>
      </w:r>
      <w:r w:rsidRPr="004E1015">
        <w:rPr>
          <w:rFonts w:ascii="Times New Roman" w:hAnsi="Times New Roman"/>
        </w:rPr>
        <w:t>dated March 2, 2020.</w:t>
      </w:r>
    </w:p>
  </w:endnote>
  <w:endnote w:id="27">
    <w:p w14:paraId="441F82D4" w14:textId="11BCD8E9" w:rsidR="00084327" w:rsidRPr="004E1015" w:rsidRDefault="00084327" w:rsidP="001840FB">
      <w:pPr>
        <w:pStyle w:val="CommentText"/>
        <w:spacing w:before="20"/>
        <w:ind w:left="360" w:hanging="360"/>
        <w:contextualSpacing w:val="0"/>
        <w:rPr>
          <w:rFonts w:cs="Times New Roman"/>
          <w:sz w:val="20"/>
        </w:rPr>
      </w:pPr>
      <w:r w:rsidRPr="004E1015">
        <w:rPr>
          <w:rStyle w:val="EndnoteReference"/>
          <w:rFonts w:cs="Times New Roman"/>
          <w:sz w:val="20"/>
        </w:rPr>
        <w:endnoteRef/>
      </w:r>
      <w:r w:rsidRPr="00A63F72">
        <w:rPr>
          <w:rFonts w:cs="Times New Roman"/>
          <w:sz w:val="20"/>
          <w:lang w:val="fr-FR"/>
        </w:rPr>
        <w:t xml:space="preserve"> </w:t>
      </w:r>
      <w:r w:rsidRPr="00A63F72">
        <w:rPr>
          <w:rFonts w:cs="Times New Roman"/>
          <w:sz w:val="20"/>
          <w:lang w:val="fr-FR"/>
        </w:rPr>
        <w:tab/>
      </w:r>
      <w:bookmarkStart w:id="4" w:name="_Hlk102560167"/>
      <w:r w:rsidR="00A63F72" w:rsidRPr="00A63F72">
        <w:rPr>
          <w:rFonts w:cs="Times New Roman"/>
          <w:sz w:val="20"/>
          <w:lang w:val="fr-FR"/>
        </w:rPr>
        <w:t>XXXX-XXXX-XXXX-</w:t>
      </w:r>
      <w:bookmarkStart w:id="5" w:name="_Hlk102560112"/>
      <w:r w:rsidR="00A63F72" w:rsidRPr="00A63F72">
        <w:rPr>
          <w:rFonts w:cs="Times New Roman"/>
          <w:sz w:val="20"/>
          <w:lang w:val="fr-FR"/>
        </w:rPr>
        <w:t>XXXX</w:t>
      </w:r>
      <w:bookmarkEnd w:id="5"/>
      <w:bookmarkEnd w:id="4"/>
      <w:r w:rsidRPr="00A63F72">
        <w:rPr>
          <w:rFonts w:cs="Times New Roman"/>
          <w:sz w:val="20"/>
          <w:lang w:val="fr-FR"/>
        </w:rPr>
        <w:t>, para</w:t>
      </w:r>
      <w:r w:rsidR="00137B89" w:rsidRPr="00A63F72">
        <w:rPr>
          <w:rFonts w:cs="Times New Roman"/>
          <w:sz w:val="20"/>
          <w:lang w:val="fr-FR"/>
        </w:rPr>
        <w:t>s</w:t>
      </w:r>
      <w:r w:rsidRPr="00A63F72">
        <w:rPr>
          <w:rFonts w:cs="Times New Roman"/>
          <w:sz w:val="20"/>
          <w:lang w:val="fr-FR"/>
        </w:rPr>
        <w:t>. </w:t>
      </w:r>
      <w:r w:rsidRPr="004E1015">
        <w:rPr>
          <w:rFonts w:cs="Times New Roman"/>
          <w:sz w:val="20"/>
        </w:rPr>
        <w:t>32 to 47 of the Court of Québec judgment.</w:t>
      </w:r>
    </w:p>
  </w:endnote>
  <w:endnote w:id="28">
    <w:p w14:paraId="48FE98D1" w14:textId="5E824C69" w:rsidR="00837891" w:rsidRPr="004E1015" w:rsidRDefault="00837891" w:rsidP="001840FB">
      <w:pPr>
        <w:pStyle w:val="CommentText"/>
        <w:spacing w:before="20"/>
        <w:ind w:left="360" w:hanging="360"/>
        <w:contextualSpacing w:val="0"/>
        <w:jc w:val="left"/>
        <w:rPr>
          <w:rFonts w:cs="Times New Roman"/>
          <w:sz w:val="20"/>
        </w:rPr>
      </w:pPr>
      <w:r w:rsidRPr="004E1015">
        <w:rPr>
          <w:rStyle w:val="EndnoteReference"/>
          <w:rFonts w:cs="Times New Roman"/>
          <w:sz w:val="20"/>
        </w:rPr>
        <w:endnoteRef/>
      </w:r>
      <w:r w:rsidRPr="00A63F72">
        <w:rPr>
          <w:rFonts w:cs="Times New Roman"/>
          <w:sz w:val="20"/>
          <w:lang w:val="fr-FR"/>
        </w:rPr>
        <w:t xml:space="preserve"> </w:t>
      </w:r>
      <w:r w:rsidRPr="00A63F72">
        <w:rPr>
          <w:rFonts w:cs="Times New Roman"/>
          <w:sz w:val="20"/>
          <w:lang w:val="fr-FR"/>
        </w:rPr>
        <w:tab/>
      </w:r>
      <w:r w:rsidRPr="00A63F72">
        <w:rPr>
          <w:rFonts w:cs="Times New Roman"/>
          <w:i/>
          <w:sz w:val="20"/>
          <w:lang w:val="fr-FR"/>
        </w:rPr>
        <w:t xml:space="preserve">Barreau de Montréal v. </w:t>
      </w:r>
      <w:r w:rsidR="00A63F72" w:rsidRPr="00A63F72">
        <w:rPr>
          <w:rFonts w:cs="Times New Roman"/>
          <w:sz w:val="20"/>
          <w:lang w:val="fr-FR"/>
        </w:rPr>
        <w:t>XXXX</w:t>
      </w:r>
      <w:r w:rsidR="00A63F72" w:rsidRPr="00A63F72">
        <w:rPr>
          <w:rFonts w:cs="Times New Roman"/>
          <w:sz w:val="20"/>
          <w:lang w:val="fr-FR"/>
        </w:rPr>
        <w:t xml:space="preserve">, </w:t>
      </w:r>
      <w:r w:rsidR="00A63F72" w:rsidRPr="00A63F72">
        <w:rPr>
          <w:rFonts w:cs="Times New Roman"/>
          <w:sz w:val="20"/>
          <w:lang w:val="fr-FR"/>
        </w:rPr>
        <w:t>XXXX-XXXX-XXXX-XXXX</w:t>
      </w:r>
      <w:r w:rsidR="00A63F72" w:rsidRPr="00A63F72">
        <w:rPr>
          <w:rFonts w:cs="Times New Roman"/>
          <w:sz w:val="20"/>
          <w:lang w:val="fr-FR"/>
        </w:rPr>
        <w:t>.</w:t>
      </w:r>
      <w:r w:rsidRPr="00A63F72">
        <w:rPr>
          <w:rFonts w:cs="Times New Roman"/>
          <w:sz w:val="20"/>
          <w:lang w:val="fr-FR"/>
        </w:rPr>
        <w:br/>
      </w:r>
      <w:r w:rsidRPr="004E1015">
        <w:rPr>
          <w:rFonts w:cs="Times New Roman"/>
          <w:sz w:val="20"/>
        </w:rPr>
        <w:t xml:space="preserve">This is a RAD </w:t>
      </w:r>
      <w:r w:rsidR="00342B83" w:rsidRPr="004E1015">
        <w:rPr>
          <w:rFonts w:cs="Times New Roman"/>
          <w:sz w:val="20"/>
        </w:rPr>
        <w:t xml:space="preserve">file </w:t>
      </w:r>
      <w:r w:rsidRPr="004E1015">
        <w:rPr>
          <w:rFonts w:cs="Times New Roman"/>
          <w:sz w:val="20"/>
        </w:rPr>
        <w:t>in which Mr. </w:t>
      </w:r>
      <w:r w:rsidR="00A63F72" w:rsidRPr="00A63F72">
        <w:rPr>
          <w:rFonts w:cs="Times New Roman"/>
          <w:sz w:val="20"/>
        </w:rPr>
        <w:t>XXXX</w:t>
      </w:r>
      <w:r w:rsidRPr="004E1015">
        <w:rPr>
          <w:rFonts w:cs="Times New Roman"/>
          <w:sz w:val="20"/>
        </w:rPr>
        <w:t xml:space="preserve"> was found guilty of identifying himself as a lawyer and receiving </w:t>
      </w:r>
      <w:r w:rsidR="00342B83" w:rsidRPr="004E1015">
        <w:rPr>
          <w:rFonts w:cs="Times New Roman"/>
          <w:sz w:val="20"/>
        </w:rPr>
        <w:t>a fee</w:t>
      </w:r>
      <w:r w:rsidRPr="004E1015">
        <w:rPr>
          <w:rFonts w:cs="Times New Roman"/>
          <w:sz w:val="20"/>
        </w:rPr>
        <w:t>.</w:t>
      </w:r>
    </w:p>
  </w:endnote>
  <w:endnote w:id="29">
    <w:p w14:paraId="01974725" w14:textId="58EB53C3" w:rsidR="007A4BF1" w:rsidRPr="000917C3" w:rsidRDefault="007A4BF1" w:rsidP="001840FB">
      <w:pPr>
        <w:pStyle w:val="EndnoteText"/>
        <w:spacing w:before="20"/>
        <w:ind w:left="360" w:hanging="360"/>
        <w:rPr>
          <w:rFonts w:ascii="Times New Roman" w:hAnsi="Times New Roman"/>
          <w:lang w:val="fr-CA"/>
        </w:rPr>
      </w:pPr>
      <w:r w:rsidRPr="004E1015">
        <w:rPr>
          <w:rStyle w:val="EndnoteReference"/>
          <w:rFonts w:ascii="Times New Roman" w:hAnsi="Times New Roman"/>
        </w:rPr>
        <w:endnoteRef/>
      </w:r>
      <w:r w:rsidRPr="000917C3">
        <w:rPr>
          <w:rFonts w:ascii="Times New Roman" w:hAnsi="Times New Roman"/>
          <w:lang w:val="fr-CA"/>
        </w:rPr>
        <w:t xml:space="preserve"> </w:t>
      </w:r>
      <w:r w:rsidRPr="000917C3">
        <w:rPr>
          <w:rFonts w:ascii="Times New Roman" w:hAnsi="Times New Roman"/>
          <w:lang w:val="fr-CA"/>
        </w:rPr>
        <w:tab/>
        <w:t xml:space="preserve">See paragraph 4, </w:t>
      </w:r>
      <w:r w:rsidRPr="000917C3">
        <w:rPr>
          <w:rFonts w:ascii="Times New Roman" w:hAnsi="Times New Roman"/>
          <w:i/>
          <w:lang w:val="fr-CA"/>
        </w:rPr>
        <w:t xml:space="preserve">Barreau de Montréal v. </w:t>
      </w:r>
      <w:r w:rsidR="00A63F72" w:rsidRPr="00A63F72">
        <w:rPr>
          <w:lang w:val="fr-FR"/>
        </w:rPr>
        <w:t>XXXX</w:t>
      </w:r>
      <w:r w:rsidR="00A63F72">
        <w:rPr>
          <w:lang w:val="fr-FR"/>
        </w:rPr>
        <w:t xml:space="preserve">, </w:t>
      </w:r>
      <w:r w:rsidR="00A63F72" w:rsidRPr="00A63F72">
        <w:rPr>
          <w:lang w:val="fr-FR"/>
        </w:rPr>
        <w:t>XXXX</w:t>
      </w:r>
      <w:r w:rsidR="00A63F72" w:rsidRPr="00A63F72">
        <w:rPr>
          <w:lang w:val="fr-FR"/>
        </w:rPr>
        <w:t xml:space="preserve"> </w:t>
      </w:r>
      <w:r w:rsidR="00A63F72" w:rsidRPr="00A63F72">
        <w:rPr>
          <w:lang w:val="fr-FR"/>
        </w:rPr>
        <w:t>XXXX</w:t>
      </w:r>
      <w:r w:rsidRPr="000917C3">
        <w:rPr>
          <w:rFonts w:ascii="Times New Roman" w:hAnsi="Times New Roman"/>
          <w:lang w:val="fr-CA"/>
        </w:rPr>
        <w:t>, 2021.</w:t>
      </w:r>
    </w:p>
  </w:endnote>
  <w:endnote w:id="30">
    <w:p w14:paraId="7B6507BC" w14:textId="050DEA06" w:rsidR="00D33100" w:rsidRPr="004E1015" w:rsidRDefault="00D33100"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Section 91 of the IRPA, S.C.</w:t>
      </w:r>
      <w:r w:rsidRPr="004E1015">
        <w:rPr>
          <w:rFonts w:ascii="Times New Roman" w:hAnsi="Times New Roman"/>
          <w:shd w:val="clear" w:color="auto" w:fill="FFFFFF"/>
        </w:rPr>
        <w:t> 2001, c. 27</w:t>
      </w:r>
      <w:r w:rsidRPr="004E1015">
        <w:rPr>
          <w:rFonts w:ascii="Times New Roman" w:hAnsi="Times New Roman"/>
        </w:rPr>
        <w:t>.</w:t>
      </w:r>
    </w:p>
  </w:endnote>
  <w:endnote w:id="31">
    <w:p w14:paraId="3C2B2050" w14:textId="7264594F" w:rsidR="00835826" w:rsidRPr="000917C3" w:rsidRDefault="00835826" w:rsidP="001840FB">
      <w:pPr>
        <w:pStyle w:val="EndnoteText"/>
        <w:spacing w:before="20"/>
        <w:ind w:left="360" w:hanging="360"/>
        <w:rPr>
          <w:rFonts w:ascii="Times New Roman" w:hAnsi="Times New Roman"/>
          <w:lang w:val="fr-CA"/>
        </w:rPr>
      </w:pPr>
      <w:r w:rsidRPr="004E1015">
        <w:rPr>
          <w:rStyle w:val="EndnoteReference"/>
          <w:rFonts w:ascii="Times New Roman" w:hAnsi="Times New Roman"/>
        </w:rPr>
        <w:endnoteRef/>
      </w:r>
      <w:r w:rsidRPr="000917C3">
        <w:rPr>
          <w:rFonts w:ascii="Times New Roman" w:hAnsi="Times New Roman"/>
          <w:lang w:val="fr-CA"/>
        </w:rPr>
        <w:t xml:space="preserve"> </w:t>
      </w:r>
      <w:r w:rsidRPr="000917C3">
        <w:rPr>
          <w:rFonts w:ascii="Times New Roman" w:hAnsi="Times New Roman"/>
          <w:lang w:val="fr-CA"/>
        </w:rPr>
        <w:tab/>
      </w:r>
      <w:r w:rsidRPr="000917C3">
        <w:rPr>
          <w:rFonts w:ascii="Times New Roman" w:hAnsi="Times New Roman"/>
          <w:i/>
          <w:lang w:val="fr-CA"/>
        </w:rPr>
        <w:t xml:space="preserve">Barreau de Montréal v. </w:t>
      </w:r>
      <w:r w:rsidR="00A63F72" w:rsidRPr="00A63F72">
        <w:rPr>
          <w:lang w:val="fr-FR"/>
        </w:rPr>
        <w:t>XXXX</w:t>
      </w:r>
      <w:r w:rsidRPr="000917C3">
        <w:rPr>
          <w:rFonts w:ascii="Times New Roman" w:hAnsi="Times New Roman"/>
          <w:lang w:val="fr-CA"/>
        </w:rPr>
        <w:t xml:space="preserve"> 2022 </w:t>
      </w:r>
      <w:r w:rsidR="00A63F72" w:rsidRPr="00A63F72">
        <w:rPr>
          <w:lang w:val="fr-FR"/>
        </w:rPr>
        <w:t>XXXX</w:t>
      </w:r>
      <w:r w:rsidRPr="000917C3">
        <w:rPr>
          <w:rFonts w:ascii="Times New Roman" w:hAnsi="Times New Roman"/>
          <w:lang w:val="fr-CA"/>
        </w:rPr>
        <w:t>.</w:t>
      </w:r>
    </w:p>
  </w:endnote>
  <w:endnote w:id="32">
    <w:p w14:paraId="4F433E8B" w14:textId="55D90F7F" w:rsidR="004D22A8" w:rsidRPr="004E1015" w:rsidRDefault="004D22A8" w:rsidP="001840FB">
      <w:pPr>
        <w:pStyle w:val="EndnoteText"/>
        <w:spacing w:before="20"/>
        <w:ind w:left="360" w:right="162" w:hanging="360"/>
        <w:jc w:val="both"/>
        <w:rPr>
          <w:rFonts w:ascii="Times New Roman" w:hAnsi="Times New Roman"/>
          <w:i/>
        </w:rPr>
      </w:pPr>
      <w:r w:rsidRPr="004E1015">
        <w:rPr>
          <w:rStyle w:val="EndnoteReference"/>
          <w:rFonts w:ascii="Times New Roman" w:hAnsi="Times New Roman"/>
        </w:rPr>
        <w:endnoteRef/>
      </w:r>
      <w:r w:rsidRPr="004E1015">
        <w:rPr>
          <w:rFonts w:ascii="Times New Roman" w:hAnsi="Times New Roman"/>
        </w:rPr>
        <w:tab/>
      </w:r>
      <w:r w:rsidRPr="004E1015">
        <w:rPr>
          <w:rFonts w:ascii="Times New Roman" w:hAnsi="Times New Roman"/>
          <w:i/>
        </w:rPr>
        <w:t>Chaudri v. Canada (Minister of Employment and Immigration)</w:t>
      </w:r>
      <w:r w:rsidRPr="004E1015">
        <w:rPr>
          <w:rFonts w:ascii="Times New Roman" w:hAnsi="Times New Roman"/>
        </w:rPr>
        <w:t>, No. A</w:t>
      </w:r>
      <w:r w:rsidRPr="004E1015">
        <w:rPr>
          <w:rFonts w:ascii="Times New Roman" w:hAnsi="Times New Roman"/>
        </w:rPr>
        <w:noBreakHyphen/>
        <w:t>1278</w:t>
      </w:r>
      <w:r w:rsidRPr="004E1015">
        <w:rPr>
          <w:rFonts w:ascii="Times New Roman" w:hAnsi="Times New Roman"/>
        </w:rPr>
        <w:noBreakHyphen/>
        <w:t>84, Thurlow, Hugessen</w:t>
      </w:r>
      <w:r w:rsidR="00540423">
        <w:rPr>
          <w:rFonts w:ascii="Times New Roman" w:hAnsi="Times New Roman"/>
        </w:rPr>
        <w:t>,</w:t>
      </w:r>
      <w:r w:rsidRPr="004E1015">
        <w:rPr>
          <w:rFonts w:ascii="Times New Roman" w:hAnsi="Times New Roman"/>
        </w:rPr>
        <w:t xml:space="preserve"> McQuaid, June 5, 1986; 69 N.R. 114 (FCA). </w:t>
      </w:r>
    </w:p>
  </w:endnote>
  <w:endnote w:id="33">
    <w:p w14:paraId="61C33861" w14:textId="13EE40B7" w:rsidR="004D22A8" w:rsidRPr="004E1015" w:rsidRDefault="004D22A8" w:rsidP="001840FB">
      <w:pPr>
        <w:pStyle w:val="EndnoteText"/>
        <w:tabs>
          <w:tab w:val="left" w:pos="567"/>
        </w:tabs>
        <w:spacing w:before="20"/>
        <w:ind w:left="360" w:right="162" w:hanging="360"/>
        <w:jc w:val="both"/>
        <w:rPr>
          <w:rFonts w:ascii="Times New Roman" w:hAnsi="Times New Roman"/>
        </w:rPr>
      </w:pPr>
      <w:r w:rsidRPr="004E1015">
        <w:rPr>
          <w:rStyle w:val="EndnoteReference"/>
          <w:rFonts w:ascii="Times New Roman" w:hAnsi="Times New Roman"/>
        </w:rPr>
        <w:endnoteRef/>
      </w:r>
      <w:r w:rsidRPr="004E1015">
        <w:rPr>
          <w:rFonts w:ascii="Times New Roman" w:hAnsi="Times New Roman"/>
        </w:rPr>
        <w:tab/>
      </w:r>
      <w:r w:rsidRPr="004E1015">
        <w:rPr>
          <w:rFonts w:ascii="Times New Roman" w:hAnsi="Times New Roman"/>
          <w:i/>
        </w:rPr>
        <w:t>Ghazizadeh v. Canada (Minister of Employment and Immigration)</w:t>
      </w:r>
      <w:r w:rsidRPr="004E1015">
        <w:rPr>
          <w:rFonts w:ascii="Times New Roman" w:hAnsi="Times New Roman"/>
        </w:rPr>
        <w:t>, No. A</w:t>
      </w:r>
      <w:r w:rsidRPr="004E1015">
        <w:rPr>
          <w:rFonts w:ascii="Times New Roman" w:hAnsi="Times New Roman"/>
        </w:rPr>
        <w:noBreakHyphen/>
        <w:t>393</w:t>
      </w:r>
      <w:r w:rsidRPr="004E1015">
        <w:rPr>
          <w:rFonts w:ascii="Times New Roman" w:hAnsi="Times New Roman"/>
        </w:rPr>
        <w:noBreakHyphen/>
        <w:t>90, Hugessen, MacGuigan</w:t>
      </w:r>
      <w:r w:rsidR="00797070">
        <w:rPr>
          <w:rFonts w:ascii="Times New Roman" w:hAnsi="Times New Roman"/>
        </w:rPr>
        <w:t>,</w:t>
      </w:r>
      <w:r w:rsidRPr="004E1015">
        <w:rPr>
          <w:rFonts w:ascii="Times New Roman" w:hAnsi="Times New Roman"/>
        </w:rPr>
        <w:t xml:space="preserve"> Décarie, May 17, 1993; 154 N.R. 236 (FCA). </w:t>
      </w:r>
    </w:p>
  </w:endnote>
  <w:endnote w:id="34">
    <w:p w14:paraId="6FA033C2" w14:textId="2409F848" w:rsidR="00E1510D" w:rsidRPr="004E1015" w:rsidRDefault="00E1510D"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P</w:t>
      </w:r>
      <w:r w:rsidRPr="004E1015">
        <w:rPr>
          <w:rFonts w:ascii="Times New Roman" w:hAnsi="Times New Roman"/>
        </w:rPr>
        <w:noBreakHyphen/>
        <w:t>3, Appellant’s additional submissio</w:t>
      </w:r>
      <w:r w:rsidR="00FA34EB" w:rsidRPr="004E1015">
        <w:rPr>
          <w:rFonts w:ascii="Times New Roman" w:hAnsi="Times New Roman"/>
        </w:rPr>
        <w:t>ns, documentary evidence, i</w:t>
      </w:r>
      <w:r w:rsidRPr="004E1015">
        <w:rPr>
          <w:rFonts w:ascii="Times New Roman" w:hAnsi="Times New Roman"/>
        </w:rPr>
        <w:t>tem 16.</w:t>
      </w:r>
    </w:p>
  </w:endnote>
  <w:endnote w:id="35">
    <w:p w14:paraId="118F0306" w14:textId="7CD3CFAA" w:rsidR="00006E84" w:rsidRPr="004E1015" w:rsidRDefault="00006E84"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P</w:t>
      </w:r>
      <w:r w:rsidRPr="004E1015">
        <w:rPr>
          <w:rFonts w:ascii="Times New Roman" w:hAnsi="Times New Roman"/>
        </w:rPr>
        <w:noBreakHyphen/>
        <w:t>3, Appellant’s additional submissions, documentary evidence, items 12 and 14.</w:t>
      </w:r>
    </w:p>
  </w:endnote>
  <w:endnote w:id="36">
    <w:p w14:paraId="5E15D3A9" w14:textId="5C39CAC9" w:rsidR="00E1510D" w:rsidRPr="004E1015" w:rsidRDefault="00E1510D" w:rsidP="001840FB">
      <w:pPr>
        <w:tabs>
          <w:tab w:val="clear" w:pos="576"/>
          <w:tab w:val="clear" w:pos="1008"/>
          <w:tab w:val="clear" w:pos="1440"/>
          <w:tab w:val="clear" w:pos="1872"/>
          <w:tab w:val="clear" w:pos="2304"/>
          <w:tab w:val="clear" w:pos="2736"/>
        </w:tabs>
        <w:autoSpaceDE w:val="0"/>
        <w:autoSpaceDN w:val="0"/>
        <w:adjustRightInd w:val="0"/>
        <w:spacing w:before="20"/>
        <w:ind w:left="360" w:hanging="360"/>
        <w:contextualSpacing w:val="0"/>
        <w:jc w:val="left"/>
        <w:rPr>
          <w:rFonts w:cs="Times New Roman"/>
          <w:sz w:val="20"/>
        </w:rPr>
      </w:pPr>
      <w:r w:rsidRPr="004E1015">
        <w:rPr>
          <w:rStyle w:val="EndnoteReference"/>
          <w:rFonts w:cs="Times New Roman"/>
          <w:sz w:val="20"/>
        </w:rPr>
        <w:endnoteRef/>
      </w:r>
      <w:r w:rsidRPr="004E1015">
        <w:rPr>
          <w:rFonts w:cs="Times New Roman"/>
          <w:sz w:val="20"/>
        </w:rPr>
        <w:t xml:space="preserve"> </w:t>
      </w:r>
      <w:r w:rsidRPr="004E1015">
        <w:rPr>
          <w:rFonts w:cs="Times New Roman"/>
          <w:sz w:val="20"/>
        </w:rPr>
        <w:tab/>
        <w:t>SAR</w:t>
      </w:r>
      <w:r w:rsidRPr="004E1015">
        <w:rPr>
          <w:rFonts w:cs="Times New Roman"/>
          <w:sz w:val="20"/>
        </w:rPr>
        <w:noBreakHyphen/>
        <w:t xml:space="preserve">1, National Documentation Package (NDP) </w:t>
      </w:r>
      <w:proofErr w:type="gramStart"/>
      <w:r w:rsidRPr="004E1015">
        <w:rPr>
          <w:rFonts w:cs="Times New Roman"/>
          <w:sz w:val="20"/>
        </w:rPr>
        <w:t>on</w:t>
      </w:r>
      <w:proofErr w:type="gramEnd"/>
      <w:r w:rsidRPr="004E1015">
        <w:rPr>
          <w:rFonts w:cs="Times New Roman"/>
          <w:sz w:val="20"/>
        </w:rPr>
        <w:t xml:space="preserve"> Cameroon, November 30, 2021, Tab 2.1: </w:t>
      </w:r>
      <w:r w:rsidRPr="004E1015">
        <w:rPr>
          <w:rFonts w:cs="Times New Roman"/>
          <w:i/>
          <w:sz w:val="20"/>
        </w:rPr>
        <w:t>Cameroon. Country Reports on Human Rights Practices for 2020</w:t>
      </w:r>
      <w:r w:rsidRPr="004E1015">
        <w:rPr>
          <w:rFonts w:cs="Times New Roman"/>
          <w:sz w:val="20"/>
        </w:rPr>
        <w:t>. United States. Department of State. March 30, 2021, p. 16.</w:t>
      </w:r>
    </w:p>
    <w:p w14:paraId="5C2D4538" w14:textId="179958E2" w:rsidR="00E1510D" w:rsidRPr="004E1015" w:rsidRDefault="00E1510D" w:rsidP="00206549">
      <w:pPr>
        <w:pStyle w:val="EndnoteText"/>
        <w:spacing w:before="20"/>
        <w:ind w:left="360"/>
        <w:rPr>
          <w:rFonts w:ascii="Times New Roman" w:hAnsi="Times New Roman"/>
        </w:rPr>
      </w:pPr>
      <w:r w:rsidRPr="004E1015">
        <w:rPr>
          <w:rFonts w:ascii="Times New Roman" w:hAnsi="Times New Roman"/>
        </w:rPr>
        <w:t>SAR</w:t>
      </w:r>
      <w:r w:rsidRPr="004E1015">
        <w:rPr>
          <w:rFonts w:ascii="Times New Roman" w:hAnsi="Times New Roman"/>
        </w:rPr>
        <w:noBreakHyphen/>
        <w:t>1, NDP on Cameroon, November 30, 202</w:t>
      </w:r>
      <w:r w:rsidR="00346D7D">
        <w:rPr>
          <w:rFonts w:ascii="Times New Roman" w:hAnsi="Times New Roman"/>
        </w:rPr>
        <w:t>1</w:t>
      </w:r>
      <w:r w:rsidRPr="004E1015">
        <w:rPr>
          <w:rFonts w:ascii="Times New Roman" w:hAnsi="Times New Roman"/>
        </w:rPr>
        <w:t xml:space="preserve">, Tab 2.5: </w:t>
      </w:r>
      <w:r w:rsidRPr="004E1015">
        <w:rPr>
          <w:rFonts w:ascii="Times New Roman" w:hAnsi="Times New Roman"/>
          <w:i/>
          <w:iCs/>
        </w:rPr>
        <w:t>Cameroon. World Report 2021: Events of 202</w:t>
      </w:r>
      <w:r w:rsidR="004C602D">
        <w:rPr>
          <w:rFonts w:ascii="Times New Roman" w:hAnsi="Times New Roman"/>
          <w:i/>
          <w:iCs/>
        </w:rPr>
        <w:t>0</w:t>
      </w:r>
      <w:r w:rsidRPr="004E1015">
        <w:rPr>
          <w:rFonts w:ascii="Times New Roman" w:hAnsi="Times New Roman"/>
        </w:rPr>
        <w:t>. Human Rights Watch. January 2021.</w:t>
      </w:r>
    </w:p>
  </w:endnote>
  <w:endnote w:id="37">
    <w:p w14:paraId="42933A3B" w14:textId="1DAE9DD8" w:rsidR="00767B78" w:rsidRPr="004E1015" w:rsidRDefault="00767B78" w:rsidP="001840FB">
      <w:pPr>
        <w:tabs>
          <w:tab w:val="clear" w:pos="576"/>
          <w:tab w:val="clear" w:pos="1008"/>
          <w:tab w:val="clear" w:pos="1440"/>
          <w:tab w:val="clear" w:pos="1872"/>
          <w:tab w:val="clear" w:pos="2304"/>
          <w:tab w:val="clear" w:pos="2736"/>
        </w:tabs>
        <w:autoSpaceDE w:val="0"/>
        <w:autoSpaceDN w:val="0"/>
        <w:adjustRightInd w:val="0"/>
        <w:spacing w:before="20"/>
        <w:ind w:left="360" w:hanging="360"/>
        <w:contextualSpacing w:val="0"/>
        <w:jc w:val="left"/>
        <w:rPr>
          <w:rFonts w:cs="Times New Roman"/>
          <w:sz w:val="20"/>
        </w:rPr>
      </w:pPr>
      <w:r w:rsidRPr="004E1015">
        <w:rPr>
          <w:rStyle w:val="EndnoteReference"/>
          <w:rFonts w:cs="Times New Roman"/>
          <w:sz w:val="20"/>
        </w:rPr>
        <w:endnoteRef/>
      </w:r>
      <w:r w:rsidRPr="004E1015">
        <w:rPr>
          <w:rFonts w:cs="Times New Roman"/>
          <w:sz w:val="20"/>
        </w:rPr>
        <w:t xml:space="preserve"> </w:t>
      </w:r>
      <w:r w:rsidRPr="004E1015">
        <w:rPr>
          <w:rFonts w:cs="Times New Roman"/>
          <w:sz w:val="20"/>
        </w:rPr>
        <w:tab/>
        <w:t>SAR</w:t>
      </w:r>
      <w:r w:rsidRPr="004E1015">
        <w:rPr>
          <w:rFonts w:cs="Times New Roman"/>
          <w:sz w:val="20"/>
        </w:rPr>
        <w:noBreakHyphen/>
        <w:t xml:space="preserve">1, NDP on Cameroon, November 30, 2021, Tab 2.1: </w:t>
      </w:r>
      <w:r w:rsidRPr="004E1015">
        <w:rPr>
          <w:rFonts w:cs="Times New Roman"/>
          <w:i/>
          <w:sz w:val="20"/>
        </w:rPr>
        <w:t>Cameroon. Country Reports on Human Rights Practices for 2020</w:t>
      </w:r>
      <w:r w:rsidRPr="004E1015">
        <w:rPr>
          <w:rFonts w:cs="Times New Roman"/>
          <w:sz w:val="20"/>
        </w:rPr>
        <w:t>. United States. Department of State. March 30, 2021, p. 16.</w:t>
      </w:r>
    </w:p>
  </w:endnote>
  <w:endnote w:id="38">
    <w:p w14:paraId="799F3320" w14:textId="08FDF51D" w:rsidR="0041329F" w:rsidRPr="004E1015" w:rsidRDefault="0041329F"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SAR</w:t>
      </w:r>
      <w:r w:rsidRPr="004E1015">
        <w:rPr>
          <w:rFonts w:ascii="Times New Roman" w:hAnsi="Times New Roman"/>
        </w:rPr>
        <w:noBreakHyphen/>
        <w:t xml:space="preserve">1, NDP on Cameroon, November 30, 2021, Tab 2.5: </w:t>
      </w:r>
      <w:r w:rsidRPr="004E1015">
        <w:rPr>
          <w:rFonts w:ascii="Times New Roman" w:hAnsi="Times New Roman"/>
          <w:i/>
          <w:iCs/>
        </w:rPr>
        <w:t>Cameroon. World Report 2021: Events of 202</w:t>
      </w:r>
      <w:r w:rsidR="0067465D">
        <w:rPr>
          <w:rFonts w:ascii="Times New Roman" w:hAnsi="Times New Roman"/>
          <w:i/>
          <w:iCs/>
        </w:rPr>
        <w:t>0</w:t>
      </w:r>
      <w:r w:rsidRPr="004E1015">
        <w:rPr>
          <w:rFonts w:ascii="Times New Roman" w:hAnsi="Times New Roman"/>
        </w:rPr>
        <w:t>. Human Rights Watch. January 2021.</w:t>
      </w:r>
    </w:p>
  </w:endnote>
  <w:endnote w:id="39">
    <w:p w14:paraId="417EAAF5" w14:textId="72624578" w:rsidR="00C516D6" w:rsidRPr="004E1015" w:rsidRDefault="00C516D6" w:rsidP="00137D67">
      <w:pPr>
        <w:tabs>
          <w:tab w:val="clear" w:pos="576"/>
          <w:tab w:val="clear" w:pos="1008"/>
          <w:tab w:val="clear" w:pos="1440"/>
          <w:tab w:val="clear" w:pos="1872"/>
          <w:tab w:val="clear" w:pos="2304"/>
          <w:tab w:val="clear" w:pos="2736"/>
        </w:tabs>
        <w:autoSpaceDE w:val="0"/>
        <w:autoSpaceDN w:val="0"/>
        <w:adjustRightInd w:val="0"/>
        <w:spacing w:before="20"/>
        <w:ind w:left="360" w:hanging="360"/>
        <w:contextualSpacing w:val="0"/>
        <w:jc w:val="left"/>
        <w:rPr>
          <w:rFonts w:cs="Times New Roman"/>
          <w:sz w:val="20"/>
        </w:rPr>
      </w:pPr>
      <w:r w:rsidRPr="004E1015">
        <w:rPr>
          <w:rStyle w:val="EndnoteReference"/>
          <w:rFonts w:cs="Times New Roman"/>
          <w:sz w:val="20"/>
        </w:rPr>
        <w:endnoteRef/>
      </w:r>
      <w:r w:rsidRPr="004E1015">
        <w:rPr>
          <w:rFonts w:cs="Times New Roman"/>
          <w:sz w:val="20"/>
        </w:rPr>
        <w:t xml:space="preserve"> </w:t>
      </w:r>
      <w:r w:rsidRPr="004E1015">
        <w:rPr>
          <w:rFonts w:cs="Times New Roman"/>
          <w:sz w:val="20"/>
        </w:rPr>
        <w:tab/>
        <w:t>SAR</w:t>
      </w:r>
      <w:r w:rsidRPr="004E1015">
        <w:rPr>
          <w:rFonts w:cs="Times New Roman"/>
          <w:sz w:val="20"/>
        </w:rPr>
        <w:noBreakHyphen/>
        <w:t xml:space="preserve">1, NDP on Cameroon, November 30, 2021, Tab 2.3: </w:t>
      </w:r>
      <w:r w:rsidRPr="004E1015">
        <w:rPr>
          <w:rFonts w:cs="Times New Roman"/>
          <w:i/>
          <w:sz w:val="20"/>
        </w:rPr>
        <w:t>Cameroon. Freedom in the World 2021</w:t>
      </w:r>
      <w:r w:rsidRPr="004E1015">
        <w:rPr>
          <w:rFonts w:cs="Times New Roman"/>
          <w:sz w:val="20"/>
        </w:rPr>
        <w:t>. Freedom House. 2021, p. 5.</w:t>
      </w:r>
      <w:r w:rsidRPr="004E1015">
        <w:rPr>
          <w:rFonts w:cs="Times New Roman"/>
        </w:rPr>
        <w:t> </w:t>
      </w:r>
    </w:p>
  </w:endnote>
  <w:endnote w:id="40">
    <w:p w14:paraId="739B8F78" w14:textId="4B31F88B" w:rsidR="004534FC" w:rsidRPr="004E1015" w:rsidRDefault="004534FC"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SAR</w:t>
      </w:r>
      <w:r w:rsidRPr="004E1015">
        <w:rPr>
          <w:rFonts w:ascii="Times New Roman" w:hAnsi="Times New Roman"/>
        </w:rPr>
        <w:noBreakHyphen/>
        <w:t xml:space="preserve">1, NDP on Cameroon, November 30, 2021, Tab 2.2: </w:t>
      </w:r>
      <w:r w:rsidRPr="004E1015">
        <w:rPr>
          <w:rFonts w:ascii="Times New Roman" w:hAnsi="Times New Roman"/>
          <w:i/>
          <w:iCs/>
        </w:rPr>
        <w:t>Cameroon. Amnesty International Report 2020/21: The State of the World</w:t>
      </w:r>
      <w:r w:rsidR="00624C8E" w:rsidRPr="004E1015">
        <w:rPr>
          <w:rFonts w:ascii="Times New Roman" w:hAnsi="Times New Roman"/>
          <w:i/>
          <w:iCs/>
        </w:rPr>
        <w:t>’</w:t>
      </w:r>
      <w:r w:rsidRPr="004E1015">
        <w:rPr>
          <w:rFonts w:ascii="Times New Roman" w:hAnsi="Times New Roman"/>
          <w:i/>
          <w:iCs/>
        </w:rPr>
        <w:t>s Human Rights</w:t>
      </w:r>
      <w:r w:rsidRPr="004E1015">
        <w:rPr>
          <w:rFonts w:ascii="Times New Roman" w:hAnsi="Times New Roman"/>
        </w:rPr>
        <w:t>. Amnesty International. April 7, 2021. POL 10/3202/2021.</w:t>
      </w:r>
    </w:p>
  </w:endnote>
  <w:endnote w:id="41">
    <w:p w14:paraId="20C36F10" w14:textId="193C7520" w:rsidR="00320B0D" w:rsidRPr="004E1015" w:rsidRDefault="00320B0D"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SAR</w:t>
      </w:r>
      <w:r w:rsidRPr="004E1015">
        <w:rPr>
          <w:rFonts w:ascii="Times New Roman" w:hAnsi="Times New Roman"/>
        </w:rPr>
        <w:noBreakHyphen/>
        <w:t xml:space="preserve">1, NDP on Cameroon, November 30, 2021, Tab 7.2: </w:t>
      </w:r>
      <w:r w:rsidRPr="004E1015">
        <w:rPr>
          <w:rFonts w:ascii="Times New Roman" w:hAnsi="Times New Roman"/>
          <w:i/>
        </w:rPr>
        <w:t>Cameroon Country Security Report.</w:t>
      </w:r>
      <w:r w:rsidRPr="004E1015">
        <w:rPr>
          <w:rFonts w:ascii="Times New Roman" w:hAnsi="Times New Roman"/>
        </w:rPr>
        <w:t xml:space="preserve"> United States. Overseas Security Advisory Council. August 20, 2021.</w:t>
      </w:r>
    </w:p>
  </w:endnote>
  <w:endnote w:id="42">
    <w:p w14:paraId="7FE771C3" w14:textId="1DDD26CA" w:rsidR="00063333" w:rsidRPr="004E1015" w:rsidRDefault="00063333"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SAR</w:t>
      </w:r>
      <w:r w:rsidRPr="004E1015">
        <w:rPr>
          <w:rFonts w:ascii="Times New Roman" w:hAnsi="Times New Roman"/>
        </w:rPr>
        <w:noBreakHyphen/>
        <w:t xml:space="preserve">1, NDP on Cameroon, November 30, 2021, Tab 7.4: </w:t>
      </w:r>
      <w:r w:rsidRPr="004E1015">
        <w:rPr>
          <w:rFonts w:ascii="Times New Roman" w:hAnsi="Times New Roman"/>
          <w:i/>
        </w:rPr>
        <w:t>Cameroon Corruption Report</w:t>
      </w:r>
      <w:r w:rsidRPr="004E1015">
        <w:rPr>
          <w:rFonts w:ascii="Times New Roman" w:hAnsi="Times New Roman"/>
        </w:rPr>
        <w:t>. GAN Integrity. Risk and Compliance Portal. May 2021.</w:t>
      </w:r>
    </w:p>
  </w:endnote>
  <w:endnote w:id="43">
    <w:p w14:paraId="3A4DDB59" w14:textId="50CE7DD7" w:rsidR="00063333" w:rsidRPr="004E1015" w:rsidRDefault="00063333" w:rsidP="001840FB">
      <w:pPr>
        <w:pStyle w:val="EndnoteText"/>
        <w:spacing w:before="20"/>
        <w:ind w:left="360" w:hanging="360"/>
        <w:rPr>
          <w:rFonts w:ascii="Times New Roman" w:hAnsi="Times New Roman"/>
        </w:rPr>
      </w:pPr>
      <w:r w:rsidRPr="004E1015">
        <w:rPr>
          <w:rStyle w:val="EndnoteReference"/>
          <w:rFonts w:ascii="Times New Roman" w:hAnsi="Times New Roman"/>
        </w:rPr>
        <w:endnoteRef/>
      </w:r>
      <w:r w:rsidRPr="004E1015">
        <w:rPr>
          <w:rFonts w:ascii="Times New Roman" w:hAnsi="Times New Roman"/>
        </w:rPr>
        <w:t xml:space="preserve"> </w:t>
      </w:r>
      <w:r w:rsidRPr="004E1015">
        <w:rPr>
          <w:rFonts w:ascii="Times New Roman" w:hAnsi="Times New Roman"/>
        </w:rPr>
        <w:tab/>
        <w:t>P</w:t>
      </w:r>
      <w:r w:rsidRPr="004E1015">
        <w:rPr>
          <w:rFonts w:ascii="Times New Roman" w:hAnsi="Times New Roman"/>
        </w:rPr>
        <w:noBreakHyphen/>
        <w:t>3, Appellant’s additional submissions, documentary evidence, item</w:t>
      </w:r>
      <w:r w:rsidR="00342B83" w:rsidRPr="004E1015">
        <w:rPr>
          <w:rFonts w:ascii="Times New Roman" w:hAnsi="Times New Roman"/>
        </w:rPr>
        <w:t>s</w:t>
      </w:r>
      <w:r w:rsidRPr="004E1015">
        <w:rPr>
          <w:rFonts w:ascii="Times New Roman" w:hAnsi="Times New Roman"/>
        </w:rPr>
        <w:t> 12, 13, 14, 15 and 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476"/>
      <w:gridCol w:w="288"/>
      <w:gridCol w:w="4769"/>
    </w:tblGrid>
    <w:tr w:rsidR="00280373" w:rsidRPr="00471164" w14:paraId="503E1DB8" w14:textId="77777777" w:rsidTr="00280373">
      <w:trPr>
        <w:jc w:val="center"/>
      </w:trPr>
      <w:tc>
        <w:tcPr>
          <w:tcW w:w="4395" w:type="dxa"/>
          <w:shd w:val="clear" w:color="auto" w:fill="auto"/>
          <w:noWrap/>
        </w:tcPr>
        <w:sdt>
          <w:sdtPr>
            <w:rPr>
              <w:sz w:val="20"/>
            </w:rPr>
            <w:id w:val="1010947225"/>
            <w:docPartObj>
              <w:docPartGallery w:val="Page Numbers (Bottom of Page)"/>
              <w:docPartUnique/>
            </w:docPartObj>
          </w:sdtPr>
          <w:sdtEndPr>
            <w:rPr>
              <w:noProof/>
            </w:rPr>
          </w:sdtEndPr>
          <w:sdtContent>
            <w:p w14:paraId="13912CE1" w14:textId="77777777" w:rsidR="00280373" w:rsidRPr="000C109B" w:rsidRDefault="00A72CD1" w:rsidP="00280373">
              <w:pPr>
                <w:spacing w:line="240" w:lineRule="exact"/>
                <w:rPr>
                  <w:noProof/>
                  <w:sz w:val="20"/>
                  <w:lang w:val="fr-CA"/>
                </w:rPr>
              </w:pPr>
              <w:r w:rsidRPr="000C109B">
                <w:rPr>
                  <w:sz w:val="20"/>
                  <w:lang w:val="fr-CA"/>
                </w:rPr>
                <w:t>RAD.25.02 (August 20, 2021)</w:t>
              </w:r>
            </w:p>
            <w:p w14:paraId="43735DA0" w14:textId="77777777" w:rsidR="00280373" w:rsidRPr="000C109B" w:rsidRDefault="00AF7F8A" w:rsidP="00280373">
              <w:pPr>
                <w:pStyle w:val="Footer"/>
                <w:tabs>
                  <w:tab w:val="clear" w:pos="4320"/>
                  <w:tab w:val="left" w:pos="1125"/>
                  <w:tab w:val="right" w:pos="4323"/>
                </w:tabs>
                <w:jc w:val="left"/>
                <w:rPr>
                  <w:lang w:val="fr-CA"/>
                </w:rPr>
              </w:pPr>
              <w:r w:rsidRPr="000C109B">
                <w:rPr>
                  <w:i/>
                  <w:lang w:val="fr-CA"/>
                </w:rPr>
                <w:t>Disponible en français</w:t>
              </w:r>
            </w:p>
          </w:sdtContent>
        </w:sdt>
      </w:tc>
      <w:tc>
        <w:tcPr>
          <w:tcW w:w="283" w:type="dxa"/>
          <w:shd w:val="clear" w:color="auto" w:fill="auto"/>
        </w:tcPr>
        <w:p w14:paraId="3BDB8B35" w14:textId="404DF9EB" w:rsidR="00280373" w:rsidRPr="00850131" w:rsidRDefault="00D71104" w:rsidP="00280373">
          <w:pPr>
            <w:pStyle w:val="Footer"/>
            <w:tabs>
              <w:tab w:val="clear" w:pos="4320"/>
              <w:tab w:val="left" w:pos="1125"/>
              <w:tab w:val="right" w:pos="4323"/>
            </w:tabs>
            <w:jc w:val="center"/>
            <w:rPr>
              <w:sz w:val="22"/>
              <w:szCs w:val="22"/>
            </w:rPr>
          </w:pPr>
          <w:r w:rsidRPr="00850131">
            <w:rPr>
              <w:sz w:val="22"/>
            </w:rPr>
            <w:fldChar w:fldCharType="begin"/>
          </w:r>
          <w:r w:rsidRPr="00850131">
            <w:rPr>
              <w:sz w:val="22"/>
            </w:rPr>
            <w:instrText xml:space="preserve"> PAGE   \* MERGEFORMAT </w:instrText>
          </w:r>
          <w:r w:rsidRPr="00850131">
            <w:rPr>
              <w:sz w:val="22"/>
            </w:rPr>
            <w:fldChar w:fldCharType="separate"/>
          </w:r>
          <w:r w:rsidR="001554DF">
            <w:rPr>
              <w:noProof/>
              <w:sz w:val="22"/>
            </w:rPr>
            <w:t>23</w:t>
          </w:r>
          <w:r w:rsidRPr="00850131">
            <w:rPr>
              <w:sz w:val="22"/>
            </w:rPr>
            <w:fldChar w:fldCharType="end"/>
          </w:r>
        </w:p>
      </w:tc>
      <w:tc>
        <w:tcPr>
          <w:tcW w:w="4682" w:type="dxa"/>
          <w:shd w:val="clear" w:color="auto" w:fill="auto"/>
          <w:noWrap/>
        </w:tcPr>
        <w:p w14:paraId="7078400D" w14:textId="77777777" w:rsidR="00280373" w:rsidRPr="00471164" w:rsidRDefault="00280373" w:rsidP="003442E4">
          <w:pPr>
            <w:jc w:val="right"/>
            <w:rPr>
              <w:noProof/>
              <w:sz w:val="20"/>
            </w:rPr>
          </w:pPr>
          <w:r>
            <w:rPr>
              <w:noProof/>
              <w:sz w:val="20"/>
              <w:lang w:val="fr-CA" w:eastAsia="fr-CA"/>
            </w:rPr>
            <w:drawing>
              <wp:anchor distT="0" distB="0" distL="114300" distR="114300" simplePos="0" relativeHeight="251665408" behindDoc="1" locked="1" layoutInCell="1" allowOverlap="0" wp14:anchorId="13C8E320" wp14:editId="1CBDF880">
                <wp:simplePos x="6130776" y="9272875"/>
                <wp:positionH relativeFrom="margin">
                  <wp:align>right</wp:align>
                </wp:positionH>
                <wp:positionV relativeFrom="bottomMargin">
                  <wp:align>inside</wp:align>
                </wp:positionV>
                <wp:extent cx="813816" cy="237744"/>
                <wp:effectExtent l="0" t="0" r="571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A07045E" w14:textId="77777777" w:rsidR="00A51765" w:rsidRDefault="00A51765" w:rsidP="006C461E">
    <w:pPr>
      <w:pStyle w:val="Footer"/>
      <w:tabs>
        <w:tab w:val="clear" w:pos="576"/>
        <w:tab w:val="clear" w:pos="1008"/>
        <w:tab w:val="clear" w:pos="1440"/>
        <w:tab w:val="clear" w:pos="1872"/>
        <w:tab w:val="clear" w:pos="2304"/>
        <w:tab w:val="clear" w:pos="2736"/>
        <w:tab w:val="clear" w:pos="4320"/>
        <w:tab w:val="clear" w:pos="8640"/>
        <w:tab w:val="left" w:pos="928"/>
      </w:tabs>
      <w:rPr>
        <w:sz w:val="16"/>
        <w:szCs w:val="16"/>
      </w:rPr>
    </w:pPr>
  </w:p>
  <w:p w14:paraId="7A3F72E5" w14:textId="77777777" w:rsidR="007056A4" w:rsidRPr="00F70DD3" w:rsidRDefault="007056A4" w:rsidP="006C461E">
    <w:pPr>
      <w:pStyle w:val="Footer"/>
      <w:tabs>
        <w:tab w:val="clear" w:pos="576"/>
        <w:tab w:val="clear" w:pos="1008"/>
        <w:tab w:val="clear" w:pos="1440"/>
        <w:tab w:val="clear" w:pos="1872"/>
        <w:tab w:val="clear" w:pos="2304"/>
        <w:tab w:val="clear" w:pos="2736"/>
        <w:tab w:val="clear" w:pos="4320"/>
        <w:tab w:val="clear" w:pos="8640"/>
        <w:tab w:val="left" w:pos="92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403"/>
      <w:gridCol w:w="5130"/>
    </w:tblGrid>
    <w:tr w:rsidR="000E460A" w:rsidRPr="00A63F72" w14:paraId="0614EF20" w14:textId="77777777" w:rsidTr="000E460A">
      <w:trPr>
        <w:jc w:val="center"/>
      </w:trPr>
      <w:tc>
        <w:tcPr>
          <w:tcW w:w="4323" w:type="dxa"/>
          <w:shd w:val="clear" w:color="auto" w:fill="auto"/>
          <w:noWrap/>
        </w:tcPr>
        <w:p w14:paraId="5E1FC984" w14:textId="77777777" w:rsidR="000E460A" w:rsidRPr="000C109B" w:rsidRDefault="00A72CD1" w:rsidP="000E460A">
          <w:pPr>
            <w:rPr>
              <w:noProof/>
              <w:sz w:val="20"/>
              <w:lang w:val="fr-CA"/>
            </w:rPr>
          </w:pPr>
          <w:r w:rsidRPr="000C109B">
            <w:rPr>
              <w:sz w:val="20"/>
              <w:lang w:val="fr-CA"/>
            </w:rPr>
            <w:t>RAD.25.02 (August 20, 2021)</w:t>
          </w:r>
        </w:p>
        <w:p w14:paraId="0482C66A" w14:textId="77777777" w:rsidR="000E460A" w:rsidRPr="000C109B" w:rsidRDefault="00CF0584" w:rsidP="000E460A">
          <w:pPr>
            <w:rPr>
              <w:i/>
              <w:noProof/>
              <w:sz w:val="20"/>
              <w:lang w:val="fr-CA"/>
            </w:rPr>
          </w:pPr>
          <w:r w:rsidRPr="000C109B">
            <w:rPr>
              <w:i/>
              <w:sz w:val="20"/>
              <w:lang w:val="fr-CA"/>
            </w:rPr>
            <w:t>Disponible en français</w:t>
          </w:r>
        </w:p>
      </w:tc>
      <w:tc>
        <w:tcPr>
          <w:tcW w:w="5037" w:type="dxa"/>
          <w:shd w:val="clear" w:color="auto" w:fill="auto"/>
          <w:noWrap/>
        </w:tcPr>
        <w:p w14:paraId="280294D8" w14:textId="77777777" w:rsidR="000E460A" w:rsidRPr="000C109B" w:rsidRDefault="000E460A" w:rsidP="000E460A">
          <w:pPr>
            <w:jc w:val="right"/>
            <w:rPr>
              <w:noProof/>
              <w:sz w:val="20"/>
              <w:lang w:val="fr-CA"/>
            </w:rPr>
          </w:pPr>
          <w:r>
            <w:rPr>
              <w:noProof/>
              <w:sz w:val="20"/>
              <w:lang w:val="fr-CA" w:eastAsia="fr-CA"/>
            </w:rPr>
            <w:drawing>
              <wp:anchor distT="0" distB="0" distL="114300" distR="114300" simplePos="0" relativeHeight="251659264" behindDoc="1" locked="1" layoutInCell="1" allowOverlap="0" wp14:anchorId="471F6099" wp14:editId="19C99BBC">
                <wp:simplePos x="6130776" y="9272875"/>
                <wp:positionH relativeFrom="margin">
                  <wp:align>right</wp:align>
                </wp:positionH>
                <wp:positionV relativeFrom="bottomMargin">
                  <wp:align>inside</wp:align>
                </wp:positionV>
                <wp:extent cx="813816" cy="237744"/>
                <wp:effectExtent l="0" t="0" r="571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C264B21" w14:textId="77777777" w:rsidR="002F6240" w:rsidRPr="000C109B" w:rsidRDefault="002F6240" w:rsidP="006C461E">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B1438" w14:textId="77777777" w:rsidR="003D27C4" w:rsidRDefault="003D27C4" w:rsidP="00624215">
      <w:r>
        <w:separator/>
      </w:r>
    </w:p>
    <w:p w14:paraId="5A7388DA" w14:textId="77777777" w:rsidR="003D27C4" w:rsidRDefault="003D27C4"/>
  </w:footnote>
  <w:footnote w:type="continuationSeparator" w:id="0">
    <w:p w14:paraId="042E470D" w14:textId="77777777" w:rsidR="003D27C4" w:rsidRDefault="003D27C4" w:rsidP="00624215">
      <w:r>
        <w:continuationSeparator/>
      </w:r>
    </w:p>
    <w:p w14:paraId="7E686090" w14:textId="77777777" w:rsidR="003D27C4" w:rsidRDefault="003D27C4"/>
  </w:footnote>
  <w:footnote w:type="continuationNotice" w:id="1">
    <w:p w14:paraId="04654132" w14:textId="77777777" w:rsidR="003D27C4" w:rsidRDefault="003D27C4"/>
    <w:p w14:paraId="3B82BC95" w14:textId="77777777" w:rsidR="003D27C4" w:rsidRDefault="003D27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A4FB" w14:textId="6B3E9C68" w:rsidR="00B90DDE" w:rsidRPr="000C109B" w:rsidRDefault="00A277AE" w:rsidP="00B90DDE">
    <w:pPr>
      <w:tabs>
        <w:tab w:val="clear" w:pos="576"/>
        <w:tab w:val="clear" w:pos="1008"/>
        <w:tab w:val="clear" w:pos="1440"/>
        <w:tab w:val="clear" w:pos="1872"/>
        <w:tab w:val="clear" w:pos="2304"/>
        <w:tab w:val="clear" w:pos="2736"/>
      </w:tabs>
      <w:jc w:val="right"/>
      <w:rPr>
        <w:rFonts w:cs="Times New Roman"/>
        <w:b/>
        <w:sz w:val="22"/>
        <w:szCs w:val="22"/>
        <w:lang w:val="fr-CA"/>
      </w:rPr>
    </w:pPr>
    <w:r>
      <w:rPr>
        <w:b/>
        <w:sz w:val="22"/>
        <w:lang w:val="es-419"/>
      </w:rPr>
      <w:t>RAD File </w:t>
    </w:r>
    <w:r w:rsidR="00B90DDE" w:rsidRPr="00B90DDE">
      <w:rPr>
        <w:b/>
        <w:sz w:val="22"/>
        <w:lang w:val="es-419"/>
      </w:rPr>
      <w:t>No. / N</w:t>
    </w:r>
    <w:r w:rsidR="00B90DDE" w:rsidRPr="00B90DDE">
      <w:rPr>
        <w:b/>
        <w:sz w:val="22"/>
        <w:vertAlign w:val="superscript"/>
        <w:lang w:val="es-419"/>
      </w:rPr>
      <w:t>o</w:t>
    </w:r>
    <w:r w:rsidR="00BC43F8">
      <w:rPr>
        <w:b/>
        <w:sz w:val="22"/>
        <w:lang w:val="es-419"/>
      </w:rPr>
      <w:t xml:space="preserve"> de dossier de la </w:t>
    </w:r>
    <w:proofErr w:type="gramStart"/>
    <w:r w:rsidR="00BC43F8">
      <w:rPr>
        <w:b/>
        <w:sz w:val="22"/>
        <w:lang w:val="es-419"/>
      </w:rPr>
      <w:t>SAR </w:t>
    </w:r>
    <w:r w:rsidR="00B90DDE" w:rsidRPr="00B90DDE">
      <w:rPr>
        <w:b/>
        <w:sz w:val="22"/>
        <w:lang w:val="es-419"/>
      </w:rPr>
      <w:t>:</w:t>
    </w:r>
    <w:proofErr w:type="gramEnd"/>
    <w:r w:rsidR="00B90DDE" w:rsidRPr="00B90DDE">
      <w:rPr>
        <w:b/>
        <w:sz w:val="22"/>
        <w:lang w:val="es-419"/>
      </w:rPr>
      <w:t xml:space="preserve"> MC0</w:t>
    </w:r>
    <w:r w:rsidR="00B90DDE" w:rsidRPr="000C109B">
      <w:rPr>
        <w:b/>
        <w:sz w:val="22"/>
        <w:lang w:val="fr-CA"/>
      </w:rPr>
      <w:noBreakHyphen/>
    </w:r>
    <w:r w:rsidR="00B90DDE" w:rsidRPr="00B90DDE">
      <w:rPr>
        <w:b/>
        <w:sz w:val="22"/>
        <w:lang w:val="es-419"/>
      </w:rPr>
      <w:t>05266</w:t>
    </w:r>
  </w:p>
  <w:p w14:paraId="16E02447" w14:textId="49504DA1" w:rsidR="00B90DDE" w:rsidRPr="000C109B" w:rsidRDefault="00B90DDE">
    <w:pPr>
      <w:pStyle w:val="Header"/>
      <w:rPr>
        <w:lang w:val="fr-CA"/>
      </w:rPr>
    </w:pPr>
  </w:p>
  <w:p w14:paraId="28B314B1" w14:textId="31D6C213" w:rsidR="00CF0584" w:rsidRPr="000C109B" w:rsidRDefault="00CF0584" w:rsidP="00CF0584">
    <w:pPr>
      <w:pStyle w:val="Header"/>
      <w:tabs>
        <w:tab w:val="clear" w:pos="4320"/>
        <w:tab w:val="clear" w:pos="8640"/>
      </w:tabs>
      <w:jc w:val="right"/>
      <w:rPr>
        <w:rFonts w:ascii="Times New Roman" w:hAnsi="Times New Roman"/>
        <w:b/>
        <w:vanish/>
        <w:sz w:val="22"/>
        <w:szCs w:val="22"/>
        <w:lang w:val="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0E793" w14:textId="4B652245" w:rsidR="00955588" w:rsidRPr="00B90DDE" w:rsidRDefault="00955588" w:rsidP="009A1E21">
    <w:pPr>
      <w:pStyle w:val="Header"/>
      <w:tabs>
        <w:tab w:val="clear" w:pos="4320"/>
        <w:tab w:val="center" w:pos="4230"/>
        <w:tab w:val="left" w:pos="4680"/>
      </w:tabs>
    </w:pPr>
  </w:p>
  <w:tbl>
    <w:tblPr>
      <w:tblW w:w="9540" w:type="dxa"/>
      <w:tblLayout w:type="fixed"/>
      <w:tblCellMar>
        <w:left w:w="0" w:type="dxa"/>
        <w:right w:w="0" w:type="dxa"/>
      </w:tblCellMar>
      <w:tblLook w:val="04A0" w:firstRow="1" w:lastRow="0" w:firstColumn="1" w:lastColumn="0" w:noHBand="0" w:noVBand="1"/>
    </w:tblPr>
    <w:tblGrid>
      <w:gridCol w:w="3420"/>
      <w:gridCol w:w="3103"/>
      <w:gridCol w:w="3017"/>
    </w:tblGrid>
    <w:tr w:rsidR="00E47B96" w:rsidRPr="00B90DDE" w14:paraId="08E8A015" w14:textId="728EE3B0" w:rsidTr="00F66374">
      <w:trPr>
        <w:trHeight w:val="1012"/>
      </w:trPr>
      <w:tc>
        <w:tcPr>
          <w:tcW w:w="3420" w:type="dxa"/>
          <w:shd w:val="clear" w:color="auto" w:fill="auto"/>
        </w:tcPr>
        <w:p w14:paraId="0B0E4DC0" w14:textId="77777777" w:rsidR="00E47B96" w:rsidRPr="00B90DDE" w:rsidRDefault="00E47B96" w:rsidP="00E47B96">
          <w:pPr>
            <w:tabs>
              <w:tab w:val="clear" w:pos="576"/>
              <w:tab w:val="clear" w:pos="1008"/>
              <w:tab w:val="clear" w:pos="1440"/>
              <w:tab w:val="clear" w:pos="1872"/>
              <w:tab w:val="clear" w:pos="2304"/>
              <w:tab w:val="clear" w:pos="2736"/>
            </w:tabs>
            <w:jc w:val="left"/>
            <w:rPr>
              <w:rFonts w:cs="Times New Roman"/>
              <w:sz w:val="22"/>
              <w:szCs w:val="22"/>
            </w:rPr>
          </w:pPr>
          <w:r w:rsidRPr="00B90DDE">
            <w:rPr>
              <w:sz w:val="22"/>
              <w:lang w:eastAsia="en-CA"/>
            </w:rPr>
            <w:t>Immigration and Refugee</w:t>
          </w:r>
          <w:r w:rsidRPr="00B90DDE">
            <w:rPr>
              <w:sz w:val="22"/>
              <w:lang w:eastAsia="en-CA"/>
            </w:rPr>
            <w:br/>
            <w:t>Board of Canada</w:t>
          </w:r>
        </w:p>
        <w:p w14:paraId="3EC974B3" w14:textId="77777777" w:rsidR="00E47B96" w:rsidRPr="00B90DDE" w:rsidRDefault="00E47B96" w:rsidP="00E47B96">
          <w:pPr>
            <w:tabs>
              <w:tab w:val="clear" w:pos="576"/>
              <w:tab w:val="clear" w:pos="1008"/>
              <w:tab w:val="clear" w:pos="1440"/>
              <w:tab w:val="clear" w:pos="1872"/>
              <w:tab w:val="clear" w:pos="2304"/>
              <w:tab w:val="clear" w:pos="2736"/>
            </w:tabs>
            <w:spacing w:after="240"/>
            <w:jc w:val="left"/>
            <w:rPr>
              <w:rFonts w:cs="Times New Roman"/>
              <w:sz w:val="22"/>
              <w:szCs w:val="22"/>
              <w:lang w:eastAsia="en-CA"/>
            </w:rPr>
          </w:pPr>
        </w:p>
        <w:p w14:paraId="10C1BD98" w14:textId="518EC879" w:rsidR="00E47B96" w:rsidRPr="00B90DDE" w:rsidRDefault="00E47B96" w:rsidP="00E47B96">
          <w:pPr>
            <w:tabs>
              <w:tab w:val="clear" w:pos="576"/>
              <w:tab w:val="clear" w:pos="1008"/>
              <w:tab w:val="clear" w:pos="1440"/>
              <w:tab w:val="clear" w:pos="1872"/>
              <w:tab w:val="clear" w:pos="2304"/>
              <w:tab w:val="clear" w:pos="2736"/>
            </w:tabs>
            <w:spacing w:after="240"/>
            <w:ind w:right="-37"/>
            <w:jc w:val="left"/>
            <w:rPr>
              <w:rFonts w:cs="Times New Roman"/>
              <w:sz w:val="22"/>
              <w:szCs w:val="22"/>
            </w:rPr>
          </w:pPr>
          <w:r w:rsidRPr="00B90DDE">
            <w:rPr>
              <w:b/>
              <w:sz w:val="22"/>
              <w:lang w:eastAsia="en-CA"/>
            </w:rPr>
            <w:t>Refugee Appeal Division</w:t>
          </w:r>
        </w:p>
      </w:tc>
      <w:tc>
        <w:tcPr>
          <w:tcW w:w="3103" w:type="dxa"/>
          <w:shd w:val="clear" w:color="auto" w:fill="auto"/>
        </w:tcPr>
        <w:p w14:paraId="739327D0" w14:textId="01E08883" w:rsidR="00E47B96" w:rsidRPr="00B90DDE" w:rsidRDefault="00E47B96" w:rsidP="00E47B96">
          <w:pPr>
            <w:tabs>
              <w:tab w:val="clear" w:pos="576"/>
              <w:tab w:val="clear" w:pos="1008"/>
              <w:tab w:val="clear" w:pos="1440"/>
              <w:tab w:val="clear" w:pos="1872"/>
              <w:tab w:val="clear" w:pos="2304"/>
              <w:tab w:val="clear" w:pos="2736"/>
            </w:tabs>
            <w:ind w:right="-37"/>
            <w:jc w:val="center"/>
            <w:rPr>
              <w:rFonts w:cs="Times New Roman"/>
              <w:sz w:val="22"/>
              <w:szCs w:val="22"/>
              <w:vertAlign w:val="subscript"/>
            </w:rPr>
          </w:pPr>
          <w:r w:rsidRPr="00B90DDE">
            <w:rPr>
              <w:noProof/>
              <w:lang w:val="fr-CA" w:eastAsia="fr-CA"/>
            </w:rPr>
            <w:drawing>
              <wp:anchor distT="0" distB="0" distL="114300" distR="114300" simplePos="0" relativeHeight="251669504" behindDoc="1" locked="0" layoutInCell="1" allowOverlap="1" wp14:anchorId="3EF310FB" wp14:editId="1804BF6E">
                <wp:simplePos x="0" y="0"/>
                <wp:positionH relativeFrom="column">
                  <wp:posOffset>401320</wp:posOffset>
                </wp:positionH>
                <wp:positionV relativeFrom="page">
                  <wp:posOffset>-203200</wp:posOffset>
                </wp:positionV>
                <wp:extent cx="660400" cy="810260"/>
                <wp:effectExtent l="0" t="0" r="6350" b="8890"/>
                <wp:wrapNone/>
                <wp:docPr id="3" name="Image 3"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60400" cy="8102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17" w:type="dxa"/>
        </w:tcPr>
        <w:p w14:paraId="3AA2FD6A" w14:textId="77777777" w:rsidR="00E47B96" w:rsidRPr="000C109B" w:rsidRDefault="00E47B96" w:rsidP="007A6575">
          <w:pPr>
            <w:tabs>
              <w:tab w:val="clear" w:pos="576"/>
              <w:tab w:val="clear" w:pos="1008"/>
              <w:tab w:val="clear" w:pos="1440"/>
              <w:tab w:val="clear" w:pos="1872"/>
              <w:tab w:val="clear" w:pos="2304"/>
              <w:tab w:val="clear" w:pos="2736"/>
            </w:tabs>
            <w:spacing w:after="240"/>
            <w:ind w:right="90"/>
            <w:jc w:val="right"/>
            <w:rPr>
              <w:rFonts w:cs="Times New Roman"/>
              <w:sz w:val="22"/>
              <w:szCs w:val="22"/>
              <w:lang w:val="fr-CA"/>
            </w:rPr>
          </w:pPr>
          <w:r w:rsidRPr="000C109B">
            <w:rPr>
              <w:sz w:val="22"/>
              <w:lang w:val="fr-CA" w:eastAsia="en-CA"/>
            </w:rPr>
            <w:t>Commission de l’immigration</w:t>
          </w:r>
          <w:r w:rsidRPr="000C109B">
            <w:rPr>
              <w:sz w:val="22"/>
              <w:lang w:val="fr-CA" w:eastAsia="en-CA"/>
            </w:rPr>
            <w:br/>
            <w:t>et du statut de réfugié du Canada</w:t>
          </w:r>
        </w:p>
        <w:p w14:paraId="19E08DF9" w14:textId="77777777" w:rsidR="00E47B96" w:rsidRPr="000C109B" w:rsidRDefault="00E47B96" w:rsidP="007A6575">
          <w:pPr>
            <w:tabs>
              <w:tab w:val="clear" w:pos="576"/>
              <w:tab w:val="clear" w:pos="1008"/>
              <w:tab w:val="clear" w:pos="1440"/>
              <w:tab w:val="clear" w:pos="1872"/>
              <w:tab w:val="clear" w:pos="2304"/>
              <w:tab w:val="clear" w:pos="2736"/>
            </w:tabs>
            <w:spacing w:after="240"/>
            <w:ind w:right="90"/>
            <w:jc w:val="right"/>
            <w:rPr>
              <w:rFonts w:cs="Times New Roman"/>
              <w:sz w:val="22"/>
              <w:szCs w:val="22"/>
              <w:lang w:val="fr-CA" w:eastAsia="en-CA"/>
            </w:rPr>
          </w:pPr>
        </w:p>
        <w:p w14:paraId="0659FD56" w14:textId="56B3415A" w:rsidR="00E47B96" w:rsidRPr="00B90DDE" w:rsidRDefault="00E47B96" w:rsidP="007A6575">
          <w:pPr>
            <w:tabs>
              <w:tab w:val="clear" w:pos="576"/>
              <w:tab w:val="clear" w:pos="1008"/>
              <w:tab w:val="clear" w:pos="1440"/>
              <w:tab w:val="clear" w:pos="1872"/>
              <w:tab w:val="clear" w:pos="2304"/>
              <w:tab w:val="clear" w:pos="2736"/>
            </w:tabs>
            <w:ind w:right="90"/>
            <w:jc w:val="right"/>
            <w:rPr>
              <w:rFonts w:cs="Times New Roman"/>
              <w:sz w:val="22"/>
              <w:szCs w:val="22"/>
            </w:rPr>
          </w:pPr>
          <w:r w:rsidRPr="00B90DDE">
            <w:rPr>
              <w:b/>
              <w:sz w:val="22"/>
              <w:lang w:eastAsia="en-CA"/>
            </w:rPr>
            <w:t xml:space="preserve">Section </w:t>
          </w:r>
          <w:proofErr w:type="spellStart"/>
          <w:r w:rsidRPr="00B90DDE">
            <w:rPr>
              <w:b/>
              <w:sz w:val="22"/>
              <w:lang w:eastAsia="en-CA"/>
            </w:rPr>
            <w:t>d’appel</w:t>
          </w:r>
          <w:proofErr w:type="spellEnd"/>
          <w:r w:rsidRPr="00B90DDE">
            <w:rPr>
              <w:b/>
              <w:sz w:val="22"/>
              <w:lang w:eastAsia="en-CA"/>
            </w:rPr>
            <w:t xml:space="preserve"> des </w:t>
          </w:r>
          <w:proofErr w:type="spellStart"/>
          <w:r w:rsidRPr="00B90DDE">
            <w:rPr>
              <w:b/>
              <w:sz w:val="22"/>
              <w:lang w:eastAsia="en-CA"/>
            </w:rPr>
            <w:t>réfugiés</w:t>
          </w:r>
          <w:proofErr w:type="spellEnd"/>
        </w:p>
      </w:tc>
    </w:tr>
  </w:tbl>
  <w:p w14:paraId="5F51E9BC" w14:textId="77777777" w:rsidR="00955588" w:rsidRPr="00B90DDE" w:rsidRDefault="00955588" w:rsidP="004624D9">
    <w:pPr>
      <w:pStyle w:val="Header"/>
    </w:pPr>
  </w:p>
  <w:p w14:paraId="6480B102" w14:textId="77777777" w:rsidR="00955588" w:rsidRPr="00B90DDE" w:rsidRDefault="00955588" w:rsidP="00462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166"/>
    <w:multiLevelType w:val="hybridMultilevel"/>
    <w:tmpl w:val="9260FCD0"/>
    <w:lvl w:ilvl="0" w:tplc="470AE12C">
      <w:start w:val="1"/>
      <w:numFmt w:val="decimal"/>
      <w:pStyle w:val="CGAN1"/>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32B3A20"/>
    <w:multiLevelType w:val="multilevel"/>
    <w:tmpl w:val="5EC6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96802"/>
    <w:multiLevelType w:val="hybridMultilevel"/>
    <w:tmpl w:val="FB30F4AC"/>
    <w:lvl w:ilvl="0" w:tplc="10090011">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CA2386"/>
    <w:multiLevelType w:val="hybridMultilevel"/>
    <w:tmpl w:val="0E0092E0"/>
    <w:lvl w:ilvl="0" w:tplc="10090011">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7C5A8C"/>
    <w:multiLevelType w:val="multilevel"/>
    <w:tmpl w:val="9710E3BC"/>
    <w:lvl w:ilvl="0">
      <w:start w:val="1"/>
      <w:numFmt w:val="decimal"/>
      <w:lvlText w:val="[%1]"/>
      <w:lvlJc w:val="left"/>
      <w:pPr>
        <w:tabs>
          <w:tab w:val="num" w:pos="720"/>
        </w:tabs>
        <w:ind w:left="0" w:firstLine="0"/>
      </w:pPr>
      <w:rPr>
        <w:rFonts w:ascii="Times New Roman" w:hAnsi="Times New Roman" w:cs="Times New Roman" w:hint="default"/>
        <w:b w:val="0"/>
        <w:i w:val="0"/>
        <w:sz w:val="24"/>
      </w:rPr>
    </w:lvl>
    <w:lvl w:ilvl="1">
      <w:start w:val="1"/>
      <w:numFmt w:val="bullet"/>
      <w:pStyle w:val="CGBoulet"/>
      <w:lvlText w:val=""/>
      <w:lvlJc w:val="left"/>
      <w:pPr>
        <w:tabs>
          <w:tab w:val="num" w:pos="720"/>
        </w:tabs>
        <w:ind w:left="720" w:firstLine="0"/>
      </w:pPr>
      <w:rPr>
        <w:rFonts w:ascii="Symbol" w:hAnsi="Symbol" w:hint="default"/>
      </w:rPr>
    </w:lvl>
    <w:lvl w:ilvl="2">
      <w:start w:val="1"/>
      <w:numFmt w:val="bullet"/>
      <w:lvlText w:val=""/>
      <w:lvlJc w:val="left"/>
      <w:pPr>
        <w:ind w:left="1800" w:hanging="360"/>
      </w:pPr>
      <w:rPr>
        <w:rFonts w:ascii="Symbol" w:hAnsi="Symbol" w:hint="default"/>
      </w:rPr>
    </w:lvl>
    <w:lvl w:ilvl="3">
      <w:start w:val="1"/>
      <w:numFmt w:val="decimal"/>
      <w:lvlText w:val="%4."/>
      <w:lvlJc w:val="left"/>
      <w:pPr>
        <w:ind w:left="180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93D755A"/>
    <w:multiLevelType w:val="hybridMultilevel"/>
    <w:tmpl w:val="DAD473B4"/>
    <w:lvl w:ilvl="0" w:tplc="5C6896C0">
      <w:start w:val="1"/>
      <w:numFmt w:val="decimal"/>
      <w:lvlText w:val="%1)"/>
      <w:lvlJc w:val="left"/>
      <w:pPr>
        <w:ind w:left="720" w:hanging="360"/>
      </w:pPr>
      <w:rPr>
        <w:rFonts w:hint="default"/>
        <w:color w:val="000000"/>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00007A"/>
    <w:multiLevelType w:val="hybridMultilevel"/>
    <w:tmpl w:val="02860AD6"/>
    <w:lvl w:ilvl="0" w:tplc="AD9A7DD0">
      <w:start w:val="1"/>
      <w:numFmt w:val="decimal"/>
      <w:pStyle w:val="NormalNum"/>
      <w:lvlText w:val="[%1]"/>
      <w:lvlJc w:val="left"/>
      <w:pPr>
        <w:tabs>
          <w:tab w:val="num" w:pos="72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7" w15:restartNumberingAfterBreak="0">
    <w:nsid w:val="233B4B72"/>
    <w:multiLevelType w:val="hybridMultilevel"/>
    <w:tmpl w:val="5D2CFC14"/>
    <w:lvl w:ilvl="0" w:tplc="56BE3E86">
      <w:start w:val="1"/>
      <w:numFmt w:val="bullet"/>
      <w:pStyle w:val="CGTiret"/>
      <w:lvlText w:val="-"/>
      <w:lvlJc w:val="left"/>
      <w:pPr>
        <w:ind w:left="720" w:hanging="360"/>
      </w:pPr>
      <w:rPr>
        <w:rFonts w:ascii="Calibri" w:hAnsi="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5067FB1"/>
    <w:multiLevelType w:val="hybridMultilevel"/>
    <w:tmpl w:val="784CA056"/>
    <w:lvl w:ilvl="0" w:tplc="9C7484D0">
      <w:start w:val="1"/>
      <w:numFmt w:val="lowerRoman"/>
      <w:pStyle w:val="CGviii-F"/>
      <w:lvlText w:val="%1)"/>
      <w:lvlJc w:val="righ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9" w15:restartNumberingAfterBreak="0">
    <w:nsid w:val="2A1F2333"/>
    <w:multiLevelType w:val="hybridMultilevel"/>
    <w:tmpl w:val="29A86132"/>
    <w:lvl w:ilvl="0" w:tplc="C5F28DB0">
      <w:start w:val="1"/>
      <w:numFmt w:val="decimal"/>
      <w:lvlText w:val="[%1]"/>
      <w:lvlJc w:val="left"/>
      <w:pPr>
        <w:ind w:left="0" w:firstLine="0"/>
      </w:pPr>
      <w:rPr>
        <w:rFonts w:hint="default"/>
        <w:b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3B6448"/>
    <w:multiLevelType w:val="hybridMultilevel"/>
    <w:tmpl w:val="0576F814"/>
    <w:lvl w:ilvl="0" w:tplc="9C6C47F6">
      <w:start w:val="1"/>
      <w:numFmt w:val="lowerLetter"/>
      <w:pStyle w:val="CGANa"/>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72B2742"/>
    <w:multiLevelType w:val="hybridMultilevel"/>
    <w:tmpl w:val="DD90A010"/>
    <w:lvl w:ilvl="0" w:tplc="34ECA1D2">
      <w:start w:val="1"/>
      <w:numFmt w:val="decimal"/>
      <w:pStyle w:val="CGAN"/>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88C08A8"/>
    <w:multiLevelType w:val="hybridMultilevel"/>
    <w:tmpl w:val="AB7AFF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E35453E"/>
    <w:multiLevelType w:val="hybridMultilevel"/>
    <w:tmpl w:val="4A8C6A16"/>
    <w:lvl w:ilvl="0" w:tplc="1188F284">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0AC3F0E"/>
    <w:multiLevelType w:val="hybridMultilevel"/>
    <w:tmpl w:val="01F45BA2"/>
    <w:lvl w:ilvl="0" w:tplc="2CECB9C6">
      <w:start w:val="1"/>
      <w:numFmt w:val="lowerLetter"/>
      <w:lvlText w:val="%1)"/>
      <w:lvlJc w:val="left"/>
      <w:pPr>
        <w:ind w:left="1080" w:hanging="360"/>
      </w:pPr>
      <w:rPr>
        <w:rFonts w:hint="default"/>
        <w:sz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48CA270F"/>
    <w:multiLevelType w:val="multilevel"/>
    <w:tmpl w:val="52D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C605D"/>
    <w:multiLevelType w:val="multilevel"/>
    <w:tmpl w:val="41E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83732"/>
    <w:multiLevelType w:val="hybridMultilevel"/>
    <w:tmpl w:val="0A140712"/>
    <w:lvl w:ilvl="0" w:tplc="840C4844">
      <w:start w:val="1"/>
      <w:numFmt w:val="lowerLetter"/>
      <w:pStyle w:val="CGBa"/>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55E32DD0"/>
    <w:multiLevelType w:val="multilevel"/>
    <w:tmpl w:val="77F8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F7185D"/>
    <w:multiLevelType w:val="multilevel"/>
    <w:tmpl w:val="1009001D"/>
    <w:styleLink w:val="ParanumberingReasons"/>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1AE1F30"/>
    <w:multiLevelType w:val="hybridMultilevel"/>
    <w:tmpl w:val="3C1C7C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3590838"/>
    <w:multiLevelType w:val="hybridMultilevel"/>
    <w:tmpl w:val="D52EEC38"/>
    <w:lvl w:ilvl="0" w:tplc="8B68A4D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87B7988"/>
    <w:multiLevelType w:val="hybridMultilevel"/>
    <w:tmpl w:val="74BE1E98"/>
    <w:lvl w:ilvl="0" w:tplc="1CFC7170">
      <w:start w:val="1"/>
      <w:numFmt w:val="decimal"/>
      <w:pStyle w:val="001text"/>
      <w:lvlText w:val="[%1]"/>
      <w:lvlJc w:val="left"/>
      <w:pPr>
        <w:tabs>
          <w:tab w:val="num" w:pos="720"/>
        </w:tabs>
        <w:ind w:left="0" w:firstLine="0"/>
      </w:pPr>
      <w:rPr>
        <w:rFonts w:hint="default"/>
        <w:b w:val="0"/>
        <w:i w:val="0"/>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3" w15:restartNumberingAfterBreak="0">
    <w:nsid w:val="70553C0A"/>
    <w:multiLevelType w:val="multilevel"/>
    <w:tmpl w:val="F9AA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D25401"/>
    <w:multiLevelType w:val="multilevel"/>
    <w:tmpl w:val="DE4A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A54A86"/>
    <w:multiLevelType w:val="hybridMultilevel"/>
    <w:tmpl w:val="6FC2F7EE"/>
    <w:lvl w:ilvl="0" w:tplc="11AEAD2A">
      <w:start w:val="1"/>
      <w:numFmt w:val="decimal"/>
      <w:pStyle w:val="CGPara"/>
      <w:lvlText w:val="[%1]"/>
      <w:lvlJc w:val="left"/>
      <w:pPr>
        <w:tabs>
          <w:tab w:val="num" w:pos="720"/>
        </w:tabs>
        <w:ind w:left="720" w:hanging="720"/>
      </w:pPr>
      <w:rPr>
        <w:rFonts w:ascii="Times New Roman" w:hAnsi="Times New Roman"/>
        <w:b w:val="0"/>
        <w:bCs w:val="0"/>
        <w:i w:val="0"/>
        <w:iCs w:val="0"/>
        <w:caps w:val="0"/>
        <w:smallCaps w:val="0"/>
        <w:strike w:val="0"/>
        <w:dstrike w:val="0"/>
        <w:outline w:val="0"/>
        <w:shadow w:val="0"/>
        <w:emboss w:val="0"/>
        <w:imprint w:val="0"/>
        <w:noProof w:val="0"/>
        <w:vanish w:val="0"/>
        <w:color w:val="auto"/>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num w:numId="1">
    <w:abstractNumId w:val="25"/>
  </w:num>
  <w:num w:numId="2">
    <w:abstractNumId w:val="19"/>
  </w:num>
  <w:num w:numId="3">
    <w:abstractNumId w:val="6"/>
  </w:num>
  <w:num w:numId="4">
    <w:abstractNumId w:val="0"/>
  </w:num>
  <w:num w:numId="5">
    <w:abstractNumId w:val="4"/>
  </w:num>
  <w:num w:numId="6">
    <w:abstractNumId w:val="11"/>
  </w:num>
  <w:num w:numId="7">
    <w:abstractNumId w:val="17"/>
  </w:num>
  <w:num w:numId="8">
    <w:abstractNumId w:val="8"/>
  </w:num>
  <w:num w:numId="9">
    <w:abstractNumId w:val="7"/>
  </w:num>
  <w:num w:numId="10">
    <w:abstractNumId w:val="10"/>
  </w:num>
  <w:num w:numId="11">
    <w:abstractNumId w:val="22"/>
  </w:num>
  <w:num w:numId="12">
    <w:abstractNumId w:val="5"/>
  </w:num>
  <w:num w:numId="13">
    <w:abstractNumId w:val="13"/>
  </w:num>
  <w:num w:numId="14">
    <w:abstractNumId w:val="14"/>
  </w:num>
  <w:num w:numId="15">
    <w:abstractNumId w:val="20"/>
  </w:num>
  <w:num w:numId="16">
    <w:abstractNumId w:val="3"/>
  </w:num>
  <w:num w:numId="17">
    <w:abstractNumId w:val="2"/>
  </w:num>
  <w:num w:numId="18">
    <w:abstractNumId w:val="11"/>
    <w:lvlOverride w:ilvl="0">
      <w:startOverride w:val="1"/>
    </w:lvlOverride>
  </w:num>
  <w:num w:numId="19">
    <w:abstractNumId w:val="21"/>
  </w:num>
  <w:num w:numId="20">
    <w:abstractNumId w:val="12"/>
  </w:num>
  <w:num w:numId="21">
    <w:abstractNumId w:val="16"/>
  </w:num>
  <w:num w:numId="22">
    <w:abstractNumId w:val="23"/>
  </w:num>
  <w:num w:numId="23">
    <w:abstractNumId w:val="1"/>
  </w:num>
  <w:num w:numId="24">
    <w:abstractNumId w:val="24"/>
  </w:num>
  <w:num w:numId="25">
    <w:abstractNumId w:val="9"/>
  </w:num>
  <w:num w:numId="26">
    <w:abstractNumId w:val="1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1433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nception" w:val="daniel.lachance"/>
    <w:docVar w:name="doc_description" w:val="Reasons and decision Template"/>
    <w:docVar w:name="doc_lang" w:val="fr"/>
    <w:docVar w:name="doc_ref" w:val="Rad.25.02"/>
    <w:docVar w:name="file_no" w:val="MC0-05266"/>
    <w:docVar w:name="production_date" w:val="2021-09-14"/>
    <w:docVar w:name="Révision" w:val="08.01.2013 - 16:11:53"/>
    <w:docVar w:name="template_name" w:val="Rad.25.02.fr.dotm"/>
    <w:docVar w:name="template_path" w:val="C:\Users\isabelle.nadeau\AppData\Local\OfficeNOVA\Resources.PROD\Templates\RAD"/>
    <w:docVar w:name="user_id" w:val="Isabelle.Nadeau"/>
  </w:docVars>
  <w:rsids>
    <w:rsidRoot w:val="00774CD5"/>
    <w:rsid w:val="000007A7"/>
    <w:rsid w:val="00000A06"/>
    <w:rsid w:val="00000B0B"/>
    <w:rsid w:val="0000118A"/>
    <w:rsid w:val="000013C2"/>
    <w:rsid w:val="00001B3E"/>
    <w:rsid w:val="00001E36"/>
    <w:rsid w:val="00002835"/>
    <w:rsid w:val="00002D18"/>
    <w:rsid w:val="00002DCD"/>
    <w:rsid w:val="00002F88"/>
    <w:rsid w:val="00004585"/>
    <w:rsid w:val="0000486F"/>
    <w:rsid w:val="00004E21"/>
    <w:rsid w:val="00004FB5"/>
    <w:rsid w:val="0000599A"/>
    <w:rsid w:val="0000599C"/>
    <w:rsid w:val="00005D15"/>
    <w:rsid w:val="0000674B"/>
    <w:rsid w:val="00006E84"/>
    <w:rsid w:val="000070C5"/>
    <w:rsid w:val="000073AC"/>
    <w:rsid w:val="000076A6"/>
    <w:rsid w:val="00007D80"/>
    <w:rsid w:val="00010DD1"/>
    <w:rsid w:val="00011164"/>
    <w:rsid w:val="00012C69"/>
    <w:rsid w:val="00014637"/>
    <w:rsid w:val="0001615B"/>
    <w:rsid w:val="00016663"/>
    <w:rsid w:val="000207C4"/>
    <w:rsid w:val="00020C15"/>
    <w:rsid w:val="00020F76"/>
    <w:rsid w:val="0002146F"/>
    <w:rsid w:val="00022866"/>
    <w:rsid w:val="00022C78"/>
    <w:rsid w:val="00022CBB"/>
    <w:rsid w:val="000232A5"/>
    <w:rsid w:val="00023CC6"/>
    <w:rsid w:val="00023DCF"/>
    <w:rsid w:val="000241BF"/>
    <w:rsid w:val="00024E45"/>
    <w:rsid w:val="000250ED"/>
    <w:rsid w:val="00026247"/>
    <w:rsid w:val="000264E4"/>
    <w:rsid w:val="000271C7"/>
    <w:rsid w:val="00027C2E"/>
    <w:rsid w:val="00030817"/>
    <w:rsid w:val="00030FF3"/>
    <w:rsid w:val="00031BA2"/>
    <w:rsid w:val="0003286E"/>
    <w:rsid w:val="00032D14"/>
    <w:rsid w:val="00033A98"/>
    <w:rsid w:val="00034C42"/>
    <w:rsid w:val="0003566D"/>
    <w:rsid w:val="00036059"/>
    <w:rsid w:val="00036B34"/>
    <w:rsid w:val="000400CD"/>
    <w:rsid w:val="000409B4"/>
    <w:rsid w:val="00040E6A"/>
    <w:rsid w:val="00040FC1"/>
    <w:rsid w:val="00041D1E"/>
    <w:rsid w:val="00042559"/>
    <w:rsid w:val="00042D10"/>
    <w:rsid w:val="00042FF3"/>
    <w:rsid w:val="00043095"/>
    <w:rsid w:val="000434C1"/>
    <w:rsid w:val="0004361F"/>
    <w:rsid w:val="00044989"/>
    <w:rsid w:val="0005117F"/>
    <w:rsid w:val="000519A2"/>
    <w:rsid w:val="00051DE9"/>
    <w:rsid w:val="00052BFD"/>
    <w:rsid w:val="00053EE8"/>
    <w:rsid w:val="00054E5C"/>
    <w:rsid w:val="00055252"/>
    <w:rsid w:val="00055BC4"/>
    <w:rsid w:val="0005600A"/>
    <w:rsid w:val="0005625E"/>
    <w:rsid w:val="00056DC9"/>
    <w:rsid w:val="00057148"/>
    <w:rsid w:val="0006096D"/>
    <w:rsid w:val="00060E81"/>
    <w:rsid w:val="000611CA"/>
    <w:rsid w:val="00061FA2"/>
    <w:rsid w:val="00062311"/>
    <w:rsid w:val="0006277C"/>
    <w:rsid w:val="00063038"/>
    <w:rsid w:val="00063216"/>
    <w:rsid w:val="0006329E"/>
    <w:rsid w:val="00063333"/>
    <w:rsid w:val="000641B5"/>
    <w:rsid w:val="0006501D"/>
    <w:rsid w:val="0006593B"/>
    <w:rsid w:val="00065C26"/>
    <w:rsid w:val="00065D09"/>
    <w:rsid w:val="0006777F"/>
    <w:rsid w:val="00067E52"/>
    <w:rsid w:val="00070477"/>
    <w:rsid w:val="00070F26"/>
    <w:rsid w:val="00071929"/>
    <w:rsid w:val="0007237E"/>
    <w:rsid w:val="00072469"/>
    <w:rsid w:val="00073774"/>
    <w:rsid w:val="00074B2F"/>
    <w:rsid w:val="0007628A"/>
    <w:rsid w:val="000767FF"/>
    <w:rsid w:val="00076FEE"/>
    <w:rsid w:val="000774DF"/>
    <w:rsid w:val="00081369"/>
    <w:rsid w:val="000817D0"/>
    <w:rsid w:val="0008193E"/>
    <w:rsid w:val="0008197B"/>
    <w:rsid w:val="00081E46"/>
    <w:rsid w:val="000821CE"/>
    <w:rsid w:val="00082635"/>
    <w:rsid w:val="0008270B"/>
    <w:rsid w:val="00083043"/>
    <w:rsid w:val="00083975"/>
    <w:rsid w:val="00084327"/>
    <w:rsid w:val="000851FB"/>
    <w:rsid w:val="00085482"/>
    <w:rsid w:val="00085F0F"/>
    <w:rsid w:val="000874B2"/>
    <w:rsid w:val="000917C3"/>
    <w:rsid w:val="00092304"/>
    <w:rsid w:val="00092AB2"/>
    <w:rsid w:val="00092F82"/>
    <w:rsid w:val="000933AB"/>
    <w:rsid w:val="0009450B"/>
    <w:rsid w:val="000949FF"/>
    <w:rsid w:val="00094E48"/>
    <w:rsid w:val="000954FB"/>
    <w:rsid w:val="00095D26"/>
    <w:rsid w:val="00096F83"/>
    <w:rsid w:val="0009756B"/>
    <w:rsid w:val="0009795D"/>
    <w:rsid w:val="00097E38"/>
    <w:rsid w:val="000A035F"/>
    <w:rsid w:val="000A0965"/>
    <w:rsid w:val="000A099B"/>
    <w:rsid w:val="000A1436"/>
    <w:rsid w:val="000A1501"/>
    <w:rsid w:val="000A18B5"/>
    <w:rsid w:val="000A1B15"/>
    <w:rsid w:val="000A2949"/>
    <w:rsid w:val="000A2E9D"/>
    <w:rsid w:val="000A37C3"/>
    <w:rsid w:val="000A3A96"/>
    <w:rsid w:val="000A3F8C"/>
    <w:rsid w:val="000A4221"/>
    <w:rsid w:val="000A4EF4"/>
    <w:rsid w:val="000A591F"/>
    <w:rsid w:val="000A5ACE"/>
    <w:rsid w:val="000A5D53"/>
    <w:rsid w:val="000A6017"/>
    <w:rsid w:val="000A6259"/>
    <w:rsid w:val="000A63C0"/>
    <w:rsid w:val="000A6E31"/>
    <w:rsid w:val="000A7281"/>
    <w:rsid w:val="000A7414"/>
    <w:rsid w:val="000A7656"/>
    <w:rsid w:val="000A7D96"/>
    <w:rsid w:val="000B0CBC"/>
    <w:rsid w:val="000B1B78"/>
    <w:rsid w:val="000B3903"/>
    <w:rsid w:val="000B4CF0"/>
    <w:rsid w:val="000B5484"/>
    <w:rsid w:val="000B5598"/>
    <w:rsid w:val="000B639D"/>
    <w:rsid w:val="000B68E9"/>
    <w:rsid w:val="000B6CCF"/>
    <w:rsid w:val="000C109B"/>
    <w:rsid w:val="000C11F8"/>
    <w:rsid w:val="000C15E4"/>
    <w:rsid w:val="000C1E2D"/>
    <w:rsid w:val="000C1E7A"/>
    <w:rsid w:val="000C289A"/>
    <w:rsid w:val="000C2ADD"/>
    <w:rsid w:val="000C2E2B"/>
    <w:rsid w:val="000C397D"/>
    <w:rsid w:val="000C39C5"/>
    <w:rsid w:val="000C3D01"/>
    <w:rsid w:val="000C44A4"/>
    <w:rsid w:val="000C729D"/>
    <w:rsid w:val="000D0CE5"/>
    <w:rsid w:val="000D0F9F"/>
    <w:rsid w:val="000D12C7"/>
    <w:rsid w:val="000D18ED"/>
    <w:rsid w:val="000D261A"/>
    <w:rsid w:val="000D2829"/>
    <w:rsid w:val="000D32E2"/>
    <w:rsid w:val="000D36D8"/>
    <w:rsid w:val="000D42E3"/>
    <w:rsid w:val="000D5515"/>
    <w:rsid w:val="000D56B4"/>
    <w:rsid w:val="000D58DF"/>
    <w:rsid w:val="000D5BC9"/>
    <w:rsid w:val="000D6308"/>
    <w:rsid w:val="000D64C0"/>
    <w:rsid w:val="000E222F"/>
    <w:rsid w:val="000E2514"/>
    <w:rsid w:val="000E2629"/>
    <w:rsid w:val="000E2B3E"/>
    <w:rsid w:val="000E3AB7"/>
    <w:rsid w:val="000E3F5B"/>
    <w:rsid w:val="000E460A"/>
    <w:rsid w:val="000E4776"/>
    <w:rsid w:val="000E4853"/>
    <w:rsid w:val="000E53D7"/>
    <w:rsid w:val="000E5C7B"/>
    <w:rsid w:val="000E6ABB"/>
    <w:rsid w:val="000E6CED"/>
    <w:rsid w:val="000E6D6A"/>
    <w:rsid w:val="000E6E6A"/>
    <w:rsid w:val="000E78D1"/>
    <w:rsid w:val="000E7C8F"/>
    <w:rsid w:val="000E7FC5"/>
    <w:rsid w:val="000F25D1"/>
    <w:rsid w:val="000F5892"/>
    <w:rsid w:val="000F5B01"/>
    <w:rsid w:val="000F6AC1"/>
    <w:rsid w:val="000F7CC2"/>
    <w:rsid w:val="00100786"/>
    <w:rsid w:val="00100FB6"/>
    <w:rsid w:val="0010184E"/>
    <w:rsid w:val="00101E85"/>
    <w:rsid w:val="00101E8C"/>
    <w:rsid w:val="00101F17"/>
    <w:rsid w:val="0010221B"/>
    <w:rsid w:val="001038EF"/>
    <w:rsid w:val="00104045"/>
    <w:rsid w:val="0010450B"/>
    <w:rsid w:val="001049A3"/>
    <w:rsid w:val="00104DC0"/>
    <w:rsid w:val="0010513B"/>
    <w:rsid w:val="00105944"/>
    <w:rsid w:val="001063F9"/>
    <w:rsid w:val="00106435"/>
    <w:rsid w:val="00106476"/>
    <w:rsid w:val="00106A6A"/>
    <w:rsid w:val="00110387"/>
    <w:rsid w:val="00110D53"/>
    <w:rsid w:val="00110E81"/>
    <w:rsid w:val="00110F35"/>
    <w:rsid w:val="00111AAC"/>
    <w:rsid w:val="00112208"/>
    <w:rsid w:val="00112C74"/>
    <w:rsid w:val="001140B5"/>
    <w:rsid w:val="00116BFD"/>
    <w:rsid w:val="001204FD"/>
    <w:rsid w:val="00120F6C"/>
    <w:rsid w:val="00122609"/>
    <w:rsid w:val="00122C50"/>
    <w:rsid w:val="00124FEA"/>
    <w:rsid w:val="00125077"/>
    <w:rsid w:val="001250FD"/>
    <w:rsid w:val="001256C2"/>
    <w:rsid w:val="001264C2"/>
    <w:rsid w:val="00126954"/>
    <w:rsid w:val="00126956"/>
    <w:rsid w:val="00127228"/>
    <w:rsid w:val="00127A33"/>
    <w:rsid w:val="001303FE"/>
    <w:rsid w:val="00130406"/>
    <w:rsid w:val="00131049"/>
    <w:rsid w:val="0013237A"/>
    <w:rsid w:val="00132A95"/>
    <w:rsid w:val="001334B7"/>
    <w:rsid w:val="00133608"/>
    <w:rsid w:val="00133EE2"/>
    <w:rsid w:val="00133F57"/>
    <w:rsid w:val="00135068"/>
    <w:rsid w:val="00136389"/>
    <w:rsid w:val="0013763C"/>
    <w:rsid w:val="00137653"/>
    <w:rsid w:val="00137B89"/>
    <w:rsid w:val="00137D67"/>
    <w:rsid w:val="00143446"/>
    <w:rsid w:val="00145D2C"/>
    <w:rsid w:val="00145F88"/>
    <w:rsid w:val="00147178"/>
    <w:rsid w:val="00147E67"/>
    <w:rsid w:val="00150F67"/>
    <w:rsid w:val="0015131F"/>
    <w:rsid w:val="001526AA"/>
    <w:rsid w:val="00152D9B"/>
    <w:rsid w:val="00152FB2"/>
    <w:rsid w:val="001538D2"/>
    <w:rsid w:val="001541C9"/>
    <w:rsid w:val="00154620"/>
    <w:rsid w:val="0015548C"/>
    <w:rsid w:val="001554C0"/>
    <w:rsid w:val="001554DF"/>
    <w:rsid w:val="00155A51"/>
    <w:rsid w:val="00156951"/>
    <w:rsid w:val="001607C2"/>
    <w:rsid w:val="00160F9B"/>
    <w:rsid w:val="0016184A"/>
    <w:rsid w:val="001621CB"/>
    <w:rsid w:val="0016248D"/>
    <w:rsid w:val="00162608"/>
    <w:rsid w:val="00162BD5"/>
    <w:rsid w:val="00164BD0"/>
    <w:rsid w:val="00165E3E"/>
    <w:rsid w:val="00165E42"/>
    <w:rsid w:val="00165F4E"/>
    <w:rsid w:val="0016672D"/>
    <w:rsid w:val="00166B62"/>
    <w:rsid w:val="00167120"/>
    <w:rsid w:val="001676AC"/>
    <w:rsid w:val="00170061"/>
    <w:rsid w:val="00171669"/>
    <w:rsid w:val="00173084"/>
    <w:rsid w:val="00173158"/>
    <w:rsid w:val="001739F9"/>
    <w:rsid w:val="00173C2E"/>
    <w:rsid w:val="00174A4F"/>
    <w:rsid w:val="001762EC"/>
    <w:rsid w:val="001766CE"/>
    <w:rsid w:val="00176A7E"/>
    <w:rsid w:val="00176CEC"/>
    <w:rsid w:val="00177867"/>
    <w:rsid w:val="001806A8"/>
    <w:rsid w:val="001819B8"/>
    <w:rsid w:val="0018281E"/>
    <w:rsid w:val="00182BAC"/>
    <w:rsid w:val="001840FB"/>
    <w:rsid w:val="001844F1"/>
    <w:rsid w:val="0018597B"/>
    <w:rsid w:val="00185B04"/>
    <w:rsid w:val="001864DF"/>
    <w:rsid w:val="001869D8"/>
    <w:rsid w:val="001874D7"/>
    <w:rsid w:val="00187723"/>
    <w:rsid w:val="00190923"/>
    <w:rsid w:val="0019154F"/>
    <w:rsid w:val="00192470"/>
    <w:rsid w:val="001947E0"/>
    <w:rsid w:val="00194B78"/>
    <w:rsid w:val="00194CCC"/>
    <w:rsid w:val="001958F0"/>
    <w:rsid w:val="00195903"/>
    <w:rsid w:val="00196150"/>
    <w:rsid w:val="00196A05"/>
    <w:rsid w:val="00197539"/>
    <w:rsid w:val="001978BF"/>
    <w:rsid w:val="001A06DE"/>
    <w:rsid w:val="001A0939"/>
    <w:rsid w:val="001A0BDF"/>
    <w:rsid w:val="001A0D0F"/>
    <w:rsid w:val="001A2ED4"/>
    <w:rsid w:val="001A3C0C"/>
    <w:rsid w:val="001A4E4C"/>
    <w:rsid w:val="001A543A"/>
    <w:rsid w:val="001A605F"/>
    <w:rsid w:val="001A6A1C"/>
    <w:rsid w:val="001B03FE"/>
    <w:rsid w:val="001B0AC2"/>
    <w:rsid w:val="001B0B8B"/>
    <w:rsid w:val="001B0C6D"/>
    <w:rsid w:val="001B130E"/>
    <w:rsid w:val="001B1522"/>
    <w:rsid w:val="001B27D9"/>
    <w:rsid w:val="001B2D7A"/>
    <w:rsid w:val="001B302B"/>
    <w:rsid w:val="001B3D0B"/>
    <w:rsid w:val="001B4664"/>
    <w:rsid w:val="001B578E"/>
    <w:rsid w:val="001B5A31"/>
    <w:rsid w:val="001B5B8E"/>
    <w:rsid w:val="001B6689"/>
    <w:rsid w:val="001B6BAB"/>
    <w:rsid w:val="001B6C80"/>
    <w:rsid w:val="001B7716"/>
    <w:rsid w:val="001C0CBC"/>
    <w:rsid w:val="001C0E70"/>
    <w:rsid w:val="001C1040"/>
    <w:rsid w:val="001C12C8"/>
    <w:rsid w:val="001C1F9C"/>
    <w:rsid w:val="001C2BE6"/>
    <w:rsid w:val="001C4B7E"/>
    <w:rsid w:val="001C5178"/>
    <w:rsid w:val="001C52D5"/>
    <w:rsid w:val="001C641A"/>
    <w:rsid w:val="001C672B"/>
    <w:rsid w:val="001C700E"/>
    <w:rsid w:val="001C7086"/>
    <w:rsid w:val="001C7460"/>
    <w:rsid w:val="001C76B2"/>
    <w:rsid w:val="001C78F8"/>
    <w:rsid w:val="001D02E7"/>
    <w:rsid w:val="001D07A9"/>
    <w:rsid w:val="001D0BF0"/>
    <w:rsid w:val="001D1991"/>
    <w:rsid w:val="001D2423"/>
    <w:rsid w:val="001D34B8"/>
    <w:rsid w:val="001D3D56"/>
    <w:rsid w:val="001D3E3B"/>
    <w:rsid w:val="001D5116"/>
    <w:rsid w:val="001D58CF"/>
    <w:rsid w:val="001D6113"/>
    <w:rsid w:val="001D6346"/>
    <w:rsid w:val="001D665B"/>
    <w:rsid w:val="001D7445"/>
    <w:rsid w:val="001D7636"/>
    <w:rsid w:val="001D7E15"/>
    <w:rsid w:val="001E06A3"/>
    <w:rsid w:val="001E0A93"/>
    <w:rsid w:val="001E2583"/>
    <w:rsid w:val="001E26C9"/>
    <w:rsid w:val="001E3AEE"/>
    <w:rsid w:val="001E4765"/>
    <w:rsid w:val="001E4812"/>
    <w:rsid w:val="001E5FD3"/>
    <w:rsid w:val="001E6294"/>
    <w:rsid w:val="001E749B"/>
    <w:rsid w:val="001E7C28"/>
    <w:rsid w:val="001E7D93"/>
    <w:rsid w:val="001F0316"/>
    <w:rsid w:val="001F04AC"/>
    <w:rsid w:val="001F1764"/>
    <w:rsid w:val="001F2C5C"/>
    <w:rsid w:val="001F2DA2"/>
    <w:rsid w:val="001F379D"/>
    <w:rsid w:val="001F3815"/>
    <w:rsid w:val="001F4216"/>
    <w:rsid w:val="001F4C0E"/>
    <w:rsid w:val="001F5762"/>
    <w:rsid w:val="001F5CF2"/>
    <w:rsid w:val="001F5ECC"/>
    <w:rsid w:val="001F606D"/>
    <w:rsid w:val="001F6098"/>
    <w:rsid w:val="001F79B0"/>
    <w:rsid w:val="001F7F49"/>
    <w:rsid w:val="00200379"/>
    <w:rsid w:val="002019B5"/>
    <w:rsid w:val="00201A25"/>
    <w:rsid w:val="00201D71"/>
    <w:rsid w:val="00204F92"/>
    <w:rsid w:val="0020520A"/>
    <w:rsid w:val="00206333"/>
    <w:rsid w:val="00206549"/>
    <w:rsid w:val="00207EEA"/>
    <w:rsid w:val="00210184"/>
    <w:rsid w:val="00210974"/>
    <w:rsid w:val="00210E7D"/>
    <w:rsid w:val="002110B8"/>
    <w:rsid w:val="00211FBC"/>
    <w:rsid w:val="00212079"/>
    <w:rsid w:val="00214EEB"/>
    <w:rsid w:val="00214F0F"/>
    <w:rsid w:val="002156A5"/>
    <w:rsid w:val="00216DAD"/>
    <w:rsid w:val="00217036"/>
    <w:rsid w:val="002176AB"/>
    <w:rsid w:val="002179C4"/>
    <w:rsid w:val="00217B6E"/>
    <w:rsid w:val="00217D6A"/>
    <w:rsid w:val="00221888"/>
    <w:rsid w:val="00221E52"/>
    <w:rsid w:val="0022238C"/>
    <w:rsid w:val="002237B9"/>
    <w:rsid w:val="00223B7D"/>
    <w:rsid w:val="00224992"/>
    <w:rsid w:val="00224AE9"/>
    <w:rsid w:val="00224FAC"/>
    <w:rsid w:val="002251A8"/>
    <w:rsid w:val="00226E2C"/>
    <w:rsid w:val="00230E06"/>
    <w:rsid w:val="0023161F"/>
    <w:rsid w:val="00233BD4"/>
    <w:rsid w:val="00233F66"/>
    <w:rsid w:val="002346B0"/>
    <w:rsid w:val="0023489A"/>
    <w:rsid w:val="00234D1B"/>
    <w:rsid w:val="00235ABC"/>
    <w:rsid w:val="0023666C"/>
    <w:rsid w:val="002370DB"/>
    <w:rsid w:val="002374E8"/>
    <w:rsid w:val="00237FC4"/>
    <w:rsid w:val="0024085F"/>
    <w:rsid w:val="002408B4"/>
    <w:rsid w:val="00240A41"/>
    <w:rsid w:val="00241D1C"/>
    <w:rsid w:val="00241DD4"/>
    <w:rsid w:val="002430BA"/>
    <w:rsid w:val="00243F81"/>
    <w:rsid w:val="00243FE6"/>
    <w:rsid w:val="00245E80"/>
    <w:rsid w:val="0024690A"/>
    <w:rsid w:val="00246D17"/>
    <w:rsid w:val="00246EC0"/>
    <w:rsid w:val="002472A8"/>
    <w:rsid w:val="0024797A"/>
    <w:rsid w:val="0025011E"/>
    <w:rsid w:val="0025093A"/>
    <w:rsid w:val="00250D06"/>
    <w:rsid w:val="00250D88"/>
    <w:rsid w:val="00251264"/>
    <w:rsid w:val="00251F5F"/>
    <w:rsid w:val="00252294"/>
    <w:rsid w:val="00252693"/>
    <w:rsid w:val="00252868"/>
    <w:rsid w:val="0025422C"/>
    <w:rsid w:val="00254D3D"/>
    <w:rsid w:val="0025507D"/>
    <w:rsid w:val="00257EBE"/>
    <w:rsid w:val="00257FD7"/>
    <w:rsid w:val="0026027E"/>
    <w:rsid w:val="002605C7"/>
    <w:rsid w:val="0026071E"/>
    <w:rsid w:val="00261901"/>
    <w:rsid w:val="002620E1"/>
    <w:rsid w:val="002620E5"/>
    <w:rsid w:val="00263916"/>
    <w:rsid w:val="00264A78"/>
    <w:rsid w:val="00264FE1"/>
    <w:rsid w:val="00265A19"/>
    <w:rsid w:val="00265CDD"/>
    <w:rsid w:val="00265ED7"/>
    <w:rsid w:val="0026661E"/>
    <w:rsid w:val="00266A3C"/>
    <w:rsid w:val="00270071"/>
    <w:rsid w:val="00270425"/>
    <w:rsid w:val="00270AAF"/>
    <w:rsid w:val="00271B47"/>
    <w:rsid w:val="0027213D"/>
    <w:rsid w:val="00272909"/>
    <w:rsid w:val="00272A1D"/>
    <w:rsid w:val="002732DB"/>
    <w:rsid w:val="00276014"/>
    <w:rsid w:val="00276D02"/>
    <w:rsid w:val="00277C84"/>
    <w:rsid w:val="00280302"/>
    <w:rsid w:val="00280373"/>
    <w:rsid w:val="0028104F"/>
    <w:rsid w:val="002821DB"/>
    <w:rsid w:val="002826FB"/>
    <w:rsid w:val="0028347D"/>
    <w:rsid w:val="00284C67"/>
    <w:rsid w:val="00284FC2"/>
    <w:rsid w:val="002857A7"/>
    <w:rsid w:val="00285AD5"/>
    <w:rsid w:val="00286A39"/>
    <w:rsid w:val="00287747"/>
    <w:rsid w:val="00290163"/>
    <w:rsid w:val="0029191E"/>
    <w:rsid w:val="0029213E"/>
    <w:rsid w:val="0029216E"/>
    <w:rsid w:val="0029268C"/>
    <w:rsid w:val="002935C4"/>
    <w:rsid w:val="00293DAE"/>
    <w:rsid w:val="00295357"/>
    <w:rsid w:val="00295D34"/>
    <w:rsid w:val="00296283"/>
    <w:rsid w:val="00296746"/>
    <w:rsid w:val="00296A3F"/>
    <w:rsid w:val="002970B5"/>
    <w:rsid w:val="00297130"/>
    <w:rsid w:val="00297275"/>
    <w:rsid w:val="002A00CF"/>
    <w:rsid w:val="002A1672"/>
    <w:rsid w:val="002A1F98"/>
    <w:rsid w:val="002A2447"/>
    <w:rsid w:val="002A304E"/>
    <w:rsid w:val="002A30B6"/>
    <w:rsid w:val="002A4269"/>
    <w:rsid w:val="002A586A"/>
    <w:rsid w:val="002A6379"/>
    <w:rsid w:val="002B0BBF"/>
    <w:rsid w:val="002B1504"/>
    <w:rsid w:val="002B1A0D"/>
    <w:rsid w:val="002B1AD8"/>
    <w:rsid w:val="002B2B4B"/>
    <w:rsid w:val="002B300E"/>
    <w:rsid w:val="002B3E11"/>
    <w:rsid w:val="002B52D7"/>
    <w:rsid w:val="002B5D4B"/>
    <w:rsid w:val="002B757B"/>
    <w:rsid w:val="002C045B"/>
    <w:rsid w:val="002C053D"/>
    <w:rsid w:val="002C13FC"/>
    <w:rsid w:val="002C1CF6"/>
    <w:rsid w:val="002C22CE"/>
    <w:rsid w:val="002C3118"/>
    <w:rsid w:val="002C3E2B"/>
    <w:rsid w:val="002C457A"/>
    <w:rsid w:val="002C576C"/>
    <w:rsid w:val="002C62FA"/>
    <w:rsid w:val="002C643C"/>
    <w:rsid w:val="002C6802"/>
    <w:rsid w:val="002C6BCC"/>
    <w:rsid w:val="002C6E12"/>
    <w:rsid w:val="002D07B1"/>
    <w:rsid w:val="002D1352"/>
    <w:rsid w:val="002D1A13"/>
    <w:rsid w:val="002D24EA"/>
    <w:rsid w:val="002D2701"/>
    <w:rsid w:val="002D3564"/>
    <w:rsid w:val="002D3C0B"/>
    <w:rsid w:val="002D4210"/>
    <w:rsid w:val="002D4D85"/>
    <w:rsid w:val="002D4DCC"/>
    <w:rsid w:val="002D56A7"/>
    <w:rsid w:val="002D6194"/>
    <w:rsid w:val="002D6BE5"/>
    <w:rsid w:val="002E0A9C"/>
    <w:rsid w:val="002E0EFA"/>
    <w:rsid w:val="002E1001"/>
    <w:rsid w:val="002E1D7E"/>
    <w:rsid w:val="002E20B1"/>
    <w:rsid w:val="002E3CC1"/>
    <w:rsid w:val="002E48EF"/>
    <w:rsid w:val="002E5449"/>
    <w:rsid w:val="002E5BCA"/>
    <w:rsid w:val="002E687C"/>
    <w:rsid w:val="002E6BAE"/>
    <w:rsid w:val="002E7A4F"/>
    <w:rsid w:val="002E7FC4"/>
    <w:rsid w:val="002F063B"/>
    <w:rsid w:val="002F1AD3"/>
    <w:rsid w:val="002F32CA"/>
    <w:rsid w:val="002F465C"/>
    <w:rsid w:val="002F5226"/>
    <w:rsid w:val="002F52C0"/>
    <w:rsid w:val="002F6240"/>
    <w:rsid w:val="0030197D"/>
    <w:rsid w:val="00302AA7"/>
    <w:rsid w:val="00302DA6"/>
    <w:rsid w:val="0030354D"/>
    <w:rsid w:val="0030415F"/>
    <w:rsid w:val="00304620"/>
    <w:rsid w:val="003047C4"/>
    <w:rsid w:val="0030482C"/>
    <w:rsid w:val="0030627A"/>
    <w:rsid w:val="00306AD5"/>
    <w:rsid w:val="00306EE8"/>
    <w:rsid w:val="00306F43"/>
    <w:rsid w:val="00306FA0"/>
    <w:rsid w:val="00307161"/>
    <w:rsid w:val="00307853"/>
    <w:rsid w:val="00310D59"/>
    <w:rsid w:val="003111A3"/>
    <w:rsid w:val="00311396"/>
    <w:rsid w:val="00311BEE"/>
    <w:rsid w:val="00312153"/>
    <w:rsid w:val="00313954"/>
    <w:rsid w:val="0031454B"/>
    <w:rsid w:val="00314CBD"/>
    <w:rsid w:val="00317F0F"/>
    <w:rsid w:val="00320B0D"/>
    <w:rsid w:val="00322B75"/>
    <w:rsid w:val="00323AA0"/>
    <w:rsid w:val="00323EB2"/>
    <w:rsid w:val="00324A26"/>
    <w:rsid w:val="00325040"/>
    <w:rsid w:val="0032540E"/>
    <w:rsid w:val="003256BB"/>
    <w:rsid w:val="00326344"/>
    <w:rsid w:val="003268C7"/>
    <w:rsid w:val="003271C1"/>
    <w:rsid w:val="003308A5"/>
    <w:rsid w:val="003308C5"/>
    <w:rsid w:val="00330E41"/>
    <w:rsid w:val="003310B6"/>
    <w:rsid w:val="00331362"/>
    <w:rsid w:val="00331CB6"/>
    <w:rsid w:val="00332D27"/>
    <w:rsid w:val="00332D86"/>
    <w:rsid w:val="00333053"/>
    <w:rsid w:val="00333602"/>
    <w:rsid w:val="00333906"/>
    <w:rsid w:val="00333EF6"/>
    <w:rsid w:val="00334202"/>
    <w:rsid w:val="00335D82"/>
    <w:rsid w:val="003360DD"/>
    <w:rsid w:val="00336406"/>
    <w:rsid w:val="00336595"/>
    <w:rsid w:val="00336A67"/>
    <w:rsid w:val="00336D33"/>
    <w:rsid w:val="0033715C"/>
    <w:rsid w:val="0034049C"/>
    <w:rsid w:val="00340B18"/>
    <w:rsid w:val="0034105D"/>
    <w:rsid w:val="003422A3"/>
    <w:rsid w:val="003423EF"/>
    <w:rsid w:val="0034240C"/>
    <w:rsid w:val="00342474"/>
    <w:rsid w:val="00342B83"/>
    <w:rsid w:val="00343537"/>
    <w:rsid w:val="00343979"/>
    <w:rsid w:val="00343C95"/>
    <w:rsid w:val="003442E4"/>
    <w:rsid w:val="00344C04"/>
    <w:rsid w:val="0034530C"/>
    <w:rsid w:val="00346D3C"/>
    <w:rsid w:val="00346D7D"/>
    <w:rsid w:val="003470D8"/>
    <w:rsid w:val="003475A5"/>
    <w:rsid w:val="0035092C"/>
    <w:rsid w:val="00351D7A"/>
    <w:rsid w:val="003539F2"/>
    <w:rsid w:val="0035441E"/>
    <w:rsid w:val="00354BB3"/>
    <w:rsid w:val="00355C00"/>
    <w:rsid w:val="003561FD"/>
    <w:rsid w:val="0035647F"/>
    <w:rsid w:val="0035711D"/>
    <w:rsid w:val="00357668"/>
    <w:rsid w:val="00357E37"/>
    <w:rsid w:val="00357F89"/>
    <w:rsid w:val="003600B8"/>
    <w:rsid w:val="00360D53"/>
    <w:rsid w:val="00361BA2"/>
    <w:rsid w:val="00362012"/>
    <w:rsid w:val="00362377"/>
    <w:rsid w:val="00362B35"/>
    <w:rsid w:val="00362CF4"/>
    <w:rsid w:val="00363C17"/>
    <w:rsid w:val="00364315"/>
    <w:rsid w:val="00364399"/>
    <w:rsid w:val="00365211"/>
    <w:rsid w:val="00366A96"/>
    <w:rsid w:val="0036751C"/>
    <w:rsid w:val="00370BDD"/>
    <w:rsid w:val="0037150E"/>
    <w:rsid w:val="00371643"/>
    <w:rsid w:val="003729DC"/>
    <w:rsid w:val="00372E28"/>
    <w:rsid w:val="00373125"/>
    <w:rsid w:val="003734BF"/>
    <w:rsid w:val="003740F7"/>
    <w:rsid w:val="00374146"/>
    <w:rsid w:val="003759A6"/>
    <w:rsid w:val="00376280"/>
    <w:rsid w:val="003776B5"/>
    <w:rsid w:val="00377E86"/>
    <w:rsid w:val="00380C2A"/>
    <w:rsid w:val="003811E5"/>
    <w:rsid w:val="00381643"/>
    <w:rsid w:val="00381908"/>
    <w:rsid w:val="00382792"/>
    <w:rsid w:val="0038294A"/>
    <w:rsid w:val="00382EC4"/>
    <w:rsid w:val="0038387A"/>
    <w:rsid w:val="0038419A"/>
    <w:rsid w:val="003844A8"/>
    <w:rsid w:val="0038489D"/>
    <w:rsid w:val="003849EA"/>
    <w:rsid w:val="00385276"/>
    <w:rsid w:val="003853B0"/>
    <w:rsid w:val="00385507"/>
    <w:rsid w:val="00385AE3"/>
    <w:rsid w:val="0038712D"/>
    <w:rsid w:val="00387219"/>
    <w:rsid w:val="0038753D"/>
    <w:rsid w:val="003910D7"/>
    <w:rsid w:val="00391FB5"/>
    <w:rsid w:val="00392103"/>
    <w:rsid w:val="0039397E"/>
    <w:rsid w:val="00396683"/>
    <w:rsid w:val="0039670A"/>
    <w:rsid w:val="00396DA8"/>
    <w:rsid w:val="00397907"/>
    <w:rsid w:val="00397AF2"/>
    <w:rsid w:val="00397B66"/>
    <w:rsid w:val="003A114B"/>
    <w:rsid w:val="003A1762"/>
    <w:rsid w:val="003A2506"/>
    <w:rsid w:val="003A3138"/>
    <w:rsid w:val="003A77A9"/>
    <w:rsid w:val="003B0291"/>
    <w:rsid w:val="003B1CA7"/>
    <w:rsid w:val="003B2DB5"/>
    <w:rsid w:val="003B366B"/>
    <w:rsid w:val="003B3E20"/>
    <w:rsid w:val="003B4857"/>
    <w:rsid w:val="003B5F50"/>
    <w:rsid w:val="003B6728"/>
    <w:rsid w:val="003B67BB"/>
    <w:rsid w:val="003B6F9A"/>
    <w:rsid w:val="003B70E5"/>
    <w:rsid w:val="003B730F"/>
    <w:rsid w:val="003B7D17"/>
    <w:rsid w:val="003B7DDC"/>
    <w:rsid w:val="003C01A6"/>
    <w:rsid w:val="003C032B"/>
    <w:rsid w:val="003C0F09"/>
    <w:rsid w:val="003C1D07"/>
    <w:rsid w:val="003C2EC0"/>
    <w:rsid w:val="003C3595"/>
    <w:rsid w:val="003C3B74"/>
    <w:rsid w:val="003C3FB6"/>
    <w:rsid w:val="003C3FDF"/>
    <w:rsid w:val="003C4730"/>
    <w:rsid w:val="003C489A"/>
    <w:rsid w:val="003C4B33"/>
    <w:rsid w:val="003D02A3"/>
    <w:rsid w:val="003D191E"/>
    <w:rsid w:val="003D25AE"/>
    <w:rsid w:val="003D27C4"/>
    <w:rsid w:val="003D2CA2"/>
    <w:rsid w:val="003D2ED4"/>
    <w:rsid w:val="003D3510"/>
    <w:rsid w:val="003D4014"/>
    <w:rsid w:val="003D471B"/>
    <w:rsid w:val="003D5A12"/>
    <w:rsid w:val="003D7124"/>
    <w:rsid w:val="003E17D0"/>
    <w:rsid w:val="003E1D38"/>
    <w:rsid w:val="003E22A8"/>
    <w:rsid w:val="003E24D6"/>
    <w:rsid w:val="003E2FC1"/>
    <w:rsid w:val="003E4D01"/>
    <w:rsid w:val="003E53D8"/>
    <w:rsid w:val="003E5C0D"/>
    <w:rsid w:val="003E61E7"/>
    <w:rsid w:val="003E674C"/>
    <w:rsid w:val="003E676F"/>
    <w:rsid w:val="003E7D0B"/>
    <w:rsid w:val="003E7E22"/>
    <w:rsid w:val="003F0B5F"/>
    <w:rsid w:val="003F0C3F"/>
    <w:rsid w:val="003F15A6"/>
    <w:rsid w:val="003F192D"/>
    <w:rsid w:val="003F2865"/>
    <w:rsid w:val="003F3C50"/>
    <w:rsid w:val="003F3F19"/>
    <w:rsid w:val="003F4861"/>
    <w:rsid w:val="003F48A3"/>
    <w:rsid w:val="0040049A"/>
    <w:rsid w:val="00400BDC"/>
    <w:rsid w:val="00401099"/>
    <w:rsid w:val="0040144B"/>
    <w:rsid w:val="00404165"/>
    <w:rsid w:val="004049A3"/>
    <w:rsid w:val="00405A1B"/>
    <w:rsid w:val="00405A7B"/>
    <w:rsid w:val="004061D7"/>
    <w:rsid w:val="004070C9"/>
    <w:rsid w:val="00407534"/>
    <w:rsid w:val="00407566"/>
    <w:rsid w:val="00407964"/>
    <w:rsid w:val="00407A58"/>
    <w:rsid w:val="00410F95"/>
    <w:rsid w:val="00411A55"/>
    <w:rsid w:val="0041329F"/>
    <w:rsid w:val="004142D9"/>
    <w:rsid w:val="00414AF2"/>
    <w:rsid w:val="00415CAC"/>
    <w:rsid w:val="00415E69"/>
    <w:rsid w:val="00416A55"/>
    <w:rsid w:val="004179AD"/>
    <w:rsid w:val="00420E3F"/>
    <w:rsid w:val="0042167D"/>
    <w:rsid w:val="00421A49"/>
    <w:rsid w:val="00422255"/>
    <w:rsid w:val="00422B14"/>
    <w:rsid w:val="00422BBD"/>
    <w:rsid w:val="00423B33"/>
    <w:rsid w:val="004255F8"/>
    <w:rsid w:val="00426320"/>
    <w:rsid w:val="00431360"/>
    <w:rsid w:val="004319C7"/>
    <w:rsid w:val="004324E3"/>
    <w:rsid w:val="00432C81"/>
    <w:rsid w:val="00432D5A"/>
    <w:rsid w:val="004335E0"/>
    <w:rsid w:val="00433781"/>
    <w:rsid w:val="00433AC1"/>
    <w:rsid w:val="00434A0C"/>
    <w:rsid w:val="0043523B"/>
    <w:rsid w:val="004358C6"/>
    <w:rsid w:val="004371B3"/>
    <w:rsid w:val="004401AF"/>
    <w:rsid w:val="004414B1"/>
    <w:rsid w:val="00442304"/>
    <w:rsid w:val="00443279"/>
    <w:rsid w:val="00443878"/>
    <w:rsid w:val="00443A1E"/>
    <w:rsid w:val="004441A6"/>
    <w:rsid w:val="0044530E"/>
    <w:rsid w:val="004476C2"/>
    <w:rsid w:val="004478E0"/>
    <w:rsid w:val="00447D43"/>
    <w:rsid w:val="00450C86"/>
    <w:rsid w:val="00451474"/>
    <w:rsid w:val="004534FC"/>
    <w:rsid w:val="00453831"/>
    <w:rsid w:val="00454B0C"/>
    <w:rsid w:val="0045628E"/>
    <w:rsid w:val="0045653F"/>
    <w:rsid w:val="00456C9D"/>
    <w:rsid w:val="00456F93"/>
    <w:rsid w:val="00457078"/>
    <w:rsid w:val="004570B1"/>
    <w:rsid w:val="00460232"/>
    <w:rsid w:val="00460F90"/>
    <w:rsid w:val="00461E44"/>
    <w:rsid w:val="00461F87"/>
    <w:rsid w:val="004622AB"/>
    <w:rsid w:val="004624B2"/>
    <w:rsid w:val="004624D9"/>
    <w:rsid w:val="004625FA"/>
    <w:rsid w:val="00462ADE"/>
    <w:rsid w:val="0046313D"/>
    <w:rsid w:val="004637DC"/>
    <w:rsid w:val="0046523F"/>
    <w:rsid w:val="004652E1"/>
    <w:rsid w:val="00465769"/>
    <w:rsid w:val="00465D37"/>
    <w:rsid w:val="00466260"/>
    <w:rsid w:val="00467C42"/>
    <w:rsid w:val="004708C3"/>
    <w:rsid w:val="00470A10"/>
    <w:rsid w:val="00471941"/>
    <w:rsid w:val="00472AC3"/>
    <w:rsid w:val="0047319E"/>
    <w:rsid w:val="00473251"/>
    <w:rsid w:val="00475702"/>
    <w:rsid w:val="0047625F"/>
    <w:rsid w:val="004763FE"/>
    <w:rsid w:val="00476766"/>
    <w:rsid w:val="00476916"/>
    <w:rsid w:val="00476B57"/>
    <w:rsid w:val="00476B65"/>
    <w:rsid w:val="004775E6"/>
    <w:rsid w:val="00477F2D"/>
    <w:rsid w:val="00481A57"/>
    <w:rsid w:val="0048224C"/>
    <w:rsid w:val="00483239"/>
    <w:rsid w:val="0048609C"/>
    <w:rsid w:val="00486C60"/>
    <w:rsid w:val="00487207"/>
    <w:rsid w:val="00487B2A"/>
    <w:rsid w:val="00487BBE"/>
    <w:rsid w:val="00487FD4"/>
    <w:rsid w:val="00490035"/>
    <w:rsid w:val="004919EE"/>
    <w:rsid w:val="00491AFE"/>
    <w:rsid w:val="0049208D"/>
    <w:rsid w:val="004922FB"/>
    <w:rsid w:val="0049249D"/>
    <w:rsid w:val="0049262C"/>
    <w:rsid w:val="0049278E"/>
    <w:rsid w:val="00492E2B"/>
    <w:rsid w:val="0049360A"/>
    <w:rsid w:val="00493EF3"/>
    <w:rsid w:val="00494BF8"/>
    <w:rsid w:val="00494D8D"/>
    <w:rsid w:val="004957F6"/>
    <w:rsid w:val="00496139"/>
    <w:rsid w:val="004963B4"/>
    <w:rsid w:val="00496538"/>
    <w:rsid w:val="00497A3C"/>
    <w:rsid w:val="004A0D55"/>
    <w:rsid w:val="004A23E4"/>
    <w:rsid w:val="004A4874"/>
    <w:rsid w:val="004A4CC0"/>
    <w:rsid w:val="004A561F"/>
    <w:rsid w:val="004A5EB9"/>
    <w:rsid w:val="004A608C"/>
    <w:rsid w:val="004A624B"/>
    <w:rsid w:val="004A6FEC"/>
    <w:rsid w:val="004A7900"/>
    <w:rsid w:val="004B0B08"/>
    <w:rsid w:val="004B2B45"/>
    <w:rsid w:val="004B2D1B"/>
    <w:rsid w:val="004B3551"/>
    <w:rsid w:val="004B4089"/>
    <w:rsid w:val="004B40E0"/>
    <w:rsid w:val="004B441D"/>
    <w:rsid w:val="004B4718"/>
    <w:rsid w:val="004B51E7"/>
    <w:rsid w:val="004B5BAC"/>
    <w:rsid w:val="004B6393"/>
    <w:rsid w:val="004B7605"/>
    <w:rsid w:val="004B7A54"/>
    <w:rsid w:val="004C1F0E"/>
    <w:rsid w:val="004C21C8"/>
    <w:rsid w:val="004C2763"/>
    <w:rsid w:val="004C2D09"/>
    <w:rsid w:val="004C2EB2"/>
    <w:rsid w:val="004C5596"/>
    <w:rsid w:val="004C602D"/>
    <w:rsid w:val="004C638F"/>
    <w:rsid w:val="004C6A4E"/>
    <w:rsid w:val="004C7170"/>
    <w:rsid w:val="004C7B21"/>
    <w:rsid w:val="004C7F45"/>
    <w:rsid w:val="004D008F"/>
    <w:rsid w:val="004D034A"/>
    <w:rsid w:val="004D03D0"/>
    <w:rsid w:val="004D07E1"/>
    <w:rsid w:val="004D1768"/>
    <w:rsid w:val="004D1DEF"/>
    <w:rsid w:val="004D225F"/>
    <w:rsid w:val="004D22A8"/>
    <w:rsid w:val="004D2AE9"/>
    <w:rsid w:val="004D2CA9"/>
    <w:rsid w:val="004D2F72"/>
    <w:rsid w:val="004D349B"/>
    <w:rsid w:val="004D3545"/>
    <w:rsid w:val="004D3A6F"/>
    <w:rsid w:val="004D50C1"/>
    <w:rsid w:val="004D5E4B"/>
    <w:rsid w:val="004D5FC3"/>
    <w:rsid w:val="004D6C51"/>
    <w:rsid w:val="004D6C84"/>
    <w:rsid w:val="004D6FBA"/>
    <w:rsid w:val="004D75C3"/>
    <w:rsid w:val="004E1015"/>
    <w:rsid w:val="004E1453"/>
    <w:rsid w:val="004E1E28"/>
    <w:rsid w:val="004E2138"/>
    <w:rsid w:val="004E2857"/>
    <w:rsid w:val="004E29D8"/>
    <w:rsid w:val="004E4190"/>
    <w:rsid w:val="004E4DFE"/>
    <w:rsid w:val="004E532C"/>
    <w:rsid w:val="004E5BAF"/>
    <w:rsid w:val="004E6073"/>
    <w:rsid w:val="004E6911"/>
    <w:rsid w:val="004E6E9A"/>
    <w:rsid w:val="004F0449"/>
    <w:rsid w:val="004F07A2"/>
    <w:rsid w:val="004F0B25"/>
    <w:rsid w:val="004F1D8D"/>
    <w:rsid w:val="004F29F3"/>
    <w:rsid w:val="004F3124"/>
    <w:rsid w:val="004F3B4C"/>
    <w:rsid w:val="004F40D4"/>
    <w:rsid w:val="004F5088"/>
    <w:rsid w:val="004F5CF0"/>
    <w:rsid w:val="004F6BCA"/>
    <w:rsid w:val="004F7AB0"/>
    <w:rsid w:val="004F7F56"/>
    <w:rsid w:val="0050146A"/>
    <w:rsid w:val="00501A7B"/>
    <w:rsid w:val="00501DD1"/>
    <w:rsid w:val="00501E61"/>
    <w:rsid w:val="00504D64"/>
    <w:rsid w:val="005061B4"/>
    <w:rsid w:val="00506B0A"/>
    <w:rsid w:val="00506D8D"/>
    <w:rsid w:val="00507A11"/>
    <w:rsid w:val="005106D2"/>
    <w:rsid w:val="00511D17"/>
    <w:rsid w:val="00511F16"/>
    <w:rsid w:val="005131DC"/>
    <w:rsid w:val="00514482"/>
    <w:rsid w:val="00514868"/>
    <w:rsid w:val="0051491F"/>
    <w:rsid w:val="00514BCD"/>
    <w:rsid w:val="00514D49"/>
    <w:rsid w:val="00516184"/>
    <w:rsid w:val="005163C2"/>
    <w:rsid w:val="00517D1E"/>
    <w:rsid w:val="00520510"/>
    <w:rsid w:val="00520AA9"/>
    <w:rsid w:val="00522438"/>
    <w:rsid w:val="00523221"/>
    <w:rsid w:val="005232C9"/>
    <w:rsid w:val="0052555B"/>
    <w:rsid w:val="00525707"/>
    <w:rsid w:val="00525F8D"/>
    <w:rsid w:val="005262CD"/>
    <w:rsid w:val="00526A23"/>
    <w:rsid w:val="0053041D"/>
    <w:rsid w:val="00530C61"/>
    <w:rsid w:val="005318F4"/>
    <w:rsid w:val="00531940"/>
    <w:rsid w:val="005323E5"/>
    <w:rsid w:val="00532AC6"/>
    <w:rsid w:val="00532E6B"/>
    <w:rsid w:val="0053352C"/>
    <w:rsid w:val="0053356B"/>
    <w:rsid w:val="00534198"/>
    <w:rsid w:val="005352E2"/>
    <w:rsid w:val="00537669"/>
    <w:rsid w:val="005377CF"/>
    <w:rsid w:val="00540423"/>
    <w:rsid w:val="00540646"/>
    <w:rsid w:val="00540FBE"/>
    <w:rsid w:val="00541F4C"/>
    <w:rsid w:val="0054271B"/>
    <w:rsid w:val="00542826"/>
    <w:rsid w:val="00544C2A"/>
    <w:rsid w:val="00545210"/>
    <w:rsid w:val="005456AE"/>
    <w:rsid w:val="00545AD9"/>
    <w:rsid w:val="00545C4D"/>
    <w:rsid w:val="0054634D"/>
    <w:rsid w:val="00546FAF"/>
    <w:rsid w:val="00547669"/>
    <w:rsid w:val="0055150D"/>
    <w:rsid w:val="00551CD7"/>
    <w:rsid w:val="00551FEB"/>
    <w:rsid w:val="00552CD5"/>
    <w:rsid w:val="005534BD"/>
    <w:rsid w:val="00553874"/>
    <w:rsid w:val="00553ABD"/>
    <w:rsid w:val="00553AFD"/>
    <w:rsid w:val="0055430C"/>
    <w:rsid w:val="0055442F"/>
    <w:rsid w:val="00556EA1"/>
    <w:rsid w:val="005574C8"/>
    <w:rsid w:val="00560A06"/>
    <w:rsid w:val="005617C2"/>
    <w:rsid w:val="00563C35"/>
    <w:rsid w:val="005665E4"/>
    <w:rsid w:val="00566A3F"/>
    <w:rsid w:val="00566E3E"/>
    <w:rsid w:val="00567E60"/>
    <w:rsid w:val="0057113A"/>
    <w:rsid w:val="00571531"/>
    <w:rsid w:val="005718D3"/>
    <w:rsid w:val="00572F7A"/>
    <w:rsid w:val="0057315C"/>
    <w:rsid w:val="0057348D"/>
    <w:rsid w:val="00573FB3"/>
    <w:rsid w:val="00574317"/>
    <w:rsid w:val="00574607"/>
    <w:rsid w:val="005746A1"/>
    <w:rsid w:val="00574A5A"/>
    <w:rsid w:val="005750CC"/>
    <w:rsid w:val="005757E9"/>
    <w:rsid w:val="005762C5"/>
    <w:rsid w:val="005762E2"/>
    <w:rsid w:val="005763F7"/>
    <w:rsid w:val="00577671"/>
    <w:rsid w:val="00577786"/>
    <w:rsid w:val="00577D8B"/>
    <w:rsid w:val="0058003C"/>
    <w:rsid w:val="00580731"/>
    <w:rsid w:val="005811FF"/>
    <w:rsid w:val="00581866"/>
    <w:rsid w:val="00581E55"/>
    <w:rsid w:val="0058320A"/>
    <w:rsid w:val="00583EB8"/>
    <w:rsid w:val="00584048"/>
    <w:rsid w:val="00584C27"/>
    <w:rsid w:val="00585086"/>
    <w:rsid w:val="005857F7"/>
    <w:rsid w:val="00585E5E"/>
    <w:rsid w:val="00585F72"/>
    <w:rsid w:val="00586AF5"/>
    <w:rsid w:val="00587ACE"/>
    <w:rsid w:val="00590F4A"/>
    <w:rsid w:val="005926AE"/>
    <w:rsid w:val="00592931"/>
    <w:rsid w:val="0059420F"/>
    <w:rsid w:val="0059479B"/>
    <w:rsid w:val="00595915"/>
    <w:rsid w:val="00595AF5"/>
    <w:rsid w:val="0059632F"/>
    <w:rsid w:val="00596465"/>
    <w:rsid w:val="00597D1B"/>
    <w:rsid w:val="005A2634"/>
    <w:rsid w:val="005A34DA"/>
    <w:rsid w:val="005A4355"/>
    <w:rsid w:val="005A454A"/>
    <w:rsid w:val="005A4A29"/>
    <w:rsid w:val="005A59CA"/>
    <w:rsid w:val="005A5B2D"/>
    <w:rsid w:val="005A612F"/>
    <w:rsid w:val="005A6414"/>
    <w:rsid w:val="005A643B"/>
    <w:rsid w:val="005A65E7"/>
    <w:rsid w:val="005A69B3"/>
    <w:rsid w:val="005A6C02"/>
    <w:rsid w:val="005A7020"/>
    <w:rsid w:val="005B241F"/>
    <w:rsid w:val="005B2E10"/>
    <w:rsid w:val="005B3079"/>
    <w:rsid w:val="005B35F8"/>
    <w:rsid w:val="005B38B5"/>
    <w:rsid w:val="005B4052"/>
    <w:rsid w:val="005B441A"/>
    <w:rsid w:val="005B4D1B"/>
    <w:rsid w:val="005B4F0F"/>
    <w:rsid w:val="005B5A91"/>
    <w:rsid w:val="005B6242"/>
    <w:rsid w:val="005B6E15"/>
    <w:rsid w:val="005B78A3"/>
    <w:rsid w:val="005C0A49"/>
    <w:rsid w:val="005C1481"/>
    <w:rsid w:val="005C2B45"/>
    <w:rsid w:val="005C36B0"/>
    <w:rsid w:val="005C4319"/>
    <w:rsid w:val="005C4B1D"/>
    <w:rsid w:val="005C5D58"/>
    <w:rsid w:val="005C6559"/>
    <w:rsid w:val="005C7902"/>
    <w:rsid w:val="005D02AE"/>
    <w:rsid w:val="005D0510"/>
    <w:rsid w:val="005D0A8B"/>
    <w:rsid w:val="005D0AC1"/>
    <w:rsid w:val="005D0C8A"/>
    <w:rsid w:val="005D104B"/>
    <w:rsid w:val="005D121C"/>
    <w:rsid w:val="005D23DC"/>
    <w:rsid w:val="005D5AA7"/>
    <w:rsid w:val="005D5C5B"/>
    <w:rsid w:val="005D60FD"/>
    <w:rsid w:val="005D6505"/>
    <w:rsid w:val="005D6549"/>
    <w:rsid w:val="005D6B93"/>
    <w:rsid w:val="005D753C"/>
    <w:rsid w:val="005E0631"/>
    <w:rsid w:val="005E09F2"/>
    <w:rsid w:val="005E0E8D"/>
    <w:rsid w:val="005E10D0"/>
    <w:rsid w:val="005E1100"/>
    <w:rsid w:val="005E1C77"/>
    <w:rsid w:val="005E20EF"/>
    <w:rsid w:val="005E42B6"/>
    <w:rsid w:val="005E4480"/>
    <w:rsid w:val="005E4D7F"/>
    <w:rsid w:val="005E4FC0"/>
    <w:rsid w:val="005E6347"/>
    <w:rsid w:val="005E7425"/>
    <w:rsid w:val="005E78BB"/>
    <w:rsid w:val="005E7BC0"/>
    <w:rsid w:val="005F1A70"/>
    <w:rsid w:val="005F1B3C"/>
    <w:rsid w:val="005F1DAB"/>
    <w:rsid w:val="005F321E"/>
    <w:rsid w:val="005F3852"/>
    <w:rsid w:val="005F4BB1"/>
    <w:rsid w:val="005F4BBB"/>
    <w:rsid w:val="005F5057"/>
    <w:rsid w:val="005F5086"/>
    <w:rsid w:val="005F53D3"/>
    <w:rsid w:val="005F6B53"/>
    <w:rsid w:val="005F7824"/>
    <w:rsid w:val="0060001A"/>
    <w:rsid w:val="0060048D"/>
    <w:rsid w:val="0060067F"/>
    <w:rsid w:val="00600906"/>
    <w:rsid w:val="00601E7F"/>
    <w:rsid w:val="006021FC"/>
    <w:rsid w:val="0060327F"/>
    <w:rsid w:val="00605190"/>
    <w:rsid w:val="00605503"/>
    <w:rsid w:val="00605A13"/>
    <w:rsid w:val="00607A61"/>
    <w:rsid w:val="00607C80"/>
    <w:rsid w:val="006107DD"/>
    <w:rsid w:val="00611ADD"/>
    <w:rsid w:val="00611D5B"/>
    <w:rsid w:val="00614916"/>
    <w:rsid w:val="00614B1C"/>
    <w:rsid w:val="00615280"/>
    <w:rsid w:val="00615C64"/>
    <w:rsid w:val="00615DED"/>
    <w:rsid w:val="00616A88"/>
    <w:rsid w:val="00616C7F"/>
    <w:rsid w:val="006174B8"/>
    <w:rsid w:val="00617A3A"/>
    <w:rsid w:val="00620267"/>
    <w:rsid w:val="006204DA"/>
    <w:rsid w:val="0062122B"/>
    <w:rsid w:val="0062168A"/>
    <w:rsid w:val="00621FC1"/>
    <w:rsid w:val="00622E3B"/>
    <w:rsid w:val="006231D0"/>
    <w:rsid w:val="00624215"/>
    <w:rsid w:val="00624716"/>
    <w:rsid w:val="00624C8E"/>
    <w:rsid w:val="006252D7"/>
    <w:rsid w:val="006258EE"/>
    <w:rsid w:val="00627583"/>
    <w:rsid w:val="00627AFE"/>
    <w:rsid w:val="00630521"/>
    <w:rsid w:val="00631ADC"/>
    <w:rsid w:val="006326CC"/>
    <w:rsid w:val="00632896"/>
    <w:rsid w:val="00632ADF"/>
    <w:rsid w:val="00632EA9"/>
    <w:rsid w:val="006339AB"/>
    <w:rsid w:val="00633E32"/>
    <w:rsid w:val="00633EBA"/>
    <w:rsid w:val="0063492B"/>
    <w:rsid w:val="00634FBD"/>
    <w:rsid w:val="0063569E"/>
    <w:rsid w:val="00635D2D"/>
    <w:rsid w:val="00636264"/>
    <w:rsid w:val="00636C4C"/>
    <w:rsid w:val="00636C83"/>
    <w:rsid w:val="0063725B"/>
    <w:rsid w:val="006378BD"/>
    <w:rsid w:val="00640562"/>
    <w:rsid w:val="00640B35"/>
    <w:rsid w:val="0064209B"/>
    <w:rsid w:val="006428BB"/>
    <w:rsid w:val="00642D14"/>
    <w:rsid w:val="0064322F"/>
    <w:rsid w:val="006437CD"/>
    <w:rsid w:val="00643E63"/>
    <w:rsid w:val="006446B4"/>
    <w:rsid w:val="00645103"/>
    <w:rsid w:val="00645209"/>
    <w:rsid w:val="006455C1"/>
    <w:rsid w:val="00645E02"/>
    <w:rsid w:val="00646BCC"/>
    <w:rsid w:val="00650703"/>
    <w:rsid w:val="006511A4"/>
    <w:rsid w:val="0065122D"/>
    <w:rsid w:val="00651D4F"/>
    <w:rsid w:val="00652756"/>
    <w:rsid w:val="00652B36"/>
    <w:rsid w:val="00653691"/>
    <w:rsid w:val="00654468"/>
    <w:rsid w:val="00654881"/>
    <w:rsid w:val="00654B21"/>
    <w:rsid w:val="00654C59"/>
    <w:rsid w:val="00656CFE"/>
    <w:rsid w:val="00656F55"/>
    <w:rsid w:val="00657890"/>
    <w:rsid w:val="006578DB"/>
    <w:rsid w:val="00657B49"/>
    <w:rsid w:val="00660964"/>
    <w:rsid w:val="00661866"/>
    <w:rsid w:val="00661ACF"/>
    <w:rsid w:val="00662077"/>
    <w:rsid w:val="006628A1"/>
    <w:rsid w:val="00663519"/>
    <w:rsid w:val="00663EDB"/>
    <w:rsid w:val="00663FEB"/>
    <w:rsid w:val="00664494"/>
    <w:rsid w:val="006655B9"/>
    <w:rsid w:val="00666493"/>
    <w:rsid w:val="00666F2E"/>
    <w:rsid w:val="00667C04"/>
    <w:rsid w:val="00667F9F"/>
    <w:rsid w:val="006705E6"/>
    <w:rsid w:val="00670B9D"/>
    <w:rsid w:val="00671E93"/>
    <w:rsid w:val="0067255E"/>
    <w:rsid w:val="00672EC1"/>
    <w:rsid w:val="00674077"/>
    <w:rsid w:val="0067465D"/>
    <w:rsid w:val="00674EF1"/>
    <w:rsid w:val="00674FCA"/>
    <w:rsid w:val="006762B3"/>
    <w:rsid w:val="00676CE9"/>
    <w:rsid w:val="00676EB8"/>
    <w:rsid w:val="00677129"/>
    <w:rsid w:val="0067737B"/>
    <w:rsid w:val="0067743C"/>
    <w:rsid w:val="006801F4"/>
    <w:rsid w:val="00680ECC"/>
    <w:rsid w:val="00680FBF"/>
    <w:rsid w:val="0068107E"/>
    <w:rsid w:val="00682F82"/>
    <w:rsid w:val="006838C7"/>
    <w:rsid w:val="006841C6"/>
    <w:rsid w:val="00684215"/>
    <w:rsid w:val="00684668"/>
    <w:rsid w:val="0068582E"/>
    <w:rsid w:val="006858FE"/>
    <w:rsid w:val="00685B6F"/>
    <w:rsid w:val="006860F4"/>
    <w:rsid w:val="006902CA"/>
    <w:rsid w:val="00690B0C"/>
    <w:rsid w:val="00690D86"/>
    <w:rsid w:val="00692E3F"/>
    <w:rsid w:val="00692FEA"/>
    <w:rsid w:val="006934D0"/>
    <w:rsid w:val="00693AE2"/>
    <w:rsid w:val="00694E68"/>
    <w:rsid w:val="0069574B"/>
    <w:rsid w:val="006959F3"/>
    <w:rsid w:val="00695E9A"/>
    <w:rsid w:val="00696004"/>
    <w:rsid w:val="00696ADD"/>
    <w:rsid w:val="00696EC5"/>
    <w:rsid w:val="00696EE1"/>
    <w:rsid w:val="00697002"/>
    <w:rsid w:val="006A02CF"/>
    <w:rsid w:val="006A0572"/>
    <w:rsid w:val="006A140E"/>
    <w:rsid w:val="006A183A"/>
    <w:rsid w:val="006A1ADB"/>
    <w:rsid w:val="006A21FD"/>
    <w:rsid w:val="006A2400"/>
    <w:rsid w:val="006A282A"/>
    <w:rsid w:val="006A2DF3"/>
    <w:rsid w:val="006A3329"/>
    <w:rsid w:val="006A34FE"/>
    <w:rsid w:val="006A3C34"/>
    <w:rsid w:val="006A4869"/>
    <w:rsid w:val="006A4D40"/>
    <w:rsid w:val="006A5058"/>
    <w:rsid w:val="006A656B"/>
    <w:rsid w:val="006A6AC3"/>
    <w:rsid w:val="006A6BBA"/>
    <w:rsid w:val="006A7740"/>
    <w:rsid w:val="006B065C"/>
    <w:rsid w:val="006B124B"/>
    <w:rsid w:val="006B3451"/>
    <w:rsid w:val="006B3EBA"/>
    <w:rsid w:val="006B44A0"/>
    <w:rsid w:val="006B5090"/>
    <w:rsid w:val="006B5260"/>
    <w:rsid w:val="006B54F5"/>
    <w:rsid w:val="006B5EB6"/>
    <w:rsid w:val="006B5EDC"/>
    <w:rsid w:val="006B7085"/>
    <w:rsid w:val="006B77C7"/>
    <w:rsid w:val="006B79B3"/>
    <w:rsid w:val="006B7BFA"/>
    <w:rsid w:val="006C0102"/>
    <w:rsid w:val="006C01E0"/>
    <w:rsid w:val="006C032B"/>
    <w:rsid w:val="006C05AF"/>
    <w:rsid w:val="006C3377"/>
    <w:rsid w:val="006C3622"/>
    <w:rsid w:val="006C3E48"/>
    <w:rsid w:val="006C461E"/>
    <w:rsid w:val="006C4639"/>
    <w:rsid w:val="006C47BC"/>
    <w:rsid w:val="006C4E17"/>
    <w:rsid w:val="006C5452"/>
    <w:rsid w:val="006C59F2"/>
    <w:rsid w:val="006C5FF9"/>
    <w:rsid w:val="006C6722"/>
    <w:rsid w:val="006C6924"/>
    <w:rsid w:val="006C6B97"/>
    <w:rsid w:val="006D02D2"/>
    <w:rsid w:val="006D03F0"/>
    <w:rsid w:val="006D193E"/>
    <w:rsid w:val="006D29FA"/>
    <w:rsid w:val="006D394C"/>
    <w:rsid w:val="006D40F3"/>
    <w:rsid w:val="006D56FA"/>
    <w:rsid w:val="006D57A6"/>
    <w:rsid w:val="006D7031"/>
    <w:rsid w:val="006D7482"/>
    <w:rsid w:val="006D7C33"/>
    <w:rsid w:val="006E1120"/>
    <w:rsid w:val="006E14CE"/>
    <w:rsid w:val="006E1B94"/>
    <w:rsid w:val="006E2305"/>
    <w:rsid w:val="006E4F13"/>
    <w:rsid w:val="006F0595"/>
    <w:rsid w:val="006F0F44"/>
    <w:rsid w:val="006F1014"/>
    <w:rsid w:val="006F169E"/>
    <w:rsid w:val="006F1731"/>
    <w:rsid w:val="006F199B"/>
    <w:rsid w:val="006F2269"/>
    <w:rsid w:val="006F3C10"/>
    <w:rsid w:val="006F3C8F"/>
    <w:rsid w:val="006F4061"/>
    <w:rsid w:val="006F6075"/>
    <w:rsid w:val="006F61ED"/>
    <w:rsid w:val="006F6AD0"/>
    <w:rsid w:val="006F7873"/>
    <w:rsid w:val="006F7A3E"/>
    <w:rsid w:val="006F7A97"/>
    <w:rsid w:val="00700381"/>
    <w:rsid w:val="00700A33"/>
    <w:rsid w:val="00700B22"/>
    <w:rsid w:val="0070288D"/>
    <w:rsid w:val="00702AA7"/>
    <w:rsid w:val="00702D1E"/>
    <w:rsid w:val="007049DC"/>
    <w:rsid w:val="007056A4"/>
    <w:rsid w:val="00706AFF"/>
    <w:rsid w:val="00706D53"/>
    <w:rsid w:val="00706DEC"/>
    <w:rsid w:val="007077BA"/>
    <w:rsid w:val="00707CB3"/>
    <w:rsid w:val="00710426"/>
    <w:rsid w:val="00711087"/>
    <w:rsid w:val="00713000"/>
    <w:rsid w:val="007130B1"/>
    <w:rsid w:val="007139FA"/>
    <w:rsid w:val="00714AA1"/>
    <w:rsid w:val="00715E41"/>
    <w:rsid w:val="00716721"/>
    <w:rsid w:val="00717A6F"/>
    <w:rsid w:val="0072084D"/>
    <w:rsid w:val="007212D6"/>
    <w:rsid w:val="007212E2"/>
    <w:rsid w:val="00722F0E"/>
    <w:rsid w:val="00723056"/>
    <w:rsid w:val="00723472"/>
    <w:rsid w:val="007238AB"/>
    <w:rsid w:val="007245CE"/>
    <w:rsid w:val="007247FD"/>
    <w:rsid w:val="007269E3"/>
    <w:rsid w:val="00731058"/>
    <w:rsid w:val="007322B3"/>
    <w:rsid w:val="00732B17"/>
    <w:rsid w:val="00732B21"/>
    <w:rsid w:val="00733599"/>
    <w:rsid w:val="00733B4C"/>
    <w:rsid w:val="00733E30"/>
    <w:rsid w:val="007349EB"/>
    <w:rsid w:val="00735404"/>
    <w:rsid w:val="007358C7"/>
    <w:rsid w:val="00735CDA"/>
    <w:rsid w:val="0073665F"/>
    <w:rsid w:val="00736F25"/>
    <w:rsid w:val="00737837"/>
    <w:rsid w:val="00740E37"/>
    <w:rsid w:val="007419C5"/>
    <w:rsid w:val="00741E5D"/>
    <w:rsid w:val="007426D8"/>
    <w:rsid w:val="00742D91"/>
    <w:rsid w:val="0074444A"/>
    <w:rsid w:val="00746490"/>
    <w:rsid w:val="00746CF4"/>
    <w:rsid w:val="00747D3F"/>
    <w:rsid w:val="00747DAF"/>
    <w:rsid w:val="00747E93"/>
    <w:rsid w:val="007501E9"/>
    <w:rsid w:val="00750A8A"/>
    <w:rsid w:val="007518D9"/>
    <w:rsid w:val="0075289F"/>
    <w:rsid w:val="0075383A"/>
    <w:rsid w:val="007540F6"/>
    <w:rsid w:val="007546A5"/>
    <w:rsid w:val="00754A92"/>
    <w:rsid w:val="0075610A"/>
    <w:rsid w:val="00756364"/>
    <w:rsid w:val="0075671F"/>
    <w:rsid w:val="00756837"/>
    <w:rsid w:val="0076037C"/>
    <w:rsid w:val="007608E9"/>
    <w:rsid w:val="00760C26"/>
    <w:rsid w:val="00761DC3"/>
    <w:rsid w:val="00761E0F"/>
    <w:rsid w:val="007620B4"/>
    <w:rsid w:val="007627D8"/>
    <w:rsid w:val="00762C3C"/>
    <w:rsid w:val="00762CE4"/>
    <w:rsid w:val="0076324A"/>
    <w:rsid w:val="00763F09"/>
    <w:rsid w:val="00764656"/>
    <w:rsid w:val="007646CB"/>
    <w:rsid w:val="0076521D"/>
    <w:rsid w:val="00765CE6"/>
    <w:rsid w:val="007666DB"/>
    <w:rsid w:val="00766711"/>
    <w:rsid w:val="00766A46"/>
    <w:rsid w:val="00766A76"/>
    <w:rsid w:val="00767797"/>
    <w:rsid w:val="00767B78"/>
    <w:rsid w:val="00771E8E"/>
    <w:rsid w:val="0077233D"/>
    <w:rsid w:val="00773355"/>
    <w:rsid w:val="007739DA"/>
    <w:rsid w:val="00774CD5"/>
    <w:rsid w:val="0077550E"/>
    <w:rsid w:val="00775BD7"/>
    <w:rsid w:val="0077681D"/>
    <w:rsid w:val="007777EA"/>
    <w:rsid w:val="00781068"/>
    <w:rsid w:val="007815A8"/>
    <w:rsid w:val="007830F6"/>
    <w:rsid w:val="007831BB"/>
    <w:rsid w:val="0078359F"/>
    <w:rsid w:val="00785A78"/>
    <w:rsid w:val="00785E93"/>
    <w:rsid w:val="007861BA"/>
    <w:rsid w:val="0078644E"/>
    <w:rsid w:val="00790B00"/>
    <w:rsid w:val="00790D42"/>
    <w:rsid w:val="00792D80"/>
    <w:rsid w:val="00793526"/>
    <w:rsid w:val="00793904"/>
    <w:rsid w:val="007967D9"/>
    <w:rsid w:val="00796836"/>
    <w:rsid w:val="00796BE2"/>
    <w:rsid w:val="00797070"/>
    <w:rsid w:val="0079714D"/>
    <w:rsid w:val="00797CD5"/>
    <w:rsid w:val="00797D04"/>
    <w:rsid w:val="007A0484"/>
    <w:rsid w:val="007A0CD2"/>
    <w:rsid w:val="007A15D0"/>
    <w:rsid w:val="007A1902"/>
    <w:rsid w:val="007A2235"/>
    <w:rsid w:val="007A26A3"/>
    <w:rsid w:val="007A29F5"/>
    <w:rsid w:val="007A2D01"/>
    <w:rsid w:val="007A4BF1"/>
    <w:rsid w:val="007A58AD"/>
    <w:rsid w:val="007A6575"/>
    <w:rsid w:val="007A7A35"/>
    <w:rsid w:val="007B1982"/>
    <w:rsid w:val="007B44FB"/>
    <w:rsid w:val="007B5525"/>
    <w:rsid w:val="007B58E9"/>
    <w:rsid w:val="007B7CA4"/>
    <w:rsid w:val="007B7EA1"/>
    <w:rsid w:val="007C1315"/>
    <w:rsid w:val="007C1442"/>
    <w:rsid w:val="007C194E"/>
    <w:rsid w:val="007C19BF"/>
    <w:rsid w:val="007C1A24"/>
    <w:rsid w:val="007C1A26"/>
    <w:rsid w:val="007C3025"/>
    <w:rsid w:val="007C317E"/>
    <w:rsid w:val="007C3EBE"/>
    <w:rsid w:val="007C55BB"/>
    <w:rsid w:val="007C5945"/>
    <w:rsid w:val="007C5C04"/>
    <w:rsid w:val="007C6D96"/>
    <w:rsid w:val="007C7D12"/>
    <w:rsid w:val="007C7F3A"/>
    <w:rsid w:val="007D093B"/>
    <w:rsid w:val="007D0ED8"/>
    <w:rsid w:val="007D1B4F"/>
    <w:rsid w:val="007D353F"/>
    <w:rsid w:val="007D4252"/>
    <w:rsid w:val="007D46D7"/>
    <w:rsid w:val="007D4724"/>
    <w:rsid w:val="007D4D55"/>
    <w:rsid w:val="007D55F6"/>
    <w:rsid w:val="007D59EB"/>
    <w:rsid w:val="007D6DED"/>
    <w:rsid w:val="007D7B8B"/>
    <w:rsid w:val="007D7E97"/>
    <w:rsid w:val="007E0A8F"/>
    <w:rsid w:val="007E0B55"/>
    <w:rsid w:val="007E1650"/>
    <w:rsid w:val="007E1EED"/>
    <w:rsid w:val="007E2A64"/>
    <w:rsid w:val="007E2A79"/>
    <w:rsid w:val="007E2CAA"/>
    <w:rsid w:val="007E3471"/>
    <w:rsid w:val="007E3E2F"/>
    <w:rsid w:val="007E4340"/>
    <w:rsid w:val="007E4887"/>
    <w:rsid w:val="007E4FB5"/>
    <w:rsid w:val="007E623F"/>
    <w:rsid w:val="007E673A"/>
    <w:rsid w:val="007E7533"/>
    <w:rsid w:val="007E7633"/>
    <w:rsid w:val="007F03C1"/>
    <w:rsid w:val="007F0AA7"/>
    <w:rsid w:val="007F1424"/>
    <w:rsid w:val="007F2AB3"/>
    <w:rsid w:val="007F41B3"/>
    <w:rsid w:val="007F427E"/>
    <w:rsid w:val="007F4510"/>
    <w:rsid w:val="007F50EA"/>
    <w:rsid w:val="007F6355"/>
    <w:rsid w:val="007F7E40"/>
    <w:rsid w:val="00800F89"/>
    <w:rsid w:val="0080126A"/>
    <w:rsid w:val="0080230D"/>
    <w:rsid w:val="00802368"/>
    <w:rsid w:val="0080447E"/>
    <w:rsid w:val="0080457E"/>
    <w:rsid w:val="00804808"/>
    <w:rsid w:val="00806A8B"/>
    <w:rsid w:val="00812D7A"/>
    <w:rsid w:val="0081322C"/>
    <w:rsid w:val="008132EA"/>
    <w:rsid w:val="008157EF"/>
    <w:rsid w:val="0081594A"/>
    <w:rsid w:val="0081777D"/>
    <w:rsid w:val="00817EA3"/>
    <w:rsid w:val="00817F49"/>
    <w:rsid w:val="00820DD1"/>
    <w:rsid w:val="00821D8A"/>
    <w:rsid w:val="00822B13"/>
    <w:rsid w:val="00822BEB"/>
    <w:rsid w:val="0082304D"/>
    <w:rsid w:val="008235F0"/>
    <w:rsid w:val="00823941"/>
    <w:rsid w:val="0082434A"/>
    <w:rsid w:val="00824F55"/>
    <w:rsid w:val="00825811"/>
    <w:rsid w:val="00825FE1"/>
    <w:rsid w:val="008270A5"/>
    <w:rsid w:val="00827589"/>
    <w:rsid w:val="00831DDA"/>
    <w:rsid w:val="00831FDC"/>
    <w:rsid w:val="00832EA6"/>
    <w:rsid w:val="008336B5"/>
    <w:rsid w:val="0083458D"/>
    <w:rsid w:val="00835826"/>
    <w:rsid w:val="00836174"/>
    <w:rsid w:val="008367AC"/>
    <w:rsid w:val="00836F2F"/>
    <w:rsid w:val="008377F5"/>
    <w:rsid w:val="00837891"/>
    <w:rsid w:val="00840157"/>
    <w:rsid w:val="0084100A"/>
    <w:rsid w:val="00841607"/>
    <w:rsid w:val="0084335F"/>
    <w:rsid w:val="0084476E"/>
    <w:rsid w:val="0084528F"/>
    <w:rsid w:val="00845601"/>
    <w:rsid w:val="00845CB5"/>
    <w:rsid w:val="00845D5A"/>
    <w:rsid w:val="0084606F"/>
    <w:rsid w:val="00846327"/>
    <w:rsid w:val="0084641E"/>
    <w:rsid w:val="00846685"/>
    <w:rsid w:val="00846BAD"/>
    <w:rsid w:val="008470DB"/>
    <w:rsid w:val="0084796E"/>
    <w:rsid w:val="00850131"/>
    <w:rsid w:val="00850A7A"/>
    <w:rsid w:val="00850C20"/>
    <w:rsid w:val="00850C67"/>
    <w:rsid w:val="0085120E"/>
    <w:rsid w:val="0085223D"/>
    <w:rsid w:val="008531D0"/>
    <w:rsid w:val="0085396F"/>
    <w:rsid w:val="00853C04"/>
    <w:rsid w:val="00853DE5"/>
    <w:rsid w:val="00853E05"/>
    <w:rsid w:val="00853F84"/>
    <w:rsid w:val="008550B4"/>
    <w:rsid w:val="008564FE"/>
    <w:rsid w:val="008567F8"/>
    <w:rsid w:val="00857810"/>
    <w:rsid w:val="00860C9E"/>
    <w:rsid w:val="0086158B"/>
    <w:rsid w:val="00861908"/>
    <w:rsid w:val="00861C74"/>
    <w:rsid w:val="00861FE1"/>
    <w:rsid w:val="00863C50"/>
    <w:rsid w:val="00863E61"/>
    <w:rsid w:val="00864EB4"/>
    <w:rsid w:val="00864FC7"/>
    <w:rsid w:val="00867263"/>
    <w:rsid w:val="008675F4"/>
    <w:rsid w:val="0086772E"/>
    <w:rsid w:val="00867DA3"/>
    <w:rsid w:val="00870ED9"/>
    <w:rsid w:val="00871E2A"/>
    <w:rsid w:val="00871F90"/>
    <w:rsid w:val="00871FEF"/>
    <w:rsid w:val="008722DB"/>
    <w:rsid w:val="00872572"/>
    <w:rsid w:val="008734BE"/>
    <w:rsid w:val="00873B16"/>
    <w:rsid w:val="00873B96"/>
    <w:rsid w:val="008746EC"/>
    <w:rsid w:val="0087646F"/>
    <w:rsid w:val="0087673E"/>
    <w:rsid w:val="00876A27"/>
    <w:rsid w:val="00877DB2"/>
    <w:rsid w:val="00880192"/>
    <w:rsid w:val="0088041B"/>
    <w:rsid w:val="008804C9"/>
    <w:rsid w:val="0088192B"/>
    <w:rsid w:val="008842FD"/>
    <w:rsid w:val="00885403"/>
    <w:rsid w:val="00885695"/>
    <w:rsid w:val="00885783"/>
    <w:rsid w:val="00885BEA"/>
    <w:rsid w:val="00886CB4"/>
    <w:rsid w:val="00886D56"/>
    <w:rsid w:val="00887DF0"/>
    <w:rsid w:val="00890470"/>
    <w:rsid w:val="00890959"/>
    <w:rsid w:val="00891395"/>
    <w:rsid w:val="008914A1"/>
    <w:rsid w:val="00891DB9"/>
    <w:rsid w:val="0089284C"/>
    <w:rsid w:val="00892AA5"/>
    <w:rsid w:val="008947F0"/>
    <w:rsid w:val="00895AE7"/>
    <w:rsid w:val="0089691F"/>
    <w:rsid w:val="0089763E"/>
    <w:rsid w:val="00897D5E"/>
    <w:rsid w:val="008A0935"/>
    <w:rsid w:val="008A118E"/>
    <w:rsid w:val="008A11B8"/>
    <w:rsid w:val="008A1563"/>
    <w:rsid w:val="008A29AD"/>
    <w:rsid w:val="008A38B0"/>
    <w:rsid w:val="008A39F6"/>
    <w:rsid w:val="008A40ED"/>
    <w:rsid w:val="008A4D3A"/>
    <w:rsid w:val="008A4E8A"/>
    <w:rsid w:val="008A60C0"/>
    <w:rsid w:val="008A637F"/>
    <w:rsid w:val="008A6EFB"/>
    <w:rsid w:val="008A7531"/>
    <w:rsid w:val="008A78D6"/>
    <w:rsid w:val="008A7AA2"/>
    <w:rsid w:val="008B0018"/>
    <w:rsid w:val="008B00C0"/>
    <w:rsid w:val="008B0E49"/>
    <w:rsid w:val="008B1C34"/>
    <w:rsid w:val="008B347F"/>
    <w:rsid w:val="008B4670"/>
    <w:rsid w:val="008B5FF5"/>
    <w:rsid w:val="008B66DC"/>
    <w:rsid w:val="008B6D67"/>
    <w:rsid w:val="008C0115"/>
    <w:rsid w:val="008C07BA"/>
    <w:rsid w:val="008C1553"/>
    <w:rsid w:val="008C2AD7"/>
    <w:rsid w:val="008C2D6F"/>
    <w:rsid w:val="008C5741"/>
    <w:rsid w:val="008C5B8E"/>
    <w:rsid w:val="008C68F7"/>
    <w:rsid w:val="008C722E"/>
    <w:rsid w:val="008C730C"/>
    <w:rsid w:val="008C78AA"/>
    <w:rsid w:val="008D05A0"/>
    <w:rsid w:val="008D0969"/>
    <w:rsid w:val="008D0F09"/>
    <w:rsid w:val="008D1839"/>
    <w:rsid w:val="008D2BD1"/>
    <w:rsid w:val="008D2EB9"/>
    <w:rsid w:val="008D3DB6"/>
    <w:rsid w:val="008D3DC1"/>
    <w:rsid w:val="008D4088"/>
    <w:rsid w:val="008D4A4C"/>
    <w:rsid w:val="008D5E8E"/>
    <w:rsid w:val="008D5F2D"/>
    <w:rsid w:val="008D728F"/>
    <w:rsid w:val="008D7AA2"/>
    <w:rsid w:val="008E1FFD"/>
    <w:rsid w:val="008E2FE9"/>
    <w:rsid w:val="008E3499"/>
    <w:rsid w:val="008E43F2"/>
    <w:rsid w:val="008E475D"/>
    <w:rsid w:val="008E5101"/>
    <w:rsid w:val="008E537F"/>
    <w:rsid w:val="008E56E8"/>
    <w:rsid w:val="008E5A30"/>
    <w:rsid w:val="008E5F45"/>
    <w:rsid w:val="008E6DA2"/>
    <w:rsid w:val="008E73ED"/>
    <w:rsid w:val="008E78C1"/>
    <w:rsid w:val="008F03B4"/>
    <w:rsid w:val="008F19BD"/>
    <w:rsid w:val="008F1C22"/>
    <w:rsid w:val="008F1C28"/>
    <w:rsid w:val="008F2906"/>
    <w:rsid w:val="008F3554"/>
    <w:rsid w:val="008F46E9"/>
    <w:rsid w:val="008F4746"/>
    <w:rsid w:val="008F4F53"/>
    <w:rsid w:val="008F57BB"/>
    <w:rsid w:val="008F656F"/>
    <w:rsid w:val="008F6785"/>
    <w:rsid w:val="008F6A40"/>
    <w:rsid w:val="00902503"/>
    <w:rsid w:val="00902979"/>
    <w:rsid w:val="0090531A"/>
    <w:rsid w:val="00905417"/>
    <w:rsid w:val="009068A1"/>
    <w:rsid w:val="00906BED"/>
    <w:rsid w:val="00906C45"/>
    <w:rsid w:val="00906F5D"/>
    <w:rsid w:val="0090737A"/>
    <w:rsid w:val="00907720"/>
    <w:rsid w:val="0091016D"/>
    <w:rsid w:val="0091154E"/>
    <w:rsid w:val="00912312"/>
    <w:rsid w:val="0091305E"/>
    <w:rsid w:val="00913F9D"/>
    <w:rsid w:val="0091475F"/>
    <w:rsid w:val="00914B75"/>
    <w:rsid w:val="00914C21"/>
    <w:rsid w:val="00915430"/>
    <w:rsid w:val="00915EFE"/>
    <w:rsid w:val="00916041"/>
    <w:rsid w:val="0091616F"/>
    <w:rsid w:val="00916F96"/>
    <w:rsid w:val="009174E5"/>
    <w:rsid w:val="0091797C"/>
    <w:rsid w:val="0092001D"/>
    <w:rsid w:val="00920E7F"/>
    <w:rsid w:val="00921347"/>
    <w:rsid w:val="00921A42"/>
    <w:rsid w:val="00921B29"/>
    <w:rsid w:val="00922965"/>
    <w:rsid w:val="00922C45"/>
    <w:rsid w:val="00923CD4"/>
    <w:rsid w:val="009246BA"/>
    <w:rsid w:val="00924A72"/>
    <w:rsid w:val="00924DF2"/>
    <w:rsid w:val="00925D8E"/>
    <w:rsid w:val="0092657B"/>
    <w:rsid w:val="0092678D"/>
    <w:rsid w:val="00926911"/>
    <w:rsid w:val="0092699A"/>
    <w:rsid w:val="00926B83"/>
    <w:rsid w:val="00926FBB"/>
    <w:rsid w:val="00927209"/>
    <w:rsid w:val="009278D5"/>
    <w:rsid w:val="00927FA0"/>
    <w:rsid w:val="009301E2"/>
    <w:rsid w:val="009309CC"/>
    <w:rsid w:val="009316F6"/>
    <w:rsid w:val="00931AB3"/>
    <w:rsid w:val="00932AAC"/>
    <w:rsid w:val="0093425E"/>
    <w:rsid w:val="00935398"/>
    <w:rsid w:val="0093563F"/>
    <w:rsid w:val="00936273"/>
    <w:rsid w:val="0094007A"/>
    <w:rsid w:val="00940BD3"/>
    <w:rsid w:val="00941024"/>
    <w:rsid w:val="009410A2"/>
    <w:rsid w:val="00941DD2"/>
    <w:rsid w:val="00942C07"/>
    <w:rsid w:val="0094348E"/>
    <w:rsid w:val="00944B49"/>
    <w:rsid w:val="0094614D"/>
    <w:rsid w:val="0094715C"/>
    <w:rsid w:val="009507B8"/>
    <w:rsid w:val="00950F2C"/>
    <w:rsid w:val="009515E4"/>
    <w:rsid w:val="00951723"/>
    <w:rsid w:val="0095220E"/>
    <w:rsid w:val="00952AAB"/>
    <w:rsid w:val="00952D96"/>
    <w:rsid w:val="009530AE"/>
    <w:rsid w:val="00955588"/>
    <w:rsid w:val="00955716"/>
    <w:rsid w:val="009568AA"/>
    <w:rsid w:val="00957673"/>
    <w:rsid w:val="009579C2"/>
    <w:rsid w:val="00957A8A"/>
    <w:rsid w:val="00957B67"/>
    <w:rsid w:val="009608AE"/>
    <w:rsid w:val="00963304"/>
    <w:rsid w:val="009633D5"/>
    <w:rsid w:val="00963CC1"/>
    <w:rsid w:val="00963DCA"/>
    <w:rsid w:val="00964795"/>
    <w:rsid w:val="00965619"/>
    <w:rsid w:val="00965AFC"/>
    <w:rsid w:val="0096770F"/>
    <w:rsid w:val="009704F5"/>
    <w:rsid w:val="009709E2"/>
    <w:rsid w:val="00972389"/>
    <w:rsid w:val="009732E6"/>
    <w:rsid w:val="00973571"/>
    <w:rsid w:val="00973587"/>
    <w:rsid w:val="00973D76"/>
    <w:rsid w:val="009749AE"/>
    <w:rsid w:val="00975239"/>
    <w:rsid w:val="0097608F"/>
    <w:rsid w:val="00976861"/>
    <w:rsid w:val="00977979"/>
    <w:rsid w:val="00977E9B"/>
    <w:rsid w:val="00980362"/>
    <w:rsid w:val="009813B7"/>
    <w:rsid w:val="00981F6A"/>
    <w:rsid w:val="0098202E"/>
    <w:rsid w:val="009826F8"/>
    <w:rsid w:val="009831A5"/>
    <w:rsid w:val="00983914"/>
    <w:rsid w:val="00983F0D"/>
    <w:rsid w:val="00984E25"/>
    <w:rsid w:val="00984FBA"/>
    <w:rsid w:val="00985086"/>
    <w:rsid w:val="009852C2"/>
    <w:rsid w:val="00985947"/>
    <w:rsid w:val="00986C0E"/>
    <w:rsid w:val="0098747A"/>
    <w:rsid w:val="00987DC7"/>
    <w:rsid w:val="009906B6"/>
    <w:rsid w:val="009925C5"/>
    <w:rsid w:val="009927A5"/>
    <w:rsid w:val="00993446"/>
    <w:rsid w:val="009934DA"/>
    <w:rsid w:val="00993755"/>
    <w:rsid w:val="00993D19"/>
    <w:rsid w:val="009943A8"/>
    <w:rsid w:val="00995417"/>
    <w:rsid w:val="0099565D"/>
    <w:rsid w:val="00995711"/>
    <w:rsid w:val="00996D5D"/>
    <w:rsid w:val="009A02A4"/>
    <w:rsid w:val="009A0B22"/>
    <w:rsid w:val="009A128C"/>
    <w:rsid w:val="009A1380"/>
    <w:rsid w:val="009A1E21"/>
    <w:rsid w:val="009A1F36"/>
    <w:rsid w:val="009A2966"/>
    <w:rsid w:val="009A2CFD"/>
    <w:rsid w:val="009A39FB"/>
    <w:rsid w:val="009A3BBC"/>
    <w:rsid w:val="009A3CA2"/>
    <w:rsid w:val="009A3F39"/>
    <w:rsid w:val="009A43D0"/>
    <w:rsid w:val="009A613B"/>
    <w:rsid w:val="009B3333"/>
    <w:rsid w:val="009B33DB"/>
    <w:rsid w:val="009B345C"/>
    <w:rsid w:val="009B49A1"/>
    <w:rsid w:val="009B4FF6"/>
    <w:rsid w:val="009B656E"/>
    <w:rsid w:val="009C00CC"/>
    <w:rsid w:val="009C12EC"/>
    <w:rsid w:val="009C134E"/>
    <w:rsid w:val="009C1B98"/>
    <w:rsid w:val="009C2087"/>
    <w:rsid w:val="009C36D3"/>
    <w:rsid w:val="009C371C"/>
    <w:rsid w:val="009C3A9C"/>
    <w:rsid w:val="009C3D6C"/>
    <w:rsid w:val="009C3E6C"/>
    <w:rsid w:val="009C3EE3"/>
    <w:rsid w:val="009C44DD"/>
    <w:rsid w:val="009C46A0"/>
    <w:rsid w:val="009C4885"/>
    <w:rsid w:val="009C584A"/>
    <w:rsid w:val="009C68E4"/>
    <w:rsid w:val="009C70FD"/>
    <w:rsid w:val="009C7501"/>
    <w:rsid w:val="009C7A2C"/>
    <w:rsid w:val="009D0AB5"/>
    <w:rsid w:val="009D10B9"/>
    <w:rsid w:val="009D128D"/>
    <w:rsid w:val="009D20DF"/>
    <w:rsid w:val="009D24D6"/>
    <w:rsid w:val="009D3B57"/>
    <w:rsid w:val="009D3D22"/>
    <w:rsid w:val="009D5652"/>
    <w:rsid w:val="009D5C02"/>
    <w:rsid w:val="009D5C50"/>
    <w:rsid w:val="009D6DFE"/>
    <w:rsid w:val="009D70A5"/>
    <w:rsid w:val="009D7883"/>
    <w:rsid w:val="009D79F5"/>
    <w:rsid w:val="009E03AB"/>
    <w:rsid w:val="009E0DF6"/>
    <w:rsid w:val="009E228B"/>
    <w:rsid w:val="009E3547"/>
    <w:rsid w:val="009E3E20"/>
    <w:rsid w:val="009E42E8"/>
    <w:rsid w:val="009E4489"/>
    <w:rsid w:val="009E4A6C"/>
    <w:rsid w:val="009E4D48"/>
    <w:rsid w:val="009E511C"/>
    <w:rsid w:val="009E70C4"/>
    <w:rsid w:val="009E7183"/>
    <w:rsid w:val="009F0287"/>
    <w:rsid w:val="009F0705"/>
    <w:rsid w:val="009F36BE"/>
    <w:rsid w:val="009F3E7F"/>
    <w:rsid w:val="009F5567"/>
    <w:rsid w:val="009F69C4"/>
    <w:rsid w:val="009F7225"/>
    <w:rsid w:val="009F77B6"/>
    <w:rsid w:val="00A002D7"/>
    <w:rsid w:val="00A007F2"/>
    <w:rsid w:val="00A01D34"/>
    <w:rsid w:val="00A027A7"/>
    <w:rsid w:val="00A027C3"/>
    <w:rsid w:val="00A0284D"/>
    <w:rsid w:val="00A02BDC"/>
    <w:rsid w:val="00A03021"/>
    <w:rsid w:val="00A031AD"/>
    <w:rsid w:val="00A0363B"/>
    <w:rsid w:val="00A05624"/>
    <w:rsid w:val="00A05720"/>
    <w:rsid w:val="00A06A58"/>
    <w:rsid w:val="00A06A5D"/>
    <w:rsid w:val="00A07B16"/>
    <w:rsid w:val="00A104DE"/>
    <w:rsid w:val="00A107C8"/>
    <w:rsid w:val="00A10B59"/>
    <w:rsid w:val="00A10CAE"/>
    <w:rsid w:val="00A1113B"/>
    <w:rsid w:val="00A13FAC"/>
    <w:rsid w:val="00A161FD"/>
    <w:rsid w:val="00A16921"/>
    <w:rsid w:val="00A175A4"/>
    <w:rsid w:val="00A17BD5"/>
    <w:rsid w:val="00A17F23"/>
    <w:rsid w:val="00A2061E"/>
    <w:rsid w:val="00A2214A"/>
    <w:rsid w:val="00A22C10"/>
    <w:rsid w:val="00A2346B"/>
    <w:rsid w:val="00A239D4"/>
    <w:rsid w:val="00A24D93"/>
    <w:rsid w:val="00A25E39"/>
    <w:rsid w:val="00A25F8D"/>
    <w:rsid w:val="00A277AE"/>
    <w:rsid w:val="00A27D5A"/>
    <w:rsid w:val="00A301EA"/>
    <w:rsid w:val="00A308D0"/>
    <w:rsid w:val="00A309F3"/>
    <w:rsid w:val="00A31584"/>
    <w:rsid w:val="00A31AA4"/>
    <w:rsid w:val="00A31B31"/>
    <w:rsid w:val="00A32D25"/>
    <w:rsid w:val="00A3327E"/>
    <w:rsid w:val="00A34148"/>
    <w:rsid w:val="00A35742"/>
    <w:rsid w:val="00A36A56"/>
    <w:rsid w:val="00A36A58"/>
    <w:rsid w:val="00A36E87"/>
    <w:rsid w:val="00A36EB5"/>
    <w:rsid w:val="00A371C4"/>
    <w:rsid w:val="00A4072F"/>
    <w:rsid w:val="00A409A3"/>
    <w:rsid w:val="00A40FC8"/>
    <w:rsid w:val="00A41C0B"/>
    <w:rsid w:val="00A42E0C"/>
    <w:rsid w:val="00A44916"/>
    <w:rsid w:val="00A44F06"/>
    <w:rsid w:val="00A4582C"/>
    <w:rsid w:val="00A45BDD"/>
    <w:rsid w:val="00A46E46"/>
    <w:rsid w:val="00A507A4"/>
    <w:rsid w:val="00A50BF9"/>
    <w:rsid w:val="00A50E76"/>
    <w:rsid w:val="00A51765"/>
    <w:rsid w:val="00A522EB"/>
    <w:rsid w:val="00A52AD1"/>
    <w:rsid w:val="00A541F5"/>
    <w:rsid w:val="00A5431C"/>
    <w:rsid w:val="00A546F6"/>
    <w:rsid w:val="00A54704"/>
    <w:rsid w:val="00A56CFE"/>
    <w:rsid w:val="00A56E10"/>
    <w:rsid w:val="00A570E6"/>
    <w:rsid w:val="00A57C87"/>
    <w:rsid w:val="00A605FC"/>
    <w:rsid w:val="00A60BF9"/>
    <w:rsid w:val="00A614EA"/>
    <w:rsid w:val="00A63628"/>
    <w:rsid w:val="00A63A9A"/>
    <w:rsid w:val="00A63F72"/>
    <w:rsid w:val="00A64B89"/>
    <w:rsid w:val="00A65248"/>
    <w:rsid w:val="00A67591"/>
    <w:rsid w:val="00A67721"/>
    <w:rsid w:val="00A67A0E"/>
    <w:rsid w:val="00A67AA5"/>
    <w:rsid w:val="00A711F5"/>
    <w:rsid w:val="00A719C4"/>
    <w:rsid w:val="00A72CD1"/>
    <w:rsid w:val="00A73A44"/>
    <w:rsid w:val="00A73D8E"/>
    <w:rsid w:val="00A74454"/>
    <w:rsid w:val="00A744B2"/>
    <w:rsid w:val="00A752EC"/>
    <w:rsid w:val="00A75674"/>
    <w:rsid w:val="00A76489"/>
    <w:rsid w:val="00A76625"/>
    <w:rsid w:val="00A76E24"/>
    <w:rsid w:val="00A76E8A"/>
    <w:rsid w:val="00A76F37"/>
    <w:rsid w:val="00A80000"/>
    <w:rsid w:val="00A80448"/>
    <w:rsid w:val="00A80E88"/>
    <w:rsid w:val="00A822DE"/>
    <w:rsid w:val="00A82A6A"/>
    <w:rsid w:val="00A8352F"/>
    <w:rsid w:val="00A835AF"/>
    <w:rsid w:val="00A871C7"/>
    <w:rsid w:val="00A87671"/>
    <w:rsid w:val="00A906D9"/>
    <w:rsid w:val="00A90A91"/>
    <w:rsid w:val="00A91FD6"/>
    <w:rsid w:val="00A92326"/>
    <w:rsid w:val="00A94170"/>
    <w:rsid w:val="00A945A6"/>
    <w:rsid w:val="00A95BB2"/>
    <w:rsid w:val="00A95E04"/>
    <w:rsid w:val="00A96228"/>
    <w:rsid w:val="00A9638E"/>
    <w:rsid w:val="00A9642E"/>
    <w:rsid w:val="00A9738F"/>
    <w:rsid w:val="00A974E8"/>
    <w:rsid w:val="00A97F9E"/>
    <w:rsid w:val="00AA5B51"/>
    <w:rsid w:val="00AA6066"/>
    <w:rsid w:val="00AA7BD2"/>
    <w:rsid w:val="00AB0E4F"/>
    <w:rsid w:val="00AB1068"/>
    <w:rsid w:val="00AB3AB1"/>
    <w:rsid w:val="00AB447E"/>
    <w:rsid w:val="00AB494F"/>
    <w:rsid w:val="00AB5270"/>
    <w:rsid w:val="00AB53FE"/>
    <w:rsid w:val="00AB67AF"/>
    <w:rsid w:val="00AC03A2"/>
    <w:rsid w:val="00AC0659"/>
    <w:rsid w:val="00AC10DA"/>
    <w:rsid w:val="00AC1860"/>
    <w:rsid w:val="00AC1F36"/>
    <w:rsid w:val="00AC2023"/>
    <w:rsid w:val="00AC29DD"/>
    <w:rsid w:val="00AC2ABA"/>
    <w:rsid w:val="00AC2BD0"/>
    <w:rsid w:val="00AC307D"/>
    <w:rsid w:val="00AC4648"/>
    <w:rsid w:val="00AC4AC1"/>
    <w:rsid w:val="00AC59B8"/>
    <w:rsid w:val="00AC6889"/>
    <w:rsid w:val="00AD088A"/>
    <w:rsid w:val="00AD1430"/>
    <w:rsid w:val="00AD2624"/>
    <w:rsid w:val="00AD28CA"/>
    <w:rsid w:val="00AD2DF1"/>
    <w:rsid w:val="00AD48B0"/>
    <w:rsid w:val="00AD62AA"/>
    <w:rsid w:val="00AD66FF"/>
    <w:rsid w:val="00AD7097"/>
    <w:rsid w:val="00AD7208"/>
    <w:rsid w:val="00AD7C90"/>
    <w:rsid w:val="00AE0141"/>
    <w:rsid w:val="00AE04FA"/>
    <w:rsid w:val="00AE22EE"/>
    <w:rsid w:val="00AE2B40"/>
    <w:rsid w:val="00AE33F0"/>
    <w:rsid w:val="00AE779B"/>
    <w:rsid w:val="00AF0BD2"/>
    <w:rsid w:val="00AF11AB"/>
    <w:rsid w:val="00AF2123"/>
    <w:rsid w:val="00AF23CC"/>
    <w:rsid w:val="00AF2A9E"/>
    <w:rsid w:val="00AF33B8"/>
    <w:rsid w:val="00AF4977"/>
    <w:rsid w:val="00AF7B8A"/>
    <w:rsid w:val="00AF7F8A"/>
    <w:rsid w:val="00B00D92"/>
    <w:rsid w:val="00B00E97"/>
    <w:rsid w:val="00B02D66"/>
    <w:rsid w:val="00B03C06"/>
    <w:rsid w:val="00B04023"/>
    <w:rsid w:val="00B04216"/>
    <w:rsid w:val="00B047D3"/>
    <w:rsid w:val="00B056B9"/>
    <w:rsid w:val="00B061AD"/>
    <w:rsid w:val="00B06532"/>
    <w:rsid w:val="00B06EEE"/>
    <w:rsid w:val="00B1021E"/>
    <w:rsid w:val="00B102DE"/>
    <w:rsid w:val="00B108D2"/>
    <w:rsid w:val="00B12EEA"/>
    <w:rsid w:val="00B13580"/>
    <w:rsid w:val="00B13824"/>
    <w:rsid w:val="00B14188"/>
    <w:rsid w:val="00B1424D"/>
    <w:rsid w:val="00B14F63"/>
    <w:rsid w:val="00B156E5"/>
    <w:rsid w:val="00B159C4"/>
    <w:rsid w:val="00B15B8B"/>
    <w:rsid w:val="00B15F5E"/>
    <w:rsid w:val="00B1628F"/>
    <w:rsid w:val="00B16844"/>
    <w:rsid w:val="00B16F2F"/>
    <w:rsid w:val="00B16FDC"/>
    <w:rsid w:val="00B202E2"/>
    <w:rsid w:val="00B2047C"/>
    <w:rsid w:val="00B20D1E"/>
    <w:rsid w:val="00B20F04"/>
    <w:rsid w:val="00B21D84"/>
    <w:rsid w:val="00B24729"/>
    <w:rsid w:val="00B24923"/>
    <w:rsid w:val="00B24B9D"/>
    <w:rsid w:val="00B270E4"/>
    <w:rsid w:val="00B2723C"/>
    <w:rsid w:val="00B2751E"/>
    <w:rsid w:val="00B27B7B"/>
    <w:rsid w:val="00B30283"/>
    <w:rsid w:val="00B31656"/>
    <w:rsid w:val="00B319C1"/>
    <w:rsid w:val="00B33908"/>
    <w:rsid w:val="00B33945"/>
    <w:rsid w:val="00B366FD"/>
    <w:rsid w:val="00B36B10"/>
    <w:rsid w:val="00B414D8"/>
    <w:rsid w:val="00B4185D"/>
    <w:rsid w:val="00B41C5B"/>
    <w:rsid w:val="00B41ECB"/>
    <w:rsid w:val="00B42E89"/>
    <w:rsid w:val="00B444C8"/>
    <w:rsid w:val="00B451C6"/>
    <w:rsid w:val="00B45857"/>
    <w:rsid w:val="00B45B0F"/>
    <w:rsid w:val="00B479E0"/>
    <w:rsid w:val="00B50051"/>
    <w:rsid w:val="00B502C5"/>
    <w:rsid w:val="00B51355"/>
    <w:rsid w:val="00B516A0"/>
    <w:rsid w:val="00B52799"/>
    <w:rsid w:val="00B52E9B"/>
    <w:rsid w:val="00B530BB"/>
    <w:rsid w:val="00B53663"/>
    <w:rsid w:val="00B536AC"/>
    <w:rsid w:val="00B5391A"/>
    <w:rsid w:val="00B54F0B"/>
    <w:rsid w:val="00B5542E"/>
    <w:rsid w:val="00B56B0C"/>
    <w:rsid w:val="00B57991"/>
    <w:rsid w:val="00B57F62"/>
    <w:rsid w:val="00B600AA"/>
    <w:rsid w:val="00B6032C"/>
    <w:rsid w:val="00B60EFD"/>
    <w:rsid w:val="00B61023"/>
    <w:rsid w:val="00B61A6F"/>
    <w:rsid w:val="00B6224E"/>
    <w:rsid w:val="00B62477"/>
    <w:rsid w:val="00B63774"/>
    <w:rsid w:val="00B63C33"/>
    <w:rsid w:val="00B64797"/>
    <w:rsid w:val="00B65B1A"/>
    <w:rsid w:val="00B6636A"/>
    <w:rsid w:val="00B668C1"/>
    <w:rsid w:val="00B6690E"/>
    <w:rsid w:val="00B67068"/>
    <w:rsid w:val="00B67642"/>
    <w:rsid w:val="00B6783C"/>
    <w:rsid w:val="00B678F4"/>
    <w:rsid w:val="00B67CF4"/>
    <w:rsid w:val="00B705DF"/>
    <w:rsid w:val="00B70717"/>
    <w:rsid w:val="00B70805"/>
    <w:rsid w:val="00B70FB3"/>
    <w:rsid w:val="00B7136A"/>
    <w:rsid w:val="00B7189E"/>
    <w:rsid w:val="00B72386"/>
    <w:rsid w:val="00B726F2"/>
    <w:rsid w:val="00B72A04"/>
    <w:rsid w:val="00B73001"/>
    <w:rsid w:val="00B733DB"/>
    <w:rsid w:val="00B73E03"/>
    <w:rsid w:val="00B73F8B"/>
    <w:rsid w:val="00B743D2"/>
    <w:rsid w:val="00B74785"/>
    <w:rsid w:val="00B75559"/>
    <w:rsid w:val="00B756F5"/>
    <w:rsid w:val="00B75B79"/>
    <w:rsid w:val="00B75EF0"/>
    <w:rsid w:val="00B7685B"/>
    <w:rsid w:val="00B77199"/>
    <w:rsid w:val="00B7796E"/>
    <w:rsid w:val="00B80DB7"/>
    <w:rsid w:val="00B80E48"/>
    <w:rsid w:val="00B80EE3"/>
    <w:rsid w:val="00B828EC"/>
    <w:rsid w:val="00B82A73"/>
    <w:rsid w:val="00B848D0"/>
    <w:rsid w:val="00B84CBA"/>
    <w:rsid w:val="00B85ED7"/>
    <w:rsid w:val="00B85F5D"/>
    <w:rsid w:val="00B86132"/>
    <w:rsid w:val="00B86635"/>
    <w:rsid w:val="00B8703B"/>
    <w:rsid w:val="00B87710"/>
    <w:rsid w:val="00B90358"/>
    <w:rsid w:val="00B90A1E"/>
    <w:rsid w:val="00B90DDE"/>
    <w:rsid w:val="00B911E6"/>
    <w:rsid w:val="00B91249"/>
    <w:rsid w:val="00B9185E"/>
    <w:rsid w:val="00B9186E"/>
    <w:rsid w:val="00B919D7"/>
    <w:rsid w:val="00B9211C"/>
    <w:rsid w:val="00B92F17"/>
    <w:rsid w:val="00B92FDF"/>
    <w:rsid w:val="00B93F92"/>
    <w:rsid w:val="00B9405D"/>
    <w:rsid w:val="00B94B58"/>
    <w:rsid w:val="00B9510D"/>
    <w:rsid w:val="00B96300"/>
    <w:rsid w:val="00B9682D"/>
    <w:rsid w:val="00B96ED2"/>
    <w:rsid w:val="00B975E9"/>
    <w:rsid w:val="00B97692"/>
    <w:rsid w:val="00B978D8"/>
    <w:rsid w:val="00B97C70"/>
    <w:rsid w:val="00BA131B"/>
    <w:rsid w:val="00BA1A89"/>
    <w:rsid w:val="00BA3144"/>
    <w:rsid w:val="00BA33F5"/>
    <w:rsid w:val="00BA39F4"/>
    <w:rsid w:val="00BA3D54"/>
    <w:rsid w:val="00BA4506"/>
    <w:rsid w:val="00BA4514"/>
    <w:rsid w:val="00BA599A"/>
    <w:rsid w:val="00BA5A44"/>
    <w:rsid w:val="00BA5C37"/>
    <w:rsid w:val="00BA6220"/>
    <w:rsid w:val="00BA624D"/>
    <w:rsid w:val="00BA6CCB"/>
    <w:rsid w:val="00BA6DCB"/>
    <w:rsid w:val="00BA6F68"/>
    <w:rsid w:val="00BA7EEE"/>
    <w:rsid w:val="00BB047B"/>
    <w:rsid w:val="00BB0E6F"/>
    <w:rsid w:val="00BB155F"/>
    <w:rsid w:val="00BB346E"/>
    <w:rsid w:val="00BB4478"/>
    <w:rsid w:val="00BB4591"/>
    <w:rsid w:val="00BB5E13"/>
    <w:rsid w:val="00BB6856"/>
    <w:rsid w:val="00BB6A3B"/>
    <w:rsid w:val="00BB7B0F"/>
    <w:rsid w:val="00BC03A3"/>
    <w:rsid w:val="00BC0E1A"/>
    <w:rsid w:val="00BC0E90"/>
    <w:rsid w:val="00BC144B"/>
    <w:rsid w:val="00BC155C"/>
    <w:rsid w:val="00BC170C"/>
    <w:rsid w:val="00BC17D6"/>
    <w:rsid w:val="00BC25AC"/>
    <w:rsid w:val="00BC25FD"/>
    <w:rsid w:val="00BC2B53"/>
    <w:rsid w:val="00BC2D67"/>
    <w:rsid w:val="00BC43F8"/>
    <w:rsid w:val="00BC5510"/>
    <w:rsid w:val="00BC5761"/>
    <w:rsid w:val="00BC6F33"/>
    <w:rsid w:val="00BC7975"/>
    <w:rsid w:val="00BC7A41"/>
    <w:rsid w:val="00BD03C8"/>
    <w:rsid w:val="00BD0468"/>
    <w:rsid w:val="00BD0C16"/>
    <w:rsid w:val="00BD0D1E"/>
    <w:rsid w:val="00BD20EF"/>
    <w:rsid w:val="00BD2CF9"/>
    <w:rsid w:val="00BD3290"/>
    <w:rsid w:val="00BD38E1"/>
    <w:rsid w:val="00BD390F"/>
    <w:rsid w:val="00BD3AF6"/>
    <w:rsid w:val="00BD3ECE"/>
    <w:rsid w:val="00BD44CE"/>
    <w:rsid w:val="00BD49A8"/>
    <w:rsid w:val="00BD4DC3"/>
    <w:rsid w:val="00BD5B28"/>
    <w:rsid w:val="00BD737A"/>
    <w:rsid w:val="00BE01EC"/>
    <w:rsid w:val="00BE114A"/>
    <w:rsid w:val="00BE1CE2"/>
    <w:rsid w:val="00BE2972"/>
    <w:rsid w:val="00BE30DF"/>
    <w:rsid w:val="00BE31F4"/>
    <w:rsid w:val="00BE3605"/>
    <w:rsid w:val="00BE52A6"/>
    <w:rsid w:val="00BE6845"/>
    <w:rsid w:val="00BE6C27"/>
    <w:rsid w:val="00BE7C64"/>
    <w:rsid w:val="00BF0D76"/>
    <w:rsid w:val="00BF2BD6"/>
    <w:rsid w:val="00BF3161"/>
    <w:rsid w:val="00BF37C2"/>
    <w:rsid w:val="00BF4085"/>
    <w:rsid w:val="00BF4757"/>
    <w:rsid w:val="00BF48DC"/>
    <w:rsid w:val="00BF4AD6"/>
    <w:rsid w:val="00BF68CD"/>
    <w:rsid w:val="00BF79D1"/>
    <w:rsid w:val="00C004EE"/>
    <w:rsid w:val="00C00658"/>
    <w:rsid w:val="00C0096C"/>
    <w:rsid w:val="00C00AB2"/>
    <w:rsid w:val="00C016C9"/>
    <w:rsid w:val="00C01DEA"/>
    <w:rsid w:val="00C024F7"/>
    <w:rsid w:val="00C02995"/>
    <w:rsid w:val="00C032E9"/>
    <w:rsid w:val="00C03962"/>
    <w:rsid w:val="00C03D8E"/>
    <w:rsid w:val="00C03E62"/>
    <w:rsid w:val="00C04620"/>
    <w:rsid w:val="00C0491E"/>
    <w:rsid w:val="00C05284"/>
    <w:rsid w:val="00C053E3"/>
    <w:rsid w:val="00C056A2"/>
    <w:rsid w:val="00C0591C"/>
    <w:rsid w:val="00C05EAA"/>
    <w:rsid w:val="00C06460"/>
    <w:rsid w:val="00C06847"/>
    <w:rsid w:val="00C07E46"/>
    <w:rsid w:val="00C07E7B"/>
    <w:rsid w:val="00C1050F"/>
    <w:rsid w:val="00C1081F"/>
    <w:rsid w:val="00C10AED"/>
    <w:rsid w:val="00C11715"/>
    <w:rsid w:val="00C11C27"/>
    <w:rsid w:val="00C143C2"/>
    <w:rsid w:val="00C145E3"/>
    <w:rsid w:val="00C16440"/>
    <w:rsid w:val="00C1761A"/>
    <w:rsid w:val="00C17C36"/>
    <w:rsid w:val="00C21487"/>
    <w:rsid w:val="00C215B4"/>
    <w:rsid w:val="00C23081"/>
    <w:rsid w:val="00C243CA"/>
    <w:rsid w:val="00C24EF1"/>
    <w:rsid w:val="00C24F2F"/>
    <w:rsid w:val="00C25117"/>
    <w:rsid w:val="00C253D4"/>
    <w:rsid w:val="00C25F2C"/>
    <w:rsid w:val="00C26925"/>
    <w:rsid w:val="00C271BA"/>
    <w:rsid w:val="00C3012C"/>
    <w:rsid w:val="00C3057A"/>
    <w:rsid w:val="00C30A34"/>
    <w:rsid w:val="00C31D08"/>
    <w:rsid w:val="00C31EBB"/>
    <w:rsid w:val="00C3294F"/>
    <w:rsid w:val="00C32A6A"/>
    <w:rsid w:val="00C335C8"/>
    <w:rsid w:val="00C33739"/>
    <w:rsid w:val="00C33DB4"/>
    <w:rsid w:val="00C346CB"/>
    <w:rsid w:val="00C348C1"/>
    <w:rsid w:val="00C35282"/>
    <w:rsid w:val="00C35340"/>
    <w:rsid w:val="00C358F9"/>
    <w:rsid w:val="00C35A05"/>
    <w:rsid w:val="00C373A3"/>
    <w:rsid w:val="00C401AA"/>
    <w:rsid w:val="00C40988"/>
    <w:rsid w:val="00C412CE"/>
    <w:rsid w:val="00C414D3"/>
    <w:rsid w:val="00C418EF"/>
    <w:rsid w:val="00C4257A"/>
    <w:rsid w:val="00C44BF0"/>
    <w:rsid w:val="00C44CEF"/>
    <w:rsid w:val="00C4571C"/>
    <w:rsid w:val="00C45925"/>
    <w:rsid w:val="00C459E2"/>
    <w:rsid w:val="00C45C6D"/>
    <w:rsid w:val="00C473A6"/>
    <w:rsid w:val="00C473D0"/>
    <w:rsid w:val="00C47AB4"/>
    <w:rsid w:val="00C50938"/>
    <w:rsid w:val="00C5134E"/>
    <w:rsid w:val="00C516D6"/>
    <w:rsid w:val="00C517BD"/>
    <w:rsid w:val="00C52801"/>
    <w:rsid w:val="00C52892"/>
    <w:rsid w:val="00C54928"/>
    <w:rsid w:val="00C54E97"/>
    <w:rsid w:val="00C552F5"/>
    <w:rsid w:val="00C55D8A"/>
    <w:rsid w:val="00C55E87"/>
    <w:rsid w:val="00C567E8"/>
    <w:rsid w:val="00C56D4E"/>
    <w:rsid w:val="00C56E02"/>
    <w:rsid w:val="00C578DA"/>
    <w:rsid w:val="00C57D88"/>
    <w:rsid w:val="00C60708"/>
    <w:rsid w:val="00C61242"/>
    <w:rsid w:val="00C61DA0"/>
    <w:rsid w:val="00C62662"/>
    <w:rsid w:val="00C6284F"/>
    <w:rsid w:val="00C6289E"/>
    <w:rsid w:val="00C63E28"/>
    <w:rsid w:val="00C65B8C"/>
    <w:rsid w:val="00C66F62"/>
    <w:rsid w:val="00C70639"/>
    <w:rsid w:val="00C71380"/>
    <w:rsid w:val="00C71444"/>
    <w:rsid w:val="00C71ED9"/>
    <w:rsid w:val="00C72F09"/>
    <w:rsid w:val="00C73333"/>
    <w:rsid w:val="00C73698"/>
    <w:rsid w:val="00C73D31"/>
    <w:rsid w:val="00C73F8D"/>
    <w:rsid w:val="00C74147"/>
    <w:rsid w:val="00C75EE0"/>
    <w:rsid w:val="00C76ADC"/>
    <w:rsid w:val="00C76E83"/>
    <w:rsid w:val="00C77571"/>
    <w:rsid w:val="00C77882"/>
    <w:rsid w:val="00C77D34"/>
    <w:rsid w:val="00C80AF3"/>
    <w:rsid w:val="00C818BE"/>
    <w:rsid w:val="00C83586"/>
    <w:rsid w:val="00C83998"/>
    <w:rsid w:val="00C8432B"/>
    <w:rsid w:val="00C848E9"/>
    <w:rsid w:val="00C866DA"/>
    <w:rsid w:val="00C86F94"/>
    <w:rsid w:val="00C8788C"/>
    <w:rsid w:val="00C87D40"/>
    <w:rsid w:val="00C90CCB"/>
    <w:rsid w:val="00C91874"/>
    <w:rsid w:val="00C918D6"/>
    <w:rsid w:val="00C91CA3"/>
    <w:rsid w:val="00C91F08"/>
    <w:rsid w:val="00C92085"/>
    <w:rsid w:val="00C92A59"/>
    <w:rsid w:val="00C92D78"/>
    <w:rsid w:val="00C938A1"/>
    <w:rsid w:val="00C947CE"/>
    <w:rsid w:val="00C94856"/>
    <w:rsid w:val="00C94FAA"/>
    <w:rsid w:val="00C96402"/>
    <w:rsid w:val="00C9642E"/>
    <w:rsid w:val="00C967B8"/>
    <w:rsid w:val="00C96D03"/>
    <w:rsid w:val="00C97155"/>
    <w:rsid w:val="00C977B1"/>
    <w:rsid w:val="00C97C87"/>
    <w:rsid w:val="00C97CB3"/>
    <w:rsid w:val="00C97CE3"/>
    <w:rsid w:val="00CA2F2C"/>
    <w:rsid w:val="00CA4187"/>
    <w:rsid w:val="00CA428D"/>
    <w:rsid w:val="00CA46BF"/>
    <w:rsid w:val="00CA6642"/>
    <w:rsid w:val="00CA671A"/>
    <w:rsid w:val="00CA6B6B"/>
    <w:rsid w:val="00CA6D8C"/>
    <w:rsid w:val="00CA6FDE"/>
    <w:rsid w:val="00CA77AB"/>
    <w:rsid w:val="00CA77DE"/>
    <w:rsid w:val="00CA79E3"/>
    <w:rsid w:val="00CB16F5"/>
    <w:rsid w:val="00CB383D"/>
    <w:rsid w:val="00CB3A4E"/>
    <w:rsid w:val="00CB3FD8"/>
    <w:rsid w:val="00CB4E3A"/>
    <w:rsid w:val="00CB509F"/>
    <w:rsid w:val="00CB5212"/>
    <w:rsid w:val="00CB54CD"/>
    <w:rsid w:val="00CB60D9"/>
    <w:rsid w:val="00CB7183"/>
    <w:rsid w:val="00CB7526"/>
    <w:rsid w:val="00CB7528"/>
    <w:rsid w:val="00CC01CF"/>
    <w:rsid w:val="00CC02BC"/>
    <w:rsid w:val="00CC09FA"/>
    <w:rsid w:val="00CC18B4"/>
    <w:rsid w:val="00CC2030"/>
    <w:rsid w:val="00CC2AA8"/>
    <w:rsid w:val="00CC34E0"/>
    <w:rsid w:val="00CC3A5B"/>
    <w:rsid w:val="00CC4336"/>
    <w:rsid w:val="00CC448D"/>
    <w:rsid w:val="00CC45EF"/>
    <w:rsid w:val="00CC4B3B"/>
    <w:rsid w:val="00CC4CF7"/>
    <w:rsid w:val="00CC4D2E"/>
    <w:rsid w:val="00CC5F88"/>
    <w:rsid w:val="00CC5FE6"/>
    <w:rsid w:val="00CC6069"/>
    <w:rsid w:val="00CC6DB3"/>
    <w:rsid w:val="00CC70DB"/>
    <w:rsid w:val="00CC7236"/>
    <w:rsid w:val="00CC7401"/>
    <w:rsid w:val="00CC745A"/>
    <w:rsid w:val="00CD10E5"/>
    <w:rsid w:val="00CD1337"/>
    <w:rsid w:val="00CD19BA"/>
    <w:rsid w:val="00CD1BDF"/>
    <w:rsid w:val="00CD1FBC"/>
    <w:rsid w:val="00CD23A6"/>
    <w:rsid w:val="00CD265D"/>
    <w:rsid w:val="00CD30A6"/>
    <w:rsid w:val="00CD398E"/>
    <w:rsid w:val="00CD4399"/>
    <w:rsid w:val="00CD52A7"/>
    <w:rsid w:val="00CD5B79"/>
    <w:rsid w:val="00CD709B"/>
    <w:rsid w:val="00CE00D2"/>
    <w:rsid w:val="00CE08C1"/>
    <w:rsid w:val="00CE0DA1"/>
    <w:rsid w:val="00CE10E9"/>
    <w:rsid w:val="00CE191B"/>
    <w:rsid w:val="00CE2456"/>
    <w:rsid w:val="00CE26B6"/>
    <w:rsid w:val="00CE4182"/>
    <w:rsid w:val="00CE4A2F"/>
    <w:rsid w:val="00CE6CC9"/>
    <w:rsid w:val="00CF0584"/>
    <w:rsid w:val="00CF09C3"/>
    <w:rsid w:val="00CF14F1"/>
    <w:rsid w:val="00CF1C1A"/>
    <w:rsid w:val="00CF3803"/>
    <w:rsid w:val="00CF6AF4"/>
    <w:rsid w:val="00CF6FD5"/>
    <w:rsid w:val="00CF6FE2"/>
    <w:rsid w:val="00CF72ED"/>
    <w:rsid w:val="00CF7601"/>
    <w:rsid w:val="00CF7E7D"/>
    <w:rsid w:val="00D00C3E"/>
    <w:rsid w:val="00D0121E"/>
    <w:rsid w:val="00D01EE1"/>
    <w:rsid w:val="00D022C3"/>
    <w:rsid w:val="00D023BA"/>
    <w:rsid w:val="00D0380E"/>
    <w:rsid w:val="00D040C7"/>
    <w:rsid w:val="00D05023"/>
    <w:rsid w:val="00D05025"/>
    <w:rsid w:val="00D0589D"/>
    <w:rsid w:val="00D05C93"/>
    <w:rsid w:val="00D07C96"/>
    <w:rsid w:val="00D10067"/>
    <w:rsid w:val="00D11110"/>
    <w:rsid w:val="00D1143C"/>
    <w:rsid w:val="00D116FB"/>
    <w:rsid w:val="00D11921"/>
    <w:rsid w:val="00D1203D"/>
    <w:rsid w:val="00D13236"/>
    <w:rsid w:val="00D1492B"/>
    <w:rsid w:val="00D14A13"/>
    <w:rsid w:val="00D14C5F"/>
    <w:rsid w:val="00D14D19"/>
    <w:rsid w:val="00D15537"/>
    <w:rsid w:val="00D1587D"/>
    <w:rsid w:val="00D174E6"/>
    <w:rsid w:val="00D17F82"/>
    <w:rsid w:val="00D20FA3"/>
    <w:rsid w:val="00D212D8"/>
    <w:rsid w:val="00D2192E"/>
    <w:rsid w:val="00D21D59"/>
    <w:rsid w:val="00D21D89"/>
    <w:rsid w:val="00D22200"/>
    <w:rsid w:val="00D22222"/>
    <w:rsid w:val="00D22B2B"/>
    <w:rsid w:val="00D23837"/>
    <w:rsid w:val="00D27675"/>
    <w:rsid w:val="00D314DF"/>
    <w:rsid w:val="00D31D24"/>
    <w:rsid w:val="00D31DBE"/>
    <w:rsid w:val="00D32615"/>
    <w:rsid w:val="00D33100"/>
    <w:rsid w:val="00D33CA3"/>
    <w:rsid w:val="00D33E7E"/>
    <w:rsid w:val="00D34AE2"/>
    <w:rsid w:val="00D36099"/>
    <w:rsid w:val="00D36B95"/>
    <w:rsid w:val="00D37680"/>
    <w:rsid w:val="00D377E3"/>
    <w:rsid w:val="00D379D2"/>
    <w:rsid w:val="00D4089F"/>
    <w:rsid w:val="00D40EC3"/>
    <w:rsid w:val="00D41847"/>
    <w:rsid w:val="00D42AF9"/>
    <w:rsid w:val="00D433E3"/>
    <w:rsid w:val="00D436C2"/>
    <w:rsid w:val="00D4451F"/>
    <w:rsid w:val="00D4479A"/>
    <w:rsid w:val="00D45F90"/>
    <w:rsid w:val="00D47806"/>
    <w:rsid w:val="00D51457"/>
    <w:rsid w:val="00D51553"/>
    <w:rsid w:val="00D51E50"/>
    <w:rsid w:val="00D52458"/>
    <w:rsid w:val="00D53518"/>
    <w:rsid w:val="00D54476"/>
    <w:rsid w:val="00D54787"/>
    <w:rsid w:val="00D54844"/>
    <w:rsid w:val="00D54A52"/>
    <w:rsid w:val="00D556A0"/>
    <w:rsid w:val="00D558D6"/>
    <w:rsid w:val="00D56679"/>
    <w:rsid w:val="00D56FE2"/>
    <w:rsid w:val="00D61774"/>
    <w:rsid w:val="00D631CA"/>
    <w:rsid w:val="00D632BE"/>
    <w:rsid w:val="00D6350D"/>
    <w:rsid w:val="00D635AB"/>
    <w:rsid w:val="00D64129"/>
    <w:rsid w:val="00D64DAF"/>
    <w:rsid w:val="00D650F5"/>
    <w:rsid w:val="00D66960"/>
    <w:rsid w:val="00D66DC3"/>
    <w:rsid w:val="00D67507"/>
    <w:rsid w:val="00D67AAA"/>
    <w:rsid w:val="00D70F9C"/>
    <w:rsid w:val="00D71104"/>
    <w:rsid w:val="00D716D1"/>
    <w:rsid w:val="00D728DB"/>
    <w:rsid w:val="00D73BE3"/>
    <w:rsid w:val="00D741C0"/>
    <w:rsid w:val="00D74743"/>
    <w:rsid w:val="00D74CFF"/>
    <w:rsid w:val="00D75BAA"/>
    <w:rsid w:val="00D76E91"/>
    <w:rsid w:val="00D770EE"/>
    <w:rsid w:val="00D77B9F"/>
    <w:rsid w:val="00D77BB4"/>
    <w:rsid w:val="00D8040F"/>
    <w:rsid w:val="00D80435"/>
    <w:rsid w:val="00D81561"/>
    <w:rsid w:val="00D8157B"/>
    <w:rsid w:val="00D81F01"/>
    <w:rsid w:val="00D82949"/>
    <w:rsid w:val="00D8468E"/>
    <w:rsid w:val="00D84713"/>
    <w:rsid w:val="00D8522D"/>
    <w:rsid w:val="00D866B2"/>
    <w:rsid w:val="00D86A37"/>
    <w:rsid w:val="00D87892"/>
    <w:rsid w:val="00D87DE8"/>
    <w:rsid w:val="00D87F42"/>
    <w:rsid w:val="00D9122B"/>
    <w:rsid w:val="00D92C6F"/>
    <w:rsid w:val="00D93C8A"/>
    <w:rsid w:val="00D946EF"/>
    <w:rsid w:val="00D95071"/>
    <w:rsid w:val="00D9511D"/>
    <w:rsid w:val="00D96F37"/>
    <w:rsid w:val="00D97847"/>
    <w:rsid w:val="00D97B3A"/>
    <w:rsid w:val="00DA1425"/>
    <w:rsid w:val="00DA1790"/>
    <w:rsid w:val="00DA1DEC"/>
    <w:rsid w:val="00DA2995"/>
    <w:rsid w:val="00DA35DA"/>
    <w:rsid w:val="00DA3B31"/>
    <w:rsid w:val="00DA4BE2"/>
    <w:rsid w:val="00DA4E23"/>
    <w:rsid w:val="00DA5334"/>
    <w:rsid w:val="00DA5B44"/>
    <w:rsid w:val="00DA6A90"/>
    <w:rsid w:val="00DA75F4"/>
    <w:rsid w:val="00DA7970"/>
    <w:rsid w:val="00DA7F97"/>
    <w:rsid w:val="00DB0D5C"/>
    <w:rsid w:val="00DB20A9"/>
    <w:rsid w:val="00DB32DC"/>
    <w:rsid w:val="00DB34D6"/>
    <w:rsid w:val="00DB3831"/>
    <w:rsid w:val="00DB5071"/>
    <w:rsid w:val="00DB5C77"/>
    <w:rsid w:val="00DB60DE"/>
    <w:rsid w:val="00DB6F47"/>
    <w:rsid w:val="00DB7B5B"/>
    <w:rsid w:val="00DC0EF4"/>
    <w:rsid w:val="00DC1673"/>
    <w:rsid w:val="00DC1B6F"/>
    <w:rsid w:val="00DC2B61"/>
    <w:rsid w:val="00DC350A"/>
    <w:rsid w:val="00DC3E05"/>
    <w:rsid w:val="00DC452D"/>
    <w:rsid w:val="00DC48A5"/>
    <w:rsid w:val="00DC4B68"/>
    <w:rsid w:val="00DC4F08"/>
    <w:rsid w:val="00DC51A4"/>
    <w:rsid w:val="00DC5389"/>
    <w:rsid w:val="00DC599F"/>
    <w:rsid w:val="00DC7BF8"/>
    <w:rsid w:val="00DD19BF"/>
    <w:rsid w:val="00DD20C7"/>
    <w:rsid w:val="00DD2A2D"/>
    <w:rsid w:val="00DD2E84"/>
    <w:rsid w:val="00DD3D3F"/>
    <w:rsid w:val="00DD4194"/>
    <w:rsid w:val="00DD4B87"/>
    <w:rsid w:val="00DD4C83"/>
    <w:rsid w:val="00DD5003"/>
    <w:rsid w:val="00DD56E4"/>
    <w:rsid w:val="00DD5981"/>
    <w:rsid w:val="00DE0384"/>
    <w:rsid w:val="00DE1420"/>
    <w:rsid w:val="00DE2D76"/>
    <w:rsid w:val="00DE2EF1"/>
    <w:rsid w:val="00DE33DB"/>
    <w:rsid w:val="00DE3555"/>
    <w:rsid w:val="00DE4BE0"/>
    <w:rsid w:val="00DE5566"/>
    <w:rsid w:val="00DE58C1"/>
    <w:rsid w:val="00DE5C3E"/>
    <w:rsid w:val="00DE6E71"/>
    <w:rsid w:val="00DE7052"/>
    <w:rsid w:val="00DE7BC9"/>
    <w:rsid w:val="00DE7CEC"/>
    <w:rsid w:val="00DF0054"/>
    <w:rsid w:val="00DF0184"/>
    <w:rsid w:val="00DF1103"/>
    <w:rsid w:val="00DF1696"/>
    <w:rsid w:val="00DF1B11"/>
    <w:rsid w:val="00DF2679"/>
    <w:rsid w:val="00DF26D8"/>
    <w:rsid w:val="00DF27E3"/>
    <w:rsid w:val="00DF297F"/>
    <w:rsid w:val="00DF310E"/>
    <w:rsid w:val="00DF46FC"/>
    <w:rsid w:val="00DF4C40"/>
    <w:rsid w:val="00DF52DA"/>
    <w:rsid w:val="00DF6298"/>
    <w:rsid w:val="00DF63E8"/>
    <w:rsid w:val="00DF6772"/>
    <w:rsid w:val="00DF70DE"/>
    <w:rsid w:val="00DF78AC"/>
    <w:rsid w:val="00DF796A"/>
    <w:rsid w:val="00DF7D67"/>
    <w:rsid w:val="00DF7DC3"/>
    <w:rsid w:val="00E00F4B"/>
    <w:rsid w:val="00E00F96"/>
    <w:rsid w:val="00E012F9"/>
    <w:rsid w:val="00E0251C"/>
    <w:rsid w:val="00E025B2"/>
    <w:rsid w:val="00E0437F"/>
    <w:rsid w:val="00E04C97"/>
    <w:rsid w:val="00E053E2"/>
    <w:rsid w:val="00E06E4F"/>
    <w:rsid w:val="00E07453"/>
    <w:rsid w:val="00E07475"/>
    <w:rsid w:val="00E105AD"/>
    <w:rsid w:val="00E113D6"/>
    <w:rsid w:val="00E11ED0"/>
    <w:rsid w:val="00E1295D"/>
    <w:rsid w:val="00E131B3"/>
    <w:rsid w:val="00E13217"/>
    <w:rsid w:val="00E1346C"/>
    <w:rsid w:val="00E13924"/>
    <w:rsid w:val="00E13CAE"/>
    <w:rsid w:val="00E142BA"/>
    <w:rsid w:val="00E1510D"/>
    <w:rsid w:val="00E16734"/>
    <w:rsid w:val="00E16C7E"/>
    <w:rsid w:val="00E1778C"/>
    <w:rsid w:val="00E204F4"/>
    <w:rsid w:val="00E20B79"/>
    <w:rsid w:val="00E20E5A"/>
    <w:rsid w:val="00E216BB"/>
    <w:rsid w:val="00E229D5"/>
    <w:rsid w:val="00E23240"/>
    <w:rsid w:val="00E239D6"/>
    <w:rsid w:val="00E23BB4"/>
    <w:rsid w:val="00E248B7"/>
    <w:rsid w:val="00E2540D"/>
    <w:rsid w:val="00E25B24"/>
    <w:rsid w:val="00E25ECF"/>
    <w:rsid w:val="00E279B1"/>
    <w:rsid w:val="00E27A97"/>
    <w:rsid w:val="00E30B08"/>
    <w:rsid w:val="00E31705"/>
    <w:rsid w:val="00E31897"/>
    <w:rsid w:val="00E31904"/>
    <w:rsid w:val="00E31F0C"/>
    <w:rsid w:val="00E3245F"/>
    <w:rsid w:val="00E327CD"/>
    <w:rsid w:val="00E33FF3"/>
    <w:rsid w:val="00E3415C"/>
    <w:rsid w:val="00E352EB"/>
    <w:rsid w:val="00E358E8"/>
    <w:rsid w:val="00E359D9"/>
    <w:rsid w:val="00E35FD2"/>
    <w:rsid w:val="00E36F95"/>
    <w:rsid w:val="00E37DDA"/>
    <w:rsid w:val="00E37E94"/>
    <w:rsid w:val="00E410EB"/>
    <w:rsid w:val="00E428ED"/>
    <w:rsid w:val="00E42D60"/>
    <w:rsid w:val="00E42F85"/>
    <w:rsid w:val="00E45D75"/>
    <w:rsid w:val="00E465C3"/>
    <w:rsid w:val="00E46A97"/>
    <w:rsid w:val="00E46B97"/>
    <w:rsid w:val="00E47B96"/>
    <w:rsid w:val="00E47F6F"/>
    <w:rsid w:val="00E501A2"/>
    <w:rsid w:val="00E5028E"/>
    <w:rsid w:val="00E507A8"/>
    <w:rsid w:val="00E5213E"/>
    <w:rsid w:val="00E527D2"/>
    <w:rsid w:val="00E52851"/>
    <w:rsid w:val="00E530D1"/>
    <w:rsid w:val="00E53199"/>
    <w:rsid w:val="00E53B36"/>
    <w:rsid w:val="00E53E6D"/>
    <w:rsid w:val="00E5414A"/>
    <w:rsid w:val="00E55D38"/>
    <w:rsid w:val="00E56593"/>
    <w:rsid w:val="00E56911"/>
    <w:rsid w:val="00E577A2"/>
    <w:rsid w:val="00E578E6"/>
    <w:rsid w:val="00E607F5"/>
    <w:rsid w:val="00E614E1"/>
    <w:rsid w:val="00E63524"/>
    <w:rsid w:val="00E64069"/>
    <w:rsid w:val="00E65255"/>
    <w:rsid w:val="00E65545"/>
    <w:rsid w:val="00E65EA4"/>
    <w:rsid w:val="00E66C7D"/>
    <w:rsid w:val="00E67E11"/>
    <w:rsid w:val="00E701BD"/>
    <w:rsid w:val="00E7078C"/>
    <w:rsid w:val="00E70C3B"/>
    <w:rsid w:val="00E7196D"/>
    <w:rsid w:val="00E720F2"/>
    <w:rsid w:val="00E72CA7"/>
    <w:rsid w:val="00E74814"/>
    <w:rsid w:val="00E75E8F"/>
    <w:rsid w:val="00E76112"/>
    <w:rsid w:val="00E7656B"/>
    <w:rsid w:val="00E76649"/>
    <w:rsid w:val="00E77B00"/>
    <w:rsid w:val="00E77ED4"/>
    <w:rsid w:val="00E8009E"/>
    <w:rsid w:val="00E80104"/>
    <w:rsid w:val="00E8151D"/>
    <w:rsid w:val="00E819E3"/>
    <w:rsid w:val="00E81C1F"/>
    <w:rsid w:val="00E8203F"/>
    <w:rsid w:val="00E82CA6"/>
    <w:rsid w:val="00E839C5"/>
    <w:rsid w:val="00E84995"/>
    <w:rsid w:val="00E84B4C"/>
    <w:rsid w:val="00E8568C"/>
    <w:rsid w:val="00E8628E"/>
    <w:rsid w:val="00E86A8B"/>
    <w:rsid w:val="00E86AF7"/>
    <w:rsid w:val="00E86B55"/>
    <w:rsid w:val="00E87A01"/>
    <w:rsid w:val="00E87D20"/>
    <w:rsid w:val="00E90226"/>
    <w:rsid w:val="00E912C7"/>
    <w:rsid w:val="00E918DB"/>
    <w:rsid w:val="00E93716"/>
    <w:rsid w:val="00E93816"/>
    <w:rsid w:val="00E93888"/>
    <w:rsid w:val="00E9406A"/>
    <w:rsid w:val="00E9449C"/>
    <w:rsid w:val="00E94C2C"/>
    <w:rsid w:val="00E95293"/>
    <w:rsid w:val="00E95D6D"/>
    <w:rsid w:val="00E9677E"/>
    <w:rsid w:val="00E974B2"/>
    <w:rsid w:val="00E97A25"/>
    <w:rsid w:val="00E97C23"/>
    <w:rsid w:val="00EA0248"/>
    <w:rsid w:val="00EA11A7"/>
    <w:rsid w:val="00EA1393"/>
    <w:rsid w:val="00EA4FBF"/>
    <w:rsid w:val="00EA6C15"/>
    <w:rsid w:val="00EA7076"/>
    <w:rsid w:val="00EA71E0"/>
    <w:rsid w:val="00EA7662"/>
    <w:rsid w:val="00EB0ABF"/>
    <w:rsid w:val="00EB1CA8"/>
    <w:rsid w:val="00EB1FFD"/>
    <w:rsid w:val="00EB22CB"/>
    <w:rsid w:val="00EB2E5D"/>
    <w:rsid w:val="00EB3847"/>
    <w:rsid w:val="00EB38D5"/>
    <w:rsid w:val="00EB3C2A"/>
    <w:rsid w:val="00EB533E"/>
    <w:rsid w:val="00EB5948"/>
    <w:rsid w:val="00EB73C5"/>
    <w:rsid w:val="00EB7878"/>
    <w:rsid w:val="00EC0DA4"/>
    <w:rsid w:val="00EC10DC"/>
    <w:rsid w:val="00EC20A0"/>
    <w:rsid w:val="00EC234A"/>
    <w:rsid w:val="00EC2363"/>
    <w:rsid w:val="00EC2A00"/>
    <w:rsid w:val="00EC3ABE"/>
    <w:rsid w:val="00EC443F"/>
    <w:rsid w:val="00EC4CB0"/>
    <w:rsid w:val="00EC4E44"/>
    <w:rsid w:val="00EC5C80"/>
    <w:rsid w:val="00EC6AFB"/>
    <w:rsid w:val="00EC6EA0"/>
    <w:rsid w:val="00EC6EE8"/>
    <w:rsid w:val="00ED01FE"/>
    <w:rsid w:val="00ED07D8"/>
    <w:rsid w:val="00ED0AA3"/>
    <w:rsid w:val="00ED14F8"/>
    <w:rsid w:val="00ED1726"/>
    <w:rsid w:val="00ED1A0E"/>
    <w:rsid w:val="00ED1A21"/>
    <w:rsid w:val="00ED2EAB"/>
    <w:rsid w:val="00ED39DB"/>
    <w:rsid w:val="00ED49A9"/>
    <w:rsid w:val="00ED584B"/>
    <w:rsid w:val="00ED699F"/>
    <w:rsid w:val="00ED724A"/>
    <w:rsid w:val="00ED7FD3"/>
    <w:rsid w:val="00EE02C2"/>
    <w:rsid w:val="00EE218E"/>
    <w:rsid w:val="00EE24D8"/>
    <w:rsid w:val="00EE263C"/>
    <w:rsid w:val="00EE2A99"/>
    <w:rsid w:val="00EE6447"/>
    <w:rsid w:val="00EE6943"/>
    <w:rsid w:val="00EF02EA"/>
    <w:rsid w:val="00EF031D"/>
    <w:rsid w:val="00EF035A"/>
    <w:rsid w:val="00EF15CC"/>
    <w:rsid w:val="00EF1C25"/>
    <w:rsid w:val="00EF216A"/>
    <w:rsid w:val="00EF2818"/>
    <w:rsid w:val="00EF2BB9"/>
    <w:rsid w:val="00EF3063"/>
    <w:rsid w:val="00EF3604"/>
    <w:rsid w:val="00EF42D4"/>
    <w:rsid w:val="00EF5351"/>
    <w:rsid w:val="00EF570F"/>
    <w:rsid w:val="00EF5B78"/>
    <w:rsid w:val="00EF6014"/>
    <w:rsid w:val="00EF62D9"/>
    <w:rsid w:val="00EF7290"/>
    <w:rsid w:val="00F00219"/>
    <w:rsid w:val="00F0151D"/>
    <w:rsid w:val="00F01CD2"/>
    <w:rsid w:val="00F03868"/>
    <w:rsid w:val="00F06E69"/>
    <w:rsid w:val="00F102D0"/>
    <w:rsid w:val="00F110A1"/>
    <w:rsid w:val="00F12170"/>
    <w:rsid w:val="00F1284C"/>
    <w:rsid w:val="00F12911"/>
    <w:rsid w:val="00F13E6B"/>
    <w:rsid w:val="00F1495E"/>
    <w:rsid w:val="00F154CE"/>
    <w:rsid w:val="00F158E2"/>
    <w:rsid w:val="00F15CE8"/>
    <w:rsid w:val="00F15FA6"/>
    <w:rsid w:val="00F162B5"/>
    <w:rsid w:val="00F1668F"/>
    <w:rsid w:val="00F167EC"/>
    <w:rsid w:val="00F17046"/>
    <w:rsid w:val="00F17066"/>
    <w:rsid w:val="00F1735C"/>
    <w:rsid w:val="00F17D15"/>
    <w:rsid w:val="00F2099D"/>
    <w:rsid w:val="00F22094"/>
    <w:rsid w:val="00F2219F"/>
    <w:rsid w:val="00F2220B"/>
    <w:rsid w:val="00F222C3"/>
    <w:rsid w:val="00F23743"/>
    <w:rsid w:val="00F24319"/>
    <w:rsid w:val="00F258C9"/>
    <w:rsid w:val="00F26EF9"/>
    <w:rsid w:val="00F26F69"/>
    <w:rsid w:val="00F27CD2"/>
    <w:rsid w:val="00F3108E"/>
    <w:rsid w:val="00F31484"/>
    <w:rsid w:val="00F3298C"/>
    <w:rsid w:val="00F33616"/>
    <w:rsid w:val="00F33F96"/>
    <w:rsid w:val="00F35397"/>
    <w:rsid w:val="00F36C81"/>
    <w:rsid w:val="00F3717D"/>
    <w:rsid w:val="00F3738A"/>
    <w:rsid w:val="00F37411"/>
    <w:rsid w:val="00F4003C"/>
    <w:rsid w:val="00F4043D"/>
    <w:rsid w:val="00F41A83"/>
    <w:rsid w:val="00F423C2"/>
    <w:rsid w:val="00F426F3"/>
    <w:rsid w:val="00F42991"/>
    <w:rsid w:val="00F434D6"/>
    <w:rsid w:val="00F4369D"/>
    <w:rsid w:val="00F43B79"/>
    <w:rsid w:val="00F4479F"/>
    <w:rsid w:val="00F44903"/>
    <w:rsid w:val="00F44E7F"/>
    <w:rsid w:val="00F44EE5"/>
    <w:rsid w:val="00F45307"/>
    <w:rsid w:val="00F453CC"/>
    <w:rsid w:val="00F478ED"/>
    <w:rsid w:val="00F479BB"/>
    <w:rsid w:val="00F47A39"/>
    <w:rsid w:val="00F5043E"/>
    <w:rsid w:val="00F50AD2"/>
    <w:rsid w:val="00F50EC0"/>
    <w:rsid w:val="00F51EBB"/>
    <w:rsid w:val="00F52BF8"/>
    <w:rsid w:val="00F531CE"/>
    <w:rsid w:val="00F531F9"/>
    <w:rsid w:val="00F54364"/>
    <w:rsid w:val="00F5444E"/>
    <w:rsid w:val="00F548F3"/>
    <w:rsid w:val="00F54F86"/>
    <w:rsid w:val="00F55A2F"/>
    <w:rsid w:val="00F55D61"/>
    <w:rsid w:val="00F56349"/>
    <w:rsid w:val="00F57111"/>
    <w:rsid w:val="00F577AE"/>
    <w:rsid w:val="00F57B0C"/>
    <w:rsid w:val="00F60463"/>
    <w:rsid w:val="00F61B59"/>
    <w:rsid w:val="00F6224B"/>
    <w:rsid w:val="00F62A3D"/>
    <w:rsid w:val="00F62D4C"/>
    <w:rsid w:val="00F63CDE"/>
    <w:rsid w:val="00F64190"/>
    <w:rsid w:val="00F65118"/>
    <w:rsid w:val="00F654A7"/>
    <w:rsid w:val="00F65ADA"/>
    <w:rsid w:val="00F65D6A"/>
    <w:rsid w:val="00F66374"/>
    <w:rsid w:val="00F66988"/>
    <w:rsid w:val="00F70C19"/>
    <w:rsid w:val="00F70DD3"/>
    <w:rsid w:val="00F71321"/>
    <w:rsid w:val="00F719AA"/>
    <w:rsid w:val="00F7393A"/>
    <w:rsid w:val="00F7399E"/>
    <w:rsid w:val="00F751DC"/>
    <w:rsid w:val="00F75631"/>
    <w:rsid w:val="00F77199"/>
    <w:rsid w:val="00F80444"/>
    <w:rsid w:val="00F804CB"/>
    <w:rsid w:val="00F8089A"/>
    <w:rsid w:val="00F80C73"/>
    <w:rsid w:val="00F80CC8"/>
    <w:rsid w:val="00F80FEF"/>
    <w:rsid w:val="00F811D6"/>
    <w:rsid w:val="00F81E8D"/>
    <w:rsid w:val="00F83271"/>
    <w:rsid w:val="00F83348"/>
    <w:rsid w:val="00F833AD"/>
    <w:rsid w:val="00F833D9"/>
    <w:rsid w:val="00F8404D"/>
    <w:rsid w:val="00F84377"/>
    <w:rsid w:val="00F84722"/>
    <w:rsid w:val="00F853AA"/>
    <w:rsid w:val="00F859FA"/>
    <w:rsid w:val="00F86876"/>
    <w:rsid w:val="00F868C3"/>
    <w:rsid w:val="00F86FA1"/>
    <w:rsid w:val="00F87045"/>
    <w:rsid w:val="00F8724F"/>
    <w:rsid w:val="00F90F41"/>
    <w:rsid w:val="00F91208"/>
    <w:rsid w:val="00F91905"/>
    <w:rsid w:val="00F91D31"/>
    <w:rsid w:val="00F926B5"/>
    <w:rsid w:val="00F928C3"/>
    <w:rsid w:val="00F9300D"/>
    <w:rsid w:val="00F93E24"/>
    <w:rsid w:val="00F93E42"/>
    <w:rsid w:val="00F949D6"/>
    <w:rsid w:val="00F957F8"/>
    <w:rsid w:val="00F97074"/>
    <w:rsid w:val="00F97559"/>
    <w:rsid w:val="00F97802"/>
    <w:rsid w:val="00FA024C"/>
    <w:rsid w:val="00FA043F"/>
    <w:rsid w:val="00FA059C"/>
    <w:rsid w:val="00FA0D29"/>
    <w:rsid w:val="00FA0D41"/>
    <w:rsid w:val="00FA174F"/>
    <w:rsid w:val="00FA217D"/>
    <w:rsid w:val="00FA21D8"/>
    <w:rsid w:val="00FA22E8"/>
    <w:rsid w:val="00FA2933"/>
    <w:rsid w:val="00FA2D61"/>
    <w:rsid w:val="00FA2F02"/>
    <w:rsid w:val="00FA34EB"/>
    <w:rsid w:val="00FA44C0"/>
    <w:rsid w:val="00FA585A"/>
    <w:rsid w:val="00FA594C"/>
    <w:rsid w:val="00FA7AF1"/>
    <w:rsid w:val="00FB1BB0"/>
    <w:rsid w:val="00FB2BBC"/>
    <w:rsid w:val="00FB4049"/>
    <w:rsid w:val="00FB4D36"/>
    <w:rsid w:val="00FB4E33"/>
    <w:rsid w:val="00FB5B8A"/>
    <w:rsid w:val="00FB7E46"/>
    <w:rsid w:val="00FC1049"/>
    <w:rsid w:val="00FC209D"/>
    <w:rsid w:val="00FC2793"/>
    <w:rsid w:val="00FC2BA7"/>
    <w:rsid w:val="00FC3077"/>
    <w:rsid w:val="00FC4901"/>
    <w:rsid w:val="00FC4A7B"/>
    <w:rsid w:val="00FC4E9D"/>
    <w:rsid w:val="00FC4ECF"/>
    <w:rsid w:val="00FC5444"/>
    <w:rsid w:val="00FC5BCD"/>
    <w:rsid w:val="00FC68CC"/>
    <w:rsid w:val="00FC6E20"/>
    <w:rsid w:val="00FC7D18"/>
    <w:rsid w:val="00FD1F23"/>
    <w:rsid w:val="00FD2621"/>
    <w:rsid w:val="00FD316D"/>
    <w:rsid w:val="00FD425D"/>
    <w:rsid w:val="00FD4871"/>
    <w:rsid w:val="00FD510C"/>
    <w:rsid w:val="00FD56B9"/>
    <w:rsid w:val="00FD5ACE"/>
    <w:rsid w:val="00FD5C07"/>
    <w:rsid w:val="00FD5ED1"/>
    <w:rsid w:val="00FD6292"/>
    <w:rsid w:val="00FD6673"/>
    <w:rsid w:val="00FD6E71"/>
    <w:rsid w:val="00FD7466"/>
    <w:rsid w:val="00FD7CCA"/>
    <w:rsid w:val="00FE2793"/>
    <w:rsid w:val="00FE508F"/>
    <w:rsid w:val="00FE5926"/>
    <w:rsid w:val="00FE5F38"/>
    <w:rsid w:val="00FE70ED"/>
    <w:rsid w:val="00FE7F04"/>
    <w:rsid w:val="00FF0632"/>
    <w:rsid w:val="00FF083D"/>
    <w:rsid w:val="00FF0AB6"/>
    <w:rsid w:val="00FF22E8"/>
    <w:rsid w:val="00FF517A"/>
    <w:rsid w:val="00FF5255"/>
    <w:rsid w:val="00FF534B"/>
    <w:rsid w:val="00FF76AF"/>
    <w:rsid w:val="00FF7A4A"/>
    <w:rsid w:val="00FF7C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91AF0BF"/>
  <w15:docId w15:val="{69C46302-888B-4A66-BEF9-54E5B1D1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fr-CA" w:bidi="ar-SA"/>
      </w:rPr>
    </w:rPrDefault>
    <w:pPrDefault/>
  </w:docDefaults>
  <w:latentStyles w:defLockedState="0" w:defUIPriority="0" w:defSemiHidden="0" w:defUnhideWhenUsed="0" w:defQFormat="0" w:count="376">
    <w:lsdException w:name="heading 5" w:semiHidden="1" w:unhideWhenUsed="1"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A1E21"/>
    <w:pPr>
      <w:tabs>
        <w:tab w:val="left" w:pos="576"/>
        <w:tab w:val="left" w:pos="1008"/>
        <w:tab w:val="left" w:pos="1440"/>
        <w:tab w:val="left" w:pos="1872"/>
        <w:tab w:val="left" w:pos="2304"/>
        <w:tab w:val="left" w:pos="2736"/>
      </w:tabs>
      <w:contextualSpacing/>
      <w:jc w:val="both"/>
    </w:pPr>
    <w:rPr>
      <w:rFonts w:cs="Arial"/>
      <w:spacing w:val="-2"/>
      <w:sz w:val="24"/>
      <w:lang w:eastAsia="fr-FR"/>
    </w:rPr>
  </w:style>
  <w:style w:type="paragraph" w:styleId="Heading1">
    <w:name w:val="heading 1"/>
    <w:basedOn w:val="Normal"/>
    <w:next w:val="Normal"/>
    <w:rsid w:val="00BD5B28"/>
    <w:pPr>
      <w:keepNext/>
      <w:tabs>
        <w:tab w:val="left" w:pos="7020"/>
      </w:tabs>
      <w:jc w:val="center"/>
      <w:outlineLvl w:val="0"/>
    </w:pPr>
    <w:rPr>
      <w:b/>
      <w:sz w:val="22"/>
    </w:rPr>
  </w:style>
  <w:style w:type="paragraph" w:styleId="Heading2">
    <w:name w:val="heading 2"/>
    <w:basedOn w:val="Normal"/>
    <w:next w:val="Normal"/>
    <w:rsid w:val="00646BCC"/>
    <w:pPr>
      <w:keepNext/>
      <w:spacing w:before="240" w:after="60"/>
      <w:outlineLvl w:val="1"/>
    </w:pPr>
    <w:rPr>
      <w:rFonts w:ascii="Arial" w:hAnsi="Arial"/>
      <w:b/>
      <w:bCs/>
      <w:i/>
      <w:iCs/>
      <w:sz w:val="28"/>
      <w:szCs w:val="28"/>
    </w:rPr>
  </w:style>
  <w:style w:type="paragraph" w:styleId="Heading3">
    <w:name w:val="heading 3"/>
    <w:basedOn w:val="Normal"/>
    <w:next w:val="Normal"/>
    <w:rsid w:val="00BD5B28"/>
    <w:pPr>
      <w:keepNext/>
      <w:spacing w:before="240" w:after="60"/>
      <w:outlineLvl w:val="2"/>
    </w:pPr>
    <w:rPr>
      <w:rFonts w:ascii="Arial" w:hAnsi="Arial"/>
    </w:rPr>
  </w:style>
  <w:style w:type="paragraph" w:styleId="Heading4">
    <w:name w:val="heading 4"/>
    <w:basedOn w:val="Normal"/>
    <w:next w:val="Normal"/>
    <w:rsid w:val="00624215"/>
    <w:pPr>
      <w:keepNext/>
      <w:spacing w:before="240" w:after="60"/>
      <w:outlineLvl w:val="3"/>
    </w:pPr>
    <w:rPr>
      <w:b/>
      <w:bCs/>
      <w:sz w:val="28"/>
      <w:szCs w:val="28"/>
    </w:rPr>
  </w:style>
  <w:style w:type="paragraph" w:styleId="Heading8">
    <w:name w:val="heading 8"/>
    <w:next w:val="Normal"/>
    <w:rsid w:val="002605C7"/>
    <w:pPr>
      <w:keepNext/>
      <w:tabs>
        <w:tab w:val="left" w:pos="-2410"/>
      </w:tabs>
      <w:jc w:val="center"/>
      <w:outlineLvl w:val="7"/>
    </w:pPr>
    <w:rPr>
      <w:rFonts w:ascii="Arial" w:hAnsi="Arial"/>
      <w:b/>
      <w:noProof/>
      <w:sz w:val="28"/>
      <w:lang w:eastAsia="fr-FR"/>
    </w:rPr>
  </w:style>
  <w:style w:type="paragraph" w:styleId="Heading9">
    <w:name w:val="heading 9"/>
    <w:basedOn w:val="Normal"/>
    <w:next w:val="Normal"/>
    <w:rsid w:val="00BD5B28"/>
    <w:pPr>
      <w:keepNext/>
      <w:jc w:val="center"/>
      <w:outlineLvl w:val="8"/>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5B28"/>
    <w:rPr>
      <w:i/>
      <w:iCs/>
    </w:rPr>
  </w:style>
  <w:style w:type="character" w:styleId="HTMLAcronym">
    <w:name w:val="HTML Acronym"/>
    <w:basedOn w:val="DefaultParagraphFont"/>
    <w:rsid w:val="00BD5B28"/>
  </w:style>
  <w:style w:type="character" w:styleId="FootnoteReference">
    <w:name w:val="footnote reference"/>
    <w:basedOn w:val="DefaultParagraphFont"/>
    <w:uiPriority w:val="99"/>
    <w:rsid w:val="002605C7"/>
    <w:rPr>
      <w:vertAlign w:val="superscript"/>
    </w:rPr>
  </w:style>
  <w:style w:type="character" w:customStyle="1" w:styleId="c1">
    <w:name w:val="c1"/>
    <w:basedOn w:val="DefaultParagraphFont"/>
    <w:rsid w:val="00BD5B28"/>
  </w:style>
  <w:style w:type="paragraph" w:styleId="CommentText">
    <w:name w:val="annotation text"/>
    <w:basedOn w:val="Normal"/>
    <w:link w:val="CommentTextChar"/>
    <w:semiHidden/>
    <w:rsid w:val="00BD5B28"/>
  </w:style>
  <w:style w:type="paragraph" w:styleId="BodyText3">
    <w:name w:val="Body Text 3"/>
    <w:basedOn w:val="Normal"/>
    <w:rsid w:val="00BD5B28"/>
    <w:pPr>
      <w:suppressAutoHyphens/>
    </w:pPr>
    <w:rPr>
      <w:rFonts w:ascii="Arial" w:hAnsi="Arial"/>
      <w:sz w:val="22"/>
    </w:rPr>
  </w:style>
  <w:style w:type="character" w:styleId="Strong">
    <w:name w:val="Strong"/>
    <w:basedOn w:val="DefaultParagraphFont"/>
    <w:rsid w:val="00BD5B28"/>
    <w:rPr>
      <w:b/>
      <w:bCs/>
    </w:rPr>
  </w:style>
  <w:style w:type="paragraph" w:styleId="Header">
    <w:name w:val="header"/>
    <w:link w:val="HeaderChar"/>
    <w:uiPriority w:val="99"/>
    <w:rsid w:val="002605C7"/>
    <w:pPr>
      <w:tabs>
        <w:tab w:val="center" w:pos="4320"/>
        <w:tab w:val="right" w:pos="8640"/>
      </w:tabs>
    </w:pPr>
    <w:rPr>
      <w:rFonts w:ascii="Arial" w:hAnsi="Arial"/>
      <w:noProof/>
      <w:lang w:eastAsia="fr-FR"/>
    </w:rPr>
  </w:style>
  <w:style w:type="character" w:customStyle="1" w:styleId="exposant1">
    <w:name w:val="exposant1"/>
    <w:basedOn w:val="DefaultParagraphFont"/>
    <w:rsid w:val="00BD5B28"/>
    <w:rPr>
      <w:sz w:val="19"/>
      <w:szCs w:val="19"/>
    </w:rPr>
  </w:style>
  <w:style w:type="character" w:customStyle="1" w:styleId="fullmatch1">
    <w:name w:val="fullmatch1"/>
    <w:basedOn w:val="DefaultParagraphFont"/>
    <w:rsid w:val="00BD5B28"/>
    <w:rPr>
      <w:rFonts w:ascii="Verdana" w:hAnsi="Verdana" w:hint="default"/>
      <w:b/>
      <w:bCs/>
      <w:color w:val="FFFFFF"/>
      <w:shd w:val="clear" w:color="auto" w:fill="990000"/>
    </w:rPr>
  </w:style>
  <w:style w:type="character" w:styleId="Hyperlink">
    <w:name w:val="Hyperlink"/>
    <w:basedOn w:val="DefaultParagraphFont"/>
    <w:rsid w:val="002605C7"/>
    <w:rPr>
      <w:color w:val="0000FF"/>
      <w:u w:val="single"/>
    </w:rPr>
  </w:style>
  <w:style w:type="character" w:styleId="CommentReference">
    <w:name w:val="annotation reference"/>
    <w:basedOn w:val="DefaultParagraphFont"/>
    <w:semiHidden/>
    <w:rsid w:val="00BD5B28"/>
    <w:rPr>
      <w:sz w:val="16"/>
      <w:szCs w:val="16"/>
    </w:rPr>
  </w:style>
  <w:style w:type="paragraph" w:styleId="NormalWeb">
    <w:name w:val="Normal (Web)"/>
    <w:basedOn w:val="Normal"/>
    <w:uiPriority w:val="99"/>
    <w:rsid w:val="00BD5B28"/>
    <w:pPr>
      <w:spacing w:before="100" w:beforeAutospacing="1" w:after="100" w:afterAutospacing="1" w:line="360" w:lineRule="atLeast"/>
    </w:pPr>
    <w:rPr>
      <w:szCs w:val="24"/>
      <w:lang w:eastAsia="en-CA"/>
    </w:rPr>
  </w:style>
  <w:style w:type="paragraph" w:customStyle="1" w:styleId="Normal2">
    <w:name w:val="Normal2"/>
    <w:rsid w:val="002605C7"/>
    <w:rPr>
      <w:noProof/>
      <w:sz w:val="18"/>
      <w:lang w:eastAsia="fr-FR"/>
    </w:rPr>
  </w:style>
  <w:style w:type="paragraph" w:styleId="FootnoteText">
    <w:name w:val="footnote text"/>
    <w:aliases w:val="n,FA Fu,Char Char Char"/>
    <w:basedOn w:val="Normal2"/>
    <w:link w:val="FootnoteTextChar"/>
    <w:uiPriority w:val="99"/>
    <w:rsid w:val="002605C7"/>
    <w:rPr>
      <w:sz w:val="20"/>
    </w:rPr>
  </w:style>
  <w:style w:type="character" w:styleId="PageNumber">
    <w:name w:val="page number"/>
    <w:basedOn w:val="DefaultParagraphFont"/>
    <w:rsid w:val="002605C7"/>
  </w:style>
  <w:style w:type="paragraph" w:styleId="CommentSubject">
    <w:name w:val="annotation subject"/>
    <w:basedOn w:val="CommentText"/>
    <w:next w:val="CommentText"/>
    <w:semiHidden/>
    <w:rsid w:val="00BD5B28"/>
    <w:rPr>
      <w:b/>
      <w:bCs/>
    </w:rPr>
  </w:style>
  <w:style w:type="numbering" w:customStyle="1" w:styleId="ParanumberingReasons">
    <w:name w:val="Para numbering Reasons"/>
    <w:rsid w:val="00BD5B28"/>
    <w:pPr>
      <w:numPr>
        <w:numId w:val="2"/>
      </w:numPr>
    </w:pPr>
  </w:style>
  <w:style w:type="character" w:customStyle="1" w:styleId="partialmatch1">
    <w:name w:val="partialmatch1"/>
    <w:basedOn w:val="DefaultParagraphFont"/>
    <w:rsid w:val="00BD5B28"/>
    <w:rPr>
      <w:rFonts w:ascii="Verdana" w:hAnsi="Verdana" w:hint="default"/>
      <w:b/>
      <w:bCs/>
      <w:color w:val="FFFFFF"/>
      <w:shd w:val="clear" w:color="auto" w:fill="003366"/>
    </w:rPr>
  </w:style>
  <w:style w:type="paragraph" w:styleId="Footer">
    <w:name w:val="footer"/>
    <w:basedOn w:val="Normal"/>
    <w:link w:val="FooterChar"/>
    <w:uiPriority w:val="99"/>
    <w:rsid w:val="002605C7"/>
    <w:pPr>
      <w:tabs>
        <w:tab w:val="center" w:pos="4320"/>
        <w:tab w:val="right" w:pos="8640"/>
      </w:tabs>
    </w:pPr>
    <w:rPr>
      <w:sz w:val="20"/>
    </w:rPr>
  </w:style>
  <w:style w:type="character" w:customStyle="1" w:styleId="queryterm">
    <w:name w:val="queryterm"/>
    <w:basedOn w:val="DefaultParagraphFont"/>
    <w:rsid w:val="00BD5B28"/>
    <w:rPr>
      <w:bdr w:val="dashed" w:sz="6" w:space="0" w:color="0C4489" w:frame="1"/>
      <w:shd w:val="clear" w:color="auto" w:fill="FFFF99"/>
    </w:rPr>
  </w:style>
  <w:style w:type="paragraph" w:styleId="BalloonText">
    <w:name w:val="Balloon Text"/>
    <w:basedOn w:val="Normal"/>
    <w:semiHidden/>
    <w:rsid w:val="00BD5B28"/>
    <w:rPr>
      <w:rFonts w:ascii="Tahoma" w:hAnsi="Tahoma" w:cs="Tahoma"/>
      <w:sz w:val="16"/>
      <w:szCs w:val="16"/>
    </w:rPr>
  </w:style>
  <w:style w:type="character" w:styleId="EndnoteReference">
    <w:name w:val="endnote reference"/>
    <w:basedOn w:val="DefaultParagraphFont"/>
    <w:semiHidden/>
    <w:rsid w:val="002605C7"/>
    <w:rPr>
      <w:vertAlign w:val="superscript"/>
    </w:rPr>
  </w:style>
  <w:style w:type="paragraph" w:styleId="Quote">
    <w:name w:val="Quote"/>
    <w:basedOn w:val="Normal"/>
    <w:link w:val="QuoteChar"/>
    <w:uiPriority w:val="29"/>
    <w:qFormat/>
    <w:rsid w:val="002605C7"/>
    <w:pPr>
      <w:ind w:left="720" w:right="720" w:firstLine="576"/>
    </w:pPr>
    <w:rPr>
      <w:sz w:val="22"/>
    </w:rPr>
  </w:style>
  <w:style w:type="character" w:customStyle="1" w:styleId="IrbCentralCrest">
    <w:name w:val="IrbCentralCrest"/>
    <w:basedOn w:val="DefaultParagraphFont"/>
    <w:rsid w:val="002605C7"/>
    <w:rPr>
      <w:rFonts w:ascii="Arial" w:hAnsi="Arial"/>
      <w:b/>
      <w:sz w:val="22"/>
    </w:rPr>
  </w:style>
  <w:style w:type="paragraph" w:customStyle="1" w:styleId="NormalNum">
    <w:name w:val="NormalNum"/>
    <w:basedOn w:val="Normal"/>
    <w:rsid w:val="002605C7"/>
    <w:pPr>
      <w:numPr>
        <w:numId w:val="3"/>
      </w:numPr>
      <w:tabs>
        <w:tab w:val="clear" w:pos="576"/>
        <w:tab w:val="clear" w:pos="1008"/>
        <w:tab w:val="clear" w:pos="1440"/>
        <w:tab w:val="clear" w:pos="1872"/>
        <w:tab w:val="clear" w:pos="2304"/>
        <w:tab w:val="clear" w:pos="2736"/>
      </w:tabs>
      <w:spacing w:line="360" w:lineRule="auto"/>
    </w:pPr>
  </w:style>
  <w:style w:type="paragraph" w:styleId="EndnoteText">
    <w:name w:val="endnote text"/>
    <w:basedOn w:val="Normal2"/>
    <w:link w:val="EndnoteTextChar"/>
    <w:semiHidden/>
    <w:rsid w:val="002605C7"/>
    <w:rPr>
      <w:rFonts w:ascii="Times New (W1)" w:hAnsi="Times New (W1)"/>
      <w:sz w:val="20"/>
    </w:rPr>
  </w:style>
  <w:style w:type="character" w:customStyle="1" w:styleId="HeaderChar">
    <w:name w:val="Header Char"/>
    <w:link w:val="Header"/>
    <w:uiPriority w:val="99"/>
    <w:rsid w:val="00372E28"/>
    <w:rPr>
      <w:rFonts w:ascii="Arial" w:hAnsi="Arial"/>
      <w:noProof/>
      <w:lang w:eastAsia="fr-FR"/>
    </w:rPr>
  </w:style>
  <w:style w:type="character" w:customStyle="1" w:styleId="FooterChar">
    <w:name w:val="Footer Char"/>
    <w:basedOn w:val="DefaultParagraphFont"/>
    <w:link w:val="Footer"/>
    <w:uiPriority w:val="99"/>
    <w:rsid w:val="00FB2BBC"/>
    <w:rPr>
      <w:rFonts w:cs="Arial"/>
      <w:spacing w:val="-2"/>
      <w:lang w:val="en-CA" w:eastAsia="fr-FR"/>
    </w:rPr>
  </w:style>
  <w:style w:type="table" w:styleId="TableGrid">
    <w:name w:val="Table Grid"/>
    <w:basedOn w:val="TableNormal"/>
    <w:uiPriority w:val="39"/>
    <w:rsid w:val="00677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D82949"/>
    <w:rPr>
      <w:rFonts w:cs="Arial"/>
      <w:spacing w:val="-2"/>
      <w:sz w:val="24"/>
      <w:lang w:val="en-CA" w:eastAsia="fr-FR"/>
    </w:rPr>
  </w:style>
  <w:style w:type="character" w:customStyle="1" w:styleId="FootnoteTextChar">
    <w:name w:val="Footnote Text Char"/>
    <w:aliases w:val="n Char,FA Fu Char,Char Char Char Char"/>
    <w:basedOn w:val="DefaultParagraphFont"/>
    <w:link w:val="FootnoteText"/>
    <w:uiPriority w:val="99"/>
    <w:rsid w:val="007049DC"/>
    <w:rPr>
      <w:noProof/>
      <w:lang w:eastAsia="fr-FR"/>
    </w:rPr>
  </w:style>
  <w:style w:type="character" w:customStyle="1" w:styleId="normal--char">
    <w:name w:val="normal--char"/>
    <w:locked/>
    <w:rsid w:val="007049DC"/>
  </w:style>
  <w:style w:type="character" w:customStyle="1" w:styleId="normal----char--char">
    <w:name w:val="normal----char--char"/>
    <w:rsid w:val="007049DC"/>
  </w:style>
  <w:style w:type="paragraph" w:styleId="ListParagraph">
    <w:name w:val="List Paragraph"/>
    <w:basedOn w:val="Normal"/>
    <w:uiPriority w:val="34"/>
    <w:qFormat/>
    <w:rsid w:val="0005625E"/>
    <w:pPr>
      <w:tabs>
        <w:tab w:val="clear" w:pos="576"/>
        <w:tab w:val="clear" w:pos="1008"/>
        <w:tab w:val="clear" w:pos="1440"/>
        <w:tab w:val="clear" w:pos="1872"/>
        <w:tab w:val="clear" w:pos="2304"/>
        <w:tab w:val="clear" w:pos="2736"/>
      </w:tabs>
      <w:ind w:left="720"/>
      <w:jc w:val="left"/>
    </w:pPr>
    <w:rPr>
      <w:rFonts w:ascii="Calibri" w:eastAsiaTheme="minorHAnsi" w:hAnsi="Calibri" w:cs="Times New Roman"/>
      <w:spacing w:val="0"/>
      <w:sz w:val="22"/>
      <w:szCs w:val="22"/>
      <w:lang w:eastAsia="en-US"/>
    </w:rPr>
  </w:style>
  <w:style w:type="paragraph" w:customStyle="1" w:styleId="NormalParagNum">
    <w:name w:val="Normal_ParagNum"/>
    <w:basedOn w:val="Normal"/>
    <w:rsid w:val="00E8568C"/>
    <w:pPr>
      <w:tabs>
        <w:tab w:val="clear" w:pos="576"/>
        <w:tab w:val="clear" w:pos="1008"/>
        <w:tab w:val="clear" w:pos="1440"/>
        <w:tab w:val="clear" w:pos="1872"/>
        <w:tab w:val="clear" w:pos="2304"/>
        <w:tab w:val="clear" w:pos="2736"/>
        <w:tab w:val="num" w:pos="720"/>
      </w:tabs>
      <w:spacing w:line="360" w:lineRule="auto"/>
      <w:ind w:left="720" w:hanging="720"/>
    </w:pPr>
    <w:rPr>
      <w:rFonts w:cs="Times New Roman"/>
      <w:spacing w:val="0"/>
      <w:lang w:eastAsia="en-US"/>
    </w:rPr>
  </w:style>
  <w:style w:type="character" w:customStyle="1" w:styleId="EndnoteTextChar">
    <w:name w:val="Endnote Text Char"/>
    <w:basedOn w:val="DefaultParagraphFont"/>
    <w:link w:val="EndnoteText"/>
    <w:semiHidden/>
    <w:rsid w:val="005A643B"/>
    <w:rPr>
      <w:rFonts w:ascii="Times New (W1)" w:hAnsi="Times New (W1)"/>
      <w:noProof/>
      <w:lang w:eastAsia="fr-FR"/>
    </w:rPr>
  </w:style>
  <w:style w:type="paragraph" w:styleId="Revision">
    <w:name w:val="Revision"/>
    <w:hidden/>
    <w:uiPriority w:val="99"/>
    <w:semiHidden/>
    <w:rsid w:val="008722DB"/>
    <w:rPr>
      <w:rFonts w:cs="Arial"/>
      <w:spacing w:val="-2"/>
      <w:sz w:val="24"/>
      <w:lang w:eastAsia="fr-FR"/>
    </w:rPr>
  </w:style>
  <w:style w:type="paragraph" w:customStyle="1" w:styleId="CGPara">
    <w:name w:val="CG.Para"/>
    <w:link w:val="CGParaCar"/>
    <w:qFormat/>
    <w:rsid w:val="000271C7"/>
    <w:pPr>
      <w:numPr>
        <w:numId w:val="1"/>
      </w:numPr>
      <w:spacing w:before="240" w:after="120" w:line="360" w:lineRule="auto"/>
    </w:pPr>
    <w:rPr>
      <w:rFonts w:eastAsiaTheme="minorHAnsi"/>
      <w:sz w:val="24"/>
      <w:szCs w:val="24"/>
      <w:lang w:eastAsia="en-US"/>
    </w:rPr>
  </w:style>
  <w:style w:type="character" w:customStyle="1" w:styleId="CGParaCar">
    <w:name w:val="CG.Para Car"/>
    <w:basedOn w:val="DefaultParagraphFont"/>
    <w:link w:val="CGPara"/>
    <w:rsid w:val="000271C7"/>
    <w:rPr>
      <w:rFonts w:eastAsiaTheme="minorHAnsi"/>
      <w:sz w:val="24"/>
      <w:szCs w:val="24"/>
      <w:lang w:eastAsia="en-US"/>
    </w:rPr>
  </w:style>
  <w:style w:type="paragraph" w:customStyle="1" w:styleId="CG1H">
    <w:name w:val="CG.1H"/>
    <w:next w:val="CGPara"/>
    <w:link w:val="CG1HCar"/>
    <w:qFormat/>
    <w:rsid w:val="00DB60DE"/>
    <w:pPr>
      <w:keepNext/>
      <w:tabs>
        <w:tab w:val="left" w:pos="5040"/>
      </w:tabs>
      <w:spacing w:before="240" w:after="120" w:line="360" w:lineRule="auto"/>
      <w:outlineLvl w:val="2"/>
    </w:pPr>
    <w:rPr>
      <w:b/>
      <w:caps/>
      <w:spacing w:val="-2"/>
      <w:sz w:val="24"/>
      <w:szCs w:val="28"/>
      <w:lang w:eastAsia="en-US"/>
    </w:rPr>
  </w:style>
  <w:style w:type="paragraph" w:customStyle="1" w:styleId="CGTG">
    <w:name w:val="CGTG"/>
    <w:basedOn w:val="Normal"/>
    <w:next w:val="Normal"/>
    <w:link w:val="CGTGCar"/>
    <w:autoRedefine/>
    <w:unhideWhenUsed/>
    <w:rsid w:val="000949FF"/>
    <w:pPr>
      <w:tabs>
        <w:tab w:val="clear" w:pos="576"/>
        <w:tab w:val="clear" w:pos="1008"/>
        <w:tab w:val="clear" w:pos="1440"/>
        <w:tab w:val="clear" w:pos="1872"/>
        <w:tab w:val="clear" w:pos="2304"/>
        <w:tab w:val="clear" w:pos="2736"/>
      </w:tabs>
      <w:spacing w:before="240" w:after="240" w:line="360" w:lineRule="auto"/>
      <w:contextualSpacing w:val="0"/>
      <w:jc w:val="center"/>
    </w:pPr>
    <w:rPr>
      <w:rFonts w:eastAsiaTheme="minorHAnsi" w:cs="Times New Roman"/>
      <w:b/>
      <w:bCs/>
      <w:caps/>
      <w:spacing w:val="0"/>
      <w:sz w:val="28"/>
      <w:szCs w:val="24"/>
      <w:lang w:eastAsia="en"/>
    </w:rPr>
  </w:style>
  <w:style w:type="character" w:customStyle="1" w:styleId="CG1HCar">
    <w:name w:val="CG.1H Car"/>
    <w:basedOn w:val="DefaultParagraphFont"/>
    <w:link w:val="CG1H"/>
    <w:rsid w:val="00DB60DE"/>
    <w:rPr>
      <w:b/>
      <w:caps/>
      <w:spacing w:val="-2"/>
      <w:sz w:val="24"/>
      <w:szCs w:val="28"/>
      <w:lang w:eastAsia="en-US"/>
    </w:rPr>
  </w:style>
  <w:style w:type="paragraph" w:customStyle="1" w:styleId="CGNormal">
    <w:name w:val="CG.Normal"/>
    <w:link w:val="CGNormalCar"/>
    <w:qFormat/>
    <w:rsid w:val="00850A7A"/>
    <w:pPr>
      <w:tabs>
        <w:tab w:val="left" w:pos="1715"/>
      </w:tabs>
      <w:spacing w:line="360" w:lineRule="auto"/>
    </w:pPr>
    <w:rPr>
      <w:rFonts w:cs="Arial"/>
      <w:spacing w:val="-2"/>
      <w:sz w:val="24"/>
      <w:lang w:eastAsia="en-US"/>
    </w:rPr>
  </w:style>
  <w:style w:type="character" w:customStyle="1" w:styleId="CGTGCar">
    <w:name w:val="CGTG Car"/>
    <w:basedOn w:val="DefaultParagraphFont"/>
    <w:link w:val="CGTG"/>
    <w:rsid w:val="000949FF"/>
    <w:rPr>
      <w:rFonts w:eastAsiaTheme="minorHAnsi"/>
      <w:b/>
      <w:bCs/>
      <w:caps/>
      <w:sz w:val="28"/>
      <w:szCs w:val="24"/>
      <w:lang w:val="en-CA" w:eastAsia="en"/>
    </w:rPr>
  </w:style>
  <w:style w:type="paragraph" w:customStyle="1" w:styleId="CG2H">
    <w:name w:val="CG.2H"/>
    <w:next w:val="CGPara"/>
    <w:link w:val="CG2HCar"/>
    <w:qFormat/>
    <w:rsid w:val="00D558D6"/>
    <w:pPr>
      <w:tabs>
        <w:tab w:val="left" w:pos="5760"/>
      </w:tabs>
      <w:spacing w:before="240" w:after="120" w:line="360" w:lineRule="auto"/>
      <w:outlineLvl w:val="1"/>
    </w:pPr>
    <w:rPr>
      <w:rFonts w:ascii="Times New Roman Bold" w:hAnsi="Times New Roman Bold"/>
      <w:b/>
      <w:sz w:val="24"/>
      <w:szCs w:val="24"/>
      <w:lang w:eastAsia="en-CA"/>
    </w:rPr>
  </w:style>
  <w:style w:type="character" w:customStyle="1" w:styleId="CGNormalCar">
    <w:name w:val="CG.Normal Car"/>
    <w:basedOn w:val="DefaultParagraphFont"/>
    <w:link w:val="CGNormal"/>
    <w:rsid w:val="00850A7A"/>
    <w:rPr>
      <w:rFonts w:cs="Arial"/>
      <w:spacing w:val="-2"/>
      <w:sz w:val="24"/>
      <w:lang w:eastAsia="en-US"/>
    </w:rPr>
  </w:style>
  <w:style w:type="character" w:customStyle="1" w:styleId="CG2HCar">
    <w:name w:val="CG.2H Car"/>
    <w:basedOn w:val="DefaultParagraphFont"/>
    <w:link w:val="CG2H"/>
    <w:rsid w:val="00D558D6"/>
    <w:rPr>
      <w:rFonts w:ascii="Times New Roman Bold" w:hAnsi="Times New Roman Bold"/>
      <w:b/>
      <w:sz w:val="24"/>
      <w:szCs w:val="24"/>
      <w:lang w:eastAsia="en-CA"/>
    </w:rPr>
  </w:style>
  <w:style w:type="paragraph" w:customStyle="1" w:styleId="CG3H">
    <w:name w:val="CG.3H"/>
    <w:next w:val="CGPara"/>
    <w:link w:val="CG3HCar"/>
    <w:autoRedefine/>
    <w:qFormat/>
    <w:rsid w:val="00B2047C"/>
    <w:pPr>
      <w:keepNext/>
      <w:tabs>
        <w:tab w:val="left" w:pos="709"/>
        <w:tab w:val="left" w:pos="1418"/>
        <w:tab w:val="left" w:pos="4110"/>
      </w:tabs>
      <w:spacing w:before="240" w:after="120" w:line="360" w:lineRule="auto"/>
      <w:ind w:left="720"/>
      <w:outlineLvl w:val="2"/>
    </w:pPr>
    <w:rPr>
      <w:bCs/>
      <w:i/>
      <w:iCs/>
      <w:sz w:val="24"/>
      <w:lang w:eastAsia="en-CA"/>
    </w:rPr>
  </w:style>
  <w:style w:type="character" w:customStyle="1" w:styleId="CG3HCar">
    <w:name w:val="CG.3H Car"/>
    <w:basedOn w:val="DefaultParagraphFont"/>
    <w:link w:val="CG3H"/>
    <w:rsid w:val="00B2047C"/>
    <w:rPr>
      <w:bCs/>
      <w:i/>
      <w:iCs/>
      <w:sz w:val="24"/>
      <w:lang w:eastAsia="en-CA"/>
    </w:rPr>
  </w:style>
  <w:style w:type="paragraph" w:customStyle="1" w:styleId="CG4H">
    <w:name w:val="CG.4H"/>
    <w:next w:val="CGPara"/>
    <w:link w:val="CG4HCar"/>
    <w:autoRedefine/>
    <w:qFormat/>
    <w:rsid w:val="00D558D6"/>
    <w:pPr>
      <w:tabs>
        <w:tab w:val="left" w:pos="540"/>
        <w:tab w:val="left" w:pos="1701"/>
      </w:tabs>
      <w:spacing w:before="240" w:after="120" w:line="360" w:lineRule="auto"/>
      <w:ind w:left="720"/>
      <w:outlineLvl w:val="3"/>
    </w:pPr>
    <w:rPr>
      <w:sz w:val="24"/>
      <w:szCs w:val="24"/>
      <w:u w:val="single"/>
      <w:lang w:eastAsia="en"/>
    </w:rPr>
  </w:style>
  <w:style w:type="character" w:customStyle="1" w:styleId="CG4HCar">
    <w:name w:val="CG.4H Car"/>
    <w:basedOn w:val="DefaultParagraphFont"/>
    <w:link w:val="CG4H"/>
    <w:rsid w:val="00D558D6"/>
    <w:rPr>
      <w:sz w:val="24"/>
      <w:szCs w:val="24"/>
      <w:u w:val="single"/>
      <w:lang w:eastAsia="en"/>
    </w:rPr>
  </w:style>
  <w:style w:type="paragraph" w:customStyle="1" w:styleId="CGTiret">
    <w:name w:val="CG.Tiret"/>
    <w:link w:val="CGTiretCar"/>
    <w:qFormat/>
    <w:rsid w:val="00CE2456"/>
    <w:pPr>
      <w:numPr>
        <w:numId w:val="9"/>
      </w:numPr>
      <w:spacing w:before="120" w:after="120" w:line="360" w:lineRule="auto"/>
      <w:ind w:left="1080"/>
    </w:pPr>
    <w:rPr>
      <w:rFonts w:cs="Arial"/>
      <w:spacing w:val="-2"/>
      <w:sz w:val="24"/>
      <w:szCs w:val="24"/>
      <w:lang w:eastAsia="en"/>
    </w:rPr>
  </w:style>
  <w:style w:type="character" w:customStyle="1" w:styleId="CGTiretCar">
    <w:name w:val="CG.Tiret Car"/>
    <w:basedOn w:val="DefaultParagraphFont"/>
    <w:link w:val="CGTiret"/>
    <w:rsid w:val="00CE2456"/>
    <w:rPr>
      <w:rFonts w:cs="Arial"/>
      <w:spacing w:val="-2"/>
      <w:sz w:val="24"/>
      <w:szCs w:val="24"/>
      <w:lang w:eastAsia="en"/>
    </w:rPr>
  </w:style>
  <w:style w:type="paragraph" w:customStyle="1" w:styleId="CGLegal11">
    <w:name w:val="CG.Legal 1.1"/>
    <w:basedOn w:val="Normal"/>
    <w:link w:val="CGLegal11Car"/>
    <w:rsid w:val="00654881"/>
    <w:pPr>
      <w:shd w:val="clear" w:color="auto" w:fill="FFFFFF"/>
      <w:tabs>
        <w:tab w:val="clear" w:pos="576"/>
        <w:tab w:val="clear" w:pos="1008"/>
        <w:tab w:val="clear" w:pos="1440"/>
        <w:tab w:val="clear" w:pos="1872"/>
        <w:tab w:val="clear" w:pos="2304"/>
        <w:tab w:val="clear" w:pos="2736"/>
      </w:tabs>
      <w:spacing w:before="60" w:after="120"/>
      <w:ind w:left="720"/>
      <w:contextualSpacing w:val="0"/>
      <w:jc w:val="left"/>
    </w:pPr>
    <w:rPr>
      <w:rFonts w:cs="Times New Roman"/>
      <w:color w:val="000000"/>
      <w:spacing w:val="0"/>
      <w:szCs w:val="24"/>
      <w:lang w:eastAsia="fr-CA"/>
    </w:rPr>
  </w:style>
  <w:style w:type="character" w:customStyle="1" w:styleId="CGLegal11Car">
    <w:name w:val="CG.Legal 1.1 Car"/>
    <w:basedOn w:val="DefaultParagraphFont"/>
    <w:link w:val="CGLegal11"/>
    <w:rsid w:val="00654881"/>
    <w:rPr>
      <w:color w:val="000000"/>
      <w:sz w:val="24"/>
      <w:szCs w:val="24"/>
      <w:shd w:val="clear" w:color="auto" w:fill="FFFFFF"/>
      <w:lang w:val="en-CA"/>
    </w:rPr>
  </w:style>
  <w:style w:type="paragraph" w:customStyle="1" w:styleId="CGLegala">
    <w:name w:val="CG.Legal a"/>
    <w:link w:val="CGLegalaCar"/>
    <w:rsid w:val="00654881"/>
    <w:pPr>
      <w:tabs>
        <w:tab w:val="left" w:pos="1440"/>
      </w:tabs>
      <w:spacing w:before="60" w:after="120"/>
      <w:ind w:left="1080"/>
    </w:pPr>
    <w:rPr>
      <w:rFonts w:eastAsiaTheme="minorHAnsi" w:cstheme="minorBidi"/>
      <w:color w:val="000000"/>
      <w:sz w:val="24"/>
      <w:szCs w:val="22"/>
    </w:rPr>
  </w:style>
  <w:style w:type="character" w:customStyle="1" w:styleId="CGLegalaCar">
    <w:name w:val="CG.Legal a Car"/>
    <w:basedOn w:val="DefaultParagraphFont"/>
    <w:link w:val="CGLegala"/>
    <w:rsid w:val="00654881"/>
    <w:rPr>
      <w:rFonts w:eastAsiaTheme="minorHAnsi" w:cstheme="minorBidi"/>
      <w:color w:val="000000"/>
      <w:sz w:val="24"/>
      <w:szCs w:val="22"/>
      <w:lang w:val="en-CA"/>
    </w:rPr>
  </w:style>
  <w:style w:type="paragraph" w:customStyle="1" w:styleId="CGLegalA0">
    <w:name w:val="CG.Legal A"/>
    <w:link w:val="CGLegalACar0"/>
    <w:rsid w:val="00654881"/>
    <w:pPr>
      <w:shd w:val="clear" w:color="auto" w:fill="FFFFFF"/>
      <w:tabs>
        <w:tab w:val="left" w:pos="2520"/>
      </w:tabs>
      <w:spacing w:before="120" w:after="120"/>
      <w:ind w:left="1987"/>
    </w:pPr>
    <w:rPr>
      <w:color w:val="000000"/>
      <w:sz w:val="24"/>
      <w:szCs w:val="24"/>
    </w:rPr>
  </w:style>
  <w:style w:type="character" w:customStyle="1" w:styleId="CGLegalACar0">
    <w:name w:val="CG.Legal A Car"/>
    <w:basedOn w:val="DefaultParagraphFont"/>
    <w:link w:val="CGLegalA0"/>
    <w:rsid w:val="00654881"/>
    <w:rPr>
      <w:color w:val="000000"/>
      <w:sz w:val="24"/>
      <w:szCs w:val="24"/>
      <w:shd w:val="clear" w:color="auto" w:fill="FFFFFF"/>
    </w:rPr>
  </w:style>
  <w:style w:type="paragraph" w:customStyle="1" w:styleId="CGLegali">
    <w:name w:val="CG.Legal i"/>
    <w:link w:val="CGLegaliCar"/>
    <w:rsid w:val="00654881"/>
    <w:pPr>
      <w:shd w:val="clear" w:color="auto" w:fill="FFFFFF"/>
      <w:tabs>
        <w:tab w:val="left" w:pos="1980"/>
      </w:tabs>
      <w:spacing w:before="120" w:after="120"/>
      <w:ind w:left="1440"/>
    </w:pPr>
    <w:rPr>
      <w:color w:val="000000"/>
      <w:sz w:val="24"/>
      <w:szCs w:val="24"/>
    </w:rPr>
  </w:style>
  <w:style w:type="character" w:customStyle="1" w:styleId="CGLegaliCar">
    <w:name w:val="CG.Legal i Car"/>
    <w:basedOn w:val="DefaultParagraphFont"/>
    <w:link w:val="CGLegali"/>
    <w:rsid w:val="00654881"/>
    <w:rPr>
      <w:color w:val="000000"/>
      <w:sz w:val="24"/>
      <w:szCs w:val="24"/>
      <w:shd w:val="clear" w:color="auto" w:fill="FFFFFF"/>
      <w:lang w:val="en-CA"/>
    </w:rPr>
  </w:style>
  <w:style w:type="paragraph" w:customStyle="1" w:styleId="CGTC">
    <w:name w:val="CGTC"/>
    <w:basedOn w:val="Normal"/>
    <w:next w:val="Normal"/>
    <w:link w:val="CGTCCar"/>
    <w:rsid w:val="007A29F5"/>
    <w:pPr>
      <w:keepNext/>
      <w:tabs>
        <w:tab w:val="clear" w:pos="576"/>
        <w:tab w:val="clear" w:pos="1008"/>
        <w:tab w:val="clear" w:pos="1440"/>
        <w:tab w:val="clear" w:pos="1872"/>
        <w:tab w:val="clear" w:pos="2304"/>
        <w:tab w:val="clear" w:pos="2736"/>
        <w:tab w:val="left" w:pos="-2410"/>
      </w:tabs>
      <w:spacing w:before="120"/>
      <w:ind w:right="-360"/>
      <w:contextualSpacing w:val="0"/>
      <w:jc w:val="right"/>
      <w:outlineLvl w:val="7"/>
    </w:pPr>
    <w:rPr>
      <w:rFonts w:cs="Times New Roman"/>
      <w:b/>
      <w:spacing w:val="0"/>
      <w:szCs w:val="24"/>
      <w:u w:val="single"/>
      <w:lang w:eastAsia="en-US"/>
    </w:rPr>
  </w:style>
  <w:style w:type="character" w:customStyle="1" w:styleId="CGTCCar">
    <w:name w:val="CGTC Car"/>
    <w:basedOn w:val="DefaultParagraphFont"/>
    <w:link w:val="CGTC"/>
    <w:rsid w:val="007A29F5"/>
    <w:rPr>
      <w:b/>
      <w:sz w:val="24"/>
      <w:szCs w:val="24"/>
      <w:u w:val="single"/>
      <w:lang w:val="en-CA" w:eastAsia="en-US"/>
    </w:rPr>
  </w:style>
  <w:style w:type="paragraph" w:customStyle="1" w:styleId="CGTD">
    <w:name w:val="CGTD"/>
    <w:basedOn w:val="Normal"/>
    <w:link w:val="CGTDCar"/>
    <w:rsid w:val="007A29F5"/>
    <w:pPr>
      <w:tabs>
        <w:tab w:val="clear" w:pos="576"/>
        <w:tab w:val="clear" w:pos="1008"/>
        <w:tab w:val="clear" w:pos="1440"/>
        <w:tab w:val="clear" w:pos="1872"/>
        <w:tab w:val="clear" w:pos="2304"/>
        <w:tab w:val="clear" w:pos="2736"/>
      </w:tabs>
      <w:spacing w:line="360" w:lineRule="auto"/>
      <w:contextualSpacing w:val="0"/>
      <w:jc w:val="center"/>
    </w:pPr>
    <w:rPr>
      <w:rFonts w:eastAsiaTheme="minorHAnsi" w:cstheme="minorBidi"/>
      <w:b/>
      <w:spacing w:val="0"/>
      <w:szCs w:val="22"/>
      <w:lang w:eastAsia="en-CA"/>
    </w:rPr>
  </w:style>
  <w:style w:type="character" w:customStyle="1" w:styleId="CGTDCar">
    <w:name w:val="CGTD Car"/>
    <w:basedOn w:val="DefaultParagraphFont"/>
    <w:link w:val="CGTD"/>
    <w:rsid w:val="007A29F5"/>
    <w:rPr>
      <w:rFonts w:eastAsiaTheme="minorHAnsi" w:cstheme="minorBidi"/>
      <w:b/>
      <w:sz w:val="24"/>
      <w:szCs w:val="22"/>
      <w:lang w:val="en-CA" w:eastAsia="en-CA"/>
    </w:rPr>
  </w:style>
  <w:style w:type="paragraph" w:customStyle="1" w:styleId="CGTE">
    <w:name w:val="CGTE"/>
    <w:basedOn w:val="Normal"/>
    <w:next w:val="Normal"/>
    <w:link w:val="CGTECar"/>
    <w:rsid w:val="007A29F5"/>
    <w:pPr>
      <w:tabs>
        <w:tab w:val="clear" w:pos="576"/>
        <w:tab w:val="clear" w:pos="1008"/>
        <w:tab w:val="clear" w:pos="1440"/>
        <w:tab w:val="clear" w:pos="1872"/>
        <w:tab w:val="clear" w:pos="2304"/>
        <w:tab w:val="clear" w:pos="2736"/>
      </w:tabs>
      <w:contextualSpacing w:val="0"/>
      <w:jc w:val="center"/>
    </w:pPr>
    <w:rPr>
      <w:rFonts w:cs="Times New Roman"/>
      <w:caps/>
      <w:spacing w:val="0"/>
      <w:sz w:val="28"/>
      <w:szCs w:val="28"/>
      <w:lang w:eastAsia="en-US"/>
    </w:rPr>
  </w:style>
  <w:style w:type="character" w:customStyle="1" w:styleId="CGTECar">
    <w:name w:val="CGTE Car"/>
    <w:basedOn w:val="DefaultParagraphFont"/>
    <w:link w:val="CGTE"/>
    <w:rsid w:val="007A29F5"/>
    <w:rPr>
      <w:caps/>
      <w:sz w:val="28"/>
      <w:szCs w:val="28"/>
      <w:lang w:val="en-CA" w:eastAsia="en-US"/>
    </w:rPr>
  </w:style>
  <w:style w:type="paragraph" w:customStyle="1" w:styleId="CGTF">
    <w:name w:val="CGTF"/>
    <w:next w:val="Normal"/>
    <w:link w:val="CGTFCar"/>
    <w:rsid w:val="007A29F5"/>
    <w:pPr>
      <w:tabs>
        <w:tab w:val="center" w:pos="4680"/>
        <w:tab w:val="left" w:pos="7470"/>
      </w:tabs>
      <w:spacing w:before="160" w:after="160" w:line="259" w:lineRule="auto"/>
      <w:jc w:val="center"/>
    </w:pPr>
    <w:rPr>
      <w:rFonts w:eastAsiaTheme="minorHAnsi" w:cstheme="minorBidi"/>
      <w:b/>
      <w:sz w:val="28"/>
      <w:szCs w:val="28"/>
      <w:u w:val="single"/>
      <w:lang w:eastAsia="en"/>
    </w:rPr>
  </w:style>
  <w:style w:type="character" w:customStyle="1" w:styleId="CGTFCar">
    <w:name w:val="CGTF Car"/>
    <w:basedOn w:val="DefaultParagraphFont"/>
    <w:link w:val="CGTF"/>
    <w:rsid w:val="007A29F5"/>
    <w:rPr>
      <w:rFonts w:eastAsiaTheme="minorHAnsi" w:cstheme="minorBidi"/>
      <w:b/>
      <w:sz w:val="28"/>
      <w:szCs w:val="28"/>
      <w:u w:val="single"/>
      <w:lang w:val="en-CA" w:eastAsia="en"/>
    </w:rPr>
  </w:style>
  <w:style w:type="paragraph" w:customStyle="1" w:styleId="CGAN1">
    <w:name w:val="CG.AN#1."/>
    <w:link w:val="CGAN1Car"/>
    <w:qFormat/>
    <w:rsid w:val="00127A33"/>
    <w:pPr>
      <w:numPr>
        <w:numId w:val="4"/>
      </w:numPr>
      <w:spacing w:before="120" w:after="120" w:line="360" w:lineRule="auto"/>
    </w:pPr>
    <w:rPr>
      <w:rFonts w:eastAsiaTheme="minorHAnsi" w:cstheme="minorBidi"/>
      <w:bCs/>
      <w:sz w:val="24"/>
      <w:szCs w:val="22"/>
      <w:lang w:eastAsia="en-US"/>
    </w:rPr>
  </w:style>
  <w:style w:type="character" w:customStyle="1" w:styleId="CGAN1Car">
    <w:name w:val="CG.AN#1. Car"/>
    <w:basedOn w:val="DefaultParagraphFont"/>
    <w:link w:val="CGAN1"/>
    <w:rsid w:val="00127A33"/>
    <w:rPr>
      <w:rFonts w:eastAsiaTheme="minorHAnsi" w:cstheme="minorBidi"/>
      <w:bCs/>
      <w:sz w:val="24"/>
      <w:szCs w:val="22"/>
      <w:lang w:eastAsia="en-US"/>
    </w:rPr>
  </w:style>
  <w:style w:type="paragraph" w:customStyle="1" w:styleId="CGviii-F">
    <w:name w:val="CG.viii-F"/>
    <w:link w:val="CGviii-FCar"/>
    <w:qFormat/>
    <w:rsid w:val="00850A7A"/>
    <w:pPr>
      <w:numPr>
        <w:numId w:val="8"/>
      </w:numPr>
      <w:spacing w:before="120" w:after="120" w:line="360" w:lineRule="auto"/>
    </w:pPr>
    <w:rPr>
      <w:rFonts w:eastAsiaTheme="minorHAnsi"/>
      <w:bCs/>
      <w:sz w:val="24"/>
      <w:szCs w:val="24"/>
      <w:lang w:eastAsia="en"/>
    </w:rPr>
  </w:style>
  <w:style w:type="character" w:customStyle="1" w:styleId="CGviii-FCar">
    <w:name w:val="CG.viii-F Car"/>
    <w:basedOn w:val="DefaultParagraphFont"/>
    <w:link w:val="CGviii-F"/>
    <w:rsid w:val="00850A7A"/>
    <w:rPr>
      <w:rFonts w:eastAsiaTheme="minorHAnsi"/>
      <w:bCs/>
      <w:sz w:val="24"/>
      <w:szCs w:val="24"/>
      <w:lang w:eastAsia="en"/>
    </w:rPr>
  </w:style>
  <w:style w:type="character" w:customStyle="1" w:styleId="CGCIT2Car">
    <w:name w:val="CG.CIT 2 Car"/>
    <w:basedOn w:val="DefaultParagraphFont"/>
    <w:link w:val="CGCIT2"/>
    <w:rsid w:val="00B80EE3"/>
    <w:rPr>
      <w:bCs/>
      <w:sz w:val="24"/>
      <w:lang w:eastAsia="en"/>
    </w:rPr>
  </w:style>
  <w:style w:type="paragraph" w:customStyle="1" w:styleId="CGCIT2">
    <w:name w:val="CG.CIT 2"/>
    <w:link w:val="CGCIT2Car"/>
    <w:autoRedefine/>
    <w:qFormat/>
    <w:rsid w:val="00B80EE3"/>
    <w:pPr>
      <w:spacing w:before="60" w:after="120"/>
      <w:ind w:left="1080" w:right="1080"/>
    </w:pPr>
    <w:rPr>
      <w:bCs/>
      <w:sz w:val="24"/>
      <w:shd w:val="clear" w:color="auto" w:fill="FFFFFF"/>
      <w:lang w:eastAsia="en"/>
    </w:rPr>
  </w:style>
  <w:style w:type="paragraph" w:customStyle="1" w:styleId="CGCIT1">
    <w:name w:val="CG.CIT 1"/>
    <w:link w:val="CGCIT1Car"/>
    <w:qFormat/>
    <w:rsid w:val="00B80EE3"/>
    <w:pPr>
      <w:tabs>
        <w:tab w:val="left" w:pos="1350"/>
        <w:tab w:val="right" w:pos="8654"/>
      </w:tabs>
      <w:spacing w:before="60" w:after="120"/>
      <w:ind w:left="720" w:right="720"/>
    </w:pPr>
    <w:rPr>
      <w:bCs/>
      <w:color w:val="000000"/>
      <w:sz w:val="24"/>
      <w:szCs w:val="22"/>
      <w:shd w:val="clear" w:color="auto" w:fill="FFFFFF"/>
      <w:lang w:eastAsia="en"/>
    </w:rPr>
  </w:style>
  <w:style w:type="character" w:customStyle="1" w:styleId="CGCIT1Car">
    <w:name w:val="CG.CIT 1 Car"/>
    <w:basedOn w:val="DefaultParagraphFont"/>
    <w:link w:val="CGCIT1"/>
    <w:rsid w:val="00B80EE3"/>
    <w:rPr>
      <w:bCs/>
      <w:color w:val="000000"/>
      <w:sz w:val="24"/>
      <w:szCs w:val="22"/>
      <w:lang w:val="en-CA" w:eastAsia="en"/>
    </w:rPr>
  </w:style>
  <w:style w:type="paragraph" w:customStyle="1" w:styleId="CGBoulet">
    <w:name w:val="CG.Boulet"/>
    <w:basedOn w:val="Normal"/>
    <w:link w:val="CGBouletCar"/>
    <w:qFormat/>
    <w:rsid w:val="008E73ED"/>
    <w:pPr>
      <w:numPr>
        <w:ilvl w:val="1"/>
        <w:numId w:val="5"/>
      </w:numPr>
      <w:tabs>
        <w:tab w:val="clear" w:pos="576"/>
        <w:tab w:val="clear" w:pos="720"/>
        <w:tab w:val="clear" w:pos="1008"/>
        <w:tab w:val="clear" w:pos="1440"/>
        <w:tab w:val="clear" w:pos="1872"/>
        <w:tab w:val="clear" w:pos="2304"/>
        <w:tab w:val="clear" w:pos="2736"/>
        <w:tab w:val="num" w:pos="1080"/>
      </w:tabs>
      <w:spacing w:before="120" w:after="120" w:line="360" w:lineRule="auto"/>
      <w:ind w:left="1080" w:hanging="360"/>
      <w:contextualSpacing w:val="0"/>
      <w:jc w:val="left"/>
    </w:pPr>
    <w:rPr>
      <w:rFonts w:cs="Times New Roman"/>
      <w:bCs/>
      <w:spacing w:val="0"/>
      <w:lang w:eastAsia="en"/>
    </w:rPr>
  </w:style>
  <w:style w:type="character" w:customStyle="1" w:styleId="CGBouletCar">
    <w:name w:val="CG.Boulet Car"/>
    <w:basedOn w:val="DefaultParagraphFont"/>
    <w:link w:val="CGBoulet"/>
    <w:rsid w:val="00542826"/>
    <w:rPr>
      <w:bCs/>
      <w:sz w:val="24"/>
      <w:lang w:eastAsia="en"/>
    </w:rPr>
  </w:style>
  <w:style w:type="paragraph" w:customStyle="1" w:styleId="CGAN">
    <w:name w:val="CG.AN#)"/>
    <w:basedOn w:val="Normal"/>
    <w:link w:val="CGANCar"/>
    <w:qFormat/>
    <w:rsid w:val="00850A7A"/>
    <w:pPr>
      <w:numPr>
        <w:numId w:val="6"/>
      </w:numPr>
      <w:tabs>
        <w:tab w:val="clear" w:pos="576"/>
        <w:tab w:val="clear" w:pos="1008"/>
        <w:tab w:val="clear" w:pos="1440"/>
        <w:tab w:val="clear" w:pos="1872"/>
        <w:tab w:val="clear" w:pos="2304"/>
        <w:tab w:val="clear" w:pos="2736"/>
      </w:tabs>
      <w:spacing w:before="120" w:after="120" w:line="360" w:lineRule="auto"/>
      <w:contextualSpacing w:val="0"/>
      <w:jc w:val="left"/>
    </w:pPr>
    <w:rPr>
      <w:rFonts w:eastAsiaTheme="minorHAnsi" w:cstheme="minorBidi"/>
      <w:bCs/>
      <w:spacing w:val="0"/>
      <w:szCs w:val="22"/>
      <w:lang w:eastAsia="en-US"/>
    </w:rPr>
  </w:style>
  <w:style w:type="character" w:customStyle="1" w:styleId="CGANCar">
    <w:name w:val="CG.AN#) Car"/>
    <w:basedOn w:val="DefaultParagraphFont"/>
    <w:link w:val="CGAN"/>
    <w:rsid w:val="00850A7A"/>
    <w:rPr>
      <w:rFonts w:eastAsiaTheme="minorHAnsi" w:cstheme="minorBidi"/>
      <w:bCs/>
      <w:sz w:val="24"/>
      <w:szCs w:val="22"/>
      <w:lang w:eastAsia="en-US"/>
    </w:rPr>
  </w:style>
  <w:style w:type="paragraph" w:customStyle="1" w:styleId="CGANa">
    <w:name w:val="CG.ANa)"/>
    <w:link w:val="CGANaCar"/>
    <w:qFormat/>
    <w:rsid w:val="001250FD"/>
    <w:pPr>
      <w:numPr>
        <w:numId w:val="10"/>
      </w:numPr>
      <w:spacing w:before="120" w:after="120" w:line="360" w:lineRule="auto"/>
      <w:ind w:left="1080"/>
    </w:pPr>
    <w:rPr>
      <w:sz w:val="24"/>
      <w:szCs w:val="24"/>
      <w:lang w:eastAsia="en-CA"/>
    </w:rPr>
  </w:style>
  <w:style w:type="character" w:customStyle="1" w:styleId="CGANaCar">
    <w:name w:val="CG.ANa) Car"/>
    <w:basedOn w:val="DefaultParagraphFont"/>
    <w:link w:val="CGANa"/>
    <w:rsid w:val="001250FD"/>
    <w:rPr>
      <w:sz w:val="24"/>
      <w:szCs w:val="24"/>
      <w:lang w:eastAsia="en-CA"/>
    </w:rPr>
  </w:style>
  <w:style w:type="paragraph" w:customStyle="1" w:styleId="CGBa">
    <w:name w:val="CG.Ba)"/>
    <w:link w:val="CGBaCar"/>
    <w:rsid w:val="001250FD"/>
    <w:pPr>
      <w:numPr>
        <w:numId w:val="7"/>
      </w:numPr>
      <w:spacing w:before="120" w:after="120" w:line="360" w:lineRule="auto"/>
      <w:ind w:left="1440"/>
    </w:pPr>
    <w:rPr>
      <w:rFonts w:eastAsiaTheme="minorHAnsi"/>
      <w:sz w:val="24"/>
      <w:szCs w:val="24"/>
      <w:lang w:eastAsia="en"/>
    </w:rPr>
  </w:style>
  <w:style w:type="character" w:customStyle="1" w:styleId="CGBaCar">
    <w:name w:val="CG.Ba) Car"/>
    <w:basedOn w:val="DefaultParagraphFont"/>
    <w:link w:val="CGBa"/>
    <w:rsid w:val="001250FD"/>
    <w:rPr>
      <w:rFonts w:eastAsiaTheme="minorHAnsi"/>
      <w:sz w:val="24"/>
      <w:szCs w:val="24"/>
      <w:lang w:eastAsia="en"/>
    </w:rPr>
  </w:style>
  <w:style w:type="paragraph" w:customStyle="1" w:styleId="CGTexte">
    <w:name w:val="CG.Texte"/>
    <w:next w:val="Normal"/>
    <w:link w:val="CGTexteCar"/>
    <w:qFormat/>
    <w:rsid w:val="003853B0"/>
    <w:pPr>
      <w:spacing w:line="360" w:lineRule="auto"/>
    </w:pPr>
    <w:rPr>
      <w:rFonts w:eastAsiaTheme="minorHAnsi"/>
      <w:color w:val="000000"/>
      <w:sz w:val="24"/>
      <w:szCs w:val="24"/>
      <w:lang w:eastAsia="en"/>
    </w:rPr>
  </w:style>
  <w:style w:type="character" w:customStyle="1" w:styleId="CGTexteCar">
    <w:name w:val="CG.Texte Car"/>
    <w:basedOn w:val="DefaultParagraphFont"/>
    <w:link w:val="CGTexte"/>
    <w:rsid w:val="003853B0"/>
    <w:rPr>
      <w:rFonts w:eastAsiaTheme="minorHAnsi"/>
      <w:color w:val="000000"/>
      <w:sz w:val="24"/>
      <w:szCs w:val="24"/>
      <w:lang w:eastAsia="en"/>
    </w:rPr>
  </w:style>
  <w:style w:type="paragraph" w:customStyle="1" w:styleId="CGBody">
    <w:name w:val="CG Body"/>
    <w:basedOn w:val="Normal"/>
    <w:qFormat/>
    <w:rsid w:val="004D22A8"/>
    <w:pPr>
      <w:tabs>
        <w:tab w:val="clear" w:pos="576"/>
        <w:tab w:val="clear" w:pos="1008"/>
        <w:tab w:val="clear" w:pos="1440"/>
        <w:tab w:val="clear" w:pos="1872"/>
        <w:tab w:val="clear" w:pos="2304"/>
        <w:tab w:val="clear" w:pos="2736"/>
        <w:tab w:val="left" w:pos="709"/>
        <w:tab w:val="left" w:pos="1418"/>
        <w:tab w:val="left" w:pos="6660"/>
      </w:tabs>
      <w:spacing w:after="240" w:line="360" w:lineRule="auto"/>
      <w:contextualSpacing w:val="0"/>
      <w:jc w:val="left"/>
    </w:pPr>
    <w:rPr>
      <w:rFonts w:asciiTheme="minorHAnsi" w:eastAsiaTheme="minorHAnsi" w:hAnsiTheme="minorHAnsi" w:cstheme="minorBidi"/>
      <w:spacing w:val="0"/>
      <w:szCs w:val="24"/>
      <w:lang w:eastAsia="en-CA"/>
    </w:rPr>
  </w:style>
  <w:style w:type="paragraph" w:customStyle="1" w:styleId="001text">
    <w:name w:val="001 text"/>
    <w:basedOn w:val="Normal"/>
    <w:rsid w:val="004D22A8"/>
    <w:pPr>
      <w:numPr>
        <w:numId w:val="11"/>
      </w:numPr>
      <w:tabs>
        <w:tab w:val="clear" w:pos="576"/>
        <w:tab w:val="clear" w:pos="1008"/>
        <w:tab w:val="clear" w:pos="1440"/>
        <w:tab w:val="clear" w:pos="1872"/>
        <w:tab w:val="clear" w:pos="2304"/>
        <w:tab w:val="clear" w:pos="2736"/>
      </w:tabs>
      <w:spacing w:after="240" w:line="360" w:lineRule="auto"/>
      <w:contextualSpacing w:val="0"/>
      <w:jc w:val="left"/>
    </w:pPr>
    <w:rPr>
      <w:rFonts w:cs="Times New Roman"/>
      <w:spacing w:val="0"/>
      <w:szCs w:val="24"/>
      <w:lang w:eastAsia="en-US"/>
    </w:rPr>
  </w:style>
  <w:style w:type="character" w:customStyle="1" w:styleId="lawlabel">
    <w:name w:val="lawlabel"/>
    <w:rsid w:val="004D22A8"/>
    <w:rPr>
      <w:b/>
      <w:bCs/>
      <w:color w:val="000000"/>
    </w:rPr>
  </w:style>
  <w:style w:type="character" w:customStyle="1" w:styleId="citationcar">
    <w:name w:val="citationcar"/>
    <w:basedOn w:val="DefaultParagraphFont"/>
    <w:rsid w:val="00065C26"/>
  </w:style>
  <w:style w:type="paragraph" w:styleId="BodyText">
    <w:name w:val="Body Text"/>
    <w:basedOn w:val="Normal"/>
    <w:link w:val="BodyTextChar"/>
    <w:unhideWhenUsed/>
    <w:rsid w:val="001D6346"/>
    <w:pPr>
      <w:spacing w:after="120"/>
    </w:pPr>
  </w:style>
  <w:style w:type="character" w:customStyle="1" w:styleId="BodyTextChar">
    <w:name w:val="Body Text Char"/>
    <w:basedOn w:val="DefaultParagraphFont"/>
    <w:link w:val="BodyText"/>
    <w:rsid w:val="001D6346"/>
    <w:rPr>
      <w:rFonts w:cs="Arial"/>
      <w:spacing w:val="-2"/>
      <w:sz w:val="24"/>
      <w:lang w:eastAsia="fr-FR"/>
    </w:rPr>
  </w:style>
  <w:style w:type="paragraph" w:customStyle="1" w:styleId="Default">
    <w:name w:val="Default"/>
    <w:rsid w:val="00381643"/>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476B65"/>
    <w:rPr>
      <w:color w:val="800080" w:themeColor="followedHyperlink"/>
      <w:u w:val="single"/>
    </w:rPr>
  </w:style>
  <w:style w:type="paragraph" w:customStyle="1" w:styleId="cjcparagr01">
    <w:name w:val="cjcparagr01"/>
    <w:basedOn w:val="Normal"/>
    <w:rsid w:val="00DB7B5B"/>
    <w:pPr>
      <w:tabs>
        <w:tab w:val="clear" w:pos="576"/>
        <w:tab w:val="clear" w:pos="1008"/>
        <w:tab w:val="clear" w:pos="1440"/>
        <w:tab w:val="clear" w:pos="1872"/>
        <w:tab w:val="clear" w:pos="2304"/>
        <w:tab w:val="clear" w:pos="2736"/>
      </w:tabs>
      <w:spacing w:before="100" w:beforeAutospacing="1" w:after="100" w:afterAutospacing="1"/>
      <w:contextualSpacing w:val="0"/>
      <w:jc w:val="left"/>
    </w:pPr>
    <w:rPr>
      <w:rFonts w:cs="Times New Roman"/>
      <w:spacing w:val="0"/>
      <w:szCs w:val="24"/>
      <w:lang w:eastAsia="en-CA"/>
    </w:rPr>
  </w:style>
  <w:style w:type="character" w:customStyle="1" w:styleId="c4">
    <w:name w:val="c4"/>
    <w:basedOn w:val="DefaultParagraphFont"/>
    <w:rsid w:val="00DB7B5B"/>
  </w:style>
  <w:style w:type="character" w:customStyle="1" w:styleId="c10">
    <w:name w:val="c10"/>
    <w:basedOn w:val="DefaultParagraphFont"/>
    <w:rsid w:val="00DB7B5B"/>
  </w:style>
  <w:style w:type="paragraph" w:customStyle="1" w:styleId="Citation1">
    <w:name w:val="Citation1"/>
    <w:basedOn w:val="Normal"/>
    <w:rsid w:val="00DB7B5B"/>
    <w:pPr>
      <w:tabs>
        <w:tab w:val="clear" w:pos="576"/>
        <w:tab w:val="clear" w:pos="1008"/>
        <w:tab w:val="clear" w:pos="1440"/>
        <w:tab w:val="clear" w:pos="1872"/>
        <w:tab w:val="clear" w:pos="2304"/>
        <w:tab w:val="clear" w:pos="2736"/>
      </w:tabs>
      <w:spacing w:before="100" w:beforeAutospacing="1" w:after="100" w:afterAutospacing="1"/>
      <w:contextualSpacing w:val="0"/>
      <w:jc w:val="left"/>
    </w:pPr>
    <w:rPr>
      <w:rFonts w:cs="Times New Roman"/>
      <w:spacing w:val="0"/>
      <w:szCs w:val="24"/>
      <w:lang w:eastAsia="en-CA"/>
    </w:rPr>
  </w:style>
  <w:style w:type="character" w:customStyle="1" w:styleId="c13">
    <w:name w:val="c13"/>
    <w:basedOn w:val="DefaultParagraphFont"/>
    <w:rsid w:val="00DB7B5B"/>
  </w:style>
  <w:style w:type="character" w:customStyle="1" w:styleId="c14">
    <w:name w:val="c14"/>
    <w:basedOn w:val="DefaultParagraphFont"/>
    <w:rsid w:val="00DB7B5B"/>
  </w:style>
  <w:style w:type="character" w:customStyle="1" w:styleId="c35">
    <w:name w:val="c35"/>
    <w:basedOn w:val="DefaultParagraphFont"/>
    <w:rsid w:val="00DB7B5B"/>
  </w:style>
  <w:style w:type="character" w:customStyle="1" w:styleId="c18">
    <w:name w:val="c18"/>
    <w:basedOn w:val="DefaultParagraphFont"/>
    <w:rsid w:val="001541C9"/>
  </w:style>
  <w:style w:type="character" w:customStyle="1" w:styleId="c17">
    <w:name w:val="c17"/>
    <w:basedOn w:val="DefaultParagraphFont"/>
    <w:rsid w:val="001541C9"/>
  </w:style>
  <w:style w:type="character" w:customStyle="1" w:styleId="QuoteChar">
    <w:name w:val="Quote Char"/>
    <w:basedOn w:val="DefaultParagraphFont"/>
    <w:link w:val="Quote"/>
    <w:uiPriority w:val="29"/>
    <w:rsid w:val="007B5525"/>
    <w:rPr>
      <w:rFonts w:cs="Arial"/>
      <w:spacing w:val="-2"/>
      <w:sz w:val="22"/>
      <w:lang w:eastAsia="fr-FR"/>
    </w:rPr>
  </w:style>
  <w:style w:type="character" w:customStyle="1" w:styleId="reflex2-link">
    <w:name w:val="reflex2-link"/>
    <w:basedOn w:val="DefaultParagraphFont"/>
    <w:rsid w:val="007B5525"/>
  </w:style>
  <w:style w:type="paragraph" w:customStyle="1" w:styleId="paragnum">
    <w:name w:val="paragnum"/>
    <w:basedOn w:val="Normal"/>
    <w:rsid w:val="007B5525"/>
    <w:pPr>
      <w:tabs>
        <w:tab w:val="clear" w:pos="576"/>
        <w:tab w:val="clear" w:pos="1008"/>
        <w:tab w:val="clear" w:pos="1440"/>
        <w:tab w:val="clear" w:pos="1872"/>
        <w:tab w:val="clear" w:pos="2304"/>
        <w:tab w:val="clear" w:pos="2736"/>
      </w:tabs>
      <w:spacing w:before="100" w:beforeAutospacing="1" w:after="100" w:afterAutospacing="1"/>
      <w:contextualSpacing w:val="0"/>
      <w:jc w:val="left"/>
    </w:pPr>
    <w:rPr>
      <w:rFonts w:cs="Times New Roman"/>
      <w:spacing w:val="0"/>
      <w:szCs w:val="24"/>
      <w:lang w:eastAsia="en-CA"/>
    </w:rPr>
  </w:style>
  <w:style w:type="paragraph" w:customStyle="1" w:styleId="subsection">
    <w:name w:val="subsection"/>
    <w:basedOn w:val="Normal"/>
    <w:rsid w:val="00481A57"/>
    <w:pPr>
      <w:tabs>
        <w:tab w:val="clear" w:pos="576"/>
        <w:tab w:val="clear" w:pos="1008"/>
        <w:tab w:val="clear" w:pos="1440"/>
        <w:tab w:val="clear" w:pos="1872"/>
        <w:tab w:val="clear" w:pos="2304"/>
        <w:tab w:val="clear" w:pos="2736"/>
      </w:tabs>
      <w:spacing w:before="100" w:beforeAutospacing="1" w:after="100" w:afterAutospacing="1"/>
      <w:contextualSpacing w:val="0"/>
      <w:jc w:val="left"/>
    </w:pPr>
    <w:rPr>
      <w:rFonts w:cs="Times New Roman"/>
      <w:spacing w:val="0"/>
      <w:szCs w:val="24"/>
      <w:lang w:eastAsia="en-CA"/>
    </w:rPr>
  </w:style>
  <w:style w:type="paragraph" w:customStyle="1" w:styleId="paragraph">
    <w:name w:val="paragraph"/>
    <w:basedOn w:val="Normal"/>
    <w:rsid w:val="00481A57"/>
    <w:pPr>
      <w:tabs>
        <w:tab w:val="clear" w:pos="576"/>
        <w:tab w:val="clear" w:pos="1008"/>
        <w:tab w:val="clear" w:pos="1440"/>
        <w:tab w:val="clear" w:pos="1872"/>
        <w:tab w:val="clear" w:pos="2304"/>
        <w:tab w:val="clear" w:pos="2736"/>
      </w:tabs>
      <w:spacing w:before="100" w:beforeAutospacing="1" w:after="100" w:afterAutospacing="1"/>
      <w:contextualSpacing w:val="0"/>
      <w:jc w:val="left"/>
    </w:pPr>
    <w:rPr>
      <w:rFonts w:cs="Times New Roman"/>
      <w:spacing w:val="0"/>
      <w:szCs w:val="24"/>
      <w:lang w:eastAsia="en-CA"/>
    </w:rPr>
  </w:style>
  <w:style w:type="paragraph" w:customStyle="1" w:styleId="marginalnote">
    <w:name w:val="marginalnote"/>
    <w:basedOn w:val="Normal"/>
    <w:rsid w:val="00481A57"/>
    <w:pPr>
      <w:tabs>
        <w:tab w:val="clear" w:pos="576"/>
        <w:tab w:val="clear" w:pos="1008"/>
        <w:tab w:val="clear" w:pos="1440"/>
        <w:tab w:val="clear" w:pos="1872"/>
        <w:tab w:val="clear" w:pos="2304"/>
        <w:tab w:val="clear" w:pos="2736"/>
      </w:tabs>
      <w:spacing w:before="100" w:beforeAutospacing="1" w:after="100" w:afterAutospacing="1"/>
      <w:contextualSpacing w:val="0"/>
      <w:jc w:val="left"/>
    </w:pPr>
    <w:rPr>
      <w:rFonts w:cs="Times New Roman"/>
      <w:spacing w:val="0"/>
      <w:szCs w:val="24"/>
      <w:lang w:eastAsia="en-CA"/>
    </w:rPr>
  </w:style>
  <w:style w:type="character" w:customStyle="1" w:styleId="wb-invisible">
    <w:name w:val="wb-invisible"/>
    <w:basedOn w:val="DefaultParagraphFont"/>
    <w:rsid w:val="00481A57"/>
  </w:style>
  <w:style w:type="character" w:styleId="HTMLCite">
    <w:name w:val="HTML Cite"/>
    <w:basedOn w:val="DefaultParagraphFont"/>
    <w:uiPriority w:val="99"/>
    <w:semiHidden/>
    <w:unhideWhenUsed/>
    <w:rsid w:val="00481A57"/>
    <w:rPr>
      <w:i/>
      <w:iCs/>
    </w:rPr>
  </w:style>
  <w:style w:type="character" w:customStyle="1" w:styleId="sectionlabel">
    <w:name w:val="sectionlabel"/>
    <w:basedOn w:val="DefaultParagraphFont"/>
    <w:rsid w:val="0035711D"/>
  </w:style>
  <w:style w:type="character" w:styleId="HTMLDefinition">
    <w:name w:val="HTML Definition"/>
    <w:basedOn w:val="DefaultParagraphFont"/>
    <w:uiPriority w:val="99"/>
    <w:semiHidden/>
    <w:unhideWhenUsed/>
    <w:rsid w:val="0035711D"/>
    <w:rPr>
      <w:i/>
      <w:iCs/>
    </w:rPr>
  </w:style>
  <w:style w:type="character" w:customStyle="1" w:styleId="wb-inv">
    <w:name w:val="wb-inv"/>
    <w:basedOn w:val="DefaultParagraphFont"/>
    <w:rsid w:val="00A31AA4"/>
  </w:style>
  <w:style w:type="character" w:customStyle="1" w:styleId="solexhl">
    <w:name w:val="solexhl"/>
    <w:basedOn w:val="DefaultParagraphFont"/>
    <w:rsid w:val="00E77B00"/>
  </w:style>
  <w:style w:type="character" w:customStyle="1" w:styleId="reflex">
    <w:name w:val="reflex"/>
    <w:basedOn w:val="DefaultParagraphFont"/>
    <w:rsid w:val="00E77B00"/>
  </w:style>
  <w:style w:type="character" w:customStyle="1" w:styleId="reflex3-block">
    <w:name w:val="reflex3-block"/>
    <w:basedOn w:val="DefaultParagraphFont"/>
    <w:rsid w:val="00E77B00"/>
  </w:style>
  <w:style w:type="character" w:customStyle="1" w:styleId="Titre1">
    <w:name w:val="Titre1"/>
    <w:basedOn w:val="DefaultParagraphFont"/>
    <w:rsid w:val="00BC0E1A"/>
  </w:style>
  <w:style w:type="character" w:customStyle="1" w:styleId="citation">
    <w:name w:val="citation"/>
    <w:basedOn w:val="DefaultParagraphFont"/>
    <w:rsid w:val="00BC0E1A"/>
  </w:style>
  <w:style w:type="character" w:customStyle="1" w:styleId="publicationdate">
    <w:name w:val="publicationdate"/>
    <w:basedOn w:val="DefaultParagraphFont"/>
    <w:rsid w:val="00BC0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5516">
      <w:bodyDiv w:val="1"/>
      <w:marLeft w:val="0"/>
      <w:marRight w:val="0"/>
      <w:marTop w:val="0"/>
      <w:marBottom w:val="0"/>
      <w:divBdr>
        <w:top w:val="none" w:sz="0" w:space="0" w:color="auto"/>
        <w:left w:val="none" w:sz="0" w:space="0" w:color="auto"/>
        <w:bottom w:val="none" w:sz="0" w:space="0" w:color="auto"/>
        <w:right w:val="none" w:sz="0" w:space="0" w:color="auto"/>
      </w:divBdr>
    </w:div>
    <w:div w:id="216741568">
      <w:bodyDiv w:val="1"/>
      <w:marLeft w:val="0"/>
      <w:marRight w:val="0"/>
      <w:marTop w:val="0"/>
      <w:marBottom w:val="0"/>
      <w:divBdr>
        <w:top w:val="none" w:sz="0" w:space="0" w:color="auto"/>
        <w:left w:val="none" w:sz="0" w:space="0" w:color="auto"/>
        <w:bottom w:val="none" w:sz="0" w:space="0" w:color="auto"/>
        <w:right w:val="none" w:sz="0" w:space="0" w:color="auto"/>
      </w:divBdr>
      <w:divsChild>
        <w:div w:id="1185289838">
          <w:marLeft w:val="0"/>
          <w:marRight w:val="0"/>
          <w:marTop w:val="150"/>
          <w:marBottom w:val="0"/>
          <w:divBdr>
            <w:top w:val="none" w:sz="0" w:space="0" w:color="auto"/>
            <w:left w:val="none" w:sz="0" w:space="0" w:color="auto"/>
            <w:bottom w:val="none" w:sz="0" w:space="0" w:color="auto"/>
            <w:right w:val="none" w:sz="0" w:space="0" w:color="auto"/>
          </w:divBdr>
          <w:divsChild>
            <w:div w:id="561526820">
              <w:marLeft w:val="0"/>
              <w:marRight w:val="0"/>
              <w:marTop w:val="0"/>
              <w:marBottom w:val="0"/>
              <w:divBdr>
                <w:top w:val="none" w:sz="0" w:space="0" w:color="auto"/>
                <w:left w:val="none" w:sz="0" w:space="0" w:color="auto"/>
                <w:bottom w:val="none" w:sz="0" w:space="0" w:color="auto"/>
                <w:right w:val="none" w:sz="0" w:space="0" w:color="auto"/>
              </w:divBdr>
              <w:divsChild>
                <w:div w:id="941566476">
                  <w:marLeft w:val="0"/>
                  <w:marRight w:val="0"/>
                  <w:marTop w:val="0"/>
                  <w:marBottom w:val="0"/>
                  <w:divBdr>
                    <w:top w:val="none" w:sz="0" w:space="0" w:color="auto"/>
                    <w:left w:val="none" w:sz="0" w:space="0" w:color="auto"/>
                    <w:bottom w:val="none" w:sz="0" w:space="0" w:color="auto"/>
                    <w:right w:val="none" w:sz="0" w:space="0" w:color="auto"/>
                  </w:divBdr>
                  <w:divsChild>
                    <w:div w:id="835026494">
                      <w:marLeft w:val="0"/>
                      <w:marRight w:val="0"/>
                      <w:marTop w:val="0"/>
                      <w:marBottom w:val="0"/>
                      <w:divBdr>
                        <w:top w:val="none" w:sz="0" w:space="0" w:color="auto"/>
                        <w:left w:val="none" w:sz="0" w:space="0" w:color="auto"/>
                        <w:bottom w:val="none" w:sz="0" w:space="0" w:color="auto"/>
                        <w:right w:val="none" w:sz="0" w:space="0" w:color="auto"/>
                      </w:divBdr>
                      <w:divsChild>
                        <w:div w:id="427240415">
                          <w:marLeft w:val="0"/>
                          <w:marRight w:val="0"/>
                          <w:marTop w:val="0"/>
                          <w:marBottom w:val="0"/>
                          <w:divBdr>
                            <w:top w:val="none" w:sz="0" w:space="0" w:color="auto"/>
                            <w:left w:val="none" w:sz="0" w:space="0" w:color="auto"/>
                            <w:bottom w:val="none" w:sz="0" w:space="0" w:color="auto"/>
                            <w:right w:val="none" w:sz="0" w:space="0" w:color="auto"/>
                          </w:divBdr>
                          <w:divsChild>
                            <w:div w:id="522591435">
                              <w:marLeft w:val="0"/>
                              <w:marRight w:val="0"/>
                              <w:marTop w:val="0"/>
                              <w:marBottom w:val="0"/>
                              <w:divBdr>
                                <w:top w:val="none" w:sz="0" w:space="0" w:color="auto"/>
                                <w:left w:val="none" w:sz="0" w:space="0" w:color="auto"/>
                                <w:bottom w:val="none" w:sz="0" w:space="0" w:color="auto"/>
                                <w:right w:val="none" w:sz="0" w:space="0" w:color="auto"/>
                              </w:divBdr>
                              <w:divsChild>
                                <w:div w:id="435904143">
                                  <w:marLeft w:val="0"/>
                                  <w:marRight w:val="0"/>
                                  <w:marTop w:val="0"/>
                                  <w:marBottom w:val="0"/>
                                  <w:divBdr>
                                    <w:top w:val="none" w:sz="0" w:space="0" w:color="auto"/>
                                    <w:left w:val="none" w:sz="0" w:space="0" w:color="auto"/>
                                    <w:bottom w:val="none" w:sz="0" w:space="0" w:color="auto"/>
                                    <w:right w:val="none" w:sz="0" w:space="0" w:color="auto"/>
                                  </w:divBdr>
                                </w:div>
                                <w:div w:id="705638769">
                                  <w:marLeft w:val="0"/>
                                  <w:marRight w:val="0"/>
                                  <w:marTop w:val="0"/>
                                  <w:marBottom w:val="0"/>
                                  <w:divBdr>
                                    <w:top w:val="none" w:sz="0" w:space="0" w:color="auto"/>
                                    <w:left w:val="none" w:sz="0" w:space="0" w:color="auto"/>
                                    <w:bottom w:val="none" w:sz="0" w:space="0" w:color="auto"/>
                                    <w:right w:val="none" w:sz="0" w:space="0" w:color="auto"/>
                                  </w:divBdr>
                                </w:div>
                                <w:div w:id="1576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4098">
      <w:bodyDiv w:val="1"/>
      <w:marLeft w:val="0"/>
      <w:marRight w:val="0"/>
      <w:marTop w:val="0"/>
      <w:marBottom w:val="0"/>
      <w:divBdr>
        <w:top w:val="none" w:sz="0" w:space="0" w:color="auto"/>
        <w:left w:val="none" w:sz="0" w:space="0" w:color="auto"/>
        <w:bottom w:val="none" w:sz="0" w:space="0" w:color="auto"/>
        <w:right w:val="none" w:sz="0" w:space="0" w:color="auto"/>
      </w:divBdr>
    </w:div>
    <w:div w:id="299727242">
      <w:bodyDiv w:val="1"/>
      <w:marLeft w:val="3"/>
      <w:marRight w:val="3"/>
      <w:marTop w:val="240"/>
      <w:marBottom w:val="0"/>
      <w:divBdr>
        <w:top w:val="none" w:sz="0" w:space="0" w:color="auto"/>
        <w:left w:val="none" w:sz="0" w:space="0" w:color="auto"/>
        <w:bottom w:val="none" w:sz="0" w:space="0" w:color="auto"/>
        <w:right w:val="none" w:sz="0" w:space="0" w:color="auto"/>
      </w:divBdr>
      <w:divsChild>
        <w:div w:id="625700682">
          <w:marLeft w:val="0"/>
          <w:marRight w:val="0"/>
          <w:marTop w:val="720"/>
          <w:marBottom w:val="0"/>
          <w:divBdr>
            <w:top w:val="single" w:sz="6" w:space="0" w:color="auto"/>
            <w:left w:val="none" w:sz="0" w:space="0" w:color="auto"/>
            <w:bottom w:val="none" w:sz="0" w:space="0" w:color="auto"/>
            <w:right w:val="none" w:sz="0" w:space="0" w:color="auto"/>
          </w:divBdr>
        </w:div>
      </w:divsChild>
    </w:div>
    <w:div w:id="300156750">
      <w:bodyDiv w:val="1"/>
      <w:marLeft w:val="0"/>
      <w:marRight w:val="0"/>
      <w:marTop w:val="0"/>
      <w:marBottom w:val="0"/>
      <w:divBdr>
        <w:top w:val="none" w:sz="0" w:space="0" w:color="auto"/>
        <w:left w:val="none" w:sz="0" w:space="0" w:color="auto"/>
        <w:bottom w:val="none" w:sz="0" w:space="0" w:color="auto"/>
        <w:right w:val="none" w:sz="0" w:space="0" w:color="auto"/>
      </w:divBdr>
      <w:divsChild>
        <w:div w:id="1741562439">
          <w:marLeft w:val="0"/>
          <w:marRight w:val="0"/>
          <w:marTop w:val="0"/>
          <w:marBottom w:val="0"/>
          <w:divBdr>
            <w:top w:val="none" w:sz="0" w:space="0" w:color="auto"/>
            <w:left w:val="none" w:sz="0" w:space="0" w:color="auto"/>
            <w:bottom w:val="none" w:sz="0" w:space="0" w:color="auto"/>
            <w:right w:val="none" w:sz="0" w:space="0" w:color="auto"/>
          </w:divBdr>
        </w:div>
        <w:div w:id="515583129">
          <w:marLeft w:val="0"/>
          <w:marRight w:val="0"/>
          <w:marTop w:val="0"/>
          <w:marBottom w:val="0"/>
          <w:divBdr>
            <w:top w:val="none" w:sz="0" w:space="0" w:color="auto"/>
            <w:left w:val="none" w:sz="0" w:space="0" w:color="auto"/>
            <w:bottom w:val="none" w:sz="0" w:space="0" w:color="auto"/>
            <w:right w:val="none" w:sz="0" w:space="0" w:color="auto"/>
          </w:divBdr>
        </w:div>
      </w:divsChild>
    </w:div>
    <w:div w:id="349993619">
      <w:bodyDiv w:val="1"/>
      <w:marLeft w:val="0"/>
      <w:marRight w:val="0"/>
      <w:marTop w:val="0"/>
      <w:marBottom w:val="0"/>
      <w:divBdr>
        <w:top w:val="none" w:sz="0" w:space="0" w:color="auto"/>
        <w:left w:val="none" w:sz="0" w:space="0" w:color="auto"/>
        <w:bottom w:val="none" w:sz="0" w:space="0" w:color="auto"/>
        <w:right w:val="none" w:sz="0" w:space="0" w:color="auto"/>
      </w:divBdr>
      <w:divsChild>
        <w:div w:id="229459610">
          <w:marLeft w:val="0"/>
          <w:marRight w:val="0"/>
          <w:marTop w:val="0"/>
          <w:marBottom w:val="0"/>
          <w:divBdr>
            <w:top w:val="none" w:sz="0" w:space="0" w:color="auto"/>
            <w:left w:val="none" w:sz="0" w:space="0" w:color="auto"/>
            <w:bottom w:val="none" w:sz="0" w:space="0" w:color="auto"/>
            <w:right w:val="none" w:sz="0" w:space="0" w:color="auto"/>
          </w:divBdr>
        </w:div>
      </w:divsChild>
    </w:div>
    <w:div w:id="408846333">
      <w:bodyDiv w:val="1"/>
      <w:marLeft w:val="0"/>
      <w:marRight w:val="0"/>
      <w:marTop w:val="0"/>
      <w:marBottom w:val="0"/>
      <w:divBdr>
        <w:top w:val="none" w:sz="0" w:space="0" w:color="auto"/>
        <w:left w:val="none" w:sz="0" w:space="0" w:color="auto"/>
        <w:bottom w:val="none" w:sz="0" w:space="0" w:color="auto"/>
        <w:right w:val="none" w:sz="0" w:space="0" w:color="auto"/>
      </w:divBdr>
    </w:div>
    <w:div w:id="435489137">
      <w:bodyDiv w:val="1"/>
      <w:marLeft w:val="0"/>
      <w:marRight w:val="0"/>
      <w:marTop w:val="0"/>
      <w:marBottom w:val="0"/>
      <w:divBdr>
        <w:top w:val="none" w:sz="0" w:space="0" w:color="auto"/>
        <w:left w:val="none" w:sz="0" w:space="0" w:color="auto"/>
        <w:bottom w:val="none" w:sz="0" w:space="0" w:color="auto"/>
        <w:right w:val="none" w:sz="0" w:space="0" w:color="auto"/>
      </w:divBdr>
      <w:divsChild>
        <w:div w:id="614213562">
          <w:marLeft w:val="0"/>
          <w:marRight w:val="0"/>
          <w:marTop w:val="0"/>
          <w:marBottom w:val="0"/>
          <w:divBdr>
            <w:top w:val="none" w:sz="0" w:space="0" w:color="auto"/>
            <w:left w:val="none" w:sz="0" w:space="0" w:color="auto"/>
            <w:bottom w:val="none" w:sz="0" w:space="0" w:color="auto"/>
            <w:right w:val="none" w:sz="0" w:space="0" w:color="auto"/>
          </w:divBdr>
          <w:divsChild>
            <w:div w:id="609776679">
              <w:marLeft w:val="0"/>
              <w:marRight w:val="0"/>
              <w:marTop w:val="0"/>
              <w:marBottom w:val="0"/>
              <w:divBdr>
                <w:top w:val="none" w:sz="0" w:space="0" w:color="auto"/>
                <w:left w:val="none" w:sz="0" w:space="0" w:color="auto"/>
                <w:bottom w:val="none" w:sz="0" w:space="0" w:color="auto"/>
                <w:right w:val="none" w:sz="0" w:space="0" w:color="auto"/>
              </w:divBdr>
              <w:divsChild>
                <w:div w:id="173961939">
                  <w:marLeft w:val="0"/>
                  <w:marRight w:val="0"/>
                  <w:marTop w:val="0"/>
                  <w:marBottom w:val="0"/>
                  <w:divBdr>
                    <w:top w:val="none" w:sz="0" w:space="0" w:color="auto"/>
                    <w:left w:val="none" w:sz="0" w:space="0" w:color="auto"/>
                    <w:bottom w:val="none" w:sz="0" w:space="0" w:color="auto"/>
                    <w:right w:val="none" w:sz="0" w:space="0" w:color="auto"/>
                  </w:divBdr>
                  <w:divsChild>
                    <w:div w:id="1846826654">
                      <w:marLeft w:val="2250"/>
                      <w:marRight w:val="0"/>
                      <w:marTop w:val="0"/>
                      <w:marBottom w:val="0"/>
                      <w:divBdr>
                        <w:top w:val="none" w:sz="0" w:space="0" w:color="auto"/>
                        <w:left w:val="none" w:sz="0" w:space="0" w:color="auto"/>
                        <w:bottom w:val="none" w:sz="0" w:space="0" w:color="auto"/>
                        <w:right w:val="none" w:sz="0" w:space="0" w:color="auto"/>
                      </w:divBdr>
                      <w:divsChild>
                        <w:div w:id="1800951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271">
      <w:bodyDiv w:val="1"/>
      <w:marLeft w:val="0"/>
      <w:marRight w:val="0"/>
      <w:marTop w:val="0"/>
      <w:marBottom w:val="0"/>
      <w:divBdr>
        <w:top w:val="none" w:sz="0" w:space="0" w:color="auto"/>
        <w:left w:val="none" w:sz="0" w:space="0" w:color="auto"/>
        <w:bottom w:val="none" w:sz="0" w:space="0" w:color="auto"/>
        <w:right w:val="none" w:sz="0" w:space="0" w:color="auto"/>
      </w:divBdr>
    </w:div>
    <w:div w:id="543250227">
      <w:bodyDiv w:val="1"/>
      <w:marLeft w:val="0"/>
      <w:marRight w:val="0"/>
      <w:marTop w:val="0"/>
      <w:marBottom w:val="0"/>
      <w:divBdr>
        <w:top w:val="none" w:sz="0" w:space="0" w:color="auto"/>
        <w:left w:val="none" w:sz="0" w:space="0" w:color="auto"/>
        <w:bottom w:val="none" w:sz="0" w:space="0" w:color="auto"/>
        <w:right w:val="none" w:sz="0" w:space="0" w:color="auto"/>
      </w:divBdr>
    </w:div>
    <w:div w:id="687827817">
      <w:bodyDiv w:val="1"/>
      <w:marLeft w:val="0"/>
      <w:marRight w:val="0"/>
      <w:marTop w:val="0"/>
      <w:marBottom w:val="0"/>
      <w:divBdr>
        <w:top w:val="none" w:sz="0" w:space="0" w:color="auto"/>
        <w:left w:val="none" w:sz="0" w:space="0" w:color="auto"/>
        <w:bottom w:val="none" w:sz="0" w:space="0" w:color="auto"/>
        <w:right w:val="none" w:sz="0" w:space="0" w:color="auto"/>
      </w:divBdr>
    </w:div>
    <w:div w:id="724841834">
      <w:bodyDiv w:val="1"/>
      <w:marLeft w:val="0"/>
      <w:marRight w:val="0"/>
      <w:marTop w:val="0"/>
      <w:marBottom w:val="0"/>
      <w:divBdr>
        <w:top w:val="none" w:sz="0" w:space="0" w:color="auto"/>
        <w:left w:val="none" w:sz="0" w:space="0" w:color="auto"/>
        <w:bottom w:val="none" w:sz="0" w:space="0" w:color="auto"/>
        <w:right w:val="none" w:sz="0" w:space="0" w:color="auto"/>
      </w:divBdr>
      <w:divsChild>
        <w:div w:id="1673024285">
          <w:marLeft w:val="0"/>
          <w:marRight w:val="0"/>
          <w:marTop w:val="0"/>
          <w:marBottom w:val="0"/>
          <w:divBdr>
            <w:top w:val="none" w:sz="0" w:space="0" w:color="auto"/>
            <w:left w:val="none" w:sz="0" w:space="0" w:color="auto"/>
            <w:bottom w:val="none" w:sz="0" w:space="0" w:color="auto"/>
            <w:right w:val="none" w:sz="0" w:space="0" w:color="auto"/>
          </w:divBdr>
        </w:div>
      </w:divsChild>
    </w:div>
    <w:div w:id="872884815">
      <w:bodyDiv w:val="1"/>
      <w:marLeft w:val="0"/>
      <w:marRight w:val="0"/>
      <w:marTop w:val="0"/>
      <w:marBottom w:val="0"/>
      <w:divBdr>
        <w:top w:val="none" w:sz="0" w:space="0" w:color="auto"/>
        <w:left w:val="none" w:sz="0" w:space="0" w:color="auto"/>
        <w:bottom w:val="none" w:sz="0" w:space="0" w:color="auto"/>
        <w:right w:val="none" w:sz="0" w:space="0" w:color="auto"/>
      </w:divBdr>
    </w:div>
    <w:div w:id="921140029">
      <w:bodyDiv w:val="1"/>
      <w:marLeft w:val="0"/>
      <w:marRight w:val="0"/>
      <w:marTop w:val="0"/>
      <w:marBottom w:val="0"/>
      <w:divBdr>
        <w:top w:val="none" w:sz="0" w:space="0" w:color="auto"/>
        <w:left w:val="none" w:sz="0" w:space="0" w:color="auto"/>
        <w:bottom w:val="none" w:sz="0" w:space="0" w:color="auto"/>
        <w:right w:val="none" w:sz="0" w:space="0" w:color="auto"/>
      </w:divBdr>
    </w:div>
    <w:div w:id="929048351">
      <w:bodyDiv w:val="1"/>
      <w:marLeft w:val="0"/>
      <w:marRight w:val="0"/>
      <w:marTop w:val="0"/>
      <w:marBottom w:val="0"/>
      <w:divBdr>
        <w:top w:val="none" w:sz="0" w:space="0" w:color="auto"/>
        <w:left w:val="none" w:sz="0" w:space="0" w:color="auto"/>
        <w:bottom w:val="none" w:sz="0" w:space="0" w:color="auto"/>
        <w:right w:val="none" w:sz="0" w:space="0" w:color="auto"/>
      </w:divBdr>
    </w:div>
    <w:div w:id="934560734">
      <w:bodyDiv w:val="1"/>
      <w:marLeft w:val="0"/>
      <w:marRight w:val="0"/>
      <w:marTop w:val="0"/>
      <w:marBottom w:val="0"/>
      <w:divBdr>
        <w:top w:val="none" w:sz="0" w:space="0" w:color="auto"/>
        <w:left w:val="none" w:sz="0" w:space="0" w:color="auto"/>
        <w:bottom w:val="none" w:sz="0" w:space="0" w:color="auto"/>
        <w:right w:val="none" w:sz="0" w:space="0" w:color="auto"/>
      </w:divBdr>
    </w:div>
    <w:div w:id="939677727">
      <w:bodyDiv w:val="1"/>
      <w:marLeft w:val="0"/>
      <w:marRight w:val="0"/>
      <w:marTop w:val="0"/>
      <w:marBottom w:val="0"/>
      <w:divBdr>
        <w:top w:val="none" w:sz="0" w:space="0" w:color="auto"/>
        <w:left w:val="none" w:sz="0" w:space="0" w:color="auto"/>
        <w:bottom w:val="none" w:sz="0" w:space="0" w:color="auto"/>
        <w:right w:val="none" w:sz="0" w:space="0" w:color="auto"/>
      </w:divBdr>
    </w:div>
    <w:div w:id="966617854">
      <w:bodyDiv w:val="1"/>
      <w:marLeft w:val="0"/>
      <w:marRight w:val="0"/>
      <w:marTop w:val="0"/>
      <w:marBottom w:val="0"/>
      <w:divBdr>
        <w:top w:val="none" w:sz="0" w:space="0" w:color="auto"/>
        <w:left w:val="none" w:sz="0" w:space="0" w:color="auto"/>
        <w:bottom w:val="none" w:sz="0" w:space="0" w:color="auto"/>
        <w:right w:val="none" w:sz="0" w:space="0" w:color="auto"/>
      </w:divBdr>
    </w:div>
    <w:div w:id="999694852">
      <w:bodyDiv w:val="1"/>
      <w:marLeft w:val="0"/>
      <w:marRight w:val="0"/>
      <w:marTop w:val="0"/>
      <w:marBottom w:val="0"/>
      <w:divBdr>
        <w:top w:val="none" w:sz="0" w:space="0" w:color="auto"/>
        <w:left w:val="none" w:sz="0" w:space="0" w:color="auto"/>
        <w:bottom w:val="none" w:sz="0" w:space="0" w:color="auto"/>
        <w:right w:val="none" w:sz="0" w:space="0" w:color="auto"/>
      </w:divBdr>
    </w:div>
    <w:div w:id="1030035746">
      <w:bodyDiv w:val="1"/>
      <w:marLeft w:val="0"/>
      <w:marRight w:val="0"/>
      <w:marTop w:val="0"/>
      <w:marBottom w:val="0"/>
      <w:divBdr>
        <w:top w:val="none" w:sz="0" w:space="0" w:color="auto"/>
        <w:left w:val="none" w:sz="0" w:space="0" w:color="auto"/>
        <w:bottom w:val="none" w:sz="0" w:space="0" w:color="auto"/>
        <w:right w:val="none" w:sz="0" w:space="0" w:color="auto"/>
      </w:divBdr>
    </w:div>
    <w:div w:id="1045955146">
      <w:bodyDiv w:val="1"/>
      <w:marLeft w:val="3"/>
      <w:marRight w:val="3"/>
      <w:marTop w:val="240"/>
      <w:marBottom w:val="0"/>
      <w:divBdr>
        <w:top w:val="none" w:sz="0" w:space="0" w:color="auto"/>
        <w:left w:val="none" w:sz="0" w:space="0" w:color="auto"/>
        <w:bottom w:val="none" w:sz="0" w:space="0" w:color="auto"/>
        <w:right w:val="none" w:sz="0" w:space="0" w:color="auto"/>
      </w:divBdr>
      <w:divsChild>
        <w:div w:id="1609041995">
          <w:marLeft w:val="0"/>
          <w:marRight w:val="0"/>
          <w:marTop w:val="0"/>
          <w:marBottom w:val="0"/>
          <w:divBdr>
            <w:top w:val="none" w:sz="0" w:space="0" w:color="auto"/>
            <w:left w:val="none" w:sz="0" w:space="0" w:color="auto"/>
            <w:bottom w:val="none" w:sz="0" w:space="0" w:color="auto"/>
            <w:right w:val="none" w:sz="0" w:space="0" w:color="auto"/>
          </w:divBdr>
        </w:div>
      </w:divsChild>
    </w:div>
    <w:div w:id="1049840388">
      <w:bodyDiv w:val="1"/>
      <w:marLeft w:val="0"/>
      <w:marRight w:val="0"/>
      <w:marTop w:val="0"/>
      <w:marBottom w:val="0"/>
      <w:divBdr>
        <w:top w:val="none" w:sz="0" w:space="0" w:color="auto"/>
        <w:left w:val="none" w:sz="0" w:space="0" w:color="auto"/>
        <w:bottom w:val="none" w:sz="0" w:space="0" w:color="auto"/>
        <w:right w:val="none" w:sz="0" w:space="0" w:color="auto"/>
      </w:divBdr>
      <w:divsChild>
        <w:div w:id="1964270467">
          <w:marLeft w:val="0"/>
          <w:marRight w:val="0"/>
          <w:marTop w:val="0"/>
          <w:marBottom w:val="0"/>
          <w:divBdr>
            <w:top w:val="none" w:sz="0" w:space="0" w:color="auto"/>
            <w:left w:val="none" w:sz="0" w:space="0" w:color="auto"/>
            <w:bottom w:val="none" w:sz="0" w:space="0" w:color="auto"/>
            <w:right w:val="none" w:sz="0" w:space="0" w:color="auto"/>
          </w:divBdr>
          <w:divsChild>
            <w:div w:id="1927498754">
              <w:marLeft w:val="0"/>
              <w:marRight w:val="0"/>
              <w:marTop w:val="0"/>
              <w:marBottom w:val="0"/>
              <w:divBdr>
                <w:top w:val="none" w:sz="0" w:space="0" w:color="auto"/>
                <w:left w:val="none" w:sz="0" w:space="0" w:color="auto"/>
                <w:bottom w:val="none" w:sz="0" w:space="0" w:color="auto"/>
                <w:right w:val="none" w:sz="0" w:space="0" w:color="auto"/>
              </w:divBdr>
              <w:divsChild>
                <w:div w:id="1157919802">
                  <w:marLeft w:val="0"/>
                  <w:marRight w:val="0"/>
                  <w:marTop w:val="0"/>
                  <w:marBottom w:val="0"/>
                  <w:divBdr>
                    <w:top w:val="none" w:sz="0" w:space="0" w:color="auto"/>
                    <w:left w:val="none" w:sz="0" w:space="0" w:color="auto"/>
                    <w:bottom w:val="none" w:sz="0" w:space="0" w:color="auto"/>
                    <w:right w:val="none" w:sz="0" w:space="0" w:color="auto"/>
                  </w:divBdr>
                  <w:divsChild>
                    <w:div w:id="562840155">
                      <w:marLeft w:val="2250"/>
                      <w:marRight w:val="0"/>
                      <w:marTop w:val="0"/>
                      <w:marBottom w:val="0"/>
                      <w:divBdr>
                        <w:top w:val="none" w:sz="0" w:space="0" w:color="auto"/>
                        <w:left w:val="none" w:sz="0" w:space="0" w:color="auto"/>
                        <w:bottom w:val="none" w:sz="0" w:space="0" w:color="auto"/>
                        <w:right w:val="none" w:sz="0" w:space="0" w:color="auto"/>
                      </w:divBdr>
                      <w:divsChild>
                        <w:div w:id="1876965451">
                          <w:marLeft w:val="900"/>
                          <w:marRight w:val="0"/>
                          <w:marTop w:val="0"/>
                          <w:marBottom w:val="0"/>
                          <w:divBdr>
                            <w:top w:val="none" w:sz="0" w:space="0" w:color="auto"/>
                            <w:left w:val="none" w:sz="0" w:space="0" w:color="auto"/>
                            <w:bottom w:val="none" w:sz="0" w:space="0" w:color="auto"/>
                            <w:right w:val="none" w:sz="0" w:space="0" w:color="auto"/>
                          </w:divBdr>
                          <w:divsChild>
                            <w:div w:id="21405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70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879">
          <w:marLeft w:val="0"/>
          <w:marRight w:val="0"/>
          <w:marTop w:val="0"/>
          <w:marBottom w:val="0"/>
          <w:divBdr>
            <w:top w:val="none" w:sz="0" w:space="0" w:color="auto"/>
            <w:left w:val="none" w:sz="0" w:space="0" w:color="auto"/>
            <w:bottom w:val="none" w:sz="0" w:space="0" w:color="auto"/>
            <w:right w:val="none" w:sz="0" w:space="0" w:color="auto"/>
          </w:divBdr>
          <w:divsChild>
            <w:div w:id="1150293402">
              <w:marLeft w:val="0"/>
              <w:marRight w:val="0"/>
              <w:marTop w:val="0"/>
              <w:marBottom w:val="0"/>
              <w:divBdr>
                <w:top w:val="none" w:sz="0" w:space="0" w:color="auto"/>
                <w:left w:val="none" w:sz="0" w:space="0" w:color="auto"/>
                <w:bottom w:val="none" w:sz="0" w:space="0" w:color="auto"/>
                <w:right w:val="none" w:sz="0" w:space="0" w:color="auto"/>
              </w:divBdr>
              <w:divsChild>
                <w:div w:id="616133665">
                  <w:marLeft w:val="0"/>
                  <w:marRight w:val="0"/>
                  <w:marTop w:val="0"/>
                  <w:marBottom w:val="0"/>
                  <w:divBdr>
                    <w:top w:val="none" w:sz="0" w:space="0" w:color="auto"/>
                    <w:left w:val="none" w:sz="0" w:space="0" w:color="auto"/>
                    <w:bottom w:val="none" w:sz="0" w:space="0" w:color="auto"/>
                    <w:right w:val="none" w:sz="0" w:space="0" w:color="auto"/>
                  </w:divBdr>
                  <w:divsChild>
                    <w:div w:id="532695510">
                      <w:marLeft w:val="2250"/>
                      <w:marRight w:val="0"/>
                      <w:marTop w:val="0"/>
                      <w:marBottom w:val="0"/>
                      <w:divBdr>
                        <w:top w:val="none" w:sz="0" w:space="0" w:color="auto"/>
                        <w:left w:val="none" w:sz="0" w:space="0" w:color="auto"/>
                        <w:bottom w:val="none" w:sz="0" w:space="0" w:color="auto"/>
                        <w:right w:val="none" w:sz="0" w:space="0" w:color="auto"/>
                      </w:divBdr>
                      <w:divsChild>
                        <w:div w:id="8766243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490">
      <w:bodyDiv w:val="1"/>
      <w:marLeft w:val="0"/>
      <w:marRight w:val="0"/>
      <w:marTop w:val="0"/>
      <w:marBottom w:val="0"/>
      <w:divBdr>
        <w:top w:val="none" w:sz="0" w:space="0" w:color="auto"/>
        <w:left w:val="none" w:sz="0" w:space="0" w:color="auto"/>
        <w:bottom w:val="none" w:sz="0" w:space="0" w:color="auto"/>
        <w:right w:val="none" w:sz="0" w:space="0" w:color="auto"/>
      </w:divBdr>
    </w:div>
    <w:div w:id="1117093261">
      <w:bodyDiv w:val="1"/>
      <w:marLeft w:val="0"/>
      <w:marRight w:val="0"/>
      <w:marTop w:val="0"/>
      <w:marBottom w:val="0"/>
      <w:divBdr>
        <w:top w:val="none" w:sz="0" w:space="0" w:color="auto"/>
        <w:left w:val="none" w:sz="0" w:space="0" w:color="auto"/>
        <w:bottom w:val="none" w:sz="0" w:space="0" w:color="auto"/>
        <w:right w:val="none" w:sz="0" w:space="0" w:color="auto"/>
      </w:divBdr>
    </w:div>
    <w:div w:id="1318414107">
      <w:bodyDiv w:val="1"/>
      <w:marLeft w:val="0"/>
      <w:marRight w:val="0"/>
      <w:marTop w:val="0"/>
      <w:marBottom w:val="0"/>
      <w:divBdr>
        <w:top w:val="none" w:sz="0" w:space="0" w:color="auto"/>
        <w:left w:val="none" w:sz="0" w:space="0" w:color="auto"/>
        <w:bottom w:val="none" w:sz="0" w:space="0" w:color="auto"/>
        <w:right w:val="none" w:sz="0" w:space="0" w:color="auto"/>
      </w:divBdr>
    </w:div>
    <w:div w:id="1339237557">
      <w:bodyDiv w:val="1"/>
      <w:marLeft w:val="0"/>
      <w:marRight w:val="0"/>
      <w:marTop w:val="0"/>
      <w:marBottom w:val="0"/>
      <w:divBdr>
        <w:top w:val="none" w:sz="0" w:space="0" w:color="auto"/>
        <w:left w:val="none" w:sz="0" w:space="0" w:color="auto"/>
        <w:bottom w:val="none" w:sz="0" w:space="0" w:color="auto"/>
        <w:right w:val="none" w:sz="0" w:space="0" w:color="auto"/>
      </w:divBdr>
      <w:divsChild>
        <w:div w:id="1900902173">
          <w:marLeft w:val="0"/>
          <w:marRight w:val="0"/>
          <w:marTop w:val="0"/>
          <w:marBottom w:val="0"/>
          <w:divBdr>
            <w:top w:val="none" w:sz="0" w:space="0" w:color="auto"/>
            <w:left w:val="none" w:sz="0" w:space="0" w:color="auto"/>
            <w:bottom w:val="none" w:sz="0" w:space="0" w:color="auto"/>
            <w:right w:val="none" w:sz="0" w:space="0" w:color="auto"/>
          </w:divBdr>
        </w:div>
        <w:div w:id="761485293">
          <w:marLeft w:val="0"/>
          <w:marRight w:val="0"/>
          <w:marTop w:val="0"/>
          <w:marBottom w:val="0"/>
          <w:divBdr>
            <w:top w:val="none" w:sz="0" w:space="0" w:color="auto"/>
            <w:left w:val="none" w:sz="0" w:space="0" w:color="auto"/>
            <w:bottom w:val="none" w:sz="0" w:space="0" w:color="auto"/>
            <w:right w:val="none" w:sz="0" w:space="0" w:color="auto"/>
          </w:divBdr>
        </w:div>
        <w:div w:id="1212301879">
          <w:marLeft w:val="0"/>
          <w:marRight w:val="0"/>
          <w:marTop w:val="0"/>
          <w:marBottom w:val="0"/>
          <w:divBdr>
            <w:top w:val="none" w:sz="0" w:space="0" w:color="auto"/>
            <w:left w:val="none" w:sz="0" w:space="0" w:color="auto"/>
            <w:bottom w:val="none" w:sz="0" w:space="0" w:color="auto"/>
            <w:right w:val="none" w:sz="0" w:space="0" w:color="auto"/>
          </w:divBdr>
        </w:div>
        <w:div w:id="1212572608">
          <w:marLeft w:val="0"/>
          <w:marRight w:val="0"/>
          <w:marTop w:val="0"/>
          <w:marBottom w:val="0"/>
          <w:divBdr>
            <w:top w:val="none" w:sz="0" w:space="0" w:color="auto"/>
            <w:left w:val="none" w:sz="0" w:space="0" w:color="auto"/>
            <w:bottom w:val="none" w:sz="0" w:space="0" w:color="auto"/>
            <w:right w:val="none" w:sz="0" w:space="0" w:color="auto"/>
          </w:divBdr>
        </w:div>
      </w:divsChild>
    </w:div>
    <w:div w:id="1385644071">
      <w:bodyDiv w:val="1"/>
      <w:marLeft w:val="0"/>
      <w:marRight w:val="0"/>
      <w:marTop w:val="0"/>
      <w:marBottom w:val="0"/>
      <w:divBdr>
        <w:top w:val="none" w:sz="0" w:space="0" w:color="auto"/>
        <w:left w:val="none" w:sz="0" w:space="0" w:color="auto"/>
        <w:bottom w:val="none" w:sz="0" w:space="0" w:color="auto"/>
        <w:right w:val="none" w:sz="0" w:space="0" w:color="auto"/>
      </w:divBdr>
      <w:divsChild>
        <w:div w:id="565844568">
          <w:marLeft w:val="0"/>
          <w:marRight w:val="0"/>
          <w:marTop w:val="150"/>
          <w:marBottom w:val="0"/>
          <w:divBdr>
            <w:top w:val="none" w:sz="0" w:space="0" w:color="auto"/>
            <w:left w:val="none" w:sz="0" w:space="0" w:color="auto"/>
            <w:bottom w:val="none" w:sz="0" w:space="0" w:color="auto"/>
            <w:right w:val="none" w:sz="0" w:space="0" w:color="auto"/>
          </w:divBdr>
          <w:divsChild>
            <w:div w:id="1466779394">
              <w:marLeft w:val="0"/>
              <w:marRight w:val="45"/>
              <w:marTop w:val="0"/>
              <w:marBottom w:val="0"/>
              <w:divBdr>
                <w:top w:val="single" w:sz="6" w:space="5" w:color="959CB4"/>
                <w:left w:val="single" w:sz="6" w:space="6" w:color="959CB4"/>
                <w:bottom w:val="single" w:sz="6" w:space="5" w:color="959CB4"/>
                <w:right w:val="single" w:sz="6" w:space="6" w:color="959CB4"/>
              </w:divBdr>
            </w:div>
          </w:divsChild>
        </w:div>
      </w:divsChild>
    </w:div>
    <w:div w:id="1394113866">
      <w:bodyDiv w:val="1"/>
      <w:marLeft w:val="0"/>
      <w:marRight w:val="0"/>
      <w:marTop w:val="0"/>
      <w:marBottom w:val="0"/>
      <w:divBdr>
        <w:top w:val="none" w:sz="0" w:space="0" w:color="auto"/>
        <w:left w:val="none" w:sz="0" w:space="0" w:color="auto"/>
        <w:bottom w:val="none" w:sz="0" w:space="0" w:color="auto"/>
        <w:right w:val="none" w:sz="0" w:space="0" w:color="auto"/>
      </w:divBdr>
    </w:div>
    <w:div w:id="1403023515">
      <w:bodyDiv w:val="1"/>
      <w:marLeft w:val="0"/>
      <w:marRight w:val="0"/>
      <w:marTop w:val="0"/>
      <w:marBottom w:val="0"/>
      <w:divBdr>
        <w:top w:val="none" w:sz="0" w:space="0" w:color="auto"/>
        <w:left w:val="none" w:sz="0" w:space="0" w:color="auto"/>
        <w:bottom w:val="none" w:sz="0" w:space="0" w:color="auto"/>
        <w:right w:val="none" w:sz="0" w:space="0" w:color="auto"/>
      </w:divBdr>
    </w:div>
    <w:div w:id="1463964671">
      <w:bodyDiv w:val="1"/>
      <w:marLeft w:val="0"/>
      <w:marRight w:val="0"/>
      <w:marTop w:val="0"/>
      <w:marBottom w:val="0"/>
      <w:divBdr>
        <w:top w:val="none" w:sz="0" w:space="0" w:color="auto"/>
        <w:left w:val="none" w:sz="0" w:space="0" w:color="auto"/>
        <w:bottom w:val="none" w:sz="0" w:space="0" w:color="auto"/>
        <w:right w:val="none" w:sz="0" w:space="0" w:color="auto"/>
      </w:divBdr>
    </w:div>
    <w:div w:id="1469278245">
      <w:bodyDiv w:val="1"/>
      <w:marLeft w:val="0"/>
      <w:marRight w:val="0"/>
      <w:marTop w:val="0"/>
      <w:marBottom w:val="0"/>
      <w:divBdr>
        <w:top w:val="none" w:sz="0" w:space="0" w:color="auto"/>
        <w:left w:val="none" w:sz="0" w:space="0" w:color="auto"/>
        <w:bottom w:val="none" w:sz="0" w:space="0" w:color="auto"/>
        <w:right w:val="none" w:sz="0" w:space="0" w:color="auto"/>
      </w:divBdr>
    </w:div>
    <w:div w:id="1482428359">
      <w:bodyDiv w:val="1"/>
      <w:marLeft w:val="0"/>
      <w:marRight w:val="0"/>
      <w:marTop w:val="0"/>
      <w:marBottom w:val="0"/>
      <w:divBdr>
        <w:top w:val="none" w:sz="0" w:space="0" w:color="auto"/>
        <w:left w:val="none" w:sz="0" w:space="0" w:color="auto"/>
        <w:bottom w:val="none" w:sz="0" w:space="0" w:color="auto"/>
        <w:right w:val="none" w:sz="0" w:space="0" w:color="auto"/>
      </w:divBdr>
    </w:div>
    <w:div w:id="1518228445">
      <w:bodyDiv w:val="1"/>
      <w:marLeft w:val="0"/>
      <w:marRight w:val="0"/>
      <w:marTop w:val="0"/>
      <w:marBottom w:val="0"/>
      <w:divBdr>
        <w:top w:val="none" w:sz="0" w:space="0" w:color="auto"/>
        <w:left w:val="none" w:sz="0" w:space="0" w:color="auto"/>
        <w:bottom w:val="none" w:sz="0" w:space="0" w:color="auto"/>
        <w:right w:val="none" w:sz="0" w:space="0" w:color="auto"/>
      </w:divBdr>
    </w:div>
    <w:div w:id="1545168914">
      <w:bodyDiv w:val="1"/>
      <w:marLeft w:val="0"/>
      <w:marRight w:val="0"/>
      <w:marTop w:val="0"/>
      <w:marBottom w:val="0"/>
      <w:divBdr>
        <w:top w:val="none" w:sz="0" w:space="0" w:color="auto"/>
        <w:left w:val="none" w:sz="0" w:space="0" w:color="auto"/>
        <w:bottom w:val="none" w:sz="0" w:space="0" w:color="auto"/>
        <w:right w:val="none" w:sz="0" w:space="0" w:color="auto"/>
      </w:divBdr>
    </w:div>
    <w:div w:id="1580401229">
      <w:bodyDiv w:val="1"/>
      <w:marLeft w:val="0"/>
      <w:marRight w:val="0"/>
      <w:marTop w:val="0"/>
      <w:marBottom w:val="0"/>
      <w:divBdr>
        <w:top w:val="none" w:sz="0" w:space="0" w:color="auto"/>
        <w:left w:val="none" w:sz="0" w:space="0" w:color="auto"/>
        <w:bottom w:val="none" w:sz="0" w:space="0" w:color="auto"/>
        <w:right w:val="none" w:sz="0" w:space="0" w:color="auto"/>
      </w:divBdr>
    </w:div>
    <w:div w:id="1592279028">
      <w:bodyDiv w:val="1"/>
      <w:marLeft w:val="0"/>
      <w:marRight w:val="0"/>
      <w:marTop w:val="0"/>
      <w:marBottom w:val="0"/>
      <w:divBdr>
        <w:top w:val="none" w:sz="0" w:space="0" w:color="auto"/>
        <w:left w:val="none" w:sz="0" w:space="0" w:color="auto"/>
        <w:bottom w:val="none" w:sz="0" w:space="0" w:color="auto"/>
        <w:right w:val="none" w:sz="0" w:space="0" w:color="auto"/>
      </w:divBdr>
    </w:div>
    <w:div w:id="1606889219">
      <w:bodyDiv w:val="1"/>
      <w:marLeft w:val="0"/>
      <w:marRight w:val="0"/>
      <w:marTop w:val="0"/>
      <w:marBottom w:val="0"/>
      <w:divBdr>
        <w:top w:val="none" w:sz="0" w:space="0" w:color="auto"/>
        <w:left w:val="none" w:sz="0" w:space="0" w:color="auto"/>
        <w:bottom w:val="none" w:sz="0" w:space="0" w:color="auto"/>
        <w:right w:val="none" w:sz="0" w:space="0" w:color="auto"/>
      </w:divBdr>
    </w:div>
    <w:div w:id="1608078229">
      <w:bodyDiv w:val="1"/>
      <w:marLeft w:val="0"/>
      <w:marRight w:val="0"/>
      <w:marTop w:val="0"/>
      <w:marBottom w:val="0"/>
      <w:divBdr>
        <w:top w:val="none" w:sz="0" w:space="0" w:color="auto"/>
        <w:left w:val="none" w:sz="0" w:space="0" w:color="auto"/>
        <w:bottom w:val="none" w:sz="0" w:space="0" w:color="auto"/>
        <w:right w:val="none" w:sz="0" w:space="0" w:color="auto"/>
      </w:divBdr>
      <w:divsChild>
        <w:div w:id="841550374">
          <w:marLeft w:val="0"/>
          <w:marRight w:val="0"/>
          <w:marTop w:val="0"/>
          <w:marBottom w:val="0"/>
          <w:divBdr>
            <w:top w:val="none" w:sz="0" w:space="0" w:color="auto"/>
            <w:left w:val="none" w:sz="0" w:space="0" w:color="auto"/>
            <w:bottom w:val="none" w:sz="0" w:space="0" w:color="auto"/>
            <w:right w:val="none" w:sz="0" w:space="0" w:color="auto"/>
          </w:divBdr>
          <w:divsChild>
            <w:div w:id="657534567">
              <w:marLeft w:val="0"/>
              <w:marRight w:val="0"/>
              <w:marTop w:val="0"/>
              <w:marBottom w:val="0"/>
              <w:divBdr>
                <w:top w:val="none" w:sz="0" w:space="0" w:color="auto"/>
                <w:left w:val="none" w:sz="0" w:space="0" w:color="auto"/>
                <w:bottom w:val="none" w:sz="0" w:space="0" w:color="auto"/>
                <w:right w:val="none" w:sz="0" w:space="0" w:color="auto"/>
              </w:divBdr>
            </w:div>
          </w:divsChild>
        </w:div>
        <w:div w:id="1367411472">
          <w:marLeft w:val="0"/>
          <w:marRight w:val="0"/>
          <w:marTop w:val="0"/>
          <w:marBottom w:val="0"/>
          <w:divBdr>
            <w:top w:val="none" w:sz="0" w:space="0" w:color="auto"/>
            <w:left w:val="none" w:sz="0" w:space="0" w:color="auto"/>
            <w:bottom w:val="none" w:sz="0" w:space="0" w:color="auto"/>
            <w:right w:val="none" w:sz="0" w:space="0" w:color="auto"/>
          </w:divBdr>
        </w:div>
      </w:divsChild>
    </w:div>
    <w:div w:id="1726441658">
      <w:bodyDiv w:val="1"/>
      <w:marLeft w:val="0"/>
      <w:marRight w:val="0"/>
      <w:marTop w:val="0"/>
      <w:marBottom w:val="0"/>
      <w:divBdr>
        <w:top w:val="none" w:sz="0" w:space="0" w:color="auto"/>
        <w:left w:val="none" w:sz="0" w:space="0" w:color="auto"/>
        <w:bottom w:val="none" w:sz="0" w:space="0" w:color="auto"/>
        <w:right w:val="none" w:sz="0" w:space="0" w:color="auto"/>
      </w:divBdr>
    </w:div>
    <w:div w:id="1833834422">
      <w:bodyDiv w:val="1"/>
      <w:marLeft w:val="0"/>
      <w:marRight w:val="0"/>
      <w:marTop w:val="0"/>
      <w:marBottom w:val="0"/>
      <w:divBdr>
        <w:top w:val="none" w:sz="0" w:space="0" w:color="auto"/>
        <w:left w:val="none" w:sz="0" w:space="0" w:color="auto"/>
        <w:bottom w:val="none" w:sz="0" w:space="0" w:color="auto"/>
        <w:right w:val="none" w:sz="0" w:space="0" w:color="auto"/>
      </w:divBdr>
    </w:div>
    <w:div w:id="1844473960">
      <w:bodyDiv w:val="1"/>
      <w:marLeft w:val="0"/>
      <w:marRight w:val="0"/>
      <w:marTop w:val="0"/>
      <w:marBottom w:val="0"/>
      <w:divBdr>
        <w:top w:val="none" w:sz="0" w:space="0" w:color="auto"/>
        <w:left w:val="none" w:sz="0" w:space="0" w:color="auto"/>
        <w:bottom w:val="none" w:sz="0" w:space="0" w:color="auto"/>
        <w:right w:val="none" w:sz="0" w:space="0" w:color="auto"/>
      </w:divBdr>
      <w:divsChild>
        <w:div w:id="1778713108">
          <w:blockQuote w:val="1"/>
          <w:marLeft w:val="0"/>
          <w:marRight w:val="0"/>
          <w:marTop w:val="100"/>
          <w:marBottom w:val="100"/>
          <w:divBdr>
            <w:top w:val="none" w:sz="0" w:space="0" w:color="auto"/>
            <w:left w:val="none" w:sz="0" w:space="0" w:color="auto"/>
            <w:bottom w:val="none" w:sz="0" w:space="0" w:color="auto"/>
            <w:right w:val="none" w:sz="0" w:space="0" w:color="auto"/>
          </w:divBdr>
        </w:div>
        <w:div w:id="840122952">
          <w:marLeft w:val="0"/>
          <w:marRight w:val="0"/>
          <w:marTop w:val="0"/>
          <w:marBottom w:val="0"/>
          <w:divBdr>
            <w:top w:val="none" w:sz="0" w:space="0" w:color="auto"/>
            <w:left w:val="none" w:sz="0" w:space="0" w:color="auto"/>
            <w:bottom w:val="none" w:sz="0" w:space="0" w:color="auto"/>
            <w:right w:val="none" w:sz="0" w:space="0" w:color="auto"/>
          </w:divBdr>
        </w:div>
        <w:div w:id="1470712102">
          <w:marLeft w:val="0"/>
          <w:marRight w:val="0"/>
          <w:marTop w:val="0"/>
          <w:marBottom w:val="0"/>
          <w:divBdr>
            <w:top w:val="none" w:sz="0" w:space="0" w:color="auto"/>
            <w:left w:val="none" w:sz="0" w:space="0" w:color="auto"/>
            <w:bottom w:val="none" w:sz="0" w:space="0" w:color="auto"/>
            <w:right w:val="none" w:sz="0" w:space="0" w:color="auto"/>
          </w:divBdr>
        </w:div>
        <w:div w:id="1691643070">
          <w:marLeft w:val="0"/>
          <w:marRight w:val="0"/>
          <w:marTop w:val="0"/>
          <w:marBottom w:val="0"/>
          <w:divBdr>
            <w:top w:val="none" w:sz="0" w:space="0" w:color="auto"/>
            <w:left w:val="none" w:sz="0" w:space="0" w:color="auto"/>
            <w:bottom w:val="none" w:sz="0" w:space="0" w:color="auto"/>
            <w:right w:val="none" w:sz="0" w:space="0" w:color="auto"/>
          </w:divBdr>
        </w:div>
      </w:divsChild>
    </w:div>
    <w:div w:id="1895308483">
      <w:bodyDiv w:val="1"/>
      <w:marLeft w:val="0"/>
      <w:marRight w:val="0"/>
      <w:marTop w:val="0"/>
      <w:marBottom w:val="0"/>
      <w:divBdr>
        <w:top w:val="none" w:sz="0" w:space="0" w:color="auto"/>
        <w:left w:val="none" w:sz="0" w:space="0" w:color="auto"/>
        <w:bottom w:val="none" w:sz="0" w:space="0" w:color="auto"/>
        <w:right w:val="none" w:sz="0" w:space="0" w:color="auto"/>
      </w:divBdr>
    </w:div>
    <w:div w:id="1900364735">
      <w:bodyDiv w:val="1"/>
      <w:marLeft w:val="0"/>
      <w:marRight w:val="0"/>
      <w:marTop w:val="0"/>
      <w:marBottom w:val="0"/>
      <w:divBdr>
        <w:top w:val="none" w:sz="0" w:space="0" w:color="auto"/>
        <w:left w:val="none" w:sz="0" w:space="0" w:color="auto"/>
        <w:bottom w:val="none" w:sz="0" w:space="0" w:color="auto"/>
        <w:right w:val="none" w:sz="0" w:space="0" w:color="auto"/>
      </w:divBdr>
    </w:div>
    <w:div w:id="1921984788">
      <w:bodyDiv w:val="1"/>
      <w:marLeft w:val="0"/>
      <w:marRight w:val="0"/>
      <w:marTop w:val="0"/>
      <w:marBottom w:val="0"/>
      <w:divBdr>
        <w:top w:val="none" w:sz="0" w:space="0" w:color="auto"/>
        <w:left w:val="none" w:sz="0" w:space="0" w:color="auto"/>
        <w:bottom w:val="none" w:sz="0" w:space="0" w:color="auto"/>
        <w:right w:val="none" w:sz="0" w:space="0" w:color="auto"/>
      </w:divBdr>
      <w:divsChild>
        <w:div w:id="698120010">
          <w:marLeft w:val="0"/>
          <w:marRight w:val="0"/>
          <w:marTop w:val="0"/>
          <w:marBottom w:val="0"/>
          <w:divBdr>
            <w:top w:val="none" w:sz="0" w:space="0" w:color="auto"/>
            <w:left w:val="none" w:sz="0" w:space="0" w:color="auto"/>
            <w:bottom w:val="none" w:sz="0" w:space="0" w:color="auto"/>
            <w:right w:val="none" w:sz="0" w:space="0" w:color="auto"/>
          </w:divBdr>
          <w:divsChild>
            <w:div w:id="1914923583">
              <w:marLeft w:val="0"/>
              <w:marRight w:val="0"/>
              <w:marTop w:val="0"/>
              <w:marBottom w:val="0"/>
              <w:divBdr>
                <w:top w:val="none" w:sz="0" w:space="0" w:color="auto"/>
                <w:left w:val="none" w:sz="0" w:space="0" w:color="auto"/>
                <w:bottom w:val="none" w:sz="0" w:space="0" w:color="auto"/>
                <w:right w:val="none" w:sz="0" w:space="0" w:color="auto"/>
              </w:divBdr>
              <w:divsChild>
                <w:div w:id="752820926">
                  <w:marLeft w:val="0"/>
                  <w:marRight w:val="0"/>
                  <w:marTop w:val="0"/>
                  <w:marBottom w:val="0"/>
                  <w:divBdr>
                    <w:top w:val="none" w:sz="0" w:space="0" w:color="auto"/>
                    <w:left w:val="none" w:sz="0" w:space="0" w:color="auto"/>
                    <w:bottom w:val="none" w:sz="0" w:space="0" w:color="auto"/>
                    <w:right w:val="none" w:sz="0" w:space="0" w:color="auto"/>
                  </w:divBdr>
                  <w:divsChild>
                    <w:div w:id="773357334">
                      <w:marLeft w:val="2250"/>
                      <w:marRight w:val="0"/>
                      <w:marTop w:val="0"/>
                      <w:marBottom w:val="0"/>
                      <w:divBdr>
                        <w:top w:val="none" w:sz="0" w:space="0" w:color="auto"/>
                        <w:left w:val="none" w:sz="0" w:space="0" w:color="auto"/>
                        <w:bottom w:val="none" w:sz="0" w:space="0" w:color="auto"/>
                        <w:right w:val="none" w:sz="0" w:space="0" w:color="auto"/>
                      </w:divBdr>
                      <w:divsChild>
                        <w:div w:id="5592197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4095">
      <w:bodyDiv w:val="1"/>
      <w:marLeft w:val="0"/>
      <w:marRight w:val="0"/>
      <w:marTop w:val="0"/>
      <w:marBottom w:val="0"/>
      <w:divBdr>
        <w:top w:val="none" w:sz="0" w:space="0" w:color="auto"/>
        <w:left w:val="none" w:sz="0" w:space="0" w:color="auto"/>
        <w:bottom w:val="none" w:sz="0" w:space="0" w:color="auto"/>
        <w:right w:val="none" w:sz="0" w:space="0" w:color="auto"/>
      </w:divBdr>
    </w:div>
    <w:div w:id="1939483267">
      <w:bodyDiv w:val="1"/>
      <w:marLeft w:val="0"/>
      <w:marRight w:val="0"/>
      <w:marTop w:val="0"/>
      <w:marBottom w:val="0"/>
      <w:divBdr>
        <w:top w:val="none" w:sz="0" w:space="0" w:color="auto"/>
        <w:left w:val="none" w:sz="0" w:space="0" w:color="auto"/>
        <w:bottom w:val="none" w:sz="0" w:space="0" w:color="auto"/>
        <w:right w:val="none" w:sz="0" w:space="0" w:color="auto"/>
      </w:divBdr>
    </w:div>
    <w:div w:id="1988584712">
      <w:bodyDiv w:val="1"/>
      <w:marLeft w:val="3"/>
      <w:marRight w:val="3"/>
      <w:marTop w:val="240"/>
      <w:marBottom w:val="0"/>
      <w:divBdr>
        <w:top w:val="none" w:sz="0" w:space="0" w:color="auto"/>
        <w:left w:val="none" w:sz="0" w:space="0" w:color="auto"/>
        <w:bottom w:val="none" w:sz="0" w:space="0" w:color="auto"/>
        <w:right w:val="none" w:sz="0" w:space="0" w:color="auto"/>
      </w:divBdr>
      <w:divsChild>
        <w:div w:id="117459709">
          <w:marLeft w:val="0"/>
          <w:marRight w:val="0"/>
          <w:marTop w:val="720"/>
          <w:marBottom w:val="0"/>
          <w:divBdr>
            <w:top w:val="single" w:sz="6" w:space="0" w:color="auto"/>
            <w:left w:val="none" w:sz="0" w:space="0" w:color="auto"/>
            <w:bottom w:val="none" w:sz="0" w:space="0" w:color="auto"/>
            <w:right w:val="none" w:sz="0" w:space="0" w:color="auto"/>
          </w:divBdr>
        </w:div>
      </w:divsChild>
    </w:div>
    <w:div w:id="2036686761">
      <w:bodyDiv w:val="1"/>
      <w:marLeft w:val="0"/>
      <w:marRight w:val="0"/>
      <w:marTop w:val="0"/>
      <w:marBottom w:val="0"/>
      <w:divBdr>
        <w:top w:val="none" w:sz="0" w:space="0" w:color="auto"/>
        <w:left w:val="none" w:sz="0" w:space="0" w:color="auto"/>
        <w:bottom w:val="none" w:sz="0" w:space="0" w:color="auto"/>
        <w:right w:val="none" w:sz="0" w:space="0" w:color="auto"/>
      </w:divBdr>
    </w:div>
    <w:div w:id="2097243722">
      <w:bodyDiv w:val="1"/>
      <w:marLeft w:val="0"/>
      <w:marRight w:val="0"/>
      <w:marTop w:val="0"/>
      <w:marBottom w:val="0"/>
      <w:divBdr>
        <w:top w:val="none" w:sz="0" w:space="0" w:color="auto"/>
        <w:left w:val="none" w:sz="0" w:space="0" w:color="auto"/>
        <w:bottom w:val="none" w:sz="0" w:space="0" w:color="auto"/>
        <w:right w:val="none" w:sz="0" w:space="0" w:color="auto"/>
      </w:divBdr>
    </w:div>
    <w:div w:id="212129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aws-lois.justice.gc.ca/eng/acts/c-33.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elle.nadeau\AppData\Local\OfficeNOVA\Resources.PROD\Templates\RAD\Rad.25.02.fr.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
    <Synchronization>Asynchronous</Synchronization>
    <Type>10001</Type>
    <SequenceNumber>10000</SequenceNumber>
    <Url/>
    <Assembly>IRB-CISR.CRO, Version=1.0.0.0, Culture=neutral, PublicKeyToken=810b7affcb230a6c</Assembly>
    <Class>IRB_CISR.CRO.AgoraFileEventReceiver</Class>
    <Data/>
    <Filter/>
  </Receiver>
  <Receiver>
    <Name/>
    <Synchronization>Asynchronous</Synchronization>
    <Type>10002</Type>
    <SequenceNumber>10000</SequenceNumber>
    <Url/>
    <Assembly>IRB-CISR.CRO, Version=1.0.0.0, Culture=neutral, PublicKeyToken=810b7affcb230a6c</Assembly>
    <Class>IRB_CISR.CRO.AgoraFileEventReceiver</Class>
    <Data/>
    <Filter/>
  </Receiver>
  <Receiver>
    <Name/>
    <Synchronization>Synchronous</Synchronization>
    <Type>1</Type>
    <SequenceNumber>10000</SequenceNumber>
    <Url/>
    <Assembly>IRB-CISR.CRO, Version=1.0.0.0, Culture=neutral, PublicKeyToken=810b7affcb230a6c</Assembly>
    <Class>IRB_CISR.CRO.AgoraFileEventReceiver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 xmlns="0f9e17f3-614e-4312-9ab8-fe67f4af0412">
      <Value>130</Value>
      <Value>3</Value>
    </TaxCatchAll>
    <_dlc_DocId xmlns="0f9e17f3-614e-4312-9ab8-fe67f4af0412">IRBCISR-1464244392-92424</_dlc_DocId>
    <_dlc_DocIdUrl xmlns="0f9e17f3-614e-4312-9ab8-fe67f4af0412">
      <Url>https://agora/sites/tsst/lssl/_layouts/15/DocIdRedir.aspx?ID=IRBCISR-1464244392-92424</Url>
      <Description>IRBCISR-1464244392-92424</Description>
    </_dlc_DocIdUrl>
    <cro_opendate xmlns="1b37d4f7-d9a3-47ea-acb3-58b7310d2bb5" xsi:nil="true"/>
    <if96f2d77cdd4b0d96c39a7b6bbeb5c7 xmlns="1b37d4f7-d9a3-47ea-acb3-58b7310d2bb5">
      <Terms xmlns="http://schemas.microsoft.com/office/infopath/2007/PartnerControls"/>
    </if96f2d77cdd4b0d96c39a7b6bbeb5c7>
    <cro_division xmlns="http://schemas.microsoft.com/sharepoint/v3/fields">SAR-RAD</cro_division>
    <a5baae700ac34b3e8f4d7fa977b90f00 xmlns="1b37d4f7-d9a3-47ea-acb3-58b7310d2bb5">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1f505e73-209a-44b1-be62-0cd6c896feb3</TermId>
        </TermInfo>
      </Terms>
    </a5baae700ac34b3e8f4d7fa977b90f00>
    <o116a510182543959cc6b4f0c20fc6db xmlns="1b37d4f7-d9a3-47ea-acb3-58b7310d2bb5">
      <Terms xmlns="http://schemas.microsoft.com/office/infopath/2007/PartnerControls"/>
    </o116a510182543959cc6b4f0c20fc6db>
    <cro_caseid xmlns="1b37d4f7-d9a3-47ea-acb3-58b7310d2bb5">RAD-220407-001</cro_caseid>
    <m07fee477a6c4ac1a95ff5fcbb20bb4a xmlns="1b37d4f7-d9a3-47ea-acb3-58b7310d2bb5">
      <Terms xmlns="http://schemas.microsoft.com/office/infopath/2007/PartnerControls"/>
    </m07fee477a6c4ac1a95ff5fcbb20bb4a>
    <cro_description xmlns="1b37d4f7-d9a3-47ea-acb3-58b7310d2bb5" xsi:nil="true"/>
    <URL xmlns="http://schemas.microsoft.com/sharepoint/v3">
      <Url xsi:nil="true"/>
      <Description xsi:nil="true"/>
    </URL>
    <off1a9046d8b4d0799baa464c5df4d06 xmlns="1b37d4f7-d9a3-47ea-acb3-58b7310d2bb5">
      <Terms xmlns="http://schemas.microsoft.com/office/infopath/2007/PartnerControls"/>
    </off1a9046d8b4d0799baa464c5df4d06>
    <Request_x0020_Number xmlns="1b37d4f7-d9a3-47ea-acb3-58b7310d2bb5">RAD-220407-001</Request_x0020_Number>
    <e3a868c74b794922a60fdf66a8ff4b65 xmlns="1b37d4f7-d9a3-47ea-acb3-58b7310d2bb5">
      <Terms xmlns="http://schemas.microsoft.com/office/infopath/2007/PartnerControls"/>
    </e3a868c74b794922a60fdf66a8ff4b65>
    <cro_closeddate xmlns="1b37d4f7-d9a3-47ea-acb3-58b7310d2bb5" xsi:nil="true"/>
    <cro_alternatetitle xmlns="1b37d4f7-d9a3-47ea-acb3-58b7310d2bb5" xsi:nil="true"/>
    <irbxmlproperties xmlns="1b37d4f7-d9a3-47ea-acb3-58b7310d2bb5" xsi:nil="true"/>
    <k018f6f1962f4d40a6cb3096c3735057 xmlns="1b37d4f7-d9a3-47ea-acb3-58b7310d2bb5">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k018f6f1962f4d40a6cb3096c3735057>
    <RelatedItems xmlns="http://schemas.microsoft.com/sharepoint/v3" xsi:nil="true"/>
    <m0c2dcf1cea74c7ab7adfccd440c62ee xmlns="1b37d4f7-d9a3-47ea-acb3-58b7310d2bb5">
      <Terms xmlns="http://schemas.microsoft.com/office/infopath/2007/PartnerControls"/>
    </m0c2dcf1cea74c7ab7adfccd440c62ee>
  </documentManagement>
</p:properties>
</file>

<file path=customXml/item4.xml><?xml version="1.0" encoding="utf-8"?>
<ct:contentTypeSchema xmlns:ct="http://schemas.microsoft.com/office/2006/metadata/contentType" xmlns:ma="http://schemas.microsoft.com/office/2006/metadata/properties/metaAttributes" ct:_="" ma:_="" ma:contentTypeName="Agora File" ma:contentTypeID="0x01010036E39144D4F901409407AEDE92B62800000C706DD7559A134F8653FCDB1E9719C6" ma:contentTypeVersion="41" ma:contentTypeDescription="Create a new document." ma:contentTypeScope="" ma:versionID="720fa169aad975f53585bdf4315c53e9">
  <xsd:schema xmlns:xsd="http://www.w3.org/2001/XMLSchema" xmlns:xs="http://www.w3.org/2001/XMLSchema" xmlns:p="http://schemas.microsoft.com/office/2006/metadata/properties" xmlns:ns1="http://schemas.microsoft.com/sharepoint/v3" xmlns:ns2="0f9e17f3-614e-4312-9ab8-fe67f4af0412" xmlns:ns3="1b37d4f7-d9a3-47ea-acb3-58b7310d2bb5" xmlns:ns4="http://schemas.microsoft.com/sharepoint/v3/fields" targetNamespace="http://schemas.microsoft.com/office/2006/metadata/properties" ma:root="true" ma:fieldsID="ed50dc34b5e853c87dcbce8f024071b9" ns1:_="" ns2:_="" ns3:_="" ns4:_="">
    <xsd:import namespace="http://schemas.microsoft.com/sharepoint/v3"/>
    <xsd:import namespace="0f9e17f3-614e-4312-9ab8-fe67f4af0412"/>
    <xsd:import namespace="1b37d4f7-d9a3-47ea-acb3-58b7310d2bb5"/>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cro_alternatetitle" minOccurs="0"/>
                <xsd:element ref="ns3:cro_description" minOccurs="0"/>
                <xsd:element ref="ns3:cro_caseid" minOccurs="0"/>
                <xsd:element ref="ns3:cro_opendate" minOccurs="0"/>
                <xsd:element ref="ns3:cro_closeddate" minOccurs="0"/>
                <xsd:element ref="ns1:RelatedItems" minOccurs="0"/>
                <xsd:element ref="ns3:irbxmlproperties" minOccurs="0"/>
                <xsd:element ref="ns3:a5baae700ac34b3e8f4d7fa977b90f00" minOccurs="0"/>
                <xsd:element ref="ns3:k018f6f1962f4d40a6cb3096c3735057" minOccurs="0"/>
                <xsd:element ref="ns3:o116a510182543959cc6b4f0c20fc6db" minOccurs="0"/>
                <xsd:element ref="ns3:e3a868c74b794922a60fdf66a8ff4b65" minOccurs="0"/>
                <xsd:element ref="ns3:if96f2d77cdd4b0d96c39a7b6bbeb5c7" minOccurs="0"/>
                <xsd:element ref="ns1:URL" minOccurs="0"/>
                <xsd:element ref="ns3:m07fee477a6c4ac1a95ff5fcbb20bb4a" minOccurs="0"/>
                <xsd:element ref="ns2:TaxCatchAll" minOccurs="0"/>
                <xsd:element ref="ns2:TaxCatchAllLabel" minOccurs="0"/>
                <xsd:element ref="ns4:cro_division" minOccurs="0"/>
                <xsd:element ref="ns3:m0c2dcf1cea74c7ab7adfccd440c62ee" minOccurs="0"/>
                <xsd:element ref="ns3:off1a9046d8b4d0799baa464c5df4d06" minOccurs="0"/>
                <xsd:element ref="ns3:Request_x0020_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23" nillable="true" ma:displayName="Related Documents" ma:internalName="RelatedItems" ma:readOnly="false">
      <xsd:simpleType>
        <xsd:restriction base="dms:Note"/>
      </xsd:simpleType>
    </xsd:element>
    <xsd:element name="URL" ma:index="32"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f9e17f3-614e-4312-9ab8-fe67f4af041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34" nillable="true" ma:displayName="Taxonomy Catch All Column" ma:description="" ma:hidden="true" ma:list="{583665cf-e854-4e02-be31-262158322c1c}" ma:internalName="TaxCatchAll" ma:showField="CatchAllData" ma:web="0f9e17f3-614e-4312-9ab8-fe67f4af0412">
      <xsd:complexType>
        <xsd:complexContent>
          <xsd:extension base="dms:MultiChoiceLookup">
            <xsd:sequence>
              <xsd:element name="Value" type="dms:Lookup" maxOccurs="unbounded" minOccurs="0" nillable="true"/>
            </xsd:sequence>
          </xsd:extension>
        </xsd:complexContent>
      </xsd:complexType>
    </xsd:element>
    <xsd:element name="TaxCatchAllLabel" ma:index="35" nillable="true" ma:displayName="Taxonomy Catch All Column1" ma:hidden="true" ma:list="{583665cf-e854-4e02-be31-262158322c1c}" ma:internalName="TaxCatchAllLabel" ma:readOnly="true" ma:showField="CatchAllDataLabel" ma:web="0f9e17f3-614e-4312-9ab8-fe67f4af04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b37d4f7-d9a3-47ea-acb3-58b7310d2bb5" elementFormDefault="qualified">
    <xsd:import namespace="http://schemas.microsoft.com/office/2006/documentManagement/types"/>
    <xsd:import namespace="http://schemas.microsoft.com/office/infopath/2007/PartnerControls"/>
    <xsd:element name="cro_alternatetitle" ma:index="11" nillable="true" ma:displayName="Alternate Title" ma:internalName="cro_alternatetitle">
      <xsd:simpleType>
        <xsd:restriction base="dms:Text"/>
      </xsd:simpleType>
    </xsd:element>
    <xsd:element name="cro_description" ma:index="16" nillable="true" ma:displayName="Description" ma:description="" ma:internalName="cro_description">
      <xsd:simpleType>
        <xsd:restriction base="dms:Note">
          <xsd:maxLength value="255"/>
        </xsd:restriction>
      </xsd:simpleType>
    </xsd:element>
    <xsd:element name="cro_caseid" ma:index="19" nillable="true" ma:displayName="Case ID" ma:internalName="cro_caseid" ma:readOnly="false">
      <xsd:simpleType>
        <xsd:restriction base="dms:Text"/>
      </xsd:simpleType>
    </xsd:element>
    <xsd:element name="cro_opendate" ma:index="21" nillable="true" ma:displayName="Open Date" ma:default="" ma:format="DateOnly" ma:internalName="cro_opendate">
      <xsd:simpleType>
        <xsd:restriction base="dms:DateTime"/>
      </xsd:simpleType>
    </xsd:element>
    <xsd:element name="cro_closeddate" ma:index="22" nillable="true" ma:displayName="Closed Date" ma:default="" ma:format="DateOnly" ma:internalName="cro_closeddate">
      <xsd:simpleType>
        <xsd:restriction base="dms:DateTime"/>
      </xsd:simpleType>
    </xsd:element>
    <xsd:element name="irbxmlproperties" ma:index="26" nillable="true" ma:displayName="irbxmlproperties" ma:hidden="true" ma:internalName="irbxmlproperties">
      <xsd:simpleType>
        <xsd:restriction base="dms:Note"/>
      </xsd:simpleType>
    </xsd:element>
    <xsd:element name="a5baae700ac34b3e8f4d7fa977b90f00" ma:index="27" ma:taxonomy="true" ma:internalName="a5baae700ac34b3e8f4d7fa977b90f00" ma:taxonomyFieldName="cro_language" ma:displayName="Language" ma:readOnly="false" ma:default="" ma:fieldId="{a5baae70-0ac3-4b3e-8f4d-7fa977b90f00}"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k018f6f1962f4d40a6cb3096c3735057" ma:index="28" ma:taxonomy="true" ma:internalName="k018f6f1962f4d40a6cb3096c3735057" ma:taxonomyFieldName="cro_security" ma:displayName="Security" ma:default="" ma:fieldId="{4018f6f1-962f-4d40-a6cb-3096c3735057}"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o116a510182543959cc6b4f0c20fc6db" ma:index="29" nillable="true" ma:taxonomy="true" ma:internalName="o116a510182543959cc6b4f0c20fc6db" ma:taxonomyFieldName="cro_year" ma:displayName="Year" ma:default="" ma:fieldId="{8116a510-1825-4395-9cc6-b4f0c20fc6db}" ma:sspId="77c6bdd6-02a2-4c5d-ab62-b2d128ea9edb" ma:termSetId="40c460ad-82c5-4b9d-ac74-bb3137bd58be" ma:anchorId="00000000-0000-0000-0000-000000000000" ma:open="false" ma:isKeyword="false">
      <xsd:complexType>
        <xsd:sequence>
          <xsd:element ref="pc:Terms" minOccurs="0" maxOccurs="1"/>
        </xsd:sequence>
      </xsd:complexType>
    </xsd:element>
    <xsd:element name="e3a868c74b794922a60fdf66a8ff4b65" ma:index="30" nillable="true" ma:taxonomy="true" ma:internalName="e3a868c74b794922a60fdf66a8ff4b65" ma:taxonomyFieldName="cro_region" ma:displayName="Region" ma:default="" ma:fieldId="{e3a868c7-4b79-4922-a60f-df66a8ff4b65}" ma:sspId="77c6bdd6-02a2-4c5d-ab62-b2d128ea9edb" ma:termSetId="ce633cc3-b2a4-4dbe-99ee-308ade9eb919" ma:anchorId="00000000-0000-0000-0000-000000000000" ma:open="false" ma:isKeyword="false">
      <xsd:complexType>
        <xsd:sequence>
          <xsd:element ref="pc:Terms" minOccurs="0" maxOccurs="1"/>
        </xsd:sequence>
      </xsd:complexType>
    </xsd:element>
    <xsd:element name="if96f2d77cdd4b0d96c39a7b6bbeb5c7" ma:index="31" nillable="true" ma:taxonomy="true" ma:internalName="if96f2d77cdd4b0d96c39a7b6bbeb5c7" ma:taxonomyFieldName="cro_status" ma:displayName="Status" ma:default="" ma:fieldId="{2f96f2d7-7cdd-4b0d-96c3-9a7b6bbeb5c7}" ma:sspId="77c6bdd6-02a2-4c5d-ab62-b2d128ea9edb" ma:termSetId="aa091ceb-319f-4954-9bb7-12370435d361" ma:anchorId="00000000-0000-0000-0000-000000000000" ma:open="false" ma:isKeyword="false">
      <xsd:complexType>
        <xsd:sequence>
          <xsd:element ref="pc:Terms" minOccurs="0" maxOccurs="1"/>
        </xsd:sequence>
      </xsd:complexType>
    </xsd:element>
    <xsd:element name="m07fee477a6c4ac1a95ff5fcbb20bb4a" ma:index="33" nillable="true" ma:taxonomy="true" ma:internalName="m07fee477a6c4ac1a95ff5fcbb20bb4a" ma:taxonomyFieldName="Translation_x0020_Memory" ma:displayName="Translation Memory" ma:default="" ma:fieldId="{607fee47-7a6c-4ac1-a95f-f5fcbb20bb4a}" ma:sspId="77c6bdd6-02a2-4c5d-ab62-b2d128ea9edb" ma:termSetId="cedf8b00-5077-4e85-94ab-763201b3b1f0" ma:anchorId="00000000-0000-0000-0000-000000000000" ma:open="false" ma:isKeyword="false">
      <xsd:complexType>
        <xsd:sequence>
          <xsd:element ref="pc:Terms" minOccurs="0" maxOccurs="1"/>
        </xsd:sequence>
      </xsd:complexType>
    </xsd:element>
    <xsd:element name="m0c2dcf1cea74c7ab7adfccd440c62ee" ma:index="38" nillable="true" ma:taxonomy="true" ma:internalName="m0c2dcf1cea74c7ab7adfccd440c62ee" ma:taxonomyFieldName="SO_x0020_Document" ma:displayName="SO Document" ma:default="" ma:fieldId="{60c2dcf1-cea7-4c7a-b7ad-fccd440c62ee}" ma:sspId="77c6bdd6-02a2-4c5d-ab62-b2d128ea9edb" ma:termSetId="6feef068-acd0-419b-9e8d-aff69a7a5503" ma:anchorId="00000000-0000-0000-0000-000000000000" ma:open="false" ma:isKeyword="false">
      <xsd:complexType>
        <xsd:sequence>
          <xsd:element ref="pc:Terms" minOccurs="0" maxOccurs="1"/>
        </xsd:sequence>
      </xsd:complexType>
    </xsd:element>
    <xsd:element name="off1a9046d8b4d0799baa464c5df4d06" ma:index="40" nillable="true" ma:taxonomy="true" ma:internalName="off1a9046d8b4d0799baa464c5df4d06" ma:taxonomyFieldName="Feedback_x0020_to_x0020_providers" ma:displayName="Feedback to providers" ma:default="" ma:fieldId="{8ff1a904-6d8b-4d07-99ba-a464c5df4d06}" ma:sspId="77c6bdd6-02a2-4c5d-ab62-b2d128ea9edb" ma:termSetId="7a80e2fb-4f81-4d47-b359-a22740c8c63c" ma:anchorId="00000000-0000-0000-0000-000000000000" ma:open="false" ma:isKeyword="false">
      <xsd:complexType>
        <xsd:sequence>
          <xsd:element ref="pc:Terms" minOccurs="0" maxOccurs="1"/>
        </xsd:sequence>
      </xsd:complexType>
    </xsd:element>
    <xsd:element name="Request_x0020_Number" ma:index="42" nillable="true" ma:displayName="Request Number" ma:internalName="Request_x0020_Numb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cro_division" ma:index="37" nillable="true" ma:displayName="Division" ma:description="" ma:format="Dropdown" ma:internalName="Division">
      <xsd:simpleType>
        <xsd:restriction base="dms:Choice">
          <xsd:enumeration value="SAR-RAD"/>
          <xsd:enumeration value="SPR-RPD"/>
          <xsd:enumeration value="SAI-IAD"/>
          <xsd:enumeration value="SI-I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axOccurs="1" ma:index="12"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2BF76-E9C9-410C-8E0D-9BA64222425C}">
  <ds:schemaRefs>
    <ds:schemaRef ds:uri="http://schemas.microsoft.com/sharepoint/v3/contenttype/forms"/>
  </ds:schemaRefs>
</ds:datastoreItem>
</file>

<file path=customXml/itemProps2.xml><?xml version="1.0" encoding="utf-8"?>
<ds:datastoreItem xmlns:ds="http://schemas.openxmlformats.org/officeDocument/2006/customXml" ds:itemID="{3614BE11-8AB5-4B14-95AB-36AEFB6FCA49}">
  <ds:schemaRefs>
    <ds:schemaRef ds:uri="http://schemas.microsoft.com/sharepoint/events"/>
  </ds:schemaRefs>
</ds:datastoreItem>
</file>

<file path=customXml/itemProps3.xml><?xml version="1.0" encoding="utf-8"?>
<ds:datastoreItem xmlns:ds="http://schemas.openxmlformats.org/officeDocument/2006/customXml" ds:itemID="{1473F4BA-E239-4AF5-9A41-8F11BD8D9A97}">
  <ds:schemaRefs>
    <ds:schemaRef ds:uri="http://purl.org/dc/elements/1.1/"/>
    <ds:schemaRef ds:uri="1b37d4f7-d9a3-47ea-acb3-58b7310d2bb5"/>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 ds:uri="http://purl.org/dc/terms/"/>
    <ds:schemaRef ds:uri="http://schemas.microsoft.com/office/2006/metadata/properties"/>
    <ds:schemaRef ds:uri="http://schemas.microsoft.com/sharepoint/v3/fields"/>
    <ds:schemaRef ds:uri="0f9e17f3-614e-4312-9ab8-fe67f4af0412"/>
    <ds:schemaRef ds:uri="http://schemas.microsoft.com/sharepoint/v3"/>
  </ds:schemaRefs>
</ds:datastoreItem>
</file>

<file path=customXml/itemProps4.xml><?xml version="1.0" encoding="utf-8"?>
<ds:datastoreItem xmlns:ds="http://schemas.openxmlformats.org/officeDocument/2006/customXml" ds:itemID="{C4454D99-3173-47D2-9F82-A4B77ADF3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9e17f3-614e-4312-9ab8-fe67f4af0412"/>
    <ds:schemaRef ds:uri="1b37d4f7-d9a3-47ea-acb3-58b7310d2bb5"/>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4453870-5A2A-44B6-AD0D-0F9F2D3B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Rad.25.02.fr.dotm</Template>
  <TotalTime>1828</TotalTime>
  <Pages>23</Pages>
  <Words>6867</Words>
  <Characters>39145</Characters>
  <Application>Microsoft Office Word</Application>
  <DocSecurity>0</DocSecurity>
  <Lines>326</Lines>
  <Paragraphs>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RAD-220407-001</vt:lpstr>
      <vt:lpstr>IMMIGRATION AND REFUGEE BOARD (IMMIGRATION APPEAL DIVISION)</vt:lpstr>
    </vt:vector>
  </TitlesOfParts>
  <Company>IRB</Company>
  <LinksUpToDate>false</LinksUpToDate>
  <CharactersWithSpaces>45921</CharactersWithSpaces>
  <SharedDoc>false</SharedDoc>
  <HLinks>
    <vt:vector size="6" baseType="variant">
      <vt:variant>
        <vt:i4>6881347</vt:i4>
      </vt:variant>
      <vt:variant>
        <vt:i4>-1</vt:i4>
      </vt:variant>
      <vt:variant>
        <vt:i4>1029</vt:i4>
      </vt:variant>
      <vt:variant>
        <vt:i4>1</vt:i4>
      </vt:variant>
      <vt:variant>
        <vt:lpwstr>http://infonet/NR/rdonlyres/72DD0003-E410-44FC-8839-70173A468B86/26296/fipdecision_300dpi_rpd_e.jpg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RAD-220407-001</dc:title>
  <dc:subject/>
  <dc:creator>Raissa</dc:creator>
  <cp:keywords/>
  <dc:description/>
  <cp:lastModifiedBy>Desrochers, Sandra</cp:lastModifiedBy>
  <cp:revision>386</cp:revision>
  <cp:lastPrinted>2018-01-31T17:38:00Z</cp:lastPrinted>
  <dcterms:created xsi:type="dcterms:W3CDTF">2022-04-22T16:46:00Z</dcterms:created>
  <dcterms:modified xsi:type="dcterms:W3CDTF">2022-05-04T16:37:00Z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0x01010036E39144D4F901409407AEDE92B62800000C706DD7559A134F8653FCDB1E9719C6</vt:lpwstr>
  </property>
  <property fmtid="{D5CDD505-2E9C-101B-9397-08002B2CF9AE}" pid="3" name="_dlc_DocIdItemGuid">
    <vt:lpwstr>609f9f92-269d-4710-beea-ffc1c4bab004</vt:lpwstr>
  </property>
  <property fmtid="{D5CDD505-2E9C-101B-9397-08002B2CF9AE}" pid="4" name="DFCS">
    <vt:lpwstr>5;#21.03.04 Decisions and Reasons|d3874f77-3f35-487c-a693-bc785ad771a3</vt:lpwstr>
  </property>
  <property fmtid="{D5CDD505-2E9C-101B-9397-08002B2CF9AE}" pid="5" name="Security">
    <vt:lpwstr>3;#Protected B|7478b0e9-a19e-4108-a3df-63b0abde93f7</vt:lpwstr>
  </property>
  <property fmtid="{D5CDD505-2E9C-101B-9397-08002B2CF9AE}" pid="6" name="Language1">
    <vt:lpwstr>4;#French|af752ee9-2482-4034-a893-088eb9faaf7e</vt:lpwstr>
  </property>
  <property fmtid="{D5CDD505-2E9C-101B-9397-08002B2CF9AE}" pid="7" name="SO Document">
    <vt:lpwstr/>
  </property>
  <property fmtid="{D5CDD505-2E9C-101B-9397-08002B2CF9AE}" pid="8" name="cro_year">
    <vt:lpwstr/>
  </property>
  <property fmtid="{D5CDD505-2E9C-101B-9397-08002B2CF9AE}" pid="9" name="Feedback to providers">
    <vt:lpwstr/>
  </property>
  <property fmtid="{D5CDD505-2E9C-101B-9397-08002B2CF9AE}" pid="10" name="cro_security">
    <vt:lpwstr>130;#Protected B|7478b0e9-a19e-4108-a3df-63b0abde93f7</vt:lpwstr>
  </property>
  <property fmtid="{D5CDD505-2E9C-101B-9397-08002B2CF9AE}" pid="11" name="cro_language">
    <vt:lpwstr>3;#English|1f505e73-209a-44b1-be62-0cd6c896feb3</vt:lpwstr>
  </property>
  <property fmtid="{D5CDD505-2E9C-101B-9397-08002B2CF9AE}" pid="12" name="cro_region">
    <vt:lpwstr/>
  </property>
  <property fmtid="{D5CDD505-2E9C-101B-9397-08002B2CF9AE}" pid="13" name="Translation Memory">
    <vt:lpwstr/>
  </property>
  <property fmtid="{D5CDD505-2E9C-101B-9397-08002B2CF9AE}" pid="14" name="cro_status">
    <vt:lpwstr/>
  </property>
</Properties>
</file>